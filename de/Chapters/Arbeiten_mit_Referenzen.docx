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F3D" w:rsidRDefault="00B74F3D" w:rsidP="002128F6">
      <w:pPr>
        <w:pStyle w:val="berschrift2"/>
      </w:pPr>
      <w:bookmarkStart w:id="0" w:name="_Ref364411325"/>
      <w:bookmarkStart w:id="1" w:name="_Toc364682573"/>
      <w:bookmarkStart w:id="2" w:name="_Toc364691622"/>
      <w:bookmarkStart w:id="3" w:name="_GoBack"/>
      <w:r>
        <w:t>Arbeiten mit Referenzen</w:t>
      </w:r>
      <w:bookmarkEnd w:id="0"/>
      <w:bookmarkEnd w:id="1"/>
      <w:bookmarkEnd w:id="2"/>
    </w:p>
    <w:p w:rsidR="00B74F3D" w:rsidRDefault="00B74F3D" w:rsidP="006864A6">
      <w:r>
        <w:t>Eine Grundidee des Add-Ins besteht darin das Erstellen von Dokumenten zu ermöglichen, die sich aus mehreren Dateien zusammensetzen. Es wird also das Prinzip der Komposition angewandt.</w:t>
      </w:r>
    </w:p>
    <w:p w:rsidR="00B74F3D" w:rsidRDefault="00B74F3D" w:rsidP="00B74F3D">
      <w:pPr>
        <w:pStyle w:val="Listenabsatz"/>
        <w:numPr>
          <w:ilvl w:val="0"/>
          <w:numId w:val="2"/>
        </w:numPr>
      </w:pPr>
      <w:r>
        <w:t xml:space="preserve">Ein „Microsoft Word“-Dokument, das Referenzen zu anderen Dateien enthält wird als </w:t>
      </w:r>
      <w:r w:rsidRPr="00AB1DEE">
        <w:rPr>
          <w:b/>
        </w:rPr>
        <w:t>Zieldokument</w:t>
      </w:r>
      <w:r>
        <w:t xml:space="preserve"> bezeichnet.</w:t>
      </w:r>
    </w:p>
    <w:p w:rsidR="00B74F3D" w:rsidRDefault="00B74F3D" w:rsidP="00B74F3D">
      <w:pPr>
        <w:pStyle w:val="Listenabsatz"/>
        <w:numPr>
          <w:ilvl w:val="0"/>
          <w:numId w:val="2"/>
        </w:numPr>
      </w:pPr>
      <w:r>
        <w:t xml:space="preserve">Wird eine Datei von einem oder mehreren Zieldokumenten referenziert, so wird sie als </w:t>
      </w:r>
      <w:r w:rsidRPr="00AB1DEE">
        <w:rPr>
          <w:b/>
        </w:rPr>
        <w:t>Quelldatei</w:t>
      </w:r>
      <w:r>
        <w:t xml:space="preserve"> bezeichnet.</w:t>
      </w:r>
    </w:p>
    <w:p w:rsidR="00B74F3D" w:rsidRDefault="00B74F3D" w:rsidP="009C639C">
      <w:r>
        <w:t>Ein („Microsoft Word“) Dokument kann zugleich Zieldokument und Quelldatei sein. S</w:t>
      </w:r>
      <w:r>
        <w:t>o</w:t>
      </w:r>
      <w:r>
        <w:t xml:space="preserve">mit kann ein Zieldokument </w:t>
      </w:r>
      <w:proofErr w:type="spellStart"/>
      <w:r w:rsidRPr="00AB1DEE">
        <w:rPr>
          <w:rStyle w:val="NurTextZchn"/>
        </w:rPr>
        <w:t>A.docx</w:t>
      </w:r>
      <w:proofErr w:type="gramStart"/>
      <w:r>
        <w:t>,auf</w:t>
      </w:r>
      <w:proofErr w:type="spellEnd"/>
      <w:proofErr w:type="gramEnd"/>
      <w:r>
        <w:t xml:space="preserve"> eine Quelldatei </w:t>
      </w:r>
      <w:r w:rsidRPr="00AB1DEE">
        <w:rPr>
          <w:rStyle w:val="NurTextZchn"/>
        </w:rPr>
        <w:t>B.docx</w:t>
      </w:r>
      <w:r>
        <w:t xml:space="preserve"> verweisen, die wiederum auf ein Quelldokument </w:t>
      </w:r>
      <w:r w:rsidRPr="00AB1DEE">
        <w:rPr>
          <w:rStyle w:val="NurTextZchn"/>
        </w:rPr>
        <w:t>C.docx</w:t>
      </w:r>
      <w:r>
        <w:t xml:space="preserve"> verweist. Somit ist </w:t>
      </w:r>
      <w:r w:rsidRPr="00AB1DEE">
        <w:rPr>
          <w:rStyle w:val="NurTextZchn"/>
        </w:rPr>
        <w:t>B.docx</w:t>
      </w:r>
      <w:r>
        <w:t xml:space="preserve"> zugleich Quelldatei für </w:t>
      </w:r>
      <w:r w:rsidRPr="00AB1DEE">
        <w:rPr>
          <w:rStyle w:val="NurTextZchn"/>
        </w:rPr>
        <w:t>A.docx</w:t>
      </w:r>
      <w:r>
        <w:t xml:space="preserve"> und Zieldokument für </w:t>
      </w:r>
      <w:r w:rsidRPr="00AB1DEE">
        <w:rPr>
          <w:rStyle w:val="NurTextZchn"/>
        </w:rPr>
        <w:t>C.docx</w:t>
      </w:r>
      <w:r>
        <w:t xml:space="preserve">. </w:t>
      </w:r>
      <w:r>
        <w:fldChar w:fldCharType="begin"/>
      </w:r>
      <w:r>
        <w:instrText xml:space="preserve"> REF _Ref364168325 \h </w:instrText>
      </w:r>
      <w:r>
        <w:fldChar w:fldCharType="separate"/>
      </w:r>
      <w:r w:rsidR="007F127E">
        <w:t xml:space="preserve">Abbildung </w:t>
      </w:r>
      <w:r w:rsidR="007F127E">
        <w:rPr>
          <w:noProof/>
        </w:rPr>
        <w:t>15</w:t>
      </w:r>
      <w:r>
        <w:fldChar w:fldCharType="end"/>
      </w:r>
      <w:r>
        <w:t xml:space="preserve"> veranschaulicht dies.</w:t>
      </w:r>
    </w:p>
    <w:p w:rsidR="00B74F3D" w:rsidRDefault="00B74F3D" w:rsidP="00AB1DEE">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7F127E">
        <w:instrText>D:\\Users\\Florian\\Dropbox\\component-based-authoring-add-in-for-microsoft-word-docs\\de\\Chapters</w:instrText>
      </w:r>
      <w:r>
        <w:fldChar w:fldCharType="end"/>
      </w:r>
      <w:r>
        <w:instrText xml:space="preserve">\\.\\Graphics\\References-001.png" \d \* MERGEFORMAT </w:instrText>
      </w:r>
      <w:r>
        <w:fldChar w:fldCharType="separate"/>
      </w:r>
      <w:r w:rsidR="007F127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293.25pt;height:117pt">
            <v:imagedata r:id="rId10"/>
          </v:shape>
        </w:pict>
      </w:r>
      <w:r>
        <w:fldChar w:fldCharType="end"/>
      </w:r>
    </w:p>
    <w:p w:rsidR="00B74F3D" w:rsidRDefault="00B74F3D" w:rsidP="00787C68">
      <w:pPr>
        <w:pStyle w:val="Beschriftung"/>
      </w:pPr>
      <w:bookmarkStart w:id="4" w:name="_Ref364168325"/>
      <w:bookmarkStart w:id="5" w:name="_Toc364691671"/>
      <w:r>
        <w:t xml:space="preserve">Abbildung </w:t>
      </w:r>
      <w:fldSimple w:instr=" SEQ Abbildung \r 15 \* ARABIC ">
        <w:r w:rsidR="007F127E">
          <w:rPr>
            <w:noProof/>
          </w:rPr>
          <w:t>15</w:t>
        </w:r>
      </w:fldSimple>
      <w:bookmarkEnd w:id="4"/>
      <w:r>
        <w:t>: Beziehungen zwischen Quelldokument und Zieldokument</w:t>
      </w:r>
      <w:bookmarkEnd w:id="5"/>
    </w:p>
    <w:p w:rsidR="00B74F3D" w:rsidRDefault="00B74F3D" w:rsidP="009474FD">
      <w:pPr>
        <w:pBdr>
          <w:top w:val="single" w:sz="18" w:space="1" w:color="auto"/>
          <w:left w:val="single" w:sz="18" w:space="4" w:color="auto"/>
          <w:bottom w:val="single" w:sz="18" w:space="1" w:color="auto"/>
          <w:right w:val="single" w:sz="18" w:space="4" w:color="auto"/>
        </w:pBdr>
        <w:rPr>
          <w:b/>
        </w:rPr>
      </w:pPr>
      <w:r>
        <w:rPr>
          <w:b/>
        </w:rPr>
        <w:t>Ausblick</w:t>
      </w:r>
    </w:p>
    <w:p w:rsidR="00B74F3D" w:rsidRDefault="00B74F3D" w:rsidP="009474FD">
      <w:pPr>
        <w:pBdr>
          <w:top w:val="single" w:sz="18" w:space="1" w:color="auto"/>
          <w:left w:val="single" w:sz="18" w:space="4" w:color="auto"/>
          <w:bottom w:val="single" w:sz="18" w:space="1" w:color="auto"/>
          <w:right w:val="single" w:sz="18" w:space="4" w:color="auto"/>
        </w:pBdr>
      </w:pPr>
      <w:r>
        <w:t>Das Add-In ist nicht in der Lage eine zyklische Abhängigkeit zu identifizieren. Diese kann entstehen,</w:t>
      </w:r>
      <w:r w:rsidRPr="00E75055">
        <w:t xml:space="preserve"> </w:t>
      </w:r>
      <w:r>
        <w:t>falls der Benutzer versucht zwei Dokumente zu erstellen, die sich gegenseitig referenzieren.</w:t>
      </w:r>
    </w:p>
    <w:p w:rsidR="00B74F3D" w:rsidRDefault="00B74F3D" w:rsidP="009474FD">
      <w:pPr>
        <w:pBdr>
          <w:top w:val="single" w:sz="18" w:space="1" w:color="auto"/>
          <w:left w:val="single" w:sz="18" w:space="4" w:color="auto"/>
          <w:bottom w:val="single" w:sz="18" w:space="1" w:color="auto"/>
          <w:right w:val="single" w:sz="18" w:space="4" w:color="auto"/>
        </w:pBdr>
      </w:pPr>
      <w:r w:rsidRPr="00E96393">
        <w:rPr>
          <w:i/>
        </w:rPr>
        <w:t>Beispiel</w:t>
      </w:r>
      <w:r>
        <w:t xml:space="preserve">: </w:t>
      </w:r>
      <w:r w:rsidRPr="002A7623">
        <w:rPr>
          <w:rStyle w:val="NurTextZchn"/>
        </w:rPr>
        <w:t>A.docx</w:t>
      </w:r>
      <w:r>
        <w:t xml:space="preserve"> referenziert </w:t>
      </w:r>
      <w:r w:rsidRPr="002A7623">
        <w:rPr>
          <w:rStyle w:val="NurTextZchn"/>
        </w:rPr>
        <w:t>B.docx</w:t>
      </w:r>
      <w:r>
        <w:t xml:space="preserve"> und </w:t>
      </w:r>
      <w:r w:rsidRPr="002A7623">
        <w:rPr>
          <w:rStyle w:val="NurTextZchn"/>
        </w:rPr>
        <w:t>B.docx</w:t>
      </w:r>
      <w:r>
        <w:t xml:space="preserve"> referenziert </w:t>
      </w:r>
      <w:r w:rsidRPr="002A7623">
        <w:rPr>
          <w:rStyle w:val="NurTextZchn"/>
        </w:rPr>
        <w:t>A.docx</w:t>
      </w:r>
      <w:r>
        <w:t>. Dadurch existiert eine zyklische Abhängigkeit zwischen beiden Dokumenten. „Microsoft Word“ setzt in diesem Fall das Ergebnis der Feldfunktion mit der Referenz auf das andere Dokument gleich der Zeichenkette „</w:t>
      </w:r>
      <w:r w:rsidRPr="00F14440">
        <w:rPr>
          <w:b/>
        </w:rPr>
        <w:t>Fehler! Das Feld EINFÜGEN darf sich nicht auf sich selbst beziehen.</w:t>
      </w:r>
      <w:r>
        <w:t>“.</w:t>
      </w:r>
    </w:p>
    <w:p w:rsidR="00B74F3D" w:rsidRDefault="00B74F3D" w:rsidP="00B80374">
      <w:pPr>
        <w:pBdr>
          <w:top w:val="single" w:sz="18" w:space="1" w:color="auto"/>
          <w:left w:val="single" w:sz="18" w:space="4" w:color="auto"/>
          <w:bottom w:val="single" w:sz="18" w:space="1" w:color="auto"/>
          <w:right w:val="single" w:sz="18" w:space="4" w:color="auto"/>
        </w:pBdr>
      </w:pPr>
      <w:r>
        <w:t>Zwar führt dieses Problem zu keinem Fehler, der z. B. in einem Absturz von „Microsoft Word“ resultiert, es führt aber dazu, dass der Benutzer erst spät Rückmeldung über eine zyklische Abhängigkeit erhält. Zudem wird es schwierig die Ursache der zyklischen A</w:t>
      </w:r>
      <w:r>
        <w:t>b</w:t>
      </w:r>
      <w:r>
        <w:t>hängigkeit herauszufinden, falls es sich nicht, wie in obigem Beispiel um zwei Dokumente, sondern um mehrere Dokumente handelt.</w:t>
      </w:r>
    </w:p>
    <w:p w:rsidR="00B74F3D" w:rsidRPr="009474FD" w:rsidRDefault="00B74F3D" w:rsidP="00B80374">
      <w:pPr>
        <w:pBdr>
          <w:top w:val="single" w:sz="18" w:space="1" w:color="auto"/>
          <w:left w:val="single" w:sz="18" w:space="4" w:color="auto"/>
          <w:bottom w:val="single" w:sz="18" w:space="1" w:color="auto"/>
          <w:right w:val="single" w:sz="18" w:space="4" w:color="auto"/>
        </w:pBdr>
      </w:pPr>
      <w:r>
        <w:t>Bei einer Weiterentwicklung könnte die Software vor dem Einfügen einer Referenz prüfen, ob durch das Einfügen eine zyklische Abhängigkeit entstehen würde. Ist dies der Fall, so könnte der Benutzer darüber informiert, und das Einfügen der Referenz verhindern we</w:t>
      </w:r>
      <w:r>
        <w:t>r</w:t>
      </w:r>
      <w:r>
        <w:t>den.</w:t>
      </w:r>
    </w:p>
    <w:p w:rsidR="00B74F3D" w:rsidRDefault="00B74F3D" w:rsidP="006864A6">
      <w:r>
        <w:lastRenderedPageBreak/>
        <w:t>Das Verwenden von Referenzen führt u. a. zu den folgenden Vorteilen:</w:t>
      </w:r>
    </w:p>
    <w:p w:rsidR="00B74F3D" w:rsidRDefault="00B74F3D" w:rsidP="00B74F3D">
      <w:pPr>
        <w:pStyle w:val="Listenabsatz"/>
        <w:numPr>
          <w:ilvl w:val="0"/>
          <w:numId w:val="1"/>
        </w:numPr>
      </w:pPr>
      <w:r>
        <w:t>Wiederverwenden von Inhalten.</w:t>
      </w:r>
    </w:p>
    <w:p w:rsidR="00B74F3D" w:rsidRDefault="00B74F3D" w:rsidP="00B74F3D">
      <w:pPr>
        <w:pStyle w:val="Listenabsatz"/>
        <w:numPr>
          <w:ilvl w:val="0"/>
          <w:numId w:val="1"/>
        </w:numPr>
      </w:pPr>
      <w:r>
        <w:t>Vermeiden der Duplizierung von Inhalten, z. B. via Kopieren und Einfügen (engl. „</w:t>
      </w:r>
      <w:proofErr w:type="spellStart"/>
      <w:r>
        <w:t>c</w:t>
      </w:r>
      <w:r>
        <w:t>o</w:t>
      </w:r>
      <w:r>
        <w:t>py</w:t>
      </w:r>
      <w:proofErr w:type="spellEnd"/>
      <w:r>
        <w:t xml:space="preserve"> &amp; </w:t>
      </w:r>
      <w:proofErr w:type="spellStart"/>
      <w:r>
        <w:t>paste</w:t>
      </w:r>
      <w:proofErr w:type="spellEnd"/>
      <w:r>
        <w:t>“).</w:t>
      </w:r>
    </w:p>
    <w:p w:rsidR="00B74F3D" w:rsidRDefault="00B74F3D" w:rsidP="00B74F3D">
      <w:pPr>
        <w:pStyle w:val="Listenabsatz"/>
        <w:numPr>
          <w:ilvl w:val="0"/>
          <w:numId w:val="1"/>
        </w:numPr>
      </w:pPr>
      <w:r>
        <w:t>Verringern des Arbeitsaufwands, da die Änderung des Inhalts einer referenzierten D</w:t>
      </w:r>
      <w:r>
        <w:t>a</w:t>
      </w:r>
      <w:r>
        <w:t>tei automatisch zum Aktualisieren der Inhalte aller referenzierten Dateien genutzt werden kann.</w:t>
      </w:r>
    </w:p>
    <w:p w:rsidR="00B74F3D" w:rsidRDefault="00B74F3D" w:rsidP="00B74F3D">
      <w:pPr>
        <w:pStyle w:val="Listenabsatz"/>
        <w:numPr>
          <w:ilvl w:val="0"/>
          <w:numId w:val="1"/>
        </w:numPr>
      </w:pPr>
      <w:r>
        <w:t>Verringern der Dateigröße der Zieldokumente, da z. B. Grafiken nicht innerhalb des Zieldokuments gespeichert werden.</w:t>
      </w:r>
    </w:p>
    <w:p w:rsidR="00B74F3D" w:rsidRPr="00803972" w:rsidRDefault="00B74F3D" w:rsidP="00E14EA2">
      <w:pPr>
        <w:pStyle w:val="berschrift3"/>
      </w:pPr>
      <w:r>
        <w:t>Einfügen von Inhalten</w:t>
      </w:r>
    </w:p>
    <w:p w:rsidR="00B74F3D" w:rsidRDefault="00B74F3D" w:rsidP="00B21B2E">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7F127E">
        <w:instrText>D:\\Users\\Florian\\Dropbox\\component-based-authoring-add-in-for-microsoft-word-docs\\de\\Chapters</w:instrText>
      </w:r>
      <w:r>
        <w:fldChar w:fldCharType="end"/>
      </w:r>
      <w:r>
        <w:instrText xml:space="preserve">\\.\\Graphics\\Ribbon-003.png" \d \* MERGEFORMAT </w:instrText>
      </w:r>
      <w:r>
        <w:fldChar w:fldCharType="separate"/>
      </w:r>
      <w:r w:rsidR="007F127E">
        <w:pict>
          <v:shape id="_x0000_i1119" type="#_x0000_t75" style="width:171pt;height:48pt">
            <v:imagedata r:id="rId11"/>
          </v:shape>
        </w:pict>
      </w:r>
      <w:r>
        <w:fldChar w:fldCharType="end"/>
      </w:r>
    </w:p>
    <w:p w:rsidR="00B74F3D" w:rsidRDefault="00B74F3D" w:rsidP="00F36701">
      <w:pPr>
        <w:pStyle w:val="Beschriftung"/>
      </w:pPr>
      <w:bookmarkStart w:id="6" w:name="_Ref364245947"/>
      <w:bookmarkStart w:id="7" w:name="_Ref364245951"/>
      <w:bookmarkStart w:id="8" w:name="_Toc364691672"/>
      <w:r>
        <w:t xml:space="preserve">Abbildung </w:t>
      </w:r>
      <w:fldSimple w:instr=" SEQ Abbildung \* ARABIC ">
        <w:r w:rsidR="007F127E">
          <w:rPr>
            <w:noProof/>
          </w:rPr>
          <w:t>16</w:t>
        </w:r>
      </w:fldSimple>
      <w:bookmarkEnd w:id="6"/>
      <w:r>
        <w:t>: Screenshot der Gruppe „References“</w:t>
      </w:r>
      <w:bookmarkEnd w:id="7"/>
      <w:bookmarkEnd w:id="8"/>
    </w:p>
    <w:p w:rsidR="00B74F3D" w:rsidRDefault="00B74F3D" w:rsidP="00F36701">
      <w:r>
        <w:t>Die Gruppe „References“ besteht aus den folgenden fünf Bedienelementen:</w:t>
      </w:r>
    </w:p>
    <w:p w:rsidR="00B74F3D" w:rsidRDefault="00B74F3D" w:rsidP="00B74F3D">
      <w:pPr>
        <w:pStyle w:val="Listenabsatz"/>
        <w:numPr>
          <w:ilvl w:val="0"/>
          <w:numId w:val="3"/>
        </w:numPr>
      </w:pPr>
      <w:r>
        <w:t>Split-Button „</w:t>
      </w:r>
      <w:proofErr w:type="spellStart"/>
      <w:r>
        <w:t>Include</w:t>
      </w:r>
      <w:proofErr w:type="spellEnd"/>
      <w:r>
        <w:t>“: Fügt eine Referenz zu einer Quelldatei in das aktive Zieldok</w:t>
      </w:r>
      <w:r>
        <w:t>u</w:t>
      </w:r>
      <w:r>
        <w:t>ment ein.</w:t>
      </w:r>
    </w:p>
    <w:p w:rsidR="00B74F3D" w:rsidRDefault="00B74F3D" w:rsidP="00B74F3D">
      <w:pPr>
        <w:pStyle w:val="Listenabsatz"/>
        <w:numPr>
          <w:ilvl w:val="0"/>
          <w:numId w:val="3"/>
        </w:numPr>
      </w:pPr>
      <w:r>
        <w:t xml:space="preserve">Button „Update </w:t>
      </w:r>
      <w:proofErr w:type="spellStart"/>
      <w:r>
        <w:t>From</w:t>
      </w:r>
      <w:proofErr w:type="spellEnd"/>
      <w:r>
        <w:t xml:space="preserve"> Source“: Aktualisiert die Inhalte im aktiven Zieldokument mit den Inhalten der referenzierten Quelldatei.</w:t>
      </w:r>
    </w:p>
    <w:p w:rsidR="00B74F3D" w:rsidRDefault="00B74F3D" w:rsidP="00B74F3D">
      <w:pPr>
        <w:pStyle w:val="Listenabsatz"/>
        <w:numPr>
          <w:ilvl w:val="0"/>
          <w:numId w:val="3"/>
        </w:numPr>
      </w:pPr>
      <w:r>
        <w:t>Button „Open Source File“: Öffnet die referenzierte Quelldatei mit dem verknüpften Standardprogramm.</w:t>
      </w:r>
    </w:p>
    <w:p w:rsidR="00B74F3D" w:rsidRDefault="00B74F3D" w:rsidP="00B74F3D">
      <w:pPr>
        <w:pStyle w:val="Listenabsatz"/>
        <w:numPr>
          <w:ilvl w:val="0"/>
          <w:numId w:val="3"/>
        </w:numPr>
      </w:pPr>
      <w:r>
        <w:t xml:space="preserve">Button „Update </w:t>
      </w:r>
      <w:proofErr w:type="spellStart"/>
      <w:r>
        <w:t>To</w:t>
      </w:r>
      <w:proofErr w:type="spellEnd"/>
      <w:r>
        <w:t xml:space="preserve"> Source“: Aktualisiert die Inhalte der referenzierten Quelldatei mit den Inhalten aus dem aktiven Zieldokument.</w:t>
      </w:r>
    </w:p>
    <w:p w:rsidR="00B74F3D" w:rsidRDefault="00B74F3D" w:rsidP="00B74F3D">
      <w:pPr>
        <w:pStyle w:val="Listenabsatz"/>
        <w:numPr>
          <w:ilvl w:val="0"/>
          <w:numId w:val="3"/>
        </w:numPr>
      </w:pPr>
      <w:r>
        <w:t>Button „</w:t>
      </w:r>
      <w:proofErr w:type="spellStart"/>
      <w:r>
        <w:t>Compare</w:t>
      </w:r>
      <w:proofErr w:type="spellEnd"/>
      <w:r>
        <w:t>“: Vergleicht die Inhalte des aktuellen Zieldokuments mit den Inha</w:t>
      </w:r>
      <w:r>
        <w:t>l</w:t>
      </w:r>
      <w:r>
        <w:t>ten des referenzierten Quelldokuments.</w:t>
      </w:r>
    </w:p>
    <w:p w:rsidR="00B74F3D" w:rsidRDefault="00B74F3D" w:rsidP="00B21B2E">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7F127E">
        <w:instrText>D:\\Users\\Florian\\Dropbox\\component-based-authoring-add-in-for-microsoft-word-docs\\de\\Chapters</w:instrText>
      </w:r>
      <w:r>
        <w:fldChar w:fldCharType="end"/>
      </w:r>
      <w:r>
        <w:instrText xml:space="preserve">\\.\\Graphics\\Ribbon-004.png" \d \* MERGEFORMAT </w:instrText>
      </w:r>
      <w:r>
        <w:fldChar w:fldCharType="separate"/>
      </w:r>
      <w:r w:rsidR="007F127E">
        <w:pict>
          <v:shape id="_x0000_i1121" type="#_x0000_t75" style="width:81pt;height:67.5pt">
            <v:imagedata r:id="rId12"/>
          </v:shape>
        </w:pict>
      </w:r>
      <w:r>
        <w:fldChar w:fldCharType="end"/>
      </w:r>
    </w:p>
    <w:p w:rsidR="00B74F3D" w:rsidRDefault="00B74F3D" w:rsidP="00CC3CB2">
      <w:pPr>
        <w:pStyle w:val="Beschriftung"/>
      </w:pPr>
      <w:bookmarkStart w:id="9" w:name="_Toc364691673"/>
      <w:r>
        <w:t xml:space="preserve">Abbildung </w:t>
      </w:r>
      <w:fldSimple w:instr=" SEQ Abbildung \* ARABIC ">
        <w:r w:rsidR="007F127E">
          <w:rPr>
            <w:noProof/>
          </w:rPr>
          <w:t>17</w:t>
        </w:r>
      </w:fldSimple>
      <w:r>
        <w:t>: Screenshot des Split-Buttons „</w:t>
      </w:r>
      <w:proofErr w:type="spellStart"/>
      <w:r>
        <w:t>Include</w:t>
      </w:r>
      <w:proofErr w:type="spellEnd"/>
      <w:r>
        <w:t>“ der Gruppe „References“</w:t>
      </w:r>
      <w:bookmarkEnd w:id="9"/>
    </w:p>
    <w:p w:rsidR="00B74F3D" w:rsidRDefault="00B74F3D" w:rsidP="0008422E">
      <w:r>
        <w:t>Unterhalb des Split-Buttons „</w:t>
      </w:r>
      <w:proofErr w:type="spellStart"/>
      <w:r>
        <w:t>Include</w:t>
      </w:r>
      <w:proofErr w:type="spellEnd"/>
      <w:r>
        <w:t>“ stehen die folgenden zwei Bedienelemente zur Ve</w:t>
      </w:r>
      <w:r>
        <w:t>r</w:t>
      </w:r>
      <w:r>
        <w:t>fügung:</w:t>
      </w:r>
    </w:p>
    <w:p w:rsidR="00B74F3D" w:rsidRDefault="00B74F3D" w:rsidP="00B74F3D">
      <w:pPr>
        <w:pStyle w:val="Listenabsatz"/>
        <w:numPr>
          <w:ilvl w:val="0"/>
          <w:numId w:val="3"/>
        </w:numPr>
      </w:pPr>
      <w:r>
        <w:t>Button „</w:t>
      </w:r>
      <w:proofErr w:type="spellStart"/>
      <w:r>
        <w:t>Include</w:t>
      </w:r>
      <w:proofErr w:type="spellEnd"/>
      <w:r>
        <w:t xml:space="preserve"> Text“: Fügt eine Referenz zu einem Quelldokument (z. B. ein anderes „Microsoft Word“-Dokument) in das aktive Zieldokument ein.</w:t>
      </w:r>
    </w:p>
    <w:p w:rsidR="00B74F3D" w:rsidRDefault="00B74F3D" w:rsidP="00B74F3D">
      <w:pPr>
        <w:pStyle w:val="Listenabsatz"/>
        <w:numPr>
          <w:ilvl w:val="0"/>
          <w:numId w:val="3"/>
        </w:numPr>
      </w:pPr>
      <w:r>
        <w:t>Button „</w:t>
      </w:r>
      <w:proofErr w:type="spellStart"/>
      <w:r>
        <w:t>Include</w:t>
      </w:r>
      <w:proofErr w:type="spellEnd"/>
      <w:r>
        <w:t xml:space="preserve"> Picture“: Fügt eine Referenz zu einer Grafikdatei in das aktive Zield</w:t>
      </w:r>
      <w:r>
        <w:t>o</w:t>
      </w:r>
      <w:r>
        <w:t>kument ein.</w:t>
      </w:r>
    </w:p>
    <w:p w:rsidR="00B74F3D" w:rsidRDefault="00B74F3D">
      <w:pPr>
        <w:rPr>
          <w:rFonts w:asciiTheme="majorHAnsi" w:eastAsiaTheme="majorEastAsia" w:hAnsiTheme="majorHAnsi" w:cstheme="majorBidi"/>
          <w:b/>
          <w:bCs/>
          <w:color w:val="000000" w:themeColor="accent1"/>
        </w:rPr>
      </w:pPr>
      <w:r>
        <w:br w:type="page"/>
      </w:r>
    </w:p>
    <w:p w:rsidR="00B74F3D" w:rsidRDefault="00B74F3D" w:rsidP="00DD07E3">
      <w:pPr>
        <w:pStyle w:val="berschrift4"/>
      </w:pPr>
      <w:bookmarkStart w:id="10" w:name="_Ref364174926"/>
      <w:bookmarkStart w:id="11" w:name="_Ref364175125"/>
      <w:bookmarkStart w:id="12" w:name="_Toc364682576"/>
      <w:bookmarkStart w:id="13" w:name="_Toc364691625"/>
      <w:r>
        <w:lastRenderedPageBreak/>
        <w:t>Einfügen einer Referenz zu einem Quell(</w:t>
      </w:r>
      <w:proofErr w:type="spellStart"/>
      <w:r>
        <w:t>text</w:t>
      </w:r>
      <w:proofErr w:type="spellEnd"/>
      <w:r>
        <w:t>)</w:t>
      </w:r>
      <w:proofErr w:type="spellStart"/>
      <w:r>
        <w:t>dokument</w:t>
      </w:r>
      <w:bookmarkEnd w:id="10"/>
      <w:bookmarkEnd w:id="11"/>
      <w:bookmarkEnd w:id="12"/>
      <w:bookmarkEnd w:id="13"/>
      <w:proofErr w:type="spellEnd"/>
    </w:p>
    <w:p w:rsidR="00B74F3D" w:rsidRDefault="00B74F3D" w:rsidP="00803972">
      <w:r>
        <w:t>Um eine Referenz zu einem Quelldokument zum aktiven Zieldokument hinzuzufügen, sind die folgenden Schritte notwendig:</w:t>
      </w:r>
    </w:p>
    <w:p w:rsidR="00B74F3D" w:rsidRDefault="00B74F3D" w:rsidP="00B74F3D">
      <w:pPr>
        <w:pStyle w:val="Listenabsatz"/>
        <w:numPr>
          <w:ilvl w:val="0"/>
          <w:numId w:val="4"/>
        </w:numPr>
      </w:pPr>
      <w:r>
        <w:t>Öffnen eines gespeicherten Dokuments in „Microsoft Word“. Falls ein neues Dok</w:t>
      </w:r>
      <w:r>
        <w:t>u</w:t>
      </w:r>
      <w:r>
        <w:t>ment erstellt werden soll, so muss dieses zunächst gespeichert werden.</w:t>
      </w:r>
    </w:p>
    <w:p w:rsidR="00B74F3D" w:rsidRDefault="00B74F3D" w:rsidP="00B74F3D">
      <w:pPr>
        <w:pStyle w:val="Listenabsatz"/>
        <w:numPr>
          <w:ilvl w:val="0"/>
          <w:numId w:val="4"/>
        </w:numPr>
      </w:pPr>
      <w:r>
        <w:t>Bewegen der Einfügemarke an die Position im Dokument, an der die Referenz erstellt werden soll.</w:t>
      </w:r>
    </w:p>
    <w:p w:rsidR="00B74F3D" w:rsidRDefault="00B74F3D" w:rsidP="00B74F3D">
      <w:pPr>
        <w:pStyle w:val="Listenabsatz"/>
        <w:numPr>
          <w:ilvl w:val="0"/>
          <w:numId w:val="4"/>
        </w:numPr>
      </w:pPr>
      <w:r>
        <w:t>Auswahl des Buttons „</w:t>
      </w:r>
      <w:proofErr w:type="spellStart"/>
      <w:r>
        <w:t>Include</w:t>
      </w:r>
      <w:proofErr w:type="spellEnd"/>
      <w:r>
        <w:t xml:space="preserve"> Text“ im Reiter „</w:t>
      </w:r>
      <w:proofErr w:type="spellStart"/>
      <w:r>
        <w:t>Component-Based</w:t>
      </w:r>
      <w:proofErr w:type="spellEnd"/>
      <w:r>
        <w:t xml:space="preserve"> </w:t>
      </w:r>
      <w:proofErr w:type="spellStart"/>
      <w:r>
        <w:t>Authoring</w:t>
      </w:r>
      <w:proofErr w:type="spellEnd"/>
      <w:r>
        <w:t>“ im M</w:t>
      </w:r>
      <w:r>
        <w:t>e</w:t>
      </w:r>
      <w:r>
        <w:t xml:space="preserve">nüband. Der Dialog „Datei einfügen“ wird geöffnet (siehe </w:t>
      </w:r>
      <w:r>
        <w:fldChar w:fldCharType="begin"/>
      </w:r>
      <w:r>
        <w:instrText xml:space="preserve"> REF _Ref364171667 \h </w:instrText>
      </w:r>
      <w:r>
        <w:fldChar w:fldCharType="separate"/>
      </w:r>
      <w:r w:rsidR="007F127E">
        <w:t xml:space="preserve">Abbildung </w:t>
      </w:r>
      <w:r w:rsidR="007F127E">
        <w:rPr>
          <w:noProof/>
        </w:rPr>
        <w:t>18</w:t>
      </w:r>
      <w:r>
        <w:fldChar w:fldCharType="end"/>
      </w:r>
      <w:r>
        <w:t>).</w:t>
      </w:r>
    </w:p>
    <w:p w:rsidR="00B74F3D" w:rsidRDefault="00B74F3D" w:rsidP="0065691C">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7F127E">
        <w:instrText>D:\\Users\\Florian\\Dropbox\\component-based-authoring-add-in-for-microsoft-word-docs\\de\\Chapters</w:instrText>
      </w:r>
      <w:r>
        <w:fldChar w:fldCharType="end"/>
      </w:r>
      <w:r>
        <w:instrText xml:space="preserve">\\.\\Graphics\\References-002.png" \d \* MERGEFORMAT </w:instrText>
      </w:r>
      <w:r>
        <w:fldChar w:fldCharType="separate"/>
      </w:r>
      <w:r w:rsidR="007F127E">
        <w:pict>
          <v:shape id="_x0000_i1123" type="#_x0000_t75" style="width:351pt;height:225pt">
            <v:imagedata r:id="rId13"/>
          </v:shape>
        </w:pict>
      </w:r>
      <w:r>
        <w:fldChar w:fldCharType="end"/>
      </w:r>
    </w:p>
    <w:p w:rsidR="00B74F3D" w:rsidRDefault="00B74F3D" w:rsidP="00A27B78">
      <w:pPr>
        <w:pStyle w:val="Beschriftung"/>
      </w:pPr>
      <w:bookmarkStart w:id="14" w:name="_Ref364171667"/>
      <w:bookmarkStart w:id="15" w:name="_Toc364691674"/>
      <w:r>
        <w:t xml:space="preserve">Abbildung </w:t>
      </w:r>
      <w:fldSimple w:instr=" SEQ Abbildung \* ARABIC ">
        <w:r w:rsidR="007F127E">
          <w:rPr>
            <w:noProof/>
          </w:rPr>
          <w:t>18</w:t>
        </w:r>
      </w:fldSimple>
      <w:bookmarkEnd w:id="14"/>
      <w:r>
        <w:t>: Screenshot des Standard-Dialogs „Datei einfügen“ in „Microsoft Word 2010“</w:t>
      </w:r>
      <w:bookmarkEnd w:id="15"/>
    </w:p>
    <w:p w:rsidR="00B74F3D" w:rsidRDefault="00B74F3D" w:rsidP="00B74F3D">
      <w:pPr>
        <w:pStyle w:val="Listenabsatz"/>
        <w:numPr>
          <w:ilvl w:val="0"/>
          <w:numId w:val="4"/>
        </w:numPr>
      </w:pPr>
      <w:r>
        <w:t>Auswahl des Split-Buttons „Einfügen“ oder des Buttons „Als Verknüpfung einfügen“. Der Dialog „Datei einfügen“ wird geschlossen.</w:t>
      </w:r>
    </w:p>
    <w:p w:rsidR="00B74F3D" w:rsidRDefault="00B74F3D" w:rsidP="00B74F3D">
      <w:pPr>
        <w:pStyle w:val="Listenabsatz"/>
        <w:numPr>
          <w:ilvl w:val="0"/>
          <w:numId w:val="4"/>
        </w:numPr>
      </w:pPr>
      <w:r>
        <w:t xml:space="preserve">Falls zuvor der Button „Einfügen“ ausgewählt wurde, wird die in </w:t>
      </w:r>
      <w:r>
        <w:fldChar w:fldCharType="begin"/>
      </w:r>
      <w:r>
        <w:instrText xml:space="preserve"> REF _Ref364174559 \h </w:instrText>
      </w:r>
      <w:r>
        <w:fldChar w:fldCharType="separate"/>
      </w:r>
      <w:r w:rsidR="007F127E">
        <w:t xml:space="preserve">Abbildung </w:t>
      </w:r>
      <w:r w:rsidR="007F127E">
        <w:rPr>
          <w:noProof/>
        </w:rPr>
        <w:t>19</w:t>
      </w:r>
      <w:r>
        <w:fldChar w:fldCharType="end"/>
      </w:r>
      <w:r>
        <w:t xml:space="preserve"> darg</w:t>
      </w:r>
      <w:r>
        <w:t>e</w:t>
      </w:r>
      <w:r>
        <w:t>stellte Message-Box angezeigt. Sie weist den Benutzer darauf hin, dass das im Dialog ausgewählte Quelldokument ausschließlich als Verknüpfung in das aktive Zieldok</w:t>
      </w:r>
      <w:r>
        <w:t>u</w:t>
      </w:r>
      <w:r>
        <w:t>ment eingefügt wird.</w:t>
      </w:r>
    </w:p>
    <w:p w:rsidR="00B74F3D" w:rsidRDefault="00B74F3D" w:rsidP="0065691C">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7F127E">
        <w:instrText>D:\\Users\\Florian\\Dropbox\\component-based-authoring-add-in-for-microsoft-word-docs\\de\\Chapters</w:instrText>
      </w:r>
      <w:r>
        <w:fldChar w:fldCharType="end"/>
      </w:r>
      <w:r>
        <w:instrText xml:space="preserve">\\.\\Graphics\\References-003.png" \d \* MERGEFORMAT </w:instrText>
      </w:r>
      <w:r>
        <w:fldChar w:fldCharType="separate"/>
      </w:r>
      <w:r w:rsidR="007F127E">
        <w:pict>
          <v:shape id="_x0000_i1125" type="#_x0000_t75" style="width:265.5pt;height:96.75pt">
            <v:imagedata r:id="rId14"/>
          </v:shape>
        </w:pict>
      </w:r>
      <w:r>
        <w:fldChar w:fldCharType="end"/>
      </w:r>
    </w:p>
    <w:p w:rsidR="00B74F3D" w:rsidRDefault="00B74F3D" w:rsidP="004256A4">
      <w:pPr>
        <w:pStyle w:val="Beschriftung"/>
      </w:pPr>
      <w:bookmarkStart w:id="16" w:name="_Ref364174559"/>
      <w:bookmarkStart w:id="17" w:name="_Ref364174747"/>
      <w:bookmarkStart w:id="18" w:name="_Toc364691675"/>
      <w:r>
        <w:t xml:space="preserve">Abbildung </w:t>
      </w:r>
      <w:fldSimple w:instr=" SEQ Abbildung \* ARABIC ">
        <w:r w:rsidR="007F127E">
          <w:rPr>
            <w:noProof/>
          </w:rPr>
          <w:t>19</w:t>
        </w:r>
      </w:fldSimple>
      <w:bookmarkEnd w:id="16"/>
      <w:r>
        <w:t>: Screenshot einer Message-Box, mit dem Hinweis, dass das ausgewählte Quelldokument als Ve</w:t>
      </w:r>
      <w:r>
        <w:t>r</w:t>
      </w:r>
      <w:r>
        <w:t xml:space="preserve">knüpfung eingefügt </w:t>
      </w:r>
      <w:bookmarkEnd w:id="17"/>
      <w:bookmarkEnd w:id="18"/>
      <w:r>
        <w:t>wurde</w:t>
      </w:r>
    </w:p>
    <w:p w:rsidR="00B74F3D" w:rsidRDefault="00B74F3D" w:rsidP="0065691C">
      <w:r>
        <w:t>Nach Abschluss des Vorgangs wird der Inhalt des im Dialog ausgewählten Quell(</w:t>
      </w:r>
      <w:proofErr w:type="spellStart"/>
      <w:r>
        <w:t>text</w:t>
      </w:r>
      <w:proofErr w:type="spellEnd"/>
      <w:r>
        <w:t>)</w:t>
      </w:r>
      <w:proofErr w:type="spellStart"/>
      <w:r>
        <w:t>dokuments</w:t>
      </w:r>
      <w:proofErr w:type="spellEnd"/>
      <w:r>
        <w:t xml:space="preserve"> im Zieldokument dargestellt.</w:t>
      </w:r>
    </w:p>
    <w:p w:rsidR="00B74F3D" w:rsidRDefault="00B74F3D" w:rsidP="00877E3B">
      <w:pPr>
        <w:pBdr>
          <w:top w:val="single" w:sz="18" w:space="1" w:color="auto"/>
          <w:left w:val="single" w:sz="18" w:space="4" w:color="auto"/>
          <w:bottom w:val="single" w:sz="18" w:space="1" w:color="auto"/>
          <w:right w:val="single" w:sz="18" w:space="4" w:color="auto"/>
        </w:pBdr>
        <w:rPr>
          <w:b/>
        </w:rPr>
      </w:pPr>
      <w:r>
        <w:rPr>
          <w:b/>
        </w:rPr>
        <w:lastRenderedPageBreak/>
        <w:t>Ausblick</w:t>
      </w:r>
    </w:p>
    <w:p w:rsidR="00B74F3D" w:rsidRDefault="00B74F3D" w:rsidP="00877E3B">
      <w:pPr>
        <w:pBdr>
          <w:top w:val="single" w:sz="18" w:space="1" w:color="auto"/>
          <w:left w:val="single" w:sz="18" w:space="4" w:color="auto"/>
          <w:bottom w:val="single" w:sz="18" w:space="1" w:color="auto"/>
          <w:right w:val="single" w:sz="18" w:space="4" w:color="auto"/>
        </w:pBdr>
      </w:pPr>
      <w:r>
        <w:t xml:space="preserve">Der Dialog in </w:t>
      </w:r>
      <w:r>
        <w:fldChar w:fldCharType="begin"/>
      </w:r>
      <w:r>
        <w:instrText xml:space="preserve"> REF _Ref364171667 \h </w:instrText>
      </w:r>
      <w:r>
        <w:fldChar w:fldCharType="separate"/>
      </w:r>
      <w:r w:rsidR="007F127E">
        <w:t xml:space="preserve">Abbildung </w:t>
      </w:r>
      <w:r w:rsidR="007F127E">
        <w:rPr>
          <w:noProof/>
        </w:rPr>
        <w:t>18</w:t>
      </w:r>
      <w:r>
        <w:fldChar w:fldCharType="end"/>
      </w:r>
      <w:r>
        <w:t xml:space="preserve"> ist in der Sprache Deutsch verfasst. Der Grund dafür liegt d</w:t>
      </w:r>
      <w:r>
        <w:t>a</w:t>
      </w:r>
      <w:r>
        <w:t>rin, dass für diese Funktion ein eingebauter „Microsoft Word“-Dialog verwendet wurde, der die Sprache der installierten „Microsoft Word“-Version verwendet.</w:t>
      </w:r>
    </w:p>
    <w:p w:rsidR="00B74F3D" w:rsidRDefault="00B74F3D" w:rsidP="00877E3B">
      <w:pPr>
        <w:pBdr>
          <w:top w:val="single" w:sz="18" w:space="1" w:color="auto"/>
          <w:left w:val="single" w:sz="18" w:space="4" w:color="auto"/>
          <w:bottom w:val="single" w:sz="18" w:space="1" w:color="auto"/>
          <w:right w:val="single" w:sz="18" w:space="4" w:color="auto"/>
        </w:pBdr>
      </w:pPr>
      <w:r>
        <w:t>Bei einer Weiterentwicklung sollte ein benutzerdefinierter Dialog verwendet werden, da der eingebaute Dialog zwei Möglichkeiten bietet um ein Quelldokument in das aktive Zieldokument einzufügen. Das Add-In verwendet aber unabhängig von der Auswahl des Buttons im Dialog die identische Methode um das Quelldokument als Verknüpfung in das aktive Zieldokument einzufügen. Bei einem Ersetzen durch einen benutzerdefinierten Di</w:t>
      </w:r>
      <w:r>
        <w:t>a</w:t>
      </w:r>
      <w:r>
        <w:t>log würde auch der Hinweis durch die Message-Box entfallen. Des Weiteren ist es derzeitig nicht möglich, mit dem Dialog mehrere Quell(</w:t>
      </w:r>
      <w:proofErr w:type="spellStart"/>
      <w:r>
        <w:t>text</w:t>
      </w:r>
      <w:proofErr w:type="spellEnd"/>
      <w:r>
        <w:t>)</w:t>
      </w:r>
      <w:proofErr w:type="spellStart"/>
      <w:r>
        <w:t>dokumente</w:t>
      </w:r>
      <w:proofErr w:type="spellEnd"/>
      <w:r>
        <w:t xml:space="preserve"> in einem Schritt als Referenzen einzufügen.</w:t>
      </w:r>
    </w:p>
    <w:p w:rsidR="00B74F3D" w:rsidRDefault="00B74F3D" w:rsidP="0031428E">
      <w:r>
        <w:t xml:space="preserve">Diese Funktion verwendet das Feld </w:t>
      </w:r>
      <w:proofErr w:type="spellStart"/>
      <w:r w:rsidRPr="00065B8D">
        <w:rPr>
          <w:rStyle w:val="NurTextZchn"/>
        </w:rPr>
        <w:t>IncludeText</w:t>
      </w:r>
      <w:proofErr w:type="spellEnd"/>
      <w:r>
        <w:t>, unterscheidet sich aber zu der</w:t>
      </w:r>
      <w:r w:rsidR="00FD3B1C">
        <w:t>,</w:t>
      </w:r>
      <w:r>
        <w:t xml:space="preserve"> in „Microsoft Word“ eingebauten Funktion „Einfügen, Objekt, Text aus Datei…“. Der (abs</w:t>
      </w:r>
      <w:r>
        <w:t>o</w:t>
      </w:r>
      <w:r>
        <w:t xml:space="preserve">lute) Dateipfad zum Zieldokument wird mit Hilfe der benutzerdefinierten Dokumenteigenschaft </w:t>
      </w:r>
      <w:r w:rsidRPr="00FF25C3">
        <w:rPr>
          <w:rStyle w:val="NurTextZchn"/>
        </w:rPr>
        <w:t>_</w:t>
      </w:r>
      <w:proofErr w:type="spellStart"/>
      <w:r w:rsidRPr="00FF25C3">
        <w:rPr>
          <w:rStyle w:val="NurTextZchn"/>
        </w:rPr>
        <w:t>lastDirectoryPath</w:t>
      </w:r>
      <w:proofErr w:type="spellEnd"/>
      <w:r>
        <w:t xml:space="preserve"> dynamisch erstellt, indem diese durch ein ve</w:t>
      </w:r>
      <w:r>
        <w:t>r</w:t>
      </w:r>
      <w:r>
        <w:t xml:space="preserve">schachteltes </w:t>
      </w:r>
      <w:proofErr w:type="spellStart"/>
      <w:r w:rsidRPr="00BA6525">
        <w:rPr>
          <w:rStyle w:val="NurTextZchn"/>
        </w:rPr>
        <w:t>DocProperty</w:t>
      </w:r>
      <w:proofErr w:type="spellEnd"/>
      <w:r>
        <w:t>-Feld ausgewertet wird. Diese Dokumenteigenschaft wird bei jedem Öffnen des Zieldokuments automatisch vom Add-In aktualisiert (siehe Kapitel</w:t>
      </w:r>
      <w:r w:rsidR="002128F6">
        <w:t xml:space="preserve"> 5.1</w:t>
      </w:r>
      <w:r>
        <w:t xml:space="preserve">), falls das Dokument verschoben wurde. Somit enthält die Eigenschaft </w:t>
      </w:r>
      <w:r w:rsidRPr="00FF25C3">
        <w:rPr>
          <w:rStyle w:val="NurTextZchn"/>
        </w:rPr>
        <w:t>_</w:t>
      </w:r>
      <w:proofErr w:type="spellStart"/>
      <w:r w:rsidRPr="00FF25C3">
        <w:rPr>
          <w:rStyle w:val="NurTextZchn"/>
        </w:rPr>
        <w:t>lastDirectoryPath</w:t>
      </w:r>
      <w:proofErr w:type="spellEnd"/>
      <w:r>
        <w:t xml:space="preserve"> nach dem Öffnen eines Dokuments immer den absoluten Verzeichnispfad des Dokuments.</w:t>
      </w:r>
    </w:p>
    <w:p w:rsidR="00B74F3D" w:rsidRDefault="00B74F3D" w:rsidP="00FF25C3">
      <w:r>
        <w:t>Die folgende Auflistung stellt ein Beispiel für eine Feldfunktion dar, die mit dieser Funkt</w:t>
      </w:r>
      <w:r>
        <w:t>i</w:t>
      </w:r>
      <w:r>
        <w:t>on erstellt wurde. Bei den geschweiften Klammern handelt es sich in „Microsoft Word“ um Steuerzeichen, die dazu dienen ein Feld zu markieren. Des Weiteren wurde die Fel</w:t>
      </w:r>
      <w:r>
        <w:t>d</w:t>
      </w:r>
      <w:r>
        <w:t xml:space="preserve">funktion in </w:t>
      </w:r>
      <w:r>
        <w:fldChar w:fldCharType="begin"/>
      </w:r>
      <w:r>
        <w:instrText xml:space="preserve"> REF _Ref364243599 \h </w:instrText>
      </w:r>
      <w:r>
        <w:fldChar w:fldCharType="separate"/>
      </w:r>
      <w:r w:rsidR="007F127E">
        <w:t xml:space="preserve">Auflistung </w:t>
      </w:r>
      <w:r w:rsidR="007F127E">
        <w:rPr>
          <w:noProof/>
        </w:rPr>
        <w:t>2</w:t>
      </w:r>
      <w:r>
        <w:fldChar w:fldCharType="end"/>
      </w:r>
      <w:r>
        <w:t xml:space="preserve"> auf mehrere Zeilen aufgeteilt, um lesbarer zu sein.</w:t>
      </w:r>
    </w:p>
    <w:p w:rsidR="00B74F3D" w:rsidRPr="0031428E" w:rsidRDefault="00B74F3D" w:rsidP="0031428E">
      <w:pPr>
        <w:pStyle w:val="NurText"/>
      </w:pPr>
      <w:r w:rsidRPr="0031428E">
        <w:t>{ INCLUDETEXT </w:t>
      </w:r>
      <w:r w:rsidRPr="0031428E">
        <w:br/>
        <w:t>"{ DOCPROPERTY _LastDirectoryPath }\.\\Relative\\Path&gt;\\To\\File.docx"</w:t>
      </w:r>
      <w:r w:rsidRPr="0031428E">
        <w:br/>
        <w:t> }</w:t>
      </w:r>
    </w:p>
    <w:p w:rsidR="00B74F3D" w:rsidRDefault="00B74F3D" w:rsidP="000322B1">
      <w:pPr>
        <w:pStyle w:val="Beschriftung"/>
      </w:pPr>
      <w:bookmarkStart w:id="19" w:name="_Ref364243599"/>
      <w:r>
        <w:t xml:space="preserve">Auflistung </w:t>
      </w:r>
      <w:r w:rsidR="003C7944">
        <w:fldChar w:fldCharType="begin"/>
      </w:r>
      <w:r w:rsidR="003C7944">
        <w:instrText xml:space="preserve"> SEQ Auflistung</w:instrText>
      </w:r>
      <w:r w:rsidR="002128F6">
        <w:instrText xml:space="preserve"> \r 2</w:instrText>
      </w:r>
      <w:r w:rsidR="003C7944">
        <w:instrText xml:space="preserve"> \* ARABIC </w:instrText>
      </w:r>
      <w:r w:rsidR="003C7944">
        <w:fldChar w:fldCharType="separate"/>
      </w:r>
      <w:r w:rsidR="007F127E">
        <w:rPr>
          <w:noProof/>
        </w:rPr>
        <w:t>2</w:t>
      </w:r>
      <w:r w:rsidR="003C7944">
        <w:rPr>
          <w:noProof/>
        </w:rPr>
        <w:fldChar w:fldCharType="end"/>
      </w:r>
      <w:bookmarkEnd w:id="19"/>
      <w:r>
        <w:t xml:space="preserve">: Beispiel für einen mit dem Add-In erstellten </w:t>
      </w:r>
      <w:proofErr w:type="spellStart"/>
      <w:r>
        <w:t>IncludeText</w:t>
      </w:r>
      <w:proofErr w:type="spellEnd"/>
      <w:r>
        <w:rPr>
          <w:noProof/>
        </w:rPr>
        <w:t>-Feld-Code</w:t>
      </w:r>
    </w:p>
    <w:p w:rsidR="00B74F3D" w:rsidRDefault="00B74F3D" w:rsidP="00FF25C3">
      <w:r>
        <w:t>Die Funktion bietet folgende Vorteile, gegenüber der in „Microsoft Word“ eingebauten Funktion:</w:t>
      </w:r>
    </w:p>
    <w:p w:rsidR="00B74F3D" w:rsidRDefault="00B74F3D" w:rsidP="00B74F3D">
      <w:pPr>
        <w:pStyle w:val="Listenabsatz"/>
        <w:numPr>
          <w:ilvl w:val="0"/>
          <w:numId w:val="5"/>
        </w:numPr>
      </w:pPr>
      <w:r>
        <w:t>Das Verschieben von Dokumenten ohne Datenverlust ist möglich, solange ein Zield</w:t>
      </w:r>
      <w:r>
        <w:t>o</w:t>
      </w:r>
      <w:r>
        <w:t xml:space="preserve">kument zusammen mit allen referenzierten Quelldokumenten verschoben wird. Dies ist beim standardmäßigen Verwenden des </w:t>
      </w:r>
      <w:proofErr w:type="spellStart"/>
      <w:r w:rsidRPr="00BA6525">
        <w:rPr>
          <w:rStyle w:val="NurTextZchn"/>
        </w:rPr>
        <w:t>IncludeText</w:t>
      </w:r>
      <w:proofErr w:type="spellEnd"/>
      <w:r>
        <w:t xml:space="preserve">-Felds (ohne geschachteltes </w:t>
      </w:r>
      <w:proofErr w:type="spellStart"/>
      <w:r w:rsidRPr="00BA6525">
        <w:rPr>
          <w:rStyle w:val="NurTextZchn"/>
        </w:rPr>
        <w:t>DocProperty</w:t>
      </w:r>
      <w:proofErr w:type="spellEnd"/>
      <w:r>
        <w:t>-Feld) nicht möglich, da der Dateipfad eine konstante Zeichenkette ist.</w:t>
      </w:r>
    </w:p>
    <w:p w:rsidR="00B74F3D" w:rsidRDefault="00B74F3D" w:rsidP="00B74F3D">
      <w:pPr>
        <w:pStyle w:val="Listenabsatz"/>
        <w:numPr>
          <w:ilvl w:val="0"/>
          <w:numId w:val="5"/>
        </w:numPr>
      </w:pPr>
      <w:r>
        <w:t>Durch den Einsatz eines absoluten Dateipfads können Dokumente sowohl aus „Micr</w:t>
      </w:r>
      <w:r>
        <w:t>o</w:t>
      </w:r>
      <w:r>
        <w:t xml:space="preserve">soft Word“ heraus, als auch über ein externes Programm (z. B. „Windows Explorer“) geöffnet werden, ohne dass die Feldfunktion fehlschlägt. Verwendet man eines der </w:t>
      </w:r>
      <w:proofErr w:type="spellStart"/>
      <w:r w:rsidRPr="00920232">
        <w:rPr>
          <w:rStyle w:val="NurTextZchn"/>
        </w:rPr>
        <w:t>I</w:t>
      </w:r>
      <w:r w:rsidRPr="00920232">
        <w:rPr>
          <w:rStyle w:val="NurTextZchn"/>
        </w:rPr>
        <w:t>n</w:t>
      </w:r>
      <w:r w:rsidRPr="00920232">
        <w:rPr>
          <w:rStyle w:val="NurTextZchn"/>
        </w:rPr>
        <w:t>clude</w:t>
      </w:r>
      <w:proofErr w:type="spellEnd"/>
      <w:r w:rsidRPr="00920232">
        <w:rPr>
          <w:rStyle w:val="NurTextZchn"/>
        </w:rPr>
        <w:t>[…]</w:t>
      </w:r>
      <w:r>
        <w:t>-Felder mit relativen Dateipfaden, so ergeben sich Probleme, falls sich das Arbeitsverzeichnis vom Verzeichnis des Dokuments unterscheidet.</w:t>
      </w:r>
    </w:p>
    <w:p w:rsidR="00B74F3D" w:rsidRDefault="00B74F3D" w:rsidP="00DD07E3">
      <w:pPr>
        <w:pStyle w:val="berschrift4"/>
      </w:pPr>
      <w:bookmarkStart w:id="20" w:name="_Toc364682577"/>
      <w:bookmarkStart w:id="21" w:name="_Toc364691626"/>
      <w:r>
        <w:lastRenderedPageBreak/>
        <w:t>Einfügen einer Referenz zu einer Quell(</w:t>
      </w:r>
      <w:proofErr w:type="spellStart"/>
      <w:r>
        <w:t>bild</w:t>
      </w:r>
      <w:proofErr w:type="spellEnd"/>
      <w:r>
        <w:t>)</w:t>
      </w:r>
      <w:proofErr w:type="spellStart"/>
      <w:r>
        <w:t>datei</w:t>
      </w:r>
      <w:bookmarkEnd w:id="20"/>
      <w:bookmarkEnd w:id="21"/>
      <w:proofErr w:type="spellEnd"/>
    </w:p>
    <w:p w:rsidR="00B74F3D" w:rsidRDefault="00B74F3D" w:rsidP="00D45352">
      <w:r>
        <w:t>Um eine Referenz zu einer Quellbilddatei zum aktiven Zieldokument hinzuzufügen, sind die folgenden Schritte notwendig:</w:t>
      </w:r>
    </w:p>
    <w:p w:rsidR="00B74F3D" w:rsidRDefault="00B74F3D" w:rsidP="00B74F3D">
      <w:pPr>
        <w:pStyle w:val="Listenabsatz"/>
        <w:numPr>
          <w:ilvl w:val="0"/>
          <w:numId w:val="6"/>
        </w:numPr>
      </w:pPr>
      <w:r>
        <w:t>Öffnen eines gespeicherten Dokuments in „Microsoft Word“. Falls ein neues Dok</w:t>
      </w:r>
      <w:r>
        <w:t>u</w:t>
      </w:r>
      <w:r>
        <w:t>ment erstellt werden soll, so muss dieses zunächst gespeichert werden.</w:t>
      </w:r>
    </w:p>
    <w:p w:rsidR="00B74F3D" w:rsidRDefault="00B74F3D" w:rsidP="00B74F3D">
      <w:pPr>
        <w:pStyle w:val="Listenabsatz"/>
        <w:numPr>
          <w:ilvl w:val="0"/>
          <w:numId w:val="6"/>
        </w:numPr>
      </w:pPr>
      <w:r>
        <w:t>Bewegen der Einfügemarke an die Position im Dokument, an der die Referenz erstellt werden soll.</w:t>
      </w:r>
    </w:p>
    <w:p w:rsidR="00B74F3D" w:rsidRDefault="00B74F3D" w:rsidP="00B74F3D">
      <w:pPr>
        <w:pStyle w:val="Listenabsatz"/>
        <w:numPr>
          <w:ilvl w:val="0"/>
          <w:numId w:val="6"/>
        </w:numPr>
      </w:pPr>
      <w:r>
        <w:t>Auswahl des Buttons „</w:t>
      </w:r>
      <w:proofErr w:type="spellStart"/>
      <w:r>
        <w:t>Include</w:t>
      </w:r>
      <w:proofErr w:type="spellEnd"/>
      <w:r>
        <w:t xml:space="preserve"> Picture“ im Reiter „</w:t>
      </w:r>
      <w:proofErr w:type="spellStart"/>
      <w:r>
        <w:t>Component-Based</w:t>
      </w:r>
      <w:proofErr w:type="spellEnd"/>
      <w:r>
        <w:t xml:space="preserve"> </w:t>
      </w:r>
      <w:proofErr w:type="spellStart"/>
      <w:r>
        <w:t>Authoring</w:t>
      </w:r>
      <w:proofErr w:type="spellEnd"/>
      <w:r>
        <w:t>“ im Menüband. Der Dialog „Grafik einfügen“ wird geöffnet.</w:t>
      </w:r>
    </w:p>
    <w:p w:rsidR="00B74F3D" w:rsidRDefault="00B74F3D" w:rsidP="00E14EA2">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7F127E">
        <w:instrText>D:\\Users\\Florian\\Dropbox\\component-based-authoring-add-in-for-microsoft-word-docs\\de\\Chapters</w:instrText>
      </w:r>
      <w:r>
        <w:fldChar w:fldCharType="end"/>
      </w:r>
      <w:r>
        <w:instrText xml:space="preserve">\\.\\Graphics\\References-004.png" \d \* MERGEFORMAT </w:instrText>
      </w:r>
      <w:r>
        <w:fldChar w:fldCharType="separate"/>
      </w:r>
      <w:r w:rsidR="007F127E">
        <w:pict>
          <v:shape id="_x0000_i1127" type="#_x0000_t75" style="width:351pt;height:190.5pt">
            <v:imagedata r:id="rId15"/>
          </v:shape>
        </w:pict>
      </w:r>
      <w:r>
        <w:fldChar w:fldCharType="end"/>
      </w:r>
    </w:p>
    <w:p w:rsidR="00B74F3D" w:rsidRDefault="00B74F3D" w:rsidP="004828CB">
      <w:pPr>
        <w:pStyle w:val="Beschriftung"/>
      </w:pPr>
      <w:bookmarkStart w:id="22" w:name="_Ref364174957"/>
      <w:bookmarkStart w:id="23" w:name="_Toc364691676"/>
      <w:r>
        <w:t xml:space="preserve">Abbildung </w:t>
      </w:r>
      <w:fldSimple w:instr=" SEQ Abbildung \* ARABIC ">
        <w:r w:rsidR="007F127E">
          <w:rPr>
            <w:noProof/>
          </w:rPr>
          <w:t>20</w:t>
        </w:r>
      </w:fldSimple>
      <w:bookmarkEnd w:id="22"/>
      <w:r>
        <w:t>: Screenshot des Standard-Dialogs „Grafik einfügen“ in „Microsoft Word 2010“</w:t>
      </w:r>
      <w:bookmarkEnd w:id="23"/>
    </w:p>
    <w:p w:rsidR="00B74F3D" w:rsidRDefault="00B74F3D" w:rsidP="00B74F3D">
      <w:pPr>
        <w:pStyle w:val="Listenabsatz"/>
        <w:numPr>
          <w:ilvl w:val="0"/>
          <w:numId w:val="6"/>
        </w:numPr>
      </w:pPr>
      <w:r>
        <w:t>Auswahl des Buttons „Einfügen“, des Buttons „Mit Datei verknüpfen“ oder des Bu</w:t>
      </w:r>
      <w:r>
        <w:t>t</w:t>
      </w:r>
      <w:r>
        <w:t>tons „Einfügen u. Verknüpfen“). Der Dialog „Grafik einfügen“ wird geschlossen.</w:t>
      </w:r>
    </w:p>
    <w:p w:rsidR="00B74F3D" w:rsidRDefault="00B74F3D" w:rsidP="00B74F3D">
      <w:pPr>
        <w:pStyle w:val="Listenabsatz"/>
        <w:numPr>
          <w:ilvl w:val="0"/>
          <w:numId w:val="6"/>
        </w:numPr>
      </w:pPr>
      <w:r>
        <w:t>Falls zuvor der Button „Einfügen“ oder der Button „Einfügen u. Verknüpfen“ ausg</w:t>
      </w:r>
      <w:r>
        <w:t>e</w:t>
      </w:r>
      <w:r>
        <w:t xml:space="preserve">wählt wurde, wird die in </w:t>
      </w:r>
      <w:r>
        <w:fldChar w:fldCharType="begin"/>
      </w:r>
      <w:r>
        <w:instrText xml:space="preserve"> REF _Ref364174559 \h </w:instrText>
      </w:r>
      <w:r>
        <w:fldChar w:fldCharType="separate"/>
      </w:r>
      <w:r w:rsidR="007F127E">
        <w:t xml:space="preserve">Abbildung </w:t>
      </w:r>
      <w:r w:rsidR="007F127E">
        <w:rPr>
          <w:noProof/>
        </w:rPr>
        <w:t>19</w:t>
      </w:r>
      <w:r>
        <w:fldChar w:fldCharType="end"/>
      </w:r>
      <w:r>
        <w:t xml:space="preserve"> (siehe S. </w:t>
      </w:r>
      <w:r>
        <w:fldChar w:fldCharType="begin"/>
      </w:r>
      <w:r>
        <w:instrText xml:space="preserve"> PAGEREF _Ref364174747 \h </w:instrText>
      </w:r>
      <w:r>
        <w:fldChar w:fldCharType="separate"/>
      </w:r>
      <w:r w:rsidR="007F127E">
        <w:rPr>
          <w:noProof/>
        </w:rPr>
        <w:t>3</w:t>
      </w:r>
      <w:r>
        <w:fldChar w:fldCharType="end"/>
      </w:r>
      <w:r>
        <w:t>) dargestellte Message-Box angezeigt. Sie weist den Benutzer darauf hin, dass die im Dialog ausgewählte Quel</w:t>
      </w:r>
      <w:r>
        <w:t>l</w:t>
      </w:r>
      <w:r>
        <w:t>bilddatei ausschließlich als Verknüpfung in das aktive Zieldokument eingefügt wird.</w:t>
      </w:r>
    </w:p>
    <w:p w:rsidR="00B74F3D" w:rsidRDefault="00B74F3D" w:rsidP="00E14EA2">
      <w:r w:rsidRPr="00E14EA2">
        <w:t>Nach Abschluss des Vorgangs wird der Inhalt de</w:t>
      </w:r>
      <w:r>
        <w:t>r</w:t>
      </w:r>
      <w:r w:rsidRPr="00E14EA2">
        <w:t xml:space="preserve"> im Dialog ausgewählten Quell(</w:t>
      </w:r>
      <w:proofErr w:type="spellStart"/>
      <w:r>
        <w:t>bild</w:t>
      </w:r>
      <w:proofErr w:type="spellEnd"/>
      <w:r w:rsidRPr="00E14EA2">
        <w:t>)</w:t>
      </w:r>
      <w:proofErr w:type="spellStart"/>
      <w:r>
        <w:t>datei</w:t>
      </w:r>
      <w:proofErr w:type="spellEnd"/>
      <w:r w:rsidRPr="00E14EA2">
        <w:t xml:space="preserve"> im Zieldokument dargestellt.</w:t>
      </w:r>
    </w:p>
    <w:p w:rsidR="00B74F3D" w:rsidRDefault="00B74F3D" w:rsidP="00FB737A">
      <w:pPr>
        <w:pBdr>
          <w:top w:val="single" w:sz="18" w:space="1" w:color="auto"/>
          <w:left w:val="single" w:sz="18" w:space="4" w:color="auto"/>
          <w:bottom w:val="single" w:sz="18" w:space="1" w:color="auto"/>
          <w:right w:val="single" w:sz="18" w:space="4" w:color="auto"/>
        </w:pBdr>
        <w:rPr>
          <w:b/>
        </w:rPr>
      </w:pPr>
      <w:r>
        <w:rPr>
          <w:b/>
        </w:rPr>
        <w:t>Ausblick</w:t>
      </w:r>
    </w:p>
    <w:p w:rsidR="00B74F3D" w:rsidRDefault="00B74F3D" w:rsidP="00FB737A">
      <w:pPr>
        <w:pBdr>
          <w:top w:val="single" w:sz="18" w:space="1" w:color="auto"/>
          <w:left w:val="single" w:sz="18" w:space="4" w:color="auto"/>
          <w:bottom w:val="single" w:sz="18" w:space="1" w:color="auto"/>
          <w:right w:val="single" w:sz="18" w:space="4" w:color="auto"/>
        </w:pBdr>
      </w:pPr>
      <w:r>
        <w:t xml:space="preserve">Die Ausführungen im Kästchen „Ausblick“ in Kapitel </w:t>
      </w:r>
      <w:r>
        <w:fldChar w:fldCharType="begin"/>
      </w:r>
      <w:r>
        <w:instrText xml:space="preserve"> REF _Ref364174926 \r \h </w:instrText>
      </w:r>
      <w:r>
        <w:fldChar w:fldCharType="separate"/>
      </w:r>
      <w:r w:rsidR="007F127E">
        <w:t>1.1.1.1</w:t>
      </w:r>
      <w:r>
        <w:fldChar w:fldCharType="end"/>
      </w:r>
      <w:r>
        <w:t xml:space="preserve"> gelten auch für diese Funkt</w:t>
      </w:r>
      <w:r>
        <w:t>i</w:t>
      </w:r>
      <w:r>
        <w:t xml:space="preserve">on, da es sich bei dem in </w:t>
      </w:r>
      <w:r>
        <w:fldChar w:fldCharType="begin"/>
      </w:r>
      <w:r>
        <w:instrText xml:space="preserve"> REF _Ref364174957 \h </w:instrText>
      </w:r>
      <w:r>
        <w:fldChar w:fldCharType="separate"/>
      </w:r>
      <w:r w:rsidR="007F127E">
        <w:t xml:space="preserve">Abbildung </w:t>
      </w:r>
      <w:r w:rsidR="007F127E">
        <w:rPr>
          <w:noProof/>
        </w:rPr>
        <w:t>20</w:t>
      </w:r>
      <w:r>
        <w:fldChar w:fldCharType="end"/>
      </w:r>
      <w:r>
        <w:t xml:space="preserve"> dargestellten Dialog, ebenfalls um einen in „Microsoft Word“ eingebauten Dialog handelt.</w:t>
      </w:r>
    </w:p>
    <w:p w:rsidR="00B74F3D" w:rsidRDefault="00B74F3D" w:rsidP="000F405F">
      <w:r>
        <w:t xml:space="preserve">Diese Funktion verwendet das Feld </w:t>
      </w:r>
      <w:proofErr w:type="spellStart"/>
      <w:r w:rsidRPr="00065B8D">
        <w:rPr>
          <w:rStyle w:val="NurTextZchn"/>
        </w:rPr>
        <w:t>Include</w:t>
      </w:r>
      <w:r>
        <w:rPr>
          <w:rStyle w:val="NurTextZchn"/>
        </w:rPr>
        <w:t>Picture</w:t>
      </w:r>
      <w:proofErr w:type="spellEnd"/>
      <w:r>
        <w:t>, unterscheidet sich aber zur der in „Microsoft Word“ eingebauten Funktion „Einfügen, Grafik“. Die Unterschiede und Vorte</w:t>
      </w:r>
      <w:r>
        <w:t>i</w:t>
      </w:r>
      <w:r>
        <w:t xml:space="preserve">le entsprechen denen, die in Kapitel </w:t>
      </w:r>
      <w:r>
        <w:fldChar w:fldCharType="begin"/>
      </w:r>
      <w:r>
        <w:instrText xml:space="preserve"> REF _Ref364175125 \r \h </w:instrText>
      </w:r>
      <w:r>
        <w:fldChar w:fldCharType="separate"/>
      </w:r>
      <w:r w:rsidR="007F127E">
        <w:t>1.1.1.1</w:t>
      </w:r>
      <w:r>
        <w:fldChar w:fldCharType="end"/>
      </w:r>
      <w:r>
        <w:t xml:space="preserve"> beschrieben sind.</w:t>
      </w:r>
    </w:p>
    <w:p w:rsidR="00B74F3D" w:rsidRDefault="00B74F3D">
      <w:r>
        <w:br w:type="page"/>
      </w:r>
    </w:p>
    <w:p w:rsidR="00B74F3D" w:rsidRDefault="00B74F3D" w:rsidP="00E14EA2">
      <w:pPr>
        <w:pStyle w:val="berschrift3"/>
      </w:pPr>
      <w:bookmarkStart w:id="24" w:name="_Toc364682578"/>
      <w:bookmarkStart w:id="25" w:name="_Ref364685798"/>
      <w:bookmarkStart w:id="26" w:name="_Toc364691627"/>
      <w:r>
        <w:lastRenderedPageBreak/>
        <w:t>Aktualisieren von Inhalten zwischen Ziel- und Quelldokumenten</w:t>
      </w:r>
      <w:bookmarkEnd w:id="24"/>
      <w:bookmarkEnd w:id="25"/>
      <w:bookmarkEnd w:id="26"/>
    </w:p>
    <w:p w:rsidR="00B74F3D" w:rsidRDefault="00B74F3D" w:rsidP="000F405F">
      <w:r>
        <w:t xml:space="preserve">Nach dem Öffnen eines Dokuments in „Microsoft Word“ werden </w:t>
      </w:r>
      <w:r w:rsidRPr="007E7F7E">
        <w:t>alle</w:t>
      </w:r>
      <w:r>
        <w:t xml:space="preserve"> Felder (mit Au</w:t>
      </w:r>
      <w:r>
        <w:t>s</w:t>
      </w:r>
      <w:r>
        <w:t xml:space="preserve">nahme der gesperrten Felder) im Inhalt des Dokuments </w:t>
      </w:r>
      <w:r w:rsidRPr="007E7F7E">
        <w:t>automatisch</w:t>
      </w:r>
      <w:r>
        <w:t xml:space="preserve"> aktualisiert. Der Inhalt schließt jedoch nicht die Kopf- und Fußzeilen mit ein. Aus diesem Grund und wegen eines Softwarefehlers im Zusammenhang mit der Verwendung von </w:t>
      </w:r>
      <w:proofErr w:type="spellStart"/>
      <w:r w:rsidRPr="007E7F7E">
        <w:rPr>
          <w:rStyle w:val="NurTextZchn"/>
        </w:rPr>
        <w:t>IncludePicture</w:t>
      </w:r>
      <w:proofErr w:type="spellEnd"/>
      <w:r>
        <w:t xml:space="preserve">-Feldern mit dem OOXML-Dateiformat, aktualisiert das Add-In erneut </w:t>
      </w:r>
      <w:r w:rsidRPr="002128F6">
        <w:t>alle</w:t>
      </w:r>
      <w:r>
        <w:t xml:space="preserve"> Felder nach dem Öffnen eines Dokuments (siehe Kapitel</w:t>
      </w:r>
      <w:r w:rsidR="002128F6">
        <w:t xml:space="preserve"> 5.1</w:t>
      </w:r>
      <w:r>
        <w:t>).</w:t>
      </w:r>
    </w:p>
    <w:p w:rsidR="00B74F3D" w:rsidRDefault="00B74F3D" w:rsidP="00B63F38">
      <w:r>
        <w:t>Das Add-In bietet jedoch auch während des Arbeitens mit Ziel- und Quelldokumenten die Möglichkeit Inhalte zwischen beiden auszutauschen:</w:t>
      </w:r>
    </w:p>
    <w:p w:rsidR="00B74F3D" w:rsidRDefault="00B74F3D" w:rsidP="00B74F3D">
      <w:pPr>
        <w:pStyle w:val="Listenabsatz"/>
        <w:numPr>
          <w:ilvl w:val="0"/>
          <w:numId w:val="8"/>
        </w:numPr>
      </w:pPr>
      <w:r>
        <w:t>Aktualisieren von Inhalten im Zieldokument mit Inhalten aus Quelldokumenten.</w:t>
      </w:r>
    </w:p>
    <w:p w:rsidR="00B74F3D" w:rsidRDefault="00B74F3D" w:rsidP="00B74F3D">
      <w:pPr>
        <w:pStyle w:val="Listenabsatz"/>
        <w:numPr>
          <w:ilvl w:val="0"/>
          <w:numId w:val="8"/>
        </w:numPr>
      </w:pPr>
      <w:r>
        <w:t>Aktualisieren von Inhalten in Quelldokumenten mit Inhalten aus dem Zieldokument.</w:t>
      </w:r>
    </w:p>
    <w:p w:rsidR="00B74F3D" w:rsidRDefault="00B74F3D" w:rsidP="00B63F38">
      <w:r>
        <w:t>Beide Möglichkeiten werden in den folgenden zwei Unterkapiteln erläutert.</w:t>
      </w:r>
    </w:p>
    <w:p w:rsidR="00B74F3D" w:rsidRDefault="00B74F3D" w:rsidP="00B63F38">
      <w:r>
        <w:t>Durch den Button „Open Source File“ in der Gruppe „References“ im Reiter „</w:t>
      </w:r>
      <w:proofErr w:type="spellStart"/>
      <w:r>
        <w:t>Component-Based</w:t>
      </w:r>
      <w:proofErr w:type="spellEnd"/>
      <w:r>
        <w:t xml:space="preserve"> </w:t>
      </w:r>
      <w:proofErr w:type="spellStart"/>
      <w:r>
        <w:t>Authoring</w:t>
      </w:r>
      <w:proofErr w:type="spellEnd"/>
      <w:r>
        <w:t>“ können eine oder mehrere Quelldateien aus einem Zieldokument heraus geöffnet werden. Die Anzahl der geöffneten Quelldateien hängt dabei von der Anzahl der selektierten Referenzen ab. Die Quelldatei wird mit dem Standardprogramm für den Date</w:t>
      </w:r>
      <w:r>
        <w:t>i</w:t>
      </w:r>
      <w:r>
        <w:t>typ der Quelldatei geöffnet.</w:t>
      </w:r>
    </w:p>
    <w:p w:rsidR="00B74F3D" w:rsidRPr="0093378B" w:rsidRDefault="00B74F3D" w:rsidP="00B63F38">
      <w:pPr>
        <w:rPr>
          <w:i/>
        </w:rPr>
      </w:pPr>
      <w:r w:rsidRPr="0093378B">
        <w:rPr>
          <w:i/>
        </w:rPr>
        <w:t>Beispiel:</w:t>
      </w:r>
    </w:p>
    <w:p w:rsidR="00B74F3D" w:rsidRDefault="00B74F3D" w:rsidP="00B74F3D">
      <w:pPr>
        <w:pStyle w:val="Listenabsatz"/>
        <w:numPr>
          <w:ilvl w:val="0"/>
          <w:numId w:val="9"/>
        </w:numPr>
      </w:pPr>
      <w:r>
        <w:t>Ein „Microsoft Word“-Dokument (Dateiendung .</w:t>
      </w:r>
      <w:proofErr w:type="spellStart"/>
      <w:r>
        <w:t>docx</w:t>
      </w:r>
      <w:proofErr w:type="spellEnd"/>
      <w:r>
        <w:t>) wird in dem Programm „Micr</w:t>
      </w:r>
      <w:r>
        <w:t>o</w:t>
      </w:r>
      <w:r>
        <w:t>soft Word“ geöffnet.</w:t>
      </w:r>
    </w:p>
    <w:p w:rsidR="00B74F3D" w:rsidRDefault="00B74F3D" w:rsidP="00B74F3D">
      <w:pPr>
        <w:pStyle w:val="Listenabsatz"/>
        <w:numPr>
          <w:ilvl w:val="0"/>
          <w:numId w:val="9"/>
        </w:numPr>
      </w:pPr>
      <w:r>
        <w:t xml:space="preserve">Eine Bilddatei im Format </w:t>
      </w:r>
      <w:r w:rsidRPr="008B1A43">
        <w:rPr>
          <w:i/>
        </w:rPr>
        <w:t>Portable Network Graphics</w:t>
      </w:r>
      <w:r>
        <w:t xml:space="preserve"> (PNG) (Dateiendung .</w:t>
      </w:r>
      <w:proofErr w:type="spellStart"/>
      <w:r>
        <w:t>png</w:t>
      </w:r>
      <w:proofErr w:type="spellEnd"/>
      <w:r>
        <w:t>) wird in dem Programm „Windows-Fotoanzeige“ geöffnet.</w:t>
      </w:r>
    </w:p>
    <w:p w:rsidR="00B74F3D" w:rsidRDefault="00B74F3D" w:rsidP="00336ACC">
      <w:r>
        <w:fldChar w:fldCharType="begin"/>
      </w:r>
      <w:r>
        <w:instrText xml:space="preserve"> REF _Ref364245897 \h </w:instrText>
      </w:r>
      <w:r>
        <w:fldChar w:fldCharType="separate"/>
      </w:r>
      <w:r w:rsidR="007F127E">
        <w:t xml:space="preserve">Abbildung </w:t>
      </w:r>
      <w:r w:rsidR="007F127E">
        <w:rPr>
          <w:noProof/>
        </w:rPr>
        <w:t>21</w:t>
      </w:r>
      <w:r>
        <w:fldChar w:fldCharType="end"/>
      </w:r>
      <w:r>
        <w:t xml:space="preserve"> zeigt die Quelldatei </w:t>
      </w:r>
      <w:r w:rsidRPr="00336ACC">
        <w:rPr>
          <w:rStyle w:val="NurTextZchn"/>
        </w:rPr>
        <w:t>Ribbon-003.png</w:t>
      </w:r>
      <w:r>
        <w:t xml:space="preserve"> (ist als </w:t>
      </w:r>
      <w:r>
        <w:fldChar w:fldCharType="begin"/>
      </w:r>
      <w:r>
        <w:instrText xml:space="preserve"> REF _Ref364245947 \h </w:instrText>
      </w:r>
      <w:r>
        <w:fldChar w:fldCharType="separate"/>
      </w:r>
      <w:r w:rsidR="007F127E">
        <w:t xml:space="preserve">Abbildung </w:t>
      </w:r>
      <w:r w:rsidR="007F127E">
        <w:rPr>
          <w:noProof/>
        </w:rPr>
        <w:t>16</w:t>
      </w:r>
      <w:r>
        <w:fldChar w:fldCharType="end"/>
      </w:r>
      <w:r>
        <w:t xml:space="preserve"> auf S. </w:t>
      </w:r>
      <w:r>
        <w:fldChar w:fldCharType="begin"/>
      </w:r>
      <w:r>
        <w:instrText xml:space="preserve"> PAGEREF _Ref364245951 \h </w:instrText>
      </w:r>
      <w:r>
        <w:fldChar w:fldCharType="separate"/>
      </w:r>
      <w:r w:rsidR="007F127E">
        <w:rPr>
          <w:noProof/>
        </w:rPr>
        <w:t>2</w:t>
      </w:r>
      <w:r>
        <w:fldChar w:fldCharType="end"/>
      </w:r>
      <w:r>
        <w:t xml:space="preserve"> in di</w:t>
      </w:r>
      <w:r>
        <w:t>e</w:t>
      </w:r>
      <w:r>
        <w:t>sem Dokument als Referenz eingebunden) im Programm „Windows-Fotoanzeige“. Dazu wurde die Referenz im Dokument markiert und anschließend der Buttons „Open Source File“ ausgewählt.</w:t>
      </w:r>
    </w:p>
    <w:p w:rsidR="00B74F3D" w:rsidRDefault="00B74F3D" w:rsidP="00835E5F">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7F127E">
        <w:instrText>D:\\Users\\Florian\\Dropbox\\component-based-authoring-add-in-for-microsoft-word-docs\\de\\Chapters</w:instrText>
      </w:r>
      <w:r>
        <w:fldChar w:fldCharType="end"/>
      </w:r>
      <w:r>
        <w:instrText xml:space="preserve">\\.\\Graphics\\References-009.png" \d \* MERGEFORMAT </w:instrText>
      </w:r>
      <w:r>
        <w:fldChar w:fldCharType="separate"/>
      </w:r>
      <w:r w:rsidR="007F127E">
        <w:pict>
          <v:shape id="_x0000_i1129" type="#_x0000_t75" style="width:207pt;height:181.5pt">
            <v:imagedata r:id="rId16"/>
          </v:shape>
        </w:pict>
      </w:r>
      <w:r>
        <w:fldChar w:fldCharType="end"/>
      </w:r>
    </w:p>
    <w:p w:rsidR="00B74F3D" w:rsidRDefault="00B74F3D" w:rsidP="00336ACC">
      <w:pPr>
        <w:pStyle w:val="Beschriftung"/>
      </w:pPr>
      <w:bookmarkStart w:id="27" w:name="_Ref364245897"/>
      <w:bookmarkStart w:id="28" w:name="_Toc364691677"/>
      <w:r>
        <w:t xml:space="preserve">Abbildung </w:t>
      </w:r>
      <w:fldSimple w:instr=" SEQ Abbildung \* ARABIC ">
        <w:r w:rsidR="007F127E">
          <w:rPr>
            <w:noProof/>
          </w:rPr>
          <w:t>21</w:t>
        </w:r>
      </w:fldSimple>
      <w:bookmarkEnd w:id="27"/>
      <w:r>
        <w:t>: Screenshot des mit dem Button „Open Source File“ geöffneten Programms „Windows-Fotoanzeige“</w:t>
      </w:r>
      <w:bookmarkEnd w:id="28"/>
    </w:p>
    <w:p w:rsidR="00B74F3D" w:rsidRDefault="00B74F3D" w:rsidP="00E14EA2">
      <w:pPr>
        <w:pStyle w:val="berschrift4"/>
      </w:pPr>
      <w:bookmarkStart w:id="29" w:name="_Ref364243810"/>
      <w:bookmarkStart w:id="30" w:name="_Toc364682579"/>
      <w:bookmarkStart w:id="31" w:name="_Toc364691628"/>
      <w:bookmarkStart w:id="32" w:name="_Ref364693686"/>
      <w:r>
        <w:lastRenderedPageBreak/>
        <w:t>Aktualisieren von Inhalten im Zieldokument</w:t>
      </w:r>
      <w:bookmarkEnd w:id="29"/>
      <w:bookmarkEnd w:id="30"/>
      <w:bookmarkEnd w:id="31"/>
      <w:bookmarkEnd w:id="32"/>
    </w:p>
    <w:p w:rsidR="00B74F3D" w:rsidRDefault="00B74F3D" w:rsidP="009E1902">
      <w:r>
        <w:t xml:space="preserve">Es kann während der Bearbeitung erforderlich sein, </w:t>
      </w:r>
      <w:r w:rsidRPr="00F35D14">
        <w:t>die Inhalte im aktiven Zieldokument mit den Inhalten der referenzierten Quelldatei</w:t>
      </w:r>
      <w:r>
        <w:t xml:space="preserve"> zu aktualisieren. So kann eine Quelldatei während der Bearbeitung des Zieldokuments modifiziert werden. Sollen die Änderungen in der Quelldatei im aktiven Zieldokument übernommen werden, so kann der Button „Update </w:t>
      </w:r>
      <w:proofErr w:type="spellStart"/>
      <w:r>
        <w:t>From</w:t>
      </w:r>
      <w:proofErr w:type="spellEnd"/>
      <w:r>
        <w:t xml:space="preserve"> Source“ in der Gruppe „References“ im Reiter „</w:t>
      </w:r>
      <w:proofErr w:type="spellStart"/>
      <w:r>
        <w:t>Component-Based</w:t>
      </w:r>
      <w:proofErr w:type="spellEnd"/>
      <w:r>
        <w:t xml:space="preserve"> </w:t>
      </w:r>
      <w:proofErr w:type="spellStart"/>
      <w:r>
        <w:t>Authoring</w:t>
      </w:r>
      <w:proofErr w:type="spellEnd"/>
      <w:r>
        <w:t>“ des Menübands ausgewählt werden.</w:t>
      </w:r>
    </w:p>
    <w:p w:rsidR="00B74F3D" w:rsidRDefault="00B74F3D" w:rsidP="0014696C">
      <w:r>
        <w:t xml:space="preserve">Der Button „Update </w:t>
      </w:r>
      <w:proofErr w:type="spellStart"/>
      <w:r>
        <w:t>From</w:t>
      </w:r>
      <w:proofErr w:type="spellEnd"/>
      <w:r>
        <w:t xml:space="preserve"> Source“ ist nur aktiv, falls die Markierung im aktiven Zield</w:t>
      </w:r>
      <w:r>
        <w:t>o</w:t>
      </w:r>
      <w:r>
        <w:t xml:space="preserve">kument eine oder mehrere Referenzen zu Quelldatei(en) enthält. Trifft diese Bedingung zu, wird nach der Auswahl des Buttons „Update </w:t>
      </w:r>
      <w:proofErr w:type="spellStart"/>
      <w:r>
        <w:t>From</w:t>
      </w:r>
      <w:proofErr w:type="spellEnd"/>
      <w:r>
        <w:t xml:space="preserve"> Source“ eine Message-Box, ähnlich </w:t>
      </w:r>
      <w:r>
        <w:fldChar w:fldCharType="begin"/>
      </w:r>
      <w:r>
        <w:instrText xml:space="preserve"> REF _Ref364242950 \h </w:instrText>
      </w:r>
      <w:r>
        <w:fldChar w:fldCharType="separate"/>
      </w:r>
      <w:r w:rsidR="007F127E">
        <w:t xml:space="preserve">Abbildung </w:t>
      </w:r>
      <w:r w:rsidR="007F127E">
        <w:rPr>
          <w:noProof/>
        </w:rPr>
        <w:t>22</w:t>
      </w:r>
      <w:r>
        <w:fldChar w:fldCharType="end"/>
      </w:r>
      <w:r>
        <w:t>, dargestellt.</w:t>
      </w:r>
    </w:p>
    <w:p w:rsidR="00B74F3D" w:rsidRDefault="00B74F3D" w:rsidP="0063682E">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7F127E">
        <w:instrText>D:\\Users\\Florian\\Dropbox\\component-based-authoring-add-in-for-microsoft-word-docs\\de\\Chapters</w:instrText>
      </w:r>
      <w:r>
        <w:fldChar w:fldCharType="end"/>
      </w:r>
      <w:r>
        <w:instrText xml:space="preserve">\\.\\Graphics\\References-005.png" \d \* MERGEFORMAT </w:instrText>
      </w:r>
      <w:r>
        <w:fldChar w:fldCharType="separate"/>
      </w:r>
      <w:r w:rsidR="007F127E">
        <w:pict>
          <v:shape id="_x0000_i1131" type="#_x0000_t75" style="width:267.75pt;height:104.25pt">
            <v:imagedata r:id="rId17"/>
          </v:shape>
        </w:pict>
      </w:r>
      <w:r>
        <w:fldChar w:fldCharType="end"/>
      </w:r>
    </w:p>
    <w:p w:rsidR="00B74F3D" w:rsidRDefault="00B74F3D" w:rsidP="0014696C">
      <w:pPr>
        <w:pStyle w:val="Beschriftung"/>
      </w:pPr>
      <w:bookmarkStart w:id="33" w:name="_Ref364242950"/>
      <w:bookmarkStart w:id="34" w:name="_Toc364691678"/>
      <w:r>
        <w:t xml:space="preserve">Abbildung </w:t>
      </w:r>
      <w:fldSimple w:instr=" SEQ Abbildung \* ARABIC ">
        <w:r w:rsidR="007F127E">
          <w:rPr>
            <w:noProof/>
          </w:rPr>
          <w:t>22</w:t>
        </w:r>
      </w:fldSimple>
      <w:bookmarkEnd w:id="33"/>
      <w:r>
        <w:t>: Screenshot einer Message-Box, die den Benutzer fragt, ob die Inhalte im aktiven Zieldokument mit den Inhalten aus der referenzierten Quelldatei aktualisiert werden sollen</w:t>
      </w:r>
      <w:bookmarkEnd w:id="34"/>
    </w:p>
    <w:p w:rsidR="00B74F3D" w:rsidRDefault="00B74F3D" w:rsidP="00DC67D2">
      <w:r>
        <w:fldChar w:fldCharType="begin"/>
      </w:r>
      <w:r>
        <w:instrText xml:space="preserve"> REF _Ref364242996 \h </w:instrText>
      </w:r>
      <w:r>
        <w:fldChar w:fldCharType="separate"/>
      </w:r>
      <w:r w:rsidR="007F127E">
        <w:t xml:space="preserve">Abbildung </w:t>
      </w:r>
      <w:r w:rsidR="007F127E">
        <w:rPr>
          <w:noProof/>
        </w:rPr>
        <w:t>23</w:t>
      </w:r>
      <w:r>
        <w:fldChar w:fldCharType="end"/>
      </w:r>
      <w:r>
        <w:t xml:space="preserve"> stellt die gleiche Message-Box nach der Auswahl von zwei Referenzen dar.</w:t>
      </w:r>
    </w:p>
    <w:p w:rsidR="00B74F3D" w:rsidRDefault="00B74F3D" w:rsidP="0063682E">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7F127E">
        <w:instrText>D:\\Users\\Florian\\Dropbox\\component-based-authoring-add-in-for-microsoft-word-docs\\de\\Chapters</w:instrText>
      </w:r>
      <w:r>
        <w:fldChar w:fldCharType="end"/>
      </w:r>
      <w:r>
        <w:instrText xml:space="preserve">\\.\\Graphics\\References-006.png" \d \* MERGEFORMAT </w:instrText>
      </w:r>
      <w:r>
        <w:fldChar w:fldCharType="separate"/>
      </w:r>
      <w:r w:rsidR="007F127E">
        <w:pict>
          <v:shape id="_x0000_i1133" type="#_x0000_t75" style="width:267.75pt;height:112.5pt">
            <v:imagedata r:id="rId18"/>
          </v:shape>
        </w:pict>
      </w:r>
      <w:r>
        <w:fldChar w:fldCharType="end"/>
      </w:r>
    </w:p>
    <w:p w:rsidR="00B74F3D" w:rsidRDefault="00B74F3D" w:rsidP="008735A9">
      <w:pPr>
        <w:pStyle w:val="Beschriftung"/>
      </w:pPr>
      <w:bookmarkStart w:id="35" w:name="_Ref364242996"/>
      <w:bookmarkStart w:id="36" w:name="_Toc364691679"/>
      <w:r>
        <w:t xml:space="preserve">Abbildung </w:t>
      </w:r>
      <w:fldSimple w:instr=" SEQ Abbildung \* ARABIC ">
        <w:r w:rsidR="007F127E">
          <w:rPr>
            <w:noProof/>
          </w:rPr>
          <w:t>23</w:t>
        </w:r>
      </w:fldSimple>
      <w:bookmarkEnd w:id="35"/>
      <w:r>
        <w:t>: Screenshot einer Message-Box, die den Benutzer fragt, ob die Inhalte im aktiven Zieldokument mit den Inhalten aus den referenzierten Quelldateien aktualisiert werden sollen</w:t>
      </w:r>
      <w:bookmarkEnd w:id="36"/>
    </w:p>
    <w:p w:rsidR="00B74F3D" w:rsidRDefault="00B74F3D" w:rsidP="00E14EA2">
      <w:pPr>
        <w:pStyle w:val="berschrift4"/>
      </w:pPr>
      <w:bookmarkStart w:id="37" w:name="_Toc364682580"/>
      <w:bookmarkStart w:id="38" w:name="_Toc364691629"/>
      <w:r>
        <w:t>Aktualisieren von Inhalten in einem Quelldokument</w:t>
      </w:r>
      <w:bookmarkEnd w:id="37"/>
      <w:bookmarkEnd w:id="38"/>
    </w:p>
    <w:p w:rsidR="00B74F3D" w:rsidRDefault="00B74F3D">
      <w:r>
        <w:t>Das Add-In bietet zwei Möglichkeiten um Inhalte in Quelldokumenten zu manipulieren:</w:t>
      </w:r>
    </w:p>
    <w:p w:rsidR="00B74F3D" w:rsidRDefault="00B74F3D" w:rsidP="00B74F3D">
      <w:pPr>
        <w:pStyle w:val="Listenabsatz"/>
        <w:numPr>
          <w:ilvl w:val="0"/>
          <w:numId w:val="7"/>
        </w:numPr>
      </w:pPr>
      <w:r>
        <w:t>Ändern des Feldergebnisses des referenzierten Quelldokuments und Auswahl des Bu</w:t>
      </w:r>
      <w:r>
        <w:t>t</w:t>
      </w:r>
      <w:r>
        <w:t xml:space="preserve">tons „Update </w:t>
      </w:r>
      <w:proofErr w:type="spellStart"/>
      <w:r>
        <w:t>To</w:t>
      </w:r>
      <w:proofErr w:type="spellEnd"/>
      <w:r>
        <w:t xml:space="preserve"> Source“ in der Gruppe „References“ im Reiter „</w:t>
      </w:r>
      <w:proofErr w:type="spellStart"/>
      <w:r>
        <w:t>Component-Based</w:t>
      </w:r>
      <w:proofErr w:type="spellEnd"/>
      <w:r>
        <w:t xml:space="preserve"> </w:t>
      </w:r>
      <w:proofErr w:type="spellStart"/>
      <w:r>
        <w:t>Authoring</w:t>
      </w:r>
      <w:proofErr w:type="spellEnd"/>
      <w:r>
        <w:t>“ des Menübands.</w:t>
      </w:r>
    </w:p>
    <w:p w:rsidR="00B74F3D" w:rsidRDefault="00B74F3D" w:rsidP="00B74F3D">
      <w:pPr>
        <w:pStyle w:val="Listenabsatz"/>
        <w:numPr>
          <w:ilvl w:val="0"/>
          <w:numId w:val="7"/>
        </w:numPr>
      </w:pPr>
      <w:r>
        <w:t xml:space="preserve">Ändern des Inhalts in der Quelldatei und anschließendes Aktualisieren des Inhalts im Zieldokument (siehe Kapitel </w:t>
      </w:r>
      <w:r>
        <w:fldChar w:fldCharType="begin"/>
      </w:r>
      <w:r>
        <w:instrText xml:space="preserve"> REF _Ref364693686 \r \h </w:instrText>
      </w:r>
      <w:r>
        <w:fldChar w:fldCharType="separate"/>
      </w:r>
      <w:r w:rsidR="007F127E">
        <w:t>1.1.2.1</w:t>
      </w:r>
      <w:r>
        <w:fldChar w:fldCharType="end"/>
      </w:r>
      <w:r>
        <w:t>).</w:t>
      </w:r>
    </w:p>
    <w:p w:rsidR="00B74F3D" w:rsidRDefault="00B74F3D">
      <w:r>
        <w:t>Die erste Möglichkeit hat den Vorteil, dass alle Inhalte aus einem Dokument (dem Zield</w:t>
      </w:r>
      <w:r>
        <w:t>o</w:t>
      </w:r>
      <w:r>
        <w:t>kument) heraus modifiziert werden können. Somit muss ein Quelldokument nicht in „Microsoft Word“ geöffnet sein, um Änderungen am Inhalt vorzunehmen.</w:t>
      </w:r>
    </w:p>
    <w:p w:rsidR="00B74F3D" w:rsidRDefault="00B74F3D" w:rsidP="001E7A44">
      <w:r>
        <w:lastRenderedPageBreak/>
        <w:t xml:space="preserve">Der Button „Update </w:t>
      </w:r>
      <w:proofErr w:type="spellStart"/>
      <w:r>
        <w:t>To</w:t>
      </w:r>
      <w:proofErr w:type="spellEnd"/>
      <w:r>
        <w:t xml:space="preserve"> Source“ ist nur aktiv, falls die aktuelle Selektion im aktiven Zie</w:t>
      </w:r>
      <w:r>
        <w:t>l</w:t>
      </w:r>
      <w:r>
        <w:t>dokument eine oder mehrere Referenzen zu Quelldatei(en) enthält. Trifft diese Bedingung</w:t>
      </w:r>
      <w:r w:rsidRPr="004A1966">
        <w:t xml:space="preserve"> zu, wird nach der Auswahl des Buttons „Update </w:t>
      </w:r>
      <w:proofErr w:type="spellStart"/>
      <w:r>
        <w:t>To</w:t>
      </w:r>
      <w:proofErr w:type="spellEnd"/>
      <w:r w:rsidRPr="004A1966">
        <w:t xml:space="preserve"> Source“ ein</w:t>
      </w:r>
      <w:r>
        <w:t xml:space="preserve"> Dialog</w:t>
      </w:r>
      <w:r w:rsidRPr="004A1966">
        <w:t>,</w:t>
      </w:r>
      <w:r>
        <w:t xml:space="preserve"> ähnlich </w:t>
      </w:r>
      <w:r>
        <w:fldChar w:fldCharType="begin"/>
      </w:r>
      <w:r>
        <w:instrText xml:space="preserve"> REF _Ref364244692 \h </w:instrText>
      </w:r>
      <w:r>
        <w:fldChar w:fldCharType="separate"/>
      </w:r>
      <w:r w:rsidR="007F127E">
        <w:t xml:space="preserve">Abbildung </w:t>
      </w:r>
      <w:r w:rsidR="007F127E">
        <w:rPr>
          <w:noProof/>
        </w:rPr>
        <w:t>24</w:t>
      </w:r>
      <w:r>
        <w:fldChar w:fldCharType="end"/>
      </w:r>
      <w:r>
        <w:t xml:space="preserve"> </w:t>
      </w:r>
      <w:r w:rsidRPr="004A1966">
        <w:t>dargestellt.</w:t>
      </w:r>
    </w:p>
    <w:p w:rsidR="00B74F3D" w:rsidRDefault="00B74F3D" w:rsidP="002225EF">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7F127E">
        <w:instrText>D:\\Users\\Florian\\Dropbox\\component-based-authoring-add-in-for-microsoft-word-docs\\de\\Chapters</w:instrText>
      </w:r>
      <w:r>
        <w:fldChar w:fldCharType="end"/>
      </w:r>
      <w:r>
        <w:instrText xml:space="preserve">\\.\\Graphics\\References-007.png" \d \* MERGEFORMAT </w:instrText>
      </w:r>
      <w:r>
        <w:fldChar w:fldCharType="separate"/>
      </w:r>
      <w:r w:rsidR="007F127E">
        <w:pict>
          <v:shape id="_x0000_i1135" type="#_x0000_t75" style="width:273pt;height:102.75pt">
            <v:imagedata r:id="rId19"/>
          </v:shape>
        </w:pict>
      </w:r>
      <w:r>
        <w:fldChar w:fldCharType="end"/>
      </w:r>
    </w:p>
    <w:p w:rsidR="00B74F3D" w:rsidRDefault="00B74F3D" w:rsidP="00D50E3E">
      <w:pPr>
        <w:pStyle w:val="Beschriftung"/>
      </w:pPr>
      <w:bookmarkStart w:id="39" w:name="_Ref364244692"/>
      <w:bookmarkStart w:id="40" w:name="_Toc364691680"/>
      <w:r>
        <w:t xml:space="preserve">Abbildung </w:t>
      </w:r>
      <w:fldSimple w:instr=" SEQ Abbildung \* ARABIC ">
        <w:r w:rsidR="007F127E">
          <w:rPr>
            <w:noProof/>
          </w:rPr>
          <w:t>24</w:t>
        </w:r>
      </w:fldSimple>
      <w:bookmarkEnd w:id="39"/>
      <w:r>
        <w:t>: Screenshot einer Message-Box, die den Benutzer fragt, ob die Inhalte im referenzierten Quelld</w:t>
      </w:r>
      <w:r>
        <w:t>o</w:t>
      </w:r>
      <w:r>
        <w:t>kument mit den Inhalten aus dem aktuellen Zieldokument aktualisiert werden sollen</w:t>
      </w:r>
      <w:bookmarkEnd w:id="40"/>
    </w:p>
    <w:p w:rsidR="00B74F3D" w:rsidRDefault="00B74F3D" w:rsidP="00D50E3E">
      <w:r>
        <w:fldChar w:fldCharType="begin"/>
      </w:r>
      <w:r>
        <w:instrText xml:space="preserve"> REF _Ref364244743 \h </w:instrText>
      </w:r>
      <w:r>
        <w:fldChar w:fldCharType="separate"/>
      </w:r>
      <w:r w:rsidR="007F127E">
        <w:t xml:space="preserve">Abbildung </w:t>
      </w:r>
      <w:r w:rsidR="007F127E">
        <w:rPr>
          <w:noProof/>
        </w:rPr>
        <w:t>25</w:t>
      </w:r>
      <w:r>
        <w:fldChar w:fldCharType="end"/>
      </w:r>
      <w:r>
        <w:t xml:space="preserve"> stellt die gleiche Message-Box nach der Auswahl von zwei Referenzen dar.</w:t>
      </w:r>
    </w:p>
    <w:p w:rsidR="00B74F3D" w:rsidRDefault="00B74F3D" w:rsidP="00D50E3E">
      <w:pPr>
        <w:keepNext/>
        <w:jc w:val="center"/>
      </w:pPr>
      <w:r>
        <w:fldChar w:fldCharType="begin"/>
      </w:r>
      <w:r>
        <w:instrText xml:space="preserve"> INCLUDEPICTURE "</w:instrText>
      </w:r>
      <w:fldSimple w:instr=" DOCPROPERTY _LastDirectoryPath ">
        <w:r w:rsidR="007F127E">
          <w:instrText>D:\\Users\\Florian\\Dropbox\\component-based-authoring-add-in-for-microsoft-word-docs\\de\\Chapters</w:instrText>
        </w:r>
      </w:fldSimple>
      <w:r>
        <w:instrText xml:space="preserve">\\.\\Graphics\\References-008.png" \d \* MERGEFORMAT </w:instrText>
      </w:r>
      <w:r>
        <w:fldChar w:fldCharType="separate"/>
      </w:r>
      <w:r w:rsidR="007F127E">
        <w:pict>
          <v:shape id="_x0000_i1137" type="#_x0000_t75" style="width:278.25pt;height:112.5pt">
            <v:imagedata r:id="rId20"/>
          </v:shape>
        </w:pict>
      </w:r>
      <w:r>
        <w:fldChar w:fldCharType="end"/>
      </w:r>
    </w:p>
    <w:p w:rsidR="00B74F3D" w:rsidRDefault="00B74F3D" w:rsidP="00D50E3E">
      <w:pPr>
        <w:pStyle w:val="Beschriftung"/>
      </w:pPr>
      <w:bookmarkStart w:id="41" w:name="_Ref364244743"/>
      <w:bookmarkStart w:id="42" w:name="_Toc364691681"/>
      <w:r>
        <w:t xml:space="preserve">Abbildung </w:t>
      </w:r>
      <w:fldSimple w:instr=" SEQ Abbildung \* ARABIC ">
        <w:r w:rsidR="007F127E">
          <w:rPr>
            <w:noProof/>
          </w:rPr>
          <w:t>25</w:t>
        </w:r>
      </w:fldSimple>
      <w:bookmarkEnd w:id="41"/>
      <w:r>
        <w:t>: Screenshot einer Message-Box, die den Benutzer fragt, ob die Inhalte in den referenzierten Quel</w:t>
      </w:r>
      <w:r>
        <w:t>l</w:t>
      </w:r>
      <w:r>
        <w:t>dokumenten mit den Inhalten aus dem aktuellen Zieldokument aktualisiert werden sollen</w:t>
      </w:r>
      <w:bookmarkEnd w:id="42"/>
    </w:p>
    <w:p w:rsidR="00B74F3D" w:rsidRDefault="00B74F3D">
      <w:r>
        <w:t>Mit dieser Funktion ist es auch möglich, Inhalte in einem Quelldokument (</w:t>
      </w:r>
      <w:r w:rsidRPr="00715976">
        <w:rPr>
          <w:rStyle w:val="NurTextZchn"/>
        </w:rPr>
        <w:t>C.docx</w:t>
      </w:r>
      <w:r>
        <w:t>) zu ä</w:t>
      </w:r>
      <w:r>
        <w:t>n</w:t>
      </w:r>
      <w:r>
        <w:t>dern, das nicht direkt in einem Zieldokument (</w:t>
      </w:r>
      <w:r w:rsidRPr="00715976">
        <w:rPr>
          <w:rStyle w:val="NurTextZchn"/>
        </w:rPr>
        <w:t>A.docx</w:t>
      </w:r>
      <w:r>
        <w:t xml:space="preserve">) referenziert ist, sondern indirekt durch ein weiteres direkt in </w:t>
      </w:r>
      <w:r w:rsidRPr="00715976">
        <w:rPr>
          <w:rStyle w:val="NurTextZchn"/>
        </w:rPr>
        <w:t>A.docx</w:t>
      </w:r>
      <w:r>
        <w:t xml:space="preserve"> referenziertes Quelldokument (</w:t>
      </w:r>
      <w:r w:rsidRPr="00715976">
        <w:rPr>
          <w:rStyle w:val="NurTextZchn"/>
        </w:rPr>
        <w:t>B.docx</w:t>
      </w:r>
      <w:r>
        <w:t xml:space="preserve">) (das somit Zieldokument für </w:t>
      </w:r>
      <w:r w:rsidRPr="00715976">
        <w:rPr>
          <w:rStyle w:val="NurTextZchn"/>
        </w:rPr>
        <w:t>C.docx</w:t>
      </w:r>
      <w:r>
        <w:t xml:space="preserve"> ist) in </w:t>
      </w:r>
      <w:r w:rsidRPr="00715976">
        <w:rPr>
          <w:rStyle w:val="NurTextZchn"/>
        </w:rPr>
        <w:t>A.docx</w:t>
      </w:r>
      <w:r>
        <w:t xml:space="preserve"> eingebunden wird. </w:t>
      </w:r>
      <w:r>
        <w:fldChar w:fldCharType="begin"/>
      </w:r>
      <w:r>
        <w:instrText xml:space="preserve"> REF _Ref364246757 \h </w:instrText>
      </w:r>
      <w:r>
        <w:fldChar w:fldCharType="separate"/>
      </w:r>
      <w:r w:rsidR="007F127E">
        <w:t xml:space="preserve">Abbildung </w:t>
      </w:r>
      <w:r w:rsidR="007F127E">
        <w:rPr>
          <w:noProof/>
        </w:rPr>
        <w:t>26</w:t>
      </w:r>
      <w:r>
        <w:fldChar w:fldCharType="end"/>
      </w:r>
      <w:r>
        <w:t xml:space="preserve"> veranschaulicht dies.</w:t>
      </w:r>
    </w:p>
    <w:p w:rsidR="00B74F3D" w:rsidRDefault="00B74F3D" w:rsidP="00715976">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7F127E">
        <w:instrText>D:\\Users\\Florian\\Dropbox\\component-based-authoring-add-in-for-microsoft-word-docs\\de\\Chapters</w:instrText>
      </w:r>
      <w:r>
        <w:fldChar w:fldCharType="end"/>
      </w:r>
      <w:r>
        <w:instrText xml:space="preserve">\\.\\Graphics\\References-010.png" \d \* MERGEFORMAT </w:instrText>
      </w:r>
      <w:r>
        <w:fldChar w:fldCharType="separate"/>
      </w:r>
      <w:r w:rsidR="007F127E">
        <w:pict>
          <v:shape id="_x0000_i1139" type="#_x0000_t75" style="width:306.75pt;height:117.75pt">
            <v:imagedata r:id="rId21"/>
          </v:shape>
        </w:pict>
      </w:r>
      <w:r>
        <w:fldChar w:fldCharType="end"/>
      </w:r>
    </w:p>
    <w:p w:rsidR="00B74F3D" w:rsidRDefault="00B74F3D" w:rsidP="007B7B37">
      <w:pPr>
        <w:pStyle w:val="Beschriftung"/>
      </w:pPr>
      <w:bookmarkStart w:id="43" w:name="_Ref364246757"/>
      <w:bookmarkStart w:id="44" w:name="_Toc364691682"/>
      <w:r>
        <w:t xml:space="preserve">Abbildung </w:t>
      </w:r>
      <w:fldSimple w:instr=" SEQ Abbildung \* ARABIC ">
        <w:r w:rsidR="007F127E">
          <w:rPr>
            <w:noProof/>
          </w:rPr>
          <w:t>26</w:t>
        </w:r>
      </w:fldSimple>
      <w:bookmarkEnd w:id="43"/>
      <w:r>
        <w:t>: Aktualisieren von Quelldokumente aus einem Zieldokument</w:t>
      </w:r>
      <w:bookmarkEnd w:id="44"/>
    </w:p>
    <w:p w:rsidR="00B74F3D" w:rsidRDefault="00B74F3D">
      <w:pPr>
        <w:jc w:val="left"/>
        <w:rPr>
          <w:rFonts w:ascii="Arial" w:eastAsiaTheme="majorEastAsia" w:hAnsi="Arial" w:cstheme="majorBidi"/>
          <w:b/>
          <w:bCs/>
        </w:rPr>
      </w:pPr>
      <w:bookmarkStart w:id="45" w:name="_Toc364682581"/>
      <w:bookmarkStart w:id="46" w:name="_Toc364691630"/>
      <w:r>
        <w:br w:type="page"/>
      </w:r>
    </w:p>
    <w:p w:rsidR="00B74F3D" w:rsidRDefault="00B74F3D" w:rsidP="00E14EA2">
      <w:pPr>
        <w:pStyle w:val="berschrift3"/>
      </w:pPr>
      <w:r>
        <w:lastRenderedPageBreak/>
        <w:t>Vergleichen von Inhalten zwischen Zieldokument und Quelldokument</w:t>
      </w:r>
      <w:bookmarkEnd w:id="45"/>
      <w:bookmarkEnd w:id="46"/>
    </w:p>
    <w:p w:rsidR="00B74F3D" w:rsidRDefault="00B74F3D" w:rsidP="00173B2F">
      <w:r>
        <w:t>Mit dem Button „</w:t>
      </w:r>
      <w:proofErr w:type="spellStart"/>
      <w:r>
        <w:t>Compare</w:t>
      </w:r>
      <w:proofErr w:type="spellEnd"/>
      <w:r>
        <w:t>“ in der Gruppe „References“ im Reiter „</w:t>
      </w:r>
      <w:proofErr w:type="spellStart"/>
      <w:r>
        <w:t>Component-Based</w:t>
      </w:r>
      <w:proofErr w:type="spellEnd"/>
      <w:r>
        <w:t xml:space="preserve"> </w:t>
      </w:r>
      <w:proofErr w:type="spellStart"/>
      <w:r>
        <w:t>Authoring</w:t>
      </w:r>
      <w:proofErr w:type="spellEnd"/>
      <w:r>
        <w:t>“ des Menübands kann der Inhalt des Quelldokuments mit dem Inhalt des Fel</w:t>
      </w:r>
      <w:r>
        <w:t>d</w:t>
      </w:r>
      <w:r>
        <w:t>ergebnisses im Zieldokument verglichen werden. Dadurch ist es möglich alle Unterschiede zwischen einem Zieldokument und einem oder mehreren Quelldokumenten herauszufi</w:t>
      </w:r>
      <w:r>
        <w:t>n</w:t>
      </w:r>
      <w:r>
        <w:t>den. Dies kann z. B. hilfreich für einen Review-Prozess sein.</w:t>
      </w:r>
    </w:p>
    <w:p w:rsidR="00B74F3D" w:rsidRDefault="00B74F3D" w:rsidP="00792638">
      <w:r>
        <w:t xml:space="preserve">Die Funktion unterscheidet sich von der </w:t>
      </w:r>
      <w:r w:rsidRPr="00186EE6">
        <w:t>in „Microsoft Word“ eingebauten Funktion „</w:t>
      </w:r>
      <w:r>
        <w:t>Ve</w:t>
      </w:r>
      <w:r>
        <w:t>r</w:t>
      </w:r>
      <w:r>
        <w:t>gleichen“ (zu erreichen über den Reiter „Überprüfen“ im Menüband), mit der sich ausschließlich Dateien vergleichen lassen. Wird ein Zieldokument mit einem darin ref</w:t>
      </w:r>
      <w:r>
        <w:t>e</w:t>
      </w:r>
      <w:r>
        <w:t>renzierten Quelldokument mit der Funktion „Vergleichen“ verglichen, so wertet diese die (scheinbar) identischen Inhalte trotzdem als Einfügungen und Löschvorgänge aus.</w:t>
      </w:r>
    </w:p>
    <w:p w:rsidR="00B74F3D" w:rsidRDefault="00B74F3D" w:rsidP="000901C3">
      <w:r w:rsidRPr="000C261E">
        <w:rPr>
          <w:i/>
        </w:rPr>
        <w:t>Beispiel</w:t>
      </w:r>
      <w:r>
        <w:t xml:space="preserve">: Zieldokument </w:t>
      </w:r>
      <w:r w:rsidRPr="000901C3">
        <w:rPr>
          <w:rStyle w:val="NurTextZchn"/>
        </w:rPr>
        <w:t>A.docx</w:t>
      </w:r>
      <w:r>
        <w:t xml:space="preserve"> referenziert Quelldokument </w:t>
      </w:r>
      <w:r w:rsidRPr="000901C3">
        <w:rPr>
          <w:rStyle w:val="NurTextZchn"/>
        </w:rPr>
        <w:t>B.docx</w:t>
      </w:r>
      <w:r>
        <w:t xml:space="preserve">. Demzufolge wird der Inhalt von </w:t>
      </w:r>
      <w:r w:rsidRPr="000901C3">
        <w:rPr>
          <w:rStyle w:val="NurTextZchn"/>
        </w:rPr>
        <w:t>B.docx</w:t>
      </w:r>
      <w:r>
        <w:t xml:space="preserve"> als Feldergebnis in </w:t>
      </w:r>
      <w:r w:rsidRPr="000901C3">
        <w:rPr>
          <w:rStyle w:val="NurTextZchn"/>
        </w:rPr>
        <w:t>A.docx</w:t>
      </w:r>
      <w:r>
        <w:t xml:space="preserve"> dargestellt. Beim Vergleichen von </w:t>
      </w:r>
      <w:r w:rsidRPr="000901C3">
        <w:rPr>
          <w:rStyle w:val="NurTextZchn"/>
        </w:rPr>
        <w:t>A.docx</w:t>
      </w:r>
      <w:r>
        <w:t xml:space="preserve"> mit </w:t>
      </w:r>
      <w:r w:rsidRPr="000901C3">
        <w:rPr>
          <w:rStyle w:val="NurTextZchn"/>
        </w:rPr>
        <w:t>B.docx</w:t>
      </w:r>
      <w:r>
        <w:t xml:space="preserve"> mit der Funktion „Vergleichen“ werden keine Gemeinsamkeiten zwischen be</w:t>
      </w:r>
      <w:r>
        <w:t>i</w:t>
      </w:r>
      <w:r>
        <w:t>den Dokumenten gefunden.</w:t>
      </w:r>
    </w:p>
    <w:p w:rsidR="00B74F3D" w:rsidRDefault="00B74F3D" w:rsidP="00260480">
      <w:r>
        <w:t>Mit der Funktion „</w:t>
      </w:r>
      <w:proofErr w:type="spellStart"/>
      <w:r>
        <w:t>Compare</w:t>
      </w:r>
      <w:proofErr w:type="spellEnd"/>
      <w:r>
        <w:t>“ des Add-Ins ist es möglich das aktuelle Feldergebnis im Zieldokument mit dem Inhalt des referenzierten Quelldokuments zu vergleichen. Existi</w:t>
      </w:r>
      <w:r>
        <w:t>e</w:t>
      </w:r>
      <w:r>
        <w:t>ren ein oder mehrere Unterschiede zwischen dem Inhalt des Zieldokuments und dem Inhalt des Quelldokuments, so wird ein neues (temporäres) Dokument in der sogenannten „Ve</w:t>
      </w:r>
      <w:r>
        <w:t>r</w:t>
      </w:r>
      <w:r>
        <w:t>gleichsergebnis“-Ansicht von „Microsoft Word“ geöffnet.</w:t>
      </w:r>
    </w:p>
    <w:p w:rsidR="00B74F3D" w:rsidRDefault="00B74F3D" w:rsidP="00B74F3D">
      <w:pPr>
        <w:pStyle w:val="Listenabsatz"/>
        <w:numPr>
          <w:ilvl w:val="0"/>
          <w:numId w:val="10"/>
        </w:numPr>
      </w:pPr>
      <w:r>
        <w:t>Im rechten unteren Bereich wird der Inhalt des überarbeiteten Dokuments angezeigt. Der Inhalt entspricht dem Feldergebnis aus dem Zieldokument.</w:t>
      </w:r>
    </w:p>
    <w:p w:rsidR="00B74F3D" w:rsidRDefault="00B74F3D" w:rsidP="00B74F3D">
      <w:pPr>
        <w:pStyle w:val="Listenabsatz"/>
        <w:numPr>
          <w:ilvl w:val="0"/>
          <w:numId w:val="10"/>
        </w:numPr>
      </w:pPr>
      <w:r>
        <w:t>Im linken Bereich „Zusammenfassung“ werden alle Überarbeitungen des überarbeit</w:t>
      </w:r>
      <w:r>
        <w:t>e</w:t>
      </w:r>
      <w:r>
        <w:t>ten Dokuments gegenüber dem Originaldokument dargestellt.</w:t>
      </w:r>
    </w:p>
    <w:p w:rsidR="00B74F3D" w:rsidRDefault="00B74F3D" w:rsidP="00B74F3D">
      <w:pPr>
        <w:pStyle w:val="Listenabsatz"/>
        <w:numPr>
          <w:ilvl w:val="0"/>
          <w:numId w:val="10"/>
        </w:numPr>
      </w:pPr>
      <w:r>
        <w:t>Der mittlere Bereich „Verglichenes Dokument“ stellt das temporäre Dokument dar, in dem alle Einfügungen und Löschvorgänge hervorgehoben sind.</w:t>
      </w:r>
    </w:p>
    <w:p w:rsidR="00B74F3D" w:rsidRDefault="00B74F3D" w:rsidP="00B74F3D">
      <w:pPr>
        <w:pStyle w:val="Listenabsatz"/>
        <w:numPr>
          <w:ilvl w:val="0"/>
          <w:numId w:val="10"/>
        </w:numPr>
      </w:pPr>
      <w:r>
        <w:t>Im rechten oberen Bereich wird der Inhalt des Originaldokuments angezeigt. Das Or</w:t>
      </w:r>
      <w:r>
        <w:t>i</w:t>
      </w:r>
      <w:r>
        <w:t>ginaldokument entspricht dem Quelldokument.</w:t>
      </w:r>
    </w:p>
    <w:p w:rsidR="00B74F3D" w:rsidRDefault="00B74F3D" w:rsidP="00260480">
      <w:r>
        <w:t xml:space="preserve">Für den Fall, dass keine Unterschiede existieren, wird der in </w:t>
      </w:r>
      <w:r>
        <w:fldChar w:fldCharType="begin"/>
      </w:r>
      <w:r>
        <w:instrText xml:space="preserve"> REF _Ref364263264 \h </w:instrText>
      </w:r>
      <w:r>
        <w:fldChar w:fldCharType="separate"/>
      </w:r>
      <w:r w:rsidR="007F127E">
        <w:t xml:space="preserve">Abbildung </w:t>
      </w:r>
      <w:r w:rsidR="007F127E">
        <w:rPr>
          <w:noProof/>
        </w:rPr>
        <w:t>27</w:t>
      </w:r>
      <w:r>
        <w:fldChar w:fldCharType="end"/>
      </w:r>
      <w:r>
        <w:t xml:space="preserve"> dargestellte Dialog anstelle der „Vergleichsergebnis“-Ansicht angezeigt.</w:t>
      </w:r>
    </w:p>
    <w:p w:rsidR="00B74F3D" w:rsidRDefault="00B74F3D" w:rsidP="0059141A">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7F127E">
        <w:instrText>D:\\Users\\Florian\\Dropbox\\component-based-authoring-add-in-for-microsoft-word-docs\\de\\Chapters</w:instrText>
      </w:r>
      <w:r>
        <w:fldChar w:fldCharType="end"/>
      </w:r>
      <w:r>
        <w:instrText xml:space="preserve">\\.\\Graphics\\References-011.png" \d \* MERGEFORMAT </w:instrText>
      </w:r>
      <w:r>
        <w:fldChar w:fldCharType="separate"/>
      </w:r>
      <w:r w:rsidR="007F127E">
        <w:pict>
          <v:shape id="_x0000_i1141" type="#_x0000_t75" style="width:279pt;height:96.75pt">
            <v:imagedata r:id="rId22"/>
          </v:shape>
        </w:pict>
      </w:r>
      <w:r>
        <w:fldChar w:fldCharType="end"/>
      </w:r>
    </w:p>
    <w:p w:rsidR="00B74F3D" w:rsidRDefault="00B74F3D" w:rsidP="00041E13">
      <w:pPr>
        <w:pStyle w:val="Beschriftung"/>
      </w:pPr>
      <w:bookmarkStart w:id="47" w:name="_Ref364263264"/>
      <w:bookmarkStart w:id="48" w:name="_Toc364691683"/>
      <w:r>
        <w:t xml:space="preserve">Abbildung </w:t>
      </w:r>
      <w:fldSimple w:instr=" SEQ Abbildung \* ARABIC ">
        <w:r w:rsidR="007F127E">
          <w:rPr>
            <w:noProof/>
          </w:rPr>
          <w:t>27</w:t>
        </w:r>
      </w:fldSimple>
      <w:bookmarkEnd w:id="47"/>
      <w:r>
        <w:t>: Screenshot der Message-Box, die angezeigt wird, falls keine Unterschiede zwischen aktuellem Zie</w:t>
      </w:r>
      <w:r>
        <w:t>l</w:t>
      </w:r>
      <w:r>
        <w:t>dokument und referenzierten Quelldokument existieren</w:t>
      </w:r>
      <w:bookmarkEnd w:id="48"/>
    </w:p>
    <w:p w:rsidR="00B74F3D" w:rsidRDefault="00B74F3D">
      <w:r>
        <w:br w:type="page"/>
      </w:r>
    </w:p>
    <w:p w:rsidR="00B74F3D" w:rsidRDefault="00B74F3D" w:rsidP="000901C3">
      <w:r>
        <w:lastRenderedPageBreak/>
        <w:t>Der Einsatz dieser Funktion macht besonders bei den folgenden zwei Anwendungsfällen Sinn:</w:t>
      </w:r>
    </w:p>
    <w:p w:rsidR="00B74F3D" w:rsidRDefault="00B74F3D" w:rsidP="00FD3B1C">
      <w:pPr>
        <w:pStyle w:val="Listenabsatz"/>
        <w:numPr>
          <w:ilvl w:val="0"/>
          <w:numId w:val="16"/>
        </w:numPr>
      </w:pPr>
      <w:r>
        <w:t xml:space="preserve">Das </w:t>
      </w:r>
      <w:proofErr w:type="spellStart"/>
      <w:r w:rsidRPr="00DF11DC">
        <w:rPr>
          <w:rStyle w:val="NurTextZchn"/>
        </w:rPr>
        <w:t>IncludeText</w:t>
      </w:r>
      <w:proofErr w:type="spellEnd"/>
      <w:r>
        <w:t xml:space="preserve">-Feld wurde gesperrt, da sich die Inhalte im Zieldokument vom Quelldokument unterscheiden </w:t>
      </w:r>
      <w:r w:rsidRPr="00FD3B1C">
        <w:t>sollen</w:t>
      </w:r>
      <w:r>
        <w:t>. Das Sperren verhindert ein Aktualisieren des Felds (sowohl manuell als auch automatisch) und damit ein Aktualisieren der Inhalte im Zieldokument mit den Inhalten aus dem Quelldokument.</w:t>
      </w:r>
    </w:p>
    <w:p w:rsidR="00B74F3D" w:rsidRDefault="00B74F3D" w:rsidP="00FD3B1C">
      <w:pPr>
        <w:pStyle w:val="Listenabsatz"/>
        <w:numPr>
          <w:ilvl w:val="0"/>
          <w:numId w:val="16"/>
        </w:numPr>
      </w:pPr>
      <w:r>
        <w:t xml:space="preserve">Das </w:t>
      </w:r>
      <w:proofErr w:type="spellStart"/>
      <w:r w:rsidRPr="00DF11DC">
        <w:rPr>
          <w:rStyle w:val="NurTextZchn"/>
        </w:rPr>
        <w:t>IncludeText</w:t>
      </w:r>
      <w:proofErr w:type="spellEnd"/>
      <w:r>
        <w:t xml:space="preserve">-Feld wurde gesperrt, da das Quelldokument </w:t>
      </w:r>
      <w:r w:rsidRPr="00FD3B1C">
        <w:t>schreibgeschützt</w:t>
      </w:r>
      <w:r>
        <w:t xml:space="preserve"> ist und somit die Inhalte im Quelldokument nicht aktualisiert werden können. Das Zieldok</w:t>
      </w:r>
      <w:r>
        <w:t>u</w:t>
      </w:r>
      <w:r>
        <w:t xml:space="preserve">ment soll aber unterschiedliche Inhalte enthalten. </w:t>
      </w:r>
    </w:p>
    <w:p w:rsidR="00B74F3D" w:rsidRDefault="00B74F3D" w:rsidP="000901C3">
      <w:r>
        <w:t xml:space="preserve">Beide Anwendungsfälle sind jedoch mit Vorsicht zu gebrauchen, da beim übermäßigen Einsatz das Delta zwischen Zieldokument und Quelldokument immer größer wird. Dadurch entfallen die in Kapitel </w:t>
      </w:r>
      <w:r>
        <w:fldChar w:fldCharType="begin"/>
      </w:r>
      <w:r>
        <w:instrText xml:space="preserve"> REF _Ref364411325 \r \h </w:instrText>
      </w:r>
      <w:r>
        <w:fldChar w:fldCharType="separate"/>
      </w:r>
      <w:r w:rsidR="007F127E">
        <w:t>1.1</w:t>
      </w:r>
      <w:r>
        <w:fldChar w:fldCharType="end"/>
      </w:r>
      <w:r>
        <w:t xml:space="preserve"> genannten Vorteile.</w:t>
      </w:r>
    </w:p>
    <w:p w:rsidR="00B74F3D" w:rsidRDefault="00B74F3D" w:rsidP="00D97765">
      <w:pPr>
        <w:pBdr>
          <w:top w:val="single" w:sz="18" w:space="1" w:color="auto"/>
          <w:left w:val="single" w:sz="18" w:space="4" w:color="auto"/>
          <w:bottom w:val="single" w:sz="18" w:space="1" w:color="auto"/>
          <w:right w:val="single" w:sz="18" w:space="4" w:color="auto"/>
        </w:pBdr>
        <w:rPr>
          <w:b/>
        </w:rPr>
      </w:pPr>
      <w:r>
        <w:rPr>
          <w:b/>
        </w:rPr>
        <w:t>Ausblick</w:t>
      </w:r>
    </w:p>
    <w:p w:rsidR="00B74F3D" w:rsidRDefault="00B74F3D" w:rsidP="00D97765">
      <w:pPr>
        <w:pBdr>
          <w:top w:val="single" w:sz="18" w:space="1" w:color="auto"/>
          <w:left w:val="single" w:sz="18" w:space="4" w:color="auto"/>
          <w:bottom w:val="single" w:sz="18" w:space="1" w:color="auto"/>
          <w:right w:val="single" w:sz="18" w:space="4" w:color="auto"/>
        </w:pBdr>
      </w:pPr>
      <w:r>
        <w:t>Es ist bis dato ausschließlich möglich Inhalte mit der Funktion „</w:t>
      </w:r>
      <w:proofErr w:type="spellStart"/>
      <w:r>
        <w:t>Compare</w:t>
      </w:r>
      <w:proofErr w:type="spellEnd"/>
      <w:r>
        <w:t>“ zu vergleichen, also ein „</w:t>
      </w:r>
      <w:proofErr w:type="spellStart"/>
      <w:r>
        <w:t>Diff</w:t>
      </w:r>
      <w:proofErr w:type="spellEnd"/>
      <w:r>
        <w:t>“ zu erstellen. Das Add-In ist nicht in der Lage das Feldergebnis im Zield</w:t>
      </w:r>
      <w:r>
        <w:t>o</w:t>
      </w:r>
      <w:r>
        <w:t>kument nach dem Überarbeiten zu aktualisieren, also einen „Patch“ durchzuführen. Bei einer Weiterentwicklung könnte dieses Verhalten implementiert werden. Diese Funktion ist jedoch nicht als Ersatz für eine Versionsverwaltung gedacht.</w:t>
      </w:r>
    </w:p>
    <w:p w:rsidR="00B74F3D" w:rsidRDefault="00B74F3D" w:rsidP="00173B2F">
      <w:pPr>
        <w:pBdr>
          <w:top w:val="single" w:sz="18" w:space="1" w:color="auto"/>
          <w:left w:val="single" w:sz="18" w:space="4" w:color="auto"/>
          <w:bottom w:val="single" w:sz="18" w:space="1" w:color="auto"/>
          <w:right w:val="single" w:sz="18" w:space="4" w:color="auto"/>
        </w:pBdr>
      </w:pPr>
      <w:r>
        <w:t>Als Workaround ist es aber möglich, den in der „Microsoft Word“-Ansicht „Vergleichse</w:t>
      </w:r>
      <w:r>
        <w:t>r</w:t>
      </w:r>
      <w:r>
        <w:t>gebnis“ dargestellten „</w:t>
      </w:r>
      <w:proofErr w:type="spellStart"/>
      <w:r>
        <w:t>Diff</w:t>
      </w:r>
      <w:proofErr w:type="spellEnd"/>
      <w:r>
        <w:t>“ als neues Dokument zu speichern (mit Überarbeitungen). Somit können Änderungen an Zieldokument oder Quelldokumenten nachträglich manuell vorgenommen werden.</w:t>
      </w:r>
      <w:bookmarkEnd w:id="3"/>
    </w:p>
    <w:sectPr w:rsidR="00B74F3D" w:rsidSect="0028002C">
      <w:headerReference w:type="even" r:id="rId23"/>
      <w:headerReference w:type="default" r:id="rId24"/>
      <w:footerReference w:type="even" r:id="rId25"/>
      <w:footerReference w:type="default" r:id="rId26"/>
      <w:headerReference w:type="first" r:id="rId27"/>
      <w:footerReference w:type="first" r:id="rId28"/>
      <w:pgSz w:w="11906" w:h="16838"/>
      <w:pgMar w:top="1418" w:right="1418"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022" w:rsidRDefault="000E3022" w:rsidP="00856F70">
      <w:pPr>
        <w:spacing w:after="0" w:line="240" w:lineRule="auto"/>
      </w:pPr>
      <w:r>
        <w:separator/>
      </w:r>
    </w:p>
  </w:endnote>
  <w:endnote w:type="continuationSeparator" w:id="0">
    <w:p w:rsidR="000E3022" w:rsidRDefault="000E3022" w:rsidP="0085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D85" w:rsidRDefault="00432D8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D85" w:rsidRDefault="00432D8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D85" w:rsidRDefault="00432D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022" w:rsidRDefault="000E3022" w:rsidP="00856F70">
      <w:pPr>
        <w:spacing w:after="0" w:line="240" w:lineRule="auto"/>
      </w:pPr>
      <w:r>
        <w:separator/>
      </w:r>
    </w:p>
  </w:footnote>
  <w:footnote w:type="continuationSeparator" w:id="0">
    <w:p w:rsidR="000E3022" w:rsidRDefault="000E3022" w:rsidP="00856F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D85" w:rsidRDefault="00432D8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D85" w:rsidRPr="00DD07E3" w:rsidRDefault="00432D85" w:rsidP="00DD07E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02C" w:rsidRPr="00432D85" w:rsidRDefault="0028002C" w:rsidP="00432D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5B03BD0"/>
    <w:lvl w:ilvl="0">
      <w:start w:val="1"/>
      <w:numFmt w:val="decimal"/>
      <w:lvlText w:val="%1."/>
      <w:lvlJc w:val="left"/>
      <w:pPr>
        <w:tabs>
          <w:tab w:val="num" w:pos="1492"/>
        </w:tabs>
        <w:ind w:left="1492" w:hanging="360"/>
      </w:pPr>
    </w:lvl>
  </w:abstractNum>
  <w:abstractNum w:abstractNumId="1">
    <w:nsid w:val="FFFFFF7D"/>
    <w:multiLevelType w:val="singleLevel"/>
    <w:tmpl w:val="A5C05516"/>
    <w:lvl w:ilvl="0">
      <w:start w:val="1"/>
      <w:numFmt w:val="decimal"/>
      <w:lvlText w:val="%1."/>
      <w:lvlJc w:val="left"/>
      <w:pPr>
        <w:tabs>
          <w:tab w:val="num" w:pos="1209"/>
        </w:tabs>
        <w:ind w:left="1209" w:hanging="360"/>
      </w:pPr>
    </w:lvl>
  </w:abstractNum>
  <w:abstractNum w:abstractNumId="2">
    <w:nsid w:val="FFFFFF7F"/>
    <w:multiLevelType w:val="singleLevel"/>
    <w:tmpl w:val="09D20A0E"/>
    <w:lvl w:ilvl="0">
      <w:start w:val="1"/>
      <w:numFmt w:val="decimal"/>
      <w:lvlText w:val="%1."/>
      <w:lvlJc w:val="left"/>
      <w:pPr>
        <w:tabs>
          <w:tab w:val="num" w:pos="643"/>
        </w:tabs>
        <w:ind w:left="643" w:hanging="360"/>
      </w:pPr>
    </w:lvl>
  </w:abstractNum>
  <w:abstractNum w:abstractNumId="3">
    <w:nsid w:val="033E0637"/>
    <w:multiLevelType w:val="multilevel"/>
    <w:tmpl w:val="56B842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05D97F2F"/>
    <w:multiLevelType w:val="multilevel"/>
    <w:tmpl w:val="2730D49E"/>
    <w:styleLink w:val="Anhangberschriften-Gliederung"/>
    <w:lvl w:ilvl="0">
      <w:start w:val="1"/>
      <w:numFmt w:val="upperLetter"/>
      <w:lvlText w:val="Anhang %1"/>
      <w:lvlJc w:val="left"/>
      <w:pPr>
        <w:ind w:left="1440" w:hanging="1440"/>
      </w:pPr>
      <w:rPr>
        <w:rFonts w:hint="default"/>
      </w:rPr>
    </w:lvl>
    <w:lvl w:ilvl="1">
      <w:start w:val="1"/>
      <w:numFmt w:val="decimal"/>
      <w:pStyle w:val="Anhangberschrift2"/>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right"/>
      <w:pPr>
        <w:ind w:left="1440" w:hanging="1440"/>
      </w:pPr>
      <w:rPr>
        <w:rFonts w:hint="default"/>
      </w:rPr>
    </w:lvl>
  </w:abstractNum>
  <w:abstractNum w:abstractNumId="5">
    <w:nsid w:val="14F23324"/>
    <w:multiLevelType w:val="hybridMultilevel"/>
    <w:tmpl w:val="562C51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175D7F6C"/>
    <w:multiLevelType w:val="multilevel"/>
    <w:tmpl w:val="2730D49E"/>
    <w:numStyleLink w:val="Anhangberschriften-Gliederung"/>
  </w:abstractNum>
  <w:abstractNum w:abstractNumId="7">
    <w:nsid w:val="21A61689"/>
    <w:multiLevelType w:val="multilevel"/>
    <w:tmpl w:val="9E3498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3445043B"/>
    <w:multiLevelType w:val="hybridMultilevel"/>
    <w:tmpl w:val="1FAEBF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3CEB40AE"/>
    <w:multiLevelType w:val="hybridMultilevel"/>
    <w:tmpl w:val="0D107E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441F1E78"/>
    <w:multiLevelType w:val="hybridMultilevel"/>
    <w:tmpl w:val="36AE2D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44BB0ACD"/>
    <w:multiLevelType w:val="hybridMultilevel"/>
    <w:tmpl w:val="04E2B7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68013402"/>
    <w:multiLevelType w:val="hybridMultilevel"/>
    <w:tmpl w:val="4FA005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6CF37665"/>
    <w:multiLevelType w:val="hybridMultilevel"/>
    <w:tmpl w:val="A31626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740E14E1"/>
    <w:multiLevelType w:val="hybridMultilevel"/>
    <w:tmpl w:val="643CEA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75A510E0"/>
    <w:multiLevelType w:val="hybridMultilevel"/>
    <w:tmpl w:val="11FE7E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799D54EF"/>
    <w:multiLevelType w:val="hybridMultilevel"/>
    <w:tmpl w:val="7D0CA10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9"/>
  </w:num>
  <w:num w:numId="2">
    <w:abstractNumId w:val="5"/>
  </w:num>
  <w:num w:numId="3">
    <w:abstractNumId w:val="12"/>
  </w:num>
  <w:num w:numId="4">
    <w:abstractNumId w:val="8"/>
  </w:num>
  <w:num w:numId="5">
    <w:abstractNumId w:val="13"/>
  </w:num>
  <w:num w:numId="6">
    <w:abstractNumId w:val="16"/>
  </w:num>
  <w:num w:numId="7">
    <w:abstractNumId w:val="7"/>
  </w:num>
  <w:num w:numId="8">
    <w:abstractNumId w:val="14"/>
  </w:num>
  <w:num w:numId="9">
    <w:abstractNumId w:val="11"/>
  </w:num>
  <w:num w:numId="10">
    <w:abstractNumId w:val="10"/>
  </w:num>
  <w:num w:numId="11">
    <w:abstractNumId w:val="2"/>
  </w:num>
  <w:num w:numId="12">
    <w:abstractNumId w:val="1"/>
  </w:num>
  <w:num w:numId="13">
    <w:abstractNumId w:val="0"/>
  </w:num>
  <w:num w:numId="14">
    <w:abstractNumId w:val="4"/>
  </w:num>
  <w:num w:numId="15">
    <w:abstractNumId w:val="6"/>
  </w:num>
  <w:num w:numId="16">
    <w:abstractNumId w:val="15"/>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consecutiveHyphenLimit w:val="1"/>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CC3"/>
    <w:rsid w:val="0000161D"/>
    <w:rsid w:val="00001C93"/>
    <w:rsid w:val="00013FC9"/>
    <w:rsid w:val="000250DB"/>
    <w:rsid w:val="000322B1"/>
    <w:rsid w:val="000322F2"/>
    <w:rsid w:val="00036604"/>
    <w:rsid w:val="00036EC5"/>
    <w:rsid w:val="00041E13"/>
    <w:rsid w:val="00052B56"/>
    <w:rsid w:val="00055C84"/>
    <w:rsid w:val="00065B8D"/>
    <w:rsid w:val="00073997"/>
    <w:rsid w:val="00083F80"/>
    <w:rsid w:val="0008422E"/>
    <w:rsid w:val="0008616E"/>
    <w:rsid w:val="000901C3"/>
    <w:rsid w:val="0009147B"/>
    <w:rsid w:val="000A3DCC"/>
    <w:rsid w:val="000A4C90"/>
    <w:rsid w:val="000A57F0"/>
    <w:rsid w:val="000A62A8"/>
    <w:rsid w:val="000C261E"/>
    <w:rsid w:val="000C3988"/>
    <w:rsid w:val="000D0EF1"/>
    <w:rsid w:val="000E20D3"/>
    <w:rsid w:val="000E27E6"/>
    <w:rsid w:val="000E3022"/>
    <w:rsid w:val="000F12A6"/>
    <w:rsid w:val="000F405F"/>
    <w:rsid w:val="000F6FF5"/>
    <w:rsid w:val="00103EE0"/>
    <w:rsid w:val="00115194"/>
    <w:rsid w:val="00125F39"/>
    <w:rsid w:val="00133EFD"/>
    <w:rsid w:val="00141EB2"/>
    <w:rsid w:val="00142557"/>
    <w:rsid w:val="0014696C"/>
    <w:rsid w:val="001545B3"/>
    <w:rsid w:val="00154891"/>
    <w:rsid w:val="001614A3"/>
    <w:rsid w:val="00173198"/>
    <w:rsid w:val="00173B2F"/>
    <w:rsid w:val="001762B3"/>
    <w:rsid w:val="00180027"/>
    <w:rsid w:val="0018301D"/>
    <w:rsid w:val="00186EE6"/>
    <w:rsid w:val="001878C7"/>
    <w:rsid w:val="0019284F"/>
    <w:rsid w:val="001A7BBA"/>
    <w:rsid w:val="001C4051"/>
    <w:rsid w:val="001D1D80"/>
    <w:rsid w:val="001E1421"/>
    <w:rsid w:val="001E21A6"/>
    <w:rsid w:val="001E5D45"/>
    <w:rsid w:val="001E7A44"/>
    <w:rsid w:val="001F2A5B"/>
    <w:rsid w:val="001F7B29"/>
    <w:rsid w:val="002128F6"/>
    <w:rsid w:val="0021540F"/>
    <w:rsid w:val="00216E29"/>
    <w:rsid w:val="002225EF"/>
    <w:rsid w:val="00236A3C"/>
    <w:rsid w:val="002409B7"/>
    <w:rsid w:val="00244B37"/>
    <w:rsid w:val="00245DC7"/>
    <w:rsid w:val="00250819"/>
    <w:rsid w:val="002539E6"/>
    <w:rsid w:val="0025411E"/>
    <w:rsid w:val="002560CA"/>
    <w:rsid w:val="00260480"/>
    <w:rsid w:val="00260B41"/>
    <w:rsid w:val="00266B0C"/>
    <w:rsid w:val="0026781C"/>
    <w:rsid w:val="0027348E"/>
    <w:rsid w:val="0028002C"/>
    <w:rsid w:val="0028062F"/>
    <w:rsid w:val="00282246"/>
    <w:rsid w:val="00285DA9"/>
    <w:rsid w:val="002925BE"/>
    <w:rsid w:val="002A1188"/>
    <w:rsid w:val="002A7623"/>
    <w:rsid w:val="002B0664"/>
    <w:rsid w:val="002B33AE"/>
    <w:rsid w:val="002C04F1"/>
    <w:rsid w:val="002C1623"/>
    <w:rsid w:val="002D0CC3"/>
    <w:rsid w:val="002E279E"/>
    <w:rsid w:val="002E6210"/>
    <w:rsid w:val="002F0A11"/>
    <w:rsid w:val="0030049B"/>
    <w:rsid w:val="0030077B"/>
    <w:rsid w:val="00306331"/>
    <w:rsid w:val="00306AB5"/>
    <w:rsid w:val="0031428E"/>
    <w:rsid w:val="0031496F"/>
    <w:rsid w:val="0031576D"/>
    <w:rsid w:val="003163CC"/>
    <w:rsid w:val="00316A94"/>
    <w:rsid w:val="0033505F"/>
    <w:rsid w:val="0033668D"/>
    <w:rsid w:val="00336ACC"/>
    <w:rsid w:val="0034062A"/>
    <w:rsid w:val="00346659"/>
    <w:rsid w:val="003608B8"/>
    <w:rsid w:val="00365B71"/>
    <w:rsid w:val="00370358"/>
    <w:rsid w:val="00373957"/>
    <w:rsid w:val="00374439"/>
    <w:rsid w:val="003826B5"/>
    <w:rsid w:val="0039191C"/>
    <w:rsid w:val="00392F54"/>
    <w:rsid w:val="003939D1"/>
    <w:rsid w:val="00397711"/>
    <w:rsid w:val="003A0398"/>
    <w:rsid w:val="003A0B5F"/>
    <w:rsid w:val="003A19C3"/>
    <w:rsid w:val="003A55D1"/>
    <w:rsid w:val="003C7944"/>
    <w:rsid w:val="003C7E30"/>
    <w:rsid w:val="003D1A94"/>
    <w:rsid w:val="003E1C7B"/>
    <w:rsid w:val="003E462F"/>
    <w:rsid w:val="003E5360"/>
    <w:rsid w:val="003E73EF"/>
    <w:rsid w:val="003F03DA"/>
    <w:rsid w:val="003F26C8"/>
    <w:rsid w:val="004005E2"/>
    <w:rsid w:val="00414204"/>
    <w:rsid w:val="004147EE"/>
    <w:rsid w:val="004256A4"/>
    <w:rsid w:val="00427FBF"/>
    <w:rsid w:val="00432D85"/>
    <w:rsid w:val="00436778"/>
    <w:rsid w:val="00451BEA"/>
    <w:rsid w:val="00454E70"/>
    <w:rsid w:val="00456683"/>
    <w:rsid w:val="00457530"/>
    <w:rsid w:val="00457B48"/>
    <w:rsid w:val="00475A81"/>
    <w:rsid w:val="00475DD9"/>
    <w:rsid w:val="004828CB"/>
    <w:rsid w:val="00486927"/>
    <w:rsid w:val="00490CF2"/>
    <w:rsid w:val="0049541B"/>
    <w:rsid w:val="00495E43"/>
    <w:rsid w:val="004A080C"/>
    <w:rsid w:val="004A1966"/>
    <w:rsid w:val="004A508B"/>
    <w:rsid w:val="004A5D86"/>
    <w:rsid w:val="004C30A4"/>
    <w:rsid w:val="004C64F1"/>
    <w:rsid w:val="004D2D8A"/>
    <w:rsid w:val="004D64EC"/>
    <w:rsid w:val="004E27DB"/>
    <w:rsid w:val="004F353E"/>
    <w:rsid w:val="004F7A7A"/>
    <w:rsid w:val="0050392A"/>
    <w:rsid w:val="0050481E"/>
    <w:rsid w:val="00505310"/>
    <w:rsid w:val="00507E04"/>
    <w:rsid w:val="005119C6"/>
    <w:rsid w:val="005163D0"/>
    <w:rsid w:val="005270B6"/>
    <w:rsid w:val="005326B9"/>
    <w:rsid w:val="00545BAD"/>
    <w:rsid w:val="00550AD3"/>
    <w:rsid w:val="0055723E"/>
    <w:rsid w:val="00562791"/>
    <w:rsid w:val="00573F7A"/>
    <w:rsid w:val="00574A92"/>
    <w:rsid w:val="005763DA"/>
    <w:rsid w:val="0059141A"/>
    <w:rsid w:val="00591CFF"/>
    <w:rsid w:val="00593359"/>
    <w:rsid w:val="00594C97"/>
    <w:rsid w:val="005A6434"/>
    <w:rsid w:val="005A6A7A"/>
    <w:rsid w:val="005B1D60"/>
    <w:rsid w:val="005C4699"/>
    <w:rsid w:val="005D09F1"/>
    <w:rsid w:val="005D69A6"/>
    <w:rsid w:val="005D726A"/>
    <w:rsid w:val="005D7B73"/>
    <w:rsid w:val="005E15E6"/>
    <w:rsid w:val="005E1C28"/>
    <w:rsid w:val="005E216E"/>
    <w:rsid w:val="005E292C"/>
    <w:rsid w:val="005E668B"/>
    <w:rsid w:val="005F1336"/>
    <w:rsid w:val="006033C2"/>
    <w:rsid w:val="00604B8F"/>
    <w:rsid w:val="00607D4C"/>
    <w:rsid w:val="006223F1"/>
    <w:rsid w:val="00623269"/>
    <w:rsid w:val="00623FB8"/>
    <w:rsid w:val="00633318"/>
    <w:rsid w:val="0063682E"/>
    <w:rsid w:val="006372D0"/>
    <w:rsid w:val="006457CC"/>
    <w:rsid w:val="00647327"/>
    <w:rsid w:val="00652C6F"/>
    <w:rsid w:val="0065691C"/>
    <w:rsid w:val="0066069C"/>
    <w:rsid w:val="006606CC"/>
    <w:rsid w:val="006620D0"/>
    <w:rsid w:val="006653B7"/>
    <w:rsid w:val="00671FB4"/>
    <w:rsid w:val="00672705"/>
    <w:rsid w:val="006752D8"/>
    <w:rsid w:val="006842A4"/>
    <w:rsid w:val="006864A6"/>
    <w:rsid w:val="00694B22"/>
    <w:rsid w:val="0069545B"/>
    <w:rsid w:val="006A03A1"/>
    <w:rsid w:val="006B0329"/>
    <w:rsid w:val="006B6DCB"/>
    <w:rsid w:val="006E7E3D"/>
    <w:rsid w:val="006F65E6"/>
    <w:rsid w:val="00713967"/>
    <w:rsid w:val="007141BE"/>
    <w:rsid w:val="00715976"/>
    <w:rsid w:val="00720A37"/>
    <w:rsid w:val="00737779"/>
    <w:rsid w:val="007437F8"/>
    <w:rsid w:val="00757AEF"/>
    <w:rsid w:val="0076647E"/>
    <w:rsid w:val="00767520"/>
    <w:rsid w:val="0077348B"/>
    <w:rsid w:val="007753DD"/>
    <w:rsid w:val="00776546"/>
    <w:rsid w:val="00780413"/>
    <w:rsid w:val="00785ECD"/>
    <w:rsid w:val="00786053"/>
    <w:rsid w:val="00787C68"/>
    <w:rsid w:val="00792638"/>
    <w:rsid w:val="007B079E"/>
    <w:rsid w:val="007B7B37"/>
    <w:rsid w:val="007D065C"/>
    <w:rsid w:val="007D6E58"/>
    <w:rsid w:val="007D7C03"/>
    <w:rsid w:val="007D7DAB"/>
    <w:rsid w:val="007E598B"/>
    <w:rsid w:val="007E7F7E"/>
    <w:rsid w:val="007F127E"/>
    <w:rsid w:val="007F5D66"/>
    <w:rsid w:val="007F7663"/>
    <w:rsid w:val="00800CD2"/>
    <w:rsid w:val="00801EAE"/>
    <w:rsid w:val="00803972"/>
    <w:rsid w:val="008062A9"/>
    <w:rsid w:val="00812C9E"/>
    <w:rsid w:val="00814202"/>
    <w:rsid w:val="00821602"/>
    <w:rsid w:val="00821B76"/>
    <w:rsid w:val="0082576C"/>
    <w:rsid w:val="00825DC6"/>
    <w:rsid w:val="008268A3"/>
    <w:rsid w:val="00835E5F"/>
    <w:rsid w:val="008364D1"/>
    <w:rsid w:val="00840C71"/>
    <w:rsid w:val="008430AD"/>
    <w:rsid w:val="00845DFE"/>
    <w:rsid w:val="008529D7"/>
    <w:rsid w:val="00856F70"/>
    <w:rsid w:val="008630CE"/>
    <w:rsid w:val="008735A9"/>
    <w:rsid w:val="00877E3B"/>
    <w:rsid w:val="00880AD7"/>
    <w:rsid w:val="00891CF4"/>
    <w:rsid w:val="00896F54"/>
    <w:rsid w:val="008A5ACC"/>
    <w:rsid w:val="008B1A43"/>
    <w:rsid w:val="008B3170"/>
    <w:rsid w:val="008B3B24"/>
    <w:rsid w:val="008B726A"/>
    <w:rsid w:val="008C121F"/>
    <w:rsid w:val="008C1B32"/>
    <w:rsid w:val="008C4EAA"/>
    <w:rsid w:val="008E6123"/>
    <w:rsid w:val="0090095D"/>
    <w:rsid w:val="00910343"/>
    <w:rsid w:val="00913346"/>
    <w:rsid w:val="00920232"/>
    <w:rsid w:val="009334FD"/>
    <w:rsid w:val="0093378B"/>
    <w:rsid w:val="00936A35"/>
    <w:rsid w:val="00942FD4"/>
    <w:rsid w:val="00943E81"/>
    <w:rsid w:val="00946899"/>
    <w:rsid w:val="009474FD"/>
    <w:rsid w:val="00953CB5"/>
    <w:rsid w:val="00954770"/>
    <w:rsid w:val="00961385"/>
    <w:rsid w:val="009641E8"/>
    <w:rsid w:val="009650F2"/>
    <w:rsid w:val="0096528A"/>
    <w:rsid w:val="00972C6B"/>
    <w:rsid w:val="00990664"/>
    <w:rsid w:val="009967A1"/>
    <w:rsid w:val="009A1ECA"/>
    <w:rsid w:val="009B10AE"/>
    <w:rsid w:val="009B429E"/>
    <w:rsid w:val="009B526D"/>
    <w:rsid w:val="009B5A69"/>
    <w:rsid w:val="009B6D1B"/>
    <w:rsid w:val="009B6F1F"/>
    <w:rsid w:val="009C25E7"/>
    <w:rsid w:val="009C2F0C"/>
    <w:rsid w:val="009C639C"/>
    <w:rsid w:val="009D1389"/>
    <w:rsid w:val="009D1FA6"/>
    <w:rsid w:val="009D7613"/>
    <w:rsid w:val="009E1902"/>
    <w:rsid w:val="009E2C52"/>
    <w:rsid w:val="00A05088"/>
    <w:rsid w:val="00A0629F"/>
    <w:rsid w:val="00A27B78"/>
    <w:rsid w:val="00A32083"/>
    <w:rsid w:val="00A33339"/>
    <w:rsid w:val="00A34F1B"/>
    <w:rsid w:val="00A37887"/>
    <w:rsid w:val="00A44183"/>
    <w:rsid w:val="00A51CC3"/>
    <w:rsid w:val="00A91D96"/>
    <w:rsid w:val="00AA296D"/>
    <w:rsid w:val="00AB1DEE"/>
    <w:rsid w:val="00AB364B"/>
    <w:rsid w:val="00AB6809"/>
    <w:rsid w:val="00AB7D6F"/>
    <w:rsid w:val="00AC7AEA"/>
    <w:rsid w:val="00AD02BF"/>
    <w:rsid w:val="00AD5069"/>
    <w:rsid w:val="00AD5DA7"/>
    <w:rsid w:val="00AE086E"/>
    <w:rsid w:val="00AE2039"/>
    <w:rsid w:val="00AE5717"/>
    <w:rsid w:val="00AE5C67"/>
    <w:rsid w:val="00AF5EEF"/>
    <w:rsid w:val="00AF6520"/>
    <w:rsid w:val="00AF7B0D"/>
    <w:rsid w:val="00B017EB"/>
    <w:rsid w:val="00B12214"/>
    <w:rsid w:val="00B20F6E"/>
    <w:rsid w:val="00B21B2E"/>
    <w:rsid w:val="00B2609B"/>
    <w:rsid w:val="00B278F9"/>
    <w:rsid w:val="00B31E57"/>
    <w:rsid w:val="00B33190"/>
    <w:rsid w:val="00B3549E"/>
    <w:rsid w:val="00B42C5C"/>
    <w:rsid w:val="00B43F16"/>
    <w:rsid w:val="00B46114"/>
    <w:rsid w:val="00B46D3E"/>
    <w:rsid w:val="00B47697"/>
    <w:rsid w:val="00B5567D"/>
    <w:rsid w:val="00B63F38"/>
    <w:rsid w:val="00B71BAA"/>
    <w:rsid w:val="00B74F3D"/>
    <w:rsid w:val="00B80374"/>
    <w:rsid w:val="00B835FC"/>
    <w:rsid w:val="00B93348"/>
    <w:rsid w:val="00B97968"/>
    <w:rsid w:val="00BA2482"/>
    <w:rsid w:val="00BA6525"/>
    <w:rsid w:val="00BA6F36"/>
    <w:rsid w:val="00BB5FCA"/>
    <w:rsid w:val="00BD1B24"/>
    <w:rsid w:val="00BD2E00"/>
    <w:rsid w:val="00BD5010"/>
    <w:rsid w:val="00BD6A60"/>
    <w:rsid w:val="00BE0817"/>
    <w:rsid w:val="00BE1278"/>
    <w:rsid w:val="00BE5BA9"/>
    <w:rsid w:val="00BE7556"/>
    <w:rsid w:val="00BF449E"/>
    <w:rsid w:val="00BF71E5"/>
    <w:rsid w:val="00C00479"/>
    <w:rsid w:val="00C0099F"/>
    <w:rsid w:val="00C157AF"/>
    <w:rsid w:val="00C20C65"/>
    <w:rsid w:val="00C22E55"/>
    <w:rsid w:val="00C27EDD"/>
    <w:rsid w:val="00C354DA"/>
    <w:rsid w:val="00C4029A"/>
    <w:rsid w:val="00C4253F"/>
    <w:rsid w:val="00C443E8"/>
    <w:rsid w:val="00C53E5D"/>
    <w:rsid w:val="00C5670B"/>
    <w:rsid w:val="00C6538A"/>
    <w:rsid w:val="00C7135C"/>
    <w:rsid w:val="00C818EE"/>
    <w:rsid w:val="00C92724"/>
    <w:rsid w:val="00CA1610"/>
    <w:rsid w:val="00CA679B"/>
    <w:rsid w:val="00CA7A05"/>
    <w:rsid w:val="00CB22C5"/>
    <w:rsid w:val="00CB4E7A"/>
    <w:rsid w:val="00CB5080"/>
    <w:rsid w:val="00CB7E8F"/>
    <w:rsid w:val="00CC0F9C"/>
    <w:rsid w:val="00CC3CB2"/>
    <w:rsid w:val="00CD0CCA"/>
    <w:rsid w:val="00CD3B92"/>
    <w:rsid w:val="00CD640E"/>
    <w:rsid w:val="00CE5DFC"/>
    <w:rsid w:val="00CE61BB"/>
    <w:rsid w:val="00CE7386"/>
    <w:rsid w:val="00CE74CC"/>
    <w:rsid w:val="00CE757C"/>
    <w:rsid w:val="00CE788B"/>
    <w:rsid w:val="00CF38AD"/>
    <w:rsid w:val="00D01759"/>
    <w:rsid w:val="00D066C7"/>
    <w:rsid w:val="00D07081"/>
    <w:rsid w:val="00D17C88"/>
    <w:rsid w:val="00D17FE3"/>
    <w:rsid w:val="00D21937"/>
    <w:rsid w:val="00D2198C"/>
    <w:rsid w:val="00D21C7E"/>
    <w:rsid w:val="00D26BD4"/>
    <w:rsid w:val="00D31261"/>
    <w:rsid w:val="00D315E6"/>
    <w:rsid w:val="00D40DA3"/>
    <w:rsid w:val="00D41227"/>
    <w:rsid w:val="00D41EA9"/>
    <w:rsid w:val="00D45352"/>
    <w:rsid w:val="00D474D3"/>
    <w:rsid w:val="00D5073B"/>
    <w:rsid w:val="00D50E3E"/>
    <w:rsid w:val="00D5476C"/>
    <w:rsid w:val="00D61940"/>
    <w:rsid w:val="00D668E2"/>
    <w:rsid w:val="00D7170B"/>
    <w:rsid w:val="00D76DAD"/>
    <w:rsid w:val="00D85C30"/>
    <w:rsid w:val="00D95D35"/>
    <w:rsid w:val="00D966CF"/>
    <w:rsid w:val="00D97765"/>
    <w:rsid w:val="00DA3EB5"/>
    <w:rsid w:val="00DB0122"/>
    <w:rsid w:val="00DB5473"/>
    <w:rsid w:val="00DB5629"/>
    <w:rsid w:val="00DC5AB6"/>
    <w:rsid w:val="00DC67D2"/>
    <w:rsid w:val="00DD07E3"/>
    <w:rsid w:val="00DD0F7E"/>
    <w:rsid w:val="00DD4608"/>
    <w:rsid w:val="00DD51AA"/>
    <w:rsid w:val="00DD752A"/>
    <w:rsid w:val="00DE2905"/>
    <w:rsid w:val="00DF11DC"/>
    <w:rsid w:val="00DF1D39"/>
    <w:rsid w:val="00DF7299"/>
    <w:rsid w:val="00E011B4"/>
    <w:rsid w:val="00E04884"/>
    <w:rsid w:val="00E136E2"/>
    <w:rsid w:val="00E14EA2"/>
    <w:rsid w:val="00E25B6E"/>
    <w:rsid w:val="00E27B91"/>
    <w:rsid w:val="00E30951"/>
    <w:rsid w:val="00E427CB"/>
    <w:rsid w:val="00E44A69"/>
    <w:rsid w:val="00E459B8"/>
    <w:rsid w:val="00E609A1"/>
    <w:rsid w:val="00E75055"/>
    <w:rsid w:val="00E755A9"/>
    <w:rsid w:val="00E91FF2"/>
    <w:rsid w:val="00E96393"/>
    <w:rsid w:val="00EA48E8"/>
    <w:rsid w:val="00EB07B8"/>
    <w:rsid w:val="00EB313C"/>
    <w:rsid w:val="00EC2EBB"/>
    <w:rsid w:val="00EC33DA"/>
    <w:rsid w:val="00ED11D2"/>
    <w:rsid w:val="00EE1103"/>
    <w:rsid w:val="00EE11EE"/>
    <w:rsid w:val="00F03BB0"/>
    <w:rsid w:val="00F06499"/>
    <w:rsid w:val="00F11B44"/>
    <w:rsid w:val="00F14440"/>
    <w:rsid w:val="00F20F74"/>
    <w:rsid w:val="00F21ED5"/>
    <w:rsid w:val="00F34D45"/>
    <w:rsid w:val="00F35D14"/>
    <w:rsid w:val="00F36701"/>
    <w:rsid w:val="00F42021"/>
    <w:rsid w:val="00F42183"/>
    <w:rsid w:val="00F51EF7"/>
    <w:rsid w:val="00F57AB1"/>
    <w:rsid w:val="00F62B86"/>
    <w:rsid w:val="00F63585"/>
    <w:rsid w:val="00F70539"/>
    <w:rsid w:val="00F828AA"/>
    <w:rsid w:val="00F95239"/>
    <w:rsid w:val="00F96F8C"/>
    <w:rsid w:val="00FA085C"/>
    <w:rsid w:val="00FB3721"/>
    <w:rsid w:val="00FB737A"/>
    <w:rsid w:val="00FC6A22"/>
    <w:rsid w:val="00FC757D"/>
    <w:rsid w:val="00FD3B1C"/>
    <w:rsid w:val="00FD3D5D"/>
    <w:rsid w:val="00FD5A16"/>
    <w:rsid w:val="00FE3ABF"/>
    <w:rsid w:val="00FE4B18"/>
    <w:rsid w:val="00FF110D"/>
    <w:rsid w:val="00FF25C3"/>
    <w:rsid w:val="00FF7C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3B1C"/>
    <w:pPr>
      <w:jc w:val="both"/>
    </w:pPr>
    <w:rPr>
      <w:rFonts w:ascii="Times New Roman" w:hAnsi="Times New Roman"/>
      <w:sz w:val="24"/>
    </w:rPr>
  </w:style>
  <w:style w:type="paragraph" w:styleId="berschrift1">
    <w:name w:val="heading 1"/>
    <w:basedOn w:val="Standard"/>
    <w:next w:val="Standard"/>
    <w:link w:val="berschrift1Zchn"/>
    <w:uiPriority w:val="9"/>
    <w:qFormat/>
    <w:rsid w:val="00FD3B1C"/>
    <w:pPr>
      <w:keepNext/>
      <w:keepLines/>
      <w:pageBreakBefore/>
      <w:numPr>
        <w:numId w:val="17"/>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FD3B1C"/>
    <w:pPr>
      <w:keepNext/>
      <w:keepLines/>
      <w:numPr>
        <w:ilvl w:val="1"/>
        <w:numId w:val="17"/>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FD3B1C"/>
    <w:pPr>
      <w:keepNext/>
      <w:keepLines/>
      <w:numPr>
        <w:ilvl w:val="2"/>
        <w:numId w:val="17"/>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FD3B1C"/>
    <w:pPr>
      <w:keepNext/>
      <w:keepLines/>
      <w:numPr>
        <w:ilvl w:val="3"/>
        <w:numId w:val="17"/>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FD3B1C"/>
    <w:pPr>
      <w:keepNext/>
      <w:keepLines/>
      <w:numPr>
        <w:ilvl w:val="4"/>
        <w:numId w:val="17"/>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FD3B1C"/>
    <w:pPr>
      <w:keepNext/>
      <w:keepLines/>
      <w:numPr>
        <w:ilvl w:val="5"/>
        <w:numId w:val="17"/>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rsid w:val="00FD3B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FD3B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FD3B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FD3B1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D3B1C"/>
  </w:style>
  <w:style w:type="paragraph" w:styleId="Listenabsatz">
    <w:name w:val="List Paragraph"/>
    <w:basedOn w:val="Standard"/>
    <w:uiPriority w:val="34"/>
    <w:rsid w:val="00FD3B1C"/>
    <w:pPr>
      <w:ind w:left="720"/>
      <w:contextualSpacing/>
    </w:pPr>
  </w:style>
  <w:style w:type="table" w:styleId="Tabellenraster">
    <w:name w:val="Table Grid"/>
    <w:basedOn w:val="NormaleTabelle"/>
    <w:uiPriority w:val="59"/>
    <w:rsid w:val="00FD3B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FD3B1C"/>
    <w:pPr>
      <w:spacing w:line="240" w:lineRule="auto"/>
      <w:jc w:val="center"/>
    </w:pPr>
    <w:rPr>
      <w:b/>
      <w:bCs/>
      <w:sz w:val="18"/>
      <w:szCs w:val="18"/>
    </w:rPr>
  </w:style>
  <w:style w:type="character" w:customStyle="1" w:styleId="berschrift1Zchn">
    <w:name w:val="Überschrift 1 Zchn"/>
    <w:basedOn w:val="Absatz-Standardschriftart"/>
    <w:link w:val="berschrift1"/>
    <w:uiPriority w:val="9"/>
    <w:rsid w:val="00FD3B1C"/>
    <w:rPr>
      <w:rFonts w:ascii="Arial" w:eastAsiaTheme="majorEastAsia" w:hAnsi="Arial" w:cstheme="majorBidi"/>
      <w:b/>
      <w:bCs/>
      <w:sz w:val="26"/>
      <w:szCs w:val="28"/>
    </w:rPr>
  </w:style>
  <w:style w:type="character" w:customStyle="1" w:styleId="berschrift2Zchn">
    <w:name w:val="Überschrift 2 Zchn"/>
    <w:basedOn w:val="Absatz-Standardschriftart"/>
    <w:link w:val="berschrift2"/>
    <w:uiPriority w:val="9"/>
    <w:rsid w:val="00FD3B1C"/>
    <w:rPr>
      <w:rFonts w:ascii="Arial" w:eastAsiaTheme="majorEastAsia" w:hAnsi="Arial" w:cstheme="majorBidi"/>
      <w:b/>
      <w:bCs/>
      <w:sz w:val="24"/>
      <w:szCs w:val="26"/>
    </w:rPr>
  </w:style>
  <w:style w:type="paragraph" w:styleId="Funotentext">
    <w:name w:val="footnote text"/>
    <w:basedOn w:val="Standard"/>
    <w:link w:val="FunotentextZchn"/>
    <w:uiPriority w:val="99"/>
    <w:semiHidden/>
    <w:unhideWhenUsed/>
    <w:rsid w:val="00856F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6F70"/>
    <w:rPr>
      <w:sz w:val="20"/>
      <w:szCs w:val="20"/>
    </w:rPr>
  </w:style>
  <w:style w:type="character" w:styleId="Funotenzeichen">
    <w:name w:val="footnote reference"/>
    <w:basedOn w:val="Absatz-Standardschriftart"/>
    <w:uiPriority w:val="99"/>
    <w:semiHidden/>
    <w:unhideWhenUsed/>
    <w:rsid w:val="00856F70"/>
    <w:rPr>
      <w:vertAlign w:val="superscript"/>
    </w:rPr>
  </w:style>
  <w:style w:type="paragraph" w:styleId="NurText">
    <w:name w:val="Plain Text"/>
    <w:basedOn w:val="Standard"/>
    <w:link w:val="NurTextZchn"/>
    <w:uiPriority w:val="99"/>
    <w:unhideWhenUsed/>
    <w:rsid w:val="00FD3B1C"/>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FD3B1C"/>
    <w:rPr>
      <w:rFonts w:ascii="Consolas" w:hAnsi="Consolas" w:cs="Consolas"/>
      <w:sz w:val="21"/>
      <w:szCs w:val="21"/>
    </w:rPr>
  </w:style>
  <w:style w:type="character" w:customStyle="1" w:styleId="berschrift3Zchn">
    <w:name w:val="Überschrift 3 Zchn"/>
    <w:basedOn w:val="Absatz-Standardschriftart"/>
    <w:link w:val="berschrift3"/>
    <w:uiPriority w:val="9"/>
    <w:rsid w:val="00FD3B1C"/>
    <w:rPr>
      <w:rFonts w:ascii="Arial" w:eastAsiaTheme="majorEastAsia" w:hAnsi="Arial" w:cstheme="majorBidi"/>
      <w:b/>
      <w:bCs/>
      <w:sz w:val="24"/>
    </w:rPr>
  </w:style>
  <w:style w:type="paragraph" w:styleId="Inhaltsverzeichnisberschrift">
    <w:name w:val="TOC Heading"/>
    <w:basedOn w:val="berschrift1"/>
    <w:next w:val="Standard"/>
    <w:uiPriority w:val="39"/>
    <w:unhideWhenUsed/>
    <w:rsid w:val="00FD3B1C"/>
    <w:pPr>
      <w:numPr>
        <w:numId w:val="0"/>
      </w:numPr>
      <w:outlineLvl w:val="9"/>
    </w:pPr>
    <w:rPr>
      <w:lang w:eastAsia="de-DE"/>
    </w:rPr>
  </w:style>
  <w:style w:type="paragraph" w:styleId="Verzeichnis1">
    <w:name w:val="toc 1"/>
    <w:basedOn w:val="Standard"/>
    <w:next w:val="Standard"/>
    <w:autoRedefine/>
    <w:uiPriority w:val="39"/>
    <w:unhideWhenUsed/>
    <w:rsid w:val="00FD3B1C"/>
    <w:pPr>
      <w:spacing w:after="100"/>
      <w:jc w:val="left"/>
    </w:pPr>
  </w:style>
  <w:style w:type="paragraph" w:styleId="Verzeichnis2">
    <w:name w:val="toc 2"/>
    <w:basedOn w:val="Standard"/>
    <w:next w:val="Standard"/>
    <w:autoRedefine/>
    <w:uiPriority w:val="39"/>
    <w:unhideWhenUsed/>
    <w:rsid w:val="00FD3B1C"/>
    <w:pPr>
      <w:spacing w:after="100"/>
      <w:ind w:left="220"/>
      <w:jc w:val="left"/>
    </w:pPr>
  </w:style>
  <w:style w:type="character" w:styleId="Hyperlink">
    <w:name w:val="Hyperlink"/>
    <w:basedOn w:val="Absatz-Standardschriftart"/>
    <w:uiPriority w:val="99"/>
    <w:unhideWhenUsed/>
    <w:rsid w:val="00FD3B1C"/>
    <w:rPr>
      <w:color w:val="5F5F5F" w:themeColor="hyperlink"/>
      <w:u w:val="single"/>
    </w:rPr>
  </w:style>
  <w:style w:type="paragraph" w:styleId="Sprechblasentext">
    <w:name w:val="Balloon Text"/>
    <w:basedOn w:val="Standard"/>
    <w:link w:val="SprechblasentextZchn"/>
    <w:uiPriority w:val="99"/>
    <w:unhideWhenUsed/>
    <w:rsid w:val="00FD3B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FD3B1C"/>
    <w:rPr>
      <w:rFonts w:ascii="Tahoma" w:hAnsi="Tahoma" w:cs="Tahoma"/>
      <w:sz w:val="16"/>
      <w:szCs w:val="16"/>
    </w:rPr>
  </w:style>
  <w:style w:type="paragraph" w:styleId="Verzeichnis3">
    <w:name w:val="toc 3"/>
    <w:basedOn w:val="Standard"/>
    <w:next w:val="Standard"/>
    <w:autoRedefine/>
    <w:uiPriority w:val="39"/>
    <w:unhideWhenUsed/>
    <w:rsid w:val="00FD3B1C"/>
    <w:pPr>
      <w:spacing w:after="100"/>
      <w:ind w:left="440"/>
      <w:jc w:val="left"/>
    </w:pPr>
  </w:style>
  <w:style w:type="character" w:styleId="Kommentarzeichen">
    <w:name w:val="annotation reference"/>
    <w:basedOn w:val="Absatz-Standardschriftart"/>
    <w:uiPriority w:val="99"/>
    <w:semiHidden/>
    <w:unhideWhenUsed/>
    <w:rsid w:val="00FD3B1C"/>
    <w:rPr>
      <w:sz w:val="16"/>
      <w:szCs w:val="16"/>
    </w:rPr>
  </w:style>
  <w:style w:type="paragraph" w:styleId="Kommentartext">
    <w:name w:val="annotation text"/>
    <w:basedOn w:val="Standard"/>
    <w:link w:val="KommentartextZchn"/>
    <w:uiPriority w:val="99"/>
    <w:semiHidden/>
    <w:unhideWhenUsed/>
    <w:rsid w:val="00FD3B1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3B1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D3B1C"/>
    <w:rPr>
      <w:b/>
      <w:bCs/>
    </w:rPr>
  </w:style>
  <w:style w:type="character" w:customStyle="1" w:styleId="KommentarthemaZchn">
    <w:name w:val="Kommentarthema Zchn"/>
    <w:basedOn w:val="KommentartextZchn"/>
    <w:link w:val="Kommentarthema"/>
    <w:uiPriority w:val="99"/>
    <w:semiHidden/>
    <w:rsid w:val="00FD3B1C"/>
    <w:rPr>
      <w:rFonts w:ascii="Times New Roman" w:hAnsi="Times New Roman"/>
      <w:b/>
      <w:bCs/>
      <w:sz w:val="20"/>
      <w:szCs w:val="20"/>
    </w:rPr>
  </w:style>
  <w:style w:type="character" w:customStyle="1" w:styleId="berschrift4Zchn">
    <w:name w:val="Überschrift 4 Zchn"/>
    <w:basedOn w:val="Absatz-Standardschriftart"/>
    <w:link w:val="berschrift4"/>
    <w:uiPriority w:val="9"/>
    <w:rsid w:val="00FD3B1C"/>
    <w:rPr>
      <w:rFonts w:ascii="Arial" w:eastAsiaTheme="majorEastAsia" w:hAnsi="Arial" w:cstheme="majorBidi"/>
      <w:b/>
      <w:bCs/>
      <w:iCs/>
      <w:sz w:val="24"/>
    </w:rPr>
  </w:style>
  <w:style w:type="paragraph" w:styleId="Kopfzeile">
    <w:name w:val="header"/>
    <w:basedOn w:val="Standard"/>
    <w:link w:val="KopfzeileZchn"/>
    <w:uiPriority w:val="99"/>
    <w:unhideWhenUsed/>
    <w:rsid w:val="00FD3B1C"/>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FD3B1C"/>
    <w:rPr>
      <w:rFonts w:ascii="Times New Roman" w:hAnsi="Times New Roman"/>
    </w:rPr>
  </w:style>
  <w:style w:type="paragraph" w:styleId="Fuzeile">
    <w:name w:val="footer"/>
    <w:basedOn w:val="Standard"/>
    <w:link w:val="FuzeileZchn"/>
    <w:uiPriority w:val="99"/>
    <w:unhideWhenUsed/>
    <w:rsid w:val="00FD3B1C"/>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FD3B1C"/>
    <w:rPr>
      <w:rFonts w:ascii="Times New Roman" w:hAnsi="Times New Roman"/>
    </w:rPr>
  </w:style>
  <w:style w:type="paragraph" w:styleId="Abbildungsverzeichnis">
    <w:name w:val="table of figures"/>
    <w:basedOn w:val="Standard"/>
    <w:next w:val="Standard"/>
    <w:uiPriority w:val="99"/>
    <w:unhideWhenUsed/>
    <w:rsid w:val="00FD3B1C"/>
    <w:pPr>
      <w:spacing w:after="0"/>
      <w:jc w:val="left"/>
    </w:pPr>
    <w:rPr>
      <w:sz w:val="22"/>
    </w:rPr>
  </w:style>
  <w:style w:type="character" w:styleId="Platzhaltertext">
    <w:name w:val="Placeholder Text"/>
    <w:basedOn w:val="Absatz-Standardschriftart"/>
    <w:uiPriority w:val="99"/>
    <w:semiHidden/>
    <w:rsid w:val="00FD3B1C"/>
    <w:rPr>
      <w:color w:val="808080"/>
    </w:rPr>
  </w:style>
  <w:style w:type="paragraph" w:styleId="KeinLeerraum">
    <w:name w:val="No Spacing"/>
    <w:link w:val="KeinLeerraumZchn"/>
    <w:uiPriority w:val="1"/>
    <w:qFormat/>
    <w:rsid w:val="00F70539"/>
    <w:pPr>
      <w:spacing w:after="0" w:line="240" w:lineRule="auto"/>
    </w:pPr>
  </w:style>
  <w:style w:type="character" w:customStyle="1" w:styleId="KeinLeerraumZchn">
    <w:name w:val="Kein Leerraum Zchn"/>
    <w:basedOn w:val="Absatz-Standardschriftart"/>
    <w:link w:val="KeinLeerraum"/>
    <w:uiPriority w:val="1"/>
    <w:rsid w:val="00D474D3"/>
  </w:style>
  <w:style w:type="character" w:customStyle="1" w:styleId="berschrift5Zchn">
    <w:name w:val="Überschrift 5 Zchn"/>
    <w:basedOn w:val="Absatz-Standardschriftart"/>
    <w:link w:val="berschrift5"/>
    <w:uiPriority w:val="9"/>
    <w:rsid w:val="00FD3B1C"/>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FD3B1C"/>
    <w:rPr>
      <w:rFonts w:asciiTheme="majorHAnsi" w:eastAsiaTheme="majorEastAsia" w:hAnsiTheme="majorHAnsi" w:cstheme="majorBidi"/>
      <w:i/>
      <w:iCs/>
      <w:color w:val="000000" w:themeColor="accent1" w:themeShade="7F"/>
      <w:sz w:val="24"/>
    </w:rPr>
  </w:style>
  <w:style w:type="character" w:customStyle="1" w:styleId="berschrift7Zchn">
    <w:name w:val="Überschrift 7 Zchn"/>
    <w:basedOn w:val="Absatz-Standardschriftart"/>
    <w:link w:val="berschrift7"/>
    <w:uiPriority w:val="9"/>
    <w:semiHidden/>
    <w:rsid w:val="00FD3B1C"/>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FD3B1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D3B1C"/>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FD3B1C"/>
  </w:style>
  <w:style w:type="paragraph" w:styleId="Titel">
    <w:name w:val="Title"/>
    <w:basedOn w:val="Standard"/>
    <w:next w:val="Standard"/>
    <w:link w:val="TitelZchn"/>
    <w:uiPriority w:val="10"/>
    <w:unhideWhenUsed/>
    <w:rsid w:val="00FD3B1C"/>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FD3B1C"/>
    <w:rPr>
      <w:rFonts w:asciiTheme="majorHAnsi" w:eastAsiaTheme="majorEastAsia" w:hAnsiTheme="majorHAnsi" w:cstheme="majorBidi"/>
      <w:color w:val="000000" w:themeColor="text2" w:themeShade="BF"/>
      <w:spacing w:val="5"/>
      <w:kern w:val="28"/>
      <w:sz w:val="52"/>
      <w:szCs w:val="52"/>
    </w:rPr>
  </w:style>
  <w:style w:type="paragraph" w:styleId="Untertitel">
    <w:name w:val="Subtitle"/>
    <w:basedOn w:val="Standard"/>
    <w:next w:val="Standard"/>
    <w:link w:val="UntertitelZchn"/>
    <w:uiPriority w:val="11"/>
    <w:rsid w:val="00FD3B1C"/>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000000" w:themeColor="accent1"/>
      <w:spacing w:val="15"/>
      <w:sz w:val="26"/>
      <w:szCs w:val="24"/>
    </w:rPr>
  </w:style>
  <w:style w:type="character" w:customStyle="1" w:styleId="UntertitelZchn">
    <w:name w:val="Untertitel Zchn"/>
    <w:basedOn w:val="Absatz-Standardschriftart"/>
    <w:link w:val="Untertitel"/>
    <w:uiPriority w:val="11"/>
    <w:rsid w:val="00FD3B1C"/>
    <w:rPr>
      <w:rFonts w:asciiTheme="majorHAnsi" w:eastAsiaTheme="majorEastAsia" w:hAnsiTheme="majorHAnsi" w:cstheme="majorBidi"/>
      <w:b/>
      <w:iCs/>
      <w:color w:val="000000" w:themeColor="accent1"/>
      <w:spacing w:val="15"/>
      <w:sz w:val="26"/>
      <w:szCs w:val="24"/>
    </w:rPr>
  </w:style>
  <w:style w:type="paragraph" w:styleId="Index1">
    <w:name w:val="index 1"/>
    <w:basedOn w:val="Standard"/>
    <w:next w:val="Standard"/>
    <w:autoRedefine/>
    <w:uiPriority w:val="99"/>
    <w:unhideWhenUsed/>
    <w:rsid w:val="00F70539"/>
    <w:pPr>
      <w:spacing w:after="0" w:line="240" w:lineRule="auto"/>
      <w:ind w:left="220" w:hanging="220"/>
    </w:pPr>
  </w:style>
  <w:style w:type="paragraph" w:styleId="Indexberschrift">
    <w:name w:val="index heading"/>
    <w:basedOn w:val="Standard"/>
    <w:next w:val="Standard"/>
    <w:uiPriority w:val="99"/>
    <w:unhideWhenUsed/>
    <w:rsid w:val="00FD3B1C"/>
    <w:rPr>
      <w:rFonts w:asciiTheme="majorHAnsi" w:eastAsiaTheme="majorEastAsia" w:hAnsiTheme="majorHAnsi" w:cstheme="majorBidi"/>
      <w:b/>
      <w:bCs/>
    </w:rPr>
  </w:style>
  <w:style w:type="character" w:styleId="Hervorhebung">
    <w:name w:val="Emphasis"/>
    <w:basedOn w:val="Absatz-Standardschriftart"/>
    <w:uiPriority w:val="20"/>
    <w:rsid w:val="00FD3B1C"/>
    <w:rPr>
      <w:i/>
      <w:iCs/>
    </w:rPr>
  </w:style>
  <w:style w:type="paragraph" w:styleId="Literaturverzeichnis">
    <w:name w:val="Bibliography"/>
    <w:basedOn w:val="Standard"/>
    <w:next w:val="Standard"/>
    <w:uiPriority w:val="37"/>
    <w:unhideWhenUsed/>
    <w:rsid w:val="00F70539"/>
  </w:style>
  <w:style w:type="paragraph" w:styleId="Zitat">
    <w:name w:val="Quote"/>
    <w:basedOn w:val="Standard"/>
    <w:next w:val="Standard"/>
    <w:link w:val="ZitatZchn"/>
    <w:uiPriority w:val="29"/>
    <w:rsid w:val="00FD3B1C"/>
    <w:rPr>
      <w:iCs/>
      <w:color w:val="000000" w:themeColor="text1"/>
    </w:rPr>
  </w:style>
  <w:style w:type="character" w:customStyle="1" w:styleId="ZitatZchn">
    <w:name w:val="Zitat Zchn"/>
    <w:basedOn w:val="Absatz-Standardschriftart"/>
    <w:link w:val="Zitat"/>
    <w:uiPriority w:val="29"/>
    <w:rsid w:val="00FD3B1C"/>
    <w:rPr>
      <w:rFonts w:ascii="Times New Roman" w:hAnsi="Times New Roman"/>
      <w:iCs/>
      <w:color w:val="000000" w:themeColor="text1"/>
      <w:sz w:val="24"/>
    </w:rPr>
  </w:style>
  <w:style w:type="paragraph" w:customStyle="1" w:styleId="Abbildung">
    <w:name w:val="Abbildung"/>
    <w:basedOn w:val="Standard"/>
    <w:next w:val="Standard"/>
    <w:rsid w:val="00FD3B1C"/>
    <w:pPr>
      <w:jc w:val="center"/>
    </w:pPr>
    <w:rPr>
      <w:noProof/>
      <w:lang w:eastAsia="de-DE"/>
    </w:rPr>
  </w:style>
  <w:style w:type="character" w:styleId="HTMLCode">
    <w:name w:val="HTML Code"/>
    <w:basedOn w:val="Absatz-Standardschriftart"/>
    <w:uiPriority w:val="99"/>
    <w:unhideWhenUsed/>
    <w:rsid w:val="00F70539"/>
    <w:rPr>
      <w:rFonts w:ascii="Consolas" w:hAnsi="Consolas" w:cs="Consolas"/>
      <w:sz w:val="20"/>
      <w:szCs w:val="20"/>
    </w:rPr>
  </w:style>
  <w:style w:type="character" w:styleId="HTMLTastatur">
    <w:name w:val="HTML Keyboard"/>
    <w:basedOn w:val="Absatz-Standardschriftart"/>
    <w:uiPriority w:val="99"/>
    <w:unhideWhenUsed/>
    <w:rsid w:val="00F70539"/>
    <w:rPr>
      <w:rFonts w:ascii="Consolas" w:hAnsi="Consolas" w:cs="Consolas"/>
      <w:sz w:val="20"/>
      <w:szCs w:val="20"/>
    </w:rPr>
  </w:style>
  <w:style w:type="paragraph" w:styleId="HTMLVorformatiert">
    <w:name w:val="HTML Preformatted"/>
    <w:basedOn w:val="Standard"/>
    <w:link w:val="HTMLVorformatiertZchn"/>
    <w:uiPriority w:val="99"/>
    <w:unhideWhenUsed/>
    <w:rsid w:val="00F70539"/>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F70539"/>
    <w:rPr>
      <w:rFonts w:ascii="Consolas" w:hAnsi="Consolas" w:cs="Consolas"/>
      <w:sz w:val="20"/>
      <w:szCs w:val="20"/>
    </w:rPr>
  </w:style>
  <w:style w:type="character" w:styleId="HTMLVariable">
    <w:name w:val="HTML Variable"/>
    <w:basedOn w:val="Absatz-Standardschriftart"/>
    <w:uiPriority w:val="99"/>
    <w:unhideWhenUsed/>
    <w:rsid w:val="00F70539"/>
    <w:rPr>
      <w:i/>
      <w:iCs/>
    </w:rPr>
  </w:style>
  <w:style w:type="character" w:styleId="HTMLSchreibmaschine">
    <w:name w:val="HTML Typewriter"/>
    <w:basedOn w:val="Absatz-Standardschriftart"/>
    <w:uiPriority w:val="99"/>
    <w:unhideWhenUsed/>
    <w:rsid w:val="00F70539"/>
    <w:rPr>
      <w:rFonts w:ascii="Consolas" w:hAnsi="Consolas" w:cs="Consolas"/>
      <w:sz w:val="20"/>
      <w:szCs w:val="20"/>
    </w:rPr>
  </w:style>
  <w:style w:type="character" w:styleId="HTMLDefinition">
    <w:name w:val="HTML Definition"/>
    <w:basedOn w:val="Absatz-Standardschriftart"/>
    <w:uiPriority w:val="99"/>
    <w:unhideWhenUsed/>
    <w:rsid w:val="00F70539"/>
    <w:rPr>
      <w:i/>
      <w:iCs/>
    </w:rPr>
  </w:style>
  <w:style w:type="character" w:styleId="HTMLBeispiel">
    <w:name w:val="HTML Sample"/>
    <w:basedOn w:val="Absatz-Standardschriftart"/>
    <w:uiPriority w:val="99"/>
    <w:unhideWhenUsed/>
    <w:rsid w:val="00F70539"/>
    <w:rPr>
      <w:rFonts w:ascii="Consolas" w:hAnsi="Consolas" w:cs="Consolas"/>
      <w:sz w:val="24"/>
      <w:szCs w:val="24"/>
    </w:rPr>
  </w:style>
  <w:style w:type="character" w:styleId="HTMLAkronym">
    <w:name w:val="HTML Acronym"/>
    <w:basedOn w:val="Absatz-Standardschriftart"/>
    <w:uiPriority w:val="99"/>
    <w:unhideWhenUsed/>
    <w:rsid w:val="00F70539"/>
  </w:style>
  <w:style w:type="paragraph" w:styleId="HTMLAdresse">
    <w:name w:val="HTML Address"/>
    <w:basedOn w:val="Standard"/>
    <w:link w:val="HTMLAdresseZchn"/>
    <w:uiPriority w:val="99"/>
    <w:unhideWhenUsed/>
    <w:rsid w:val="00F70539"/>
    <w:pPr>
      <w:spacing w:after="0" w:line="240" w:lineRule="auto"/>
    </w:pPr>
    <w:rPr>
      <w:i/>
      <w:iCs/>
    </w:rPr>
  </w:style>
  <w:style w:type="character" w:customStyle="1" w:styleId="HTMLAdresseZchn">
    <w:name w:val="HTML Adresse Zchn"/>
    <w:basedOn w:val="Absatz-Standardschriftart"/>
    <w:link w:val="HTMLAdresse"/>
    <w:uiPriority w:val="99"/>
    <w:rsid w:val="00F70539"/>
    <w:rPr>
      <w:i/>
      <w:iCs/>
      <w:sz w:val="24"/>
    </w:rPr>
  </w:style>
  <w:style w:type="character" w:styleId="Fett">
    <w:name w:val="Strong"/>
    <w:basedOn w:val="Absatz-Standardschriftart"/>
    <w:uiPriority w:val="22"/>
    <w:rsid w:val="00FD3B1C"/>
    <w:rPr>
      <w:b/>
      <w:bCs/>
    </w:rPr>
  </w:style>
  <w:style w:type="paragraph" w:styleId="Verzeichnis5">
    <w:name w:val="toc 5"/>
    <w:basedOn w:val="Standard"/>
    <w:next w:val="Standard"/>
    <w:autoRedefine/>
    <w:uiPriority w:val="39"/>
    <w:unhideWhenUsed/>
    <w:rsid w:val="00FD3B1C"/>
    <w:pPr>
      <w:spacing w:after="100"/>
      <w:ind w:left="880"/>
      <w:jc w:val="left"/>
    </w:pPr>
    <w:rPr>
      <w:rFonts w:eastAsiaTheme="minorEastAsia"/>
      <w:sz w:val="22"/>
      <w:lang w:eastAsia="de-DE"/>
    </w:rPr>
  </w:style>
  <w:style w:type="character" w:styleId="HTMLZitat">
    <w:name w:val="HTML Cite"/>
    <w:basedOn w:val="Absatz-Standardschriftart"/>
    <w:uiPriority w:val="99"/>
    <w:unhideWhenUsed/>
    <w:rsid w:val="00F70539"/>
    <w:rPr>
      <w:i/>
      <w:iCs/>
    </w:rPr>
  </w:style>
  <w:style w:type="paragraph" w:styleId="Verzeichnis6">
    <w:name w:val="toc 6"/>
    <w:basedOn w:val="Standard"/>
    <w:next w:val="Standard"/>
    <w:autoRedefine/>
    <w:uiPriority w:val="39"/>
    <w:unhideWhenUsed/>
    <w:rsid w:val="00F70539"/>
    <w:pPr>
      <w:spacing w:after="100"/>
      <w:ind w:left="1100"/>
    </w:pPr>
    <w:rPr>
      <w:rFonts w:eastAsiaTheme="minorEastAsia"/>
      <w:lang w:eastAsia="de-DE"/>
    </w:rPr>
  </w:style>
  <w:style w:type="paragraph" w:customStyle="1" w:styleId="Zentriert">
    <w:name w:val="Zentriert"/>
    <w:basedOn w:val="Standard"/>
    <w:next w:val="Standard"/>
    <w:qFormat/>
    <w:rsid w:val="00F70539"/>
    <w:pPr>
      <w:jc w:val="center"/>
    </w:pPr>
    <w:rPr>
      <w:noProof/>
      <w:lang w:eastAsia="de-DE"/>
    </w:rPr>
  </w:style>
  <w:style w:type="paragraph" w:customStyle="1" w:styleId="Anhangberschrift1">
    <w:name w:val="Anhangüberschrift 1"/>
    <w:basedOn w:val="berschrift1"/>
    <w:next w:val="Standard"/>
    <w:qFormat/>
    <w:rsid w:val="00F70539"/>
    <w:pPr>
      <w:numPr>
        <w:numId w:val="0"/>
      </w:numPr>
    </w:pPr>
  </w:style>
  <w:style w:type="paragraph" w:styleId="Listennummer5">
    <w:name w:val="List Number 5"/>
    <w:basedOn w:val="Standard"/>
    <w:uiPriority w:val="99"/>
    <w:unhideWhenUsed/>
    <w:rsid w:val="00F70539"/>
    <w:pPr>
      <w:numPr>
        <w:numId w:val="13"/>
      </w:numPr>
      <w:contextualSpacing/>
    </w:pPr>
  </w:style>
  <w:style w:type="paragraph" w:styleId="Listennummer4">
    <w:name w:val="List Number 4"/>
    <w:basedOn w:val="Standard"/>
    <w:uiPriority w:val="99"/>
    <w:unhideWhenUsed/>
    <w:rsid w:val="00F70539"/>
    <w:pPr>
      <w:numPr>
        <w:numId w:val="12"/>
      </w:numPr>
      <w:contextualSpacing/>
    </w:pPr>
  </w:style>
  <w:style w:type="paragraph" w:styleId="Listennummer2">
    <w:name w:val="List Number 2"/>
    <w:basedOn w:val="Standard"/>
    <w:uiPriority w:val="99"/>
    <w:unhideWhenUsed/>
    <w:rsid w:val="00F70539"/>
    <w:pPr>
      <w:numPr>
        <w:numId w:val="11"/>
      </w:numPr>
      <w:contextualSpacing/>
    </w:pPr>
  </w:style>
  <w:style w:type="paragraph" w:styleId="Listenfortsetzung5">
    <w:name w:val="List Continue 5"/>
    <w:basedOn w:val="Standard"/>
    <w:uiPriority w:val="99"/>
    <w:unhideWhenUsed/>
    <w:rsid w:val="00F70539"/>
    <w:pPr>
      <w:spacing w:after="120"/>
      <w:ind w:left="1415"/>
      <w:contextualSpacing/>
    </w:pPr>
  </w:style>
  <w:style w:type="numbering" w:customStyle="1" w:styleId="ListeAnhang">
    <w:name w:val="Liste Anhang"/>
    <w:uiPriority w:val="99"/>
    <w:rsid w:val="00F70539"/>
  </w:style>
  <w:style w:type="paragraph" w:styleId="Verzeichnis7">
    <w:name w:val="toc 7"/>
    <w:basedOn w:val="Standard"/>
    <w:next w:val="Standard"/>
    <w:autoRedefine/>
    <w:uiPriority w:val="39"/>
    <w:unhideWhenUsed/>
    <w:rsid w:val="00F70539"/>
    <w:pPr>
      <w:spacing w:after="100"/>
      <w:ind w:left="1320"/>
    </w:pPr>
    <w:rPr>
      <w:rFonts w:eastAsiaTheme="minorEastAsia"/>
      <w:lang w:eastAsia="de-DE"/>
    </w:rPr>
  </w:style>
  <w:style w:type="paragraph" w:styleId="Verzeichnis4">
    <w:name w:val="toc 4"/>
    <w:basedOn w:val="Standard"/>
    <w:next w:val="Standard"/>
    <w:autoRedefine/>
    <w:uiPriority w:val="39"/>
    <w:unhideWhenUsed/>
    <w:rsid w:val="00FD3B1C"/>
    <w:pPr>
      <w:spacing w:after="100"/>
      <w:ind w:left="720"/>
      <w:jc w:val="left"/>
    </w:pPr>
  </w:style>
  <w:style w:type="paragraph" w:customStyle="1" w:styleId="berschriftBeginn">
    <w:name w:val="Überschrift Beginn"/>
    <w:basedOn w:val="berschrift1"/>
    <w:next w:val="Standard"/>
    <w:qFormat/>
    <w:rsid w:val="00F70539"/>
    <w:pPr>
      <w:numPr>
        <w:numId w:val="0"/>
      </w:numPr>
    </w:pPr>
  </w:style>
  <w:style w:type="paragraph" w:customStyle="1" w:styleId="Anhangberschrift2">
    <w:name w:val="Anhangüberschrift 2"/>
    <w:basedOn w:val="berschrift2"/>
    <w:qFormat/>
    <w:rsid w:val="00F70539"/>
    <w:pPr>
      <w:numPr>
        <w:numId w:val="15"/>
      </w:numPr>
    </w:pPr>
  </w:style>
  <w:style w:type="numbering" w:customStyle="1" w:styleId="Anhangberschriften-Gliederung">
    <w:name w:val="Anhangüberschriften-Gliederung"/>
    <w:basedOn w:val="KeineListe"/>
    <w:uiPriority w:val="99"/>
    <w:rsid w:val="00F70539"/>
    <w:pPr>
      <w:numPr>
        <w:numId w:val="14"/>
      </w:numPr>
    </w:pPr>
  </w:style>
  <w:style w:type="paragraph" w:styleId="Verzeichnis8">
    <w:name w:val="toc 8"/>
    <w:basedOn w:val="Standard"/>
    <w:next w:val="Standard"/>
    <w:autoRedefine/>
    <w:uiPriority w:val="39"/>
    <w:unhideWhenUsed/>
    <w:rsid w:val="00F70539"/>
    <w:pPr>
      <w:spacing w:after="100"/>
      <w:ind w:left="1540"/>
    </w:pPr>
    <w:rPr>
      <w:rFonts w:eastAsiaTheme="minorEastAsia"/>
      <w:lang w:eastAsia="de-DE"/>
    </w:rPr>
  </w:style>
  <w:style w:type="paragraph" w:styleId="Verzeichnis9">
    <w:name w:val="toc 9"/>
    <w:basedOn w:val="Standard"/>
    <w:next w:val="Standard"/>
    <w:autoRedefine/>
    <w:uiPriority w:val="39"/>
    <w:unhideWhenUsed/>
    <w:rsid w:val="00F70539"/>
    <w:pPr>
      <w:spacing w:after="100"/>
      <w:ind w:left="1760"/>
    </w:pPr>
    <w:rPr>
      <w:rFonts w:eastAsiaTheme="minorEastAsia"/>
      <w:lang w:eastAsia="de-DE"/>
    </w:rPr>
  </w:style>
  <w:style w:type="paragraph" w:styleId="Textkrper-Zeileneinzug">
    <w:name w:val="Body Text Indent"/>
    <w:basedOn w:val="Standard"/>
    <w:link w:val="Textkrper-ZeileneinzugZchn"/>
    <w:uiPriority w:val="99"/>
    <w:unhideWhenUsed/>
    <w:rsid w:val="00FD3B1C"/>
    <w:pPr>
      <w:spacing w:after="120"/>
      <w:ind w:left="283"/>
    </w:pPr>
  </w:style>
  <w:style w:type="character" w:customStyle="1" w:styleId="Textkrper-ZeileneinzugZchn">
    <w:name w:val="Textkörper-Zeileneinzug Zchn"/>
    <w:basedOn w:val="Absatz-Standardschriftart"/>
    <w:link w:val="Textkrper-Zeileneinzug"/>
    <w:uiPriority w:val="99"/>
    <w:rsid w:val="00FD3B1C"/>
    <w:rPr>
      <w:rFonts w:ascii="Times New Roman" w:hAnsi="Times New Roman"/>
      <w:sz w:val="24"/>
    </w:rPr>
  </w:style>
  <w:style w:type="paragraph" w:customStyle="1" w:styleId="Nichtproportional">
    <w:name w:val="Nichtproportional"/>
    <w:basedOn w:val="Standard"/>
    <w:link w:val="NichtproportionalZchn"/>
    <w:qFormat/>
    <w:rsid w:val="00FD3B1C"/>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33668D"/>
    <w:rPr>
      <w:rFonts w:ascii="Consolas" w:hAnsi="Consolas"/>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3B1C"/>
    <w:pPr>
      <w:jc w:val="both"/>
    </w:pPr>
    <w:rPr>
      <w:rFonts w:ascii="Times New Roman" w:hAnsi="Times New Roman"/>
      <w:sz w:val="24"/>
    </w:rPr>
  </w:style>
  <w:style w:type="paragraph" w:styleId="berschrift1">
    <w:name w:val="heading 1"/>
    <w:basedOn w:val="Standard"/>
    <w:next w:val="Standard"/>
    <w:link w:val="berschrift1Zchn"/>
    <w:uiPriority w:val="9"/>
    <w:qFormat/>
    <w:rsid w:val="00FD3B1C"/>
    <w:pPr>
      <w:keepNext/>
      <w:keepLines/>
      <w:pageBreakBefore/>
      <w:numPr>
        <w:numId w:val="17"/>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FD3B1C"/>
    <w:pPr>
      <w:keepNext/>
      <w:keepLines/>
      <w:numPr>
        <w:ilvl w:val="1"/>
        <w:numId w:val="17"/>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FD3B1C"/>
    <w:pPr>
      <w:keepNext/>
      <w:keepLines/>
      <w:numPr>
        <w:ilvl w:val="2"/>
        <w:numId w:val="17"/>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FD3B1C"/>
    <w:pPr>
      <w:keepNext/>
      <w:keepLines/>
      <w:numPr>
        <w:ilvl w:val="3"/>
        <w:numId w:val="17"/>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FD3B1C"/>
    <w:pPr>
      <w:keepNext/>
      <w:keepLines/>
      <w:numPr>
        <w:ilvl w:val="4"/>
        <w:numId w:val="17"/>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FD3B1C"/>
    <w:pPr>
      <w:keepNext/>
      <w:keepLines/>
      <w:numPr>
        <w:ilvl w:val="5"/>
        <w:numId w:val="17"/>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rsid w:val="00FD3B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FD3B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FD3B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FD3B1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D3B1C"/>
  </w:style>
  <w:style w:type="paragraph" w:styleId="Listenabsatz">
    <w:name w:val="List Paragraph"/>
    <w:basedOn w:val="Standard"/>
    <w:uiPriority w:val="34"/>
    <w:rsid w:val="00FD3B1C"/>
    <w:pPr>
      <w:ind w:left="720"/>
      <w:contextualSpacing/>
    </w:pPr>
  </w:style>
  <w:style w:type="table" w:styleId="Tabellenraster">
    <w:name w:val="Table Grid"/>
    <w:basedOn w:val="NormaleTabelle"/>
    <w:uiPriority w:val="59"/>
    <w:rsid w:val="00FD3B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FD3B1C"/>
    <w:pPr>
      <w:spacing w:line="240" w:lineRule="auto"/>
      <w:jc w:val="center"/>
    </w:pPr>
    <w:rPr>
      <w:b/>
      <w:bCs/>
      <w:sz w:val="18"/>
      <w:szCs w:val="18"/>
    </w:rPr>
  </w:style>
  <w:style w:type="character" w:customStyle="1" w:styleId="berschrift1Zchn">
    <w:name w:val="Überschrift 1 Zchn"/>
    <w:basedOn w:val="Absatz-Standardschriftart"/>
    <w:link w:val="berschrift1"/>
    <w:uiPriority w:val="9"/>
    <w:rsid w:val="00FD3B1C"/>
    <w:rPr>
      <w:rFonts w:ascii="Arial" w:eastAsiaTheme="majorEastAsia" w:hAnsi="Arial" w:cstheme="majorBidi"/>
      <w:b/>
      <w:bCs/>
      <w:sz w:val="26"/>
      <w:szCs w:val="28"/>
    </w:rPr>
  </w:style>
  <w:style w:type="character" w:customStyle="1" w:styleId="berschrift2Zchn">
    <w:name w:val="Überschrift 2 Zchn"/>
    <w:basedOn w:val="Absatz-Standardschriftart"/>
    <w:link w:val="berschrift2"/>
    <w:uiPriority w:val="9"/>
    <w:rsid w:val="00FD3B1C"/>
    <w:rPr>
      <w:rFonts w:ascii="Arial" w:eastAsiaTheme="majorEastAsia" w:hAnsi="Arial" w:cstheme="majorBidi"/>
      <w:b/>
      <w:bCs/>
      <w:sz w:val="24"/>
      <w:szCs w:val="26"/>
    </w:rPr>
  </w:style>
  <w:style w:type="paragraph" w:styleId="Funotentext">
    <w:name w:val="footnote text"/>
    <w:basedOn w:val="Standard"/>
    <w:link w:val="FunotentextZchn"/>
    <w:uiPriority w:val="99"/>
    <w:semiHidden/>
    <w:unhideWhenUsed/>
    <w:rsid w:val="00856F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6F70"/>
    <w:rPr>
      <w:sz w:val="20"/>
      <w:szCs w:val="20"/>
    </w:rPr>
  </w:style>
  <w:style w:type="character" w:styleId="Funotenzeichen">
    <w:name w:val="footnote reference"/>
    <w:basedOn w:val="Absatz-Standardschriftart"/>
    <w:uiPriority w:val="99"/>
    <w:semiHidden/>
    <w:unhideWhenUsed/>
    <w:rsid w:val="00856F70"/>
    <w:rPr>
      <w:vertAlign w:val="superscript"/>
    </w:rPr>
  </w:style>
  <w:style w:type="paragraph" w:styleId="NurText">
    <w:name w:val="Plain Text"/>
    <w:basedOn w:val="Standard"/>
    <w:link w:val="NurTextZchn"/>
    <w:uiPriority w:val="99"/>
    <w:unhideWhenUsed/>
    <w:rsid w:val="00FD3B1C"/>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FD3B1C"/>
    <w:rPr>
      <w:rFonts w:ascii="Consolas" w:hAnsi="Consolas" w:cs="Consolas"/>
      <w:sz w:val="21"/>
      <w:szCs w:val="21"/>
    </w:rPr>
  </w:style>
  <w:style w:type="character" w:customStyle="1" w:styleId="berschrift3Zchn">
    <w:name w:val="Überschrift 3 Zchn"/>
    <w:basedOn w:val="Absatz-Standardschriftart"/>
    <w:link w:val="berschrift3"/>
    <w:uiPriority w:val="9"/>
    <w:rsid w:val="00FD3B1C"/>
    <w:rPr>
      <w:rFonts w:ascii="Arial" w:eastAsiaTheme="majorEastAsia" w:hAnsi="Arial" w:cstheme="majorBidi"/>
      <w:b/>
      <w:bCs/>
      <w:sz w:val="24"/>
    </w:rPr>
  </w:style>
  <w:style w:type="paragraph" w:styleId="Inhaltsverzeichnisberschrift">
    <w:name w:val="TOC Heading"/>
    <w:basedOn w:val="berschrift1"/>
    <w:next w:val="Standard"/>
    <w:uiPriority w:val="39"/>
    <w:unhideWhenUsed/>
    <w:rsid w:val="00FD3B1C"/>
    <w:pPr>
      <w:numPr>
        <w:numId w:val="0"/>
      </w:numPr>
      <w:outlineLvl w:val="9"/>
    </w:pPr>
    <w:rPr>
      <w:lang w:eastAsia="de-DE"/>
    </w:rPr>
  </w:style>
  <w:style w:type="paragraph" w:styleId="Verzeichnis1">
    <w:name w:val="toc 1"/>
    <w:basedOn w:val="Standard"/>
    <w:next w:val="Standard"/>
    <w:autoRedefine/>
    <w:uiPriority w:val="39"/>
    <w:unhideWhenUsed/>
    <w:rsid w:val="00FD3B1C"/>
    <w:pPr>
      <w:spacing w:after="100"/>
      <w:jc w:val="left"/>
    </w:pPr>
  </w:style>
  <w:style w:type="paragraph" w:styleId="Verzeichnis2">
    <w:name w:val="toc 2"/>
    <w:basedOn w:val="Standard"/>
    <w:next w:val="Standard"/>
    <w:autoRedefine/>
    <w:uiPriority w:val="39"/>
    <w:unhideWhenUsed/>
    <w:rsid w:val="00FD3B1C"/>
    <w:pPr>
      <w:spacing w:after="100"/>
      <w:ind w:left="220"/>
      <w:jc w:val="left"/>
    </w:pPr>
  </w:style>
  <w:style w:type="character" w:styleId="Hyperlink">
    <w:name w:val="Hyperlink"/>
    <w:basedOn w:val="Absatz-Standardschriftart"/>
    <w:uiPriority w:val="99"/>
    <w:unhideWhenUsed/>
    <w:rsid w:val="00FD3B1C"/>
    <w:rPr>
      <w:color w:val="5F5F5F" w:themeColor="hyperlink"/>
      <w:u w:val="single"/>
    </w:rPr>
  </w:style>
  <w:style w:type="paragraph" w:styleId="Sprechblasentext">
    <w:name w:val="Balloon Text"/>
    <w:basedOn w:val="Standard"/>
    <w:link w:val="SprechblasentextZchn"/>
    <w:uiPriority w:val="99"/>
    <w:unhideWhenUsed/>
    <w:rsid w:val="00FD3B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FD3B1C"/>
    <w:rPr>
      <w:rFonts w:ascii="Tahoma" w:hAnsi="Tahoma" w:cs="Tahoma"/>
      <w:sz w:val="16"/>
      <w:szCs w:val="16"/>
    </w:rPr>
  </w:style>
  <w:style w:type="paragraph" w:styleId="Verzeichnis3">
    <w:name w:val="toc 3"/>
    <w:basedOn w:val="Standard"/>
    <w:next w:val="Standard"/>
    <w:autoRedefine/>
    <w:uiPriority w:val="39"/>
    <w:unhideWhenUsed/>
    <w:rsid w:val="00FD3B1C"/>
    <w:pPr>
      <w:spacing w:after="100"/>
      <w:ind w:left="440"/>
      <w:jc w:val="left"/>
    </w:pPr>
  </w:style>
  <w:style w:type="character" w:styleId="Kommentarzeichen">
    <w:name w:val="annotation reference"/>
    <w:basedOn w:val="Absatz-Standardschriftart"/>
    <w:uiPriority w:val="99"/>
    <w:semiHidden/>
    <w:unhideWhenUsed/>
    <w:rsid w:val="00FD3B1C"/>
    <w:rPr>
      <w:sz w:val="16"/>
      <w:szCs w:val="16"/>
    </w:rPr>
  </w:style>
  <w:style w:type="paragraph" w:styleId="Kommentartext">
    <w:name w:val="annotation text"/>
    <w:basedOn w:val="Standard"/>
    <w:link w:val="KommentartextZchn"/>
    <w:uiPriority w:val="99"/>
    <w:semiHidden/>
    <w:unhideWhenUsed/>
    <w:rsid w:val="00FD3B1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3B1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D3B1C"/>
    <w:rPr>
      <w:b/>
      <w:bCs/>
    </w:rPr>
  </w:style>
  <w:style w:type="character" w:customStyle="1" w:styleId="KommentarthemaZchn">
    <w:name w:val="Kommentarthema Zchn"/>
    <w:basedOn w:val="KommentartextZchn"/>
    <w:link w:val="Kommentarthema"/>
    <w:uiPriority w:val="99"/>
    <w:semiHidden/>
    <w:rsid w:val="00FD3B1C"/>
    <w:rPr>
      <w:rFonts w:ascii="Times New Roman" w:hAnsi="Times New Roman"/>
      <w:b/>
      <w:bCs/>
      <w:sz w:val="20"/>
      <w:szCs w:val="20"/>
    </w:rPr>
  </w:style>
  <w:style w:type="character" w:customStyle="1" w:styleId="berschrift4Zchn">
    <w:name w:val="Überschrift 4 Zchn"/>
    <w:basedOn w:val="Absatz-Standardschriftart"/>
    <w:link w:val="berschrift4"/>
    <w:uiPriority w:val="9"/>
    <w:rsid w:val="00FD3B1C"/>
    <w:rPr>
      <w:rFonts w:ascii="Arial" w:eastAsiaTheme="majorEastAsia" w:hAnsi="Arial" w:cstheme="majorBidi"/>
      <w:b/>
      <w:bCs/>
      <w:iCs/>
      <w:sz w:val="24"/>
    </w:rPr>
  </w:style>
  <w:style w:type="paragraph" w:styleId="Kopfzeile">
    <w:name w:val="header"/>
    <w:basedOn w:val="Standard"/>
    <w:link w:val="KopfzeileZchn"/>
    <w:uiPriority w:val="99"/>
    <w:unhideWhenUsed/>
    <w:rsid w:val="00FD3B1C"/>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FD3B1C"/>
    <w:rPr>
      <w:rFonts w:ascii="Times New Roman" w:hAnsi="Times New Roman"/>
    </w:rPr>
  </w:style>
  <w:style w:type="paragraph" w:styleId="Fuzeile">
    <w:name w:val="footer"/>
    <w:basedOn w:val="Standard"/>
    <w:link w:val="FuzeileZchn"/>
    <w:uiPriority w:val="99"/>
    <w:unhideWhenUsed/>
    <w:rsid w:val="00FD3B1C"/>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FD3B1C"/>
    <w:rPr>
      <w:rFonts w:ascii="Times New Roman" w:hAnsi="Times New Roman"/>
    </w:rPr>
  </w:style>
  <w:style w:type="paragraph" w:styleId="Abbildungsverzeichnis">
    <w:name w:val="table of figures"/>
    <w:basedOn w:val="Standard"/>
    <w:next w:val="Standard"/>
    <w:uiPriority w:val="99"/>
    <w:unhideWhenUsed/>
    <w:rsid w:val="00FD3B1C"/>
    <w:pPr>
      <w:spacing w:after="0"/>
      <w:jc w:val="left"/>
    </w:pPr>
    <w:rPr>
      <w:sz w:val="22"/>
    </w:rPr>
  </w:style>
  <w:style w:type="character" w:styleId="Platzhaltertext">
    <w:name w:val="Placeholder Text"/>
    <w:basedOn w:val="Absatz-Standardschriftart"/>
    <w:uiPriority w:val="99"/>
    <w:semiHidden/>
    <w:rsid w:val="00FD3B1C"/>
    <w:rPr>
      <w:color w:val="808080"/>
    </w:rPr>
  </w:style>
  <w:style w:type="paragraph" w:styleId="KeinLeerraum">
    <w:name w:val="No Spacing"/>
    <w:link w:val="KeinLeerraumZchn"/>
    <w:uiPriority w:val="1"/>
    <w:qFormat/>
    <w:rsid w:val="00F70539"/>
    <w:pPr>
      <w:spacing w:after="0" w:line="240" w:lineRule="auto"/>
    </w:pPr>
  </w:style>
  <w:style w:type="character" w:customStyle="1" w:styleId="KeinLeerraumZchn">
    <w:name w:val="Kein Leerraum Zchn"/>
    <w:basedOn w:val="Absatz-Standardschriftart"/>
    <w:link w:val="KeinLeerraum"/>
    <w:uiPriority w:val="1"/>
    <w:rsid w:val="00D474D3"/>
  </w:style>
  <w:style w:type="character" w:customStyle="1" w:styleId="berschrift5Zchn">
    <w:name w:val="Überschrift 5 Zchn"/>
    <w:basedOn w:val="Absatz-Standardschriftart"/>
    <w:link w:val="berschrift5"/>
    <w:uiPriority w:val="9"/>
    <w:rsid w:val="00FD3B1C"/>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FD3B1C"/>
    <w:rPr>
      <w:rFonts w:asciiTheme="majorHAnsi" w:eastAsiaTheme="majorEastAsia" w:hAnsiTheme="majorHAnsi" w:cstheme="majorBidi"/>
      <w:i/>
      <w:iCs/>
      <w:color w:val="000000" w:themeColor="accent1" w:themeShade="7F"/>
      <w:sz w:val="24"/>
    </w:rPr>
  </w:style>
  <w:style w:type="character" w:customStyle="1" w:styleId="berschrift7Zchn">
    <w:name w:val="Überschrift 7 Zchn"/>
    <w:basedOn w:val="Absatz-Standardschriftart"/>
    <w:link w:val="berschrift7"/>
    <w:uiPriority w:val="9"/>
    <w:semiHidden/>
    <w:rsid w:val="00FD3B1C"/>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FD3B1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D3B1C"/>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FD3B1C"/>
  </w:style>
  <w:style w:type="paragraph" w:styleId="Titel">
    <w:name w:val="Title"/>
    <w:basedOn w:val="Standard"/>
    <w:next w:val="Standard"/>
    <w:link w:val="TitelZchn"/>
    <w:uiPriority w:val="10"/>
    <w:unhideWhenUsed/>
    <w:rsid w:val="00FD3B1C"/>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FD3B1C"/>
    <w:rPr>
      <w:rFonts w:asciiTheme="majorHAnsi" w:eastAsiaTheme="majorEastAsia" w:hAnsiTheme="majorHAnsi" w:cstheme="majorBidi"/>
      <w:color w:val="000000" w:themeColor="text2" w:themeShade="BF"/>
      <w:spacing w:val="5"/>
      <w:kern w:val="28"/>
      <w:sz w:val="52"/>
      <w:szCs w:val="52"/>
    </w:rPr>
  </w:style>
  <w:style w:type="paragraph" w:styleId="Untertitel">
    <w:name w:val="Subtitle"/>
    <w:basedOn w:val="Standard"/>
    <w:next w:val="Standard"/>
    <w:link w:val="UntertitelZchn"/>
    <w:uiPriority w:val="11"/>
    <w:rsid w:val="00FD3B1C"/>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000000" w:themeColor="accent1"/>
      <w:spacing w:val="15"/>
      <w:sz w:val="26"/>
      <w:szCs w:val="24"/>
    </w:rPr>
  </w:style>
  <w:style w:type="character" w:customStyle="1" w:styleId="UntertitelZchn">
    <w:name w:val="Untertitel Zchn"/>
    <w:basedOn w:val="Absatz-Standardschriftart"/>
    <w:link w:val="Untertitel"/>
    <w:uiPriority w:val="11"/>
    <w:rsid w:val="00FD3B1C"/>
    <w:rPr>
      <w:rFonts w:asciiTheme="majorHAnsi" w:eastAsiaTheme="majorEastAsia" w:hAnsiTheme="majorHAnsi" w:cstheme="majorBidi"/>
      <w:b/>
      <w:iCs/>
      <w:color w:val="000000" w:themeColor="accent1"/>
      <w:spacing w:val="15"/>
      <w:sz w:val="26"/>
      <w:szCs w:val="24"/>
    </w:rPr>
  </w:style>
  <w:style w:type="paragraph" w:styleId="Index1">
    <w:name w:val="index 1"/>
    <w:basedOn w:val="Standard"/>
    <w:next w:val="Standard"/>
    <w:autoRedefine/>
    <w:uiPriority w:val="99"/>
    <w:unhideWhenUsed/>
    <w:rsid w:val="00F70539"/>
    <w:pPr>
      <w:spacing w:after="0" w:line="240" w:lineRule="auto"/>
      <w:ind w:left="220" w:hanging="220"/>
    </w:pPr>
  </w:style>
  <w:style w:type="paragraph" w:styleId="Indexberschrift">
    <w:name w:val="index heading"/>
    <w:basedOn w:val="Standard"/>
    <w:next w:val="Standard"/>
    <w:uiPriority w:val="99"/>
    <w:unhideWhenUsed/>
    <w:rsid w:val="00FD3B1C"/>
    <w:rPr>
      <w:rFonts w:asciiTheme="majorHAnsi" w:eastAsiaTheme="majorEastAsia" w:hAnsiTheme="majorHAnsi" w:cstheme="majorBidi"/>
      <w:b/>
      <w:bCs/>
    </w:rPr>
  </w:style>
  <w:style w:type="character" w:styleId="Hervorhebung">
    <w:name w:val="Emphasis"/>
    <w:basedOn w:val="Absatz-Standardschriftart"/>
    <w:uiPriority w:val="20"/>
    <w:rsid w:val="00FD3B1C"/>
    <w:rPr>
      <w:i/>
      <w:iCs/>
    </w:rPr>
  </w:style>
  <w:style w:type="paragraph" w:styleId="Literaturverzeichnis">
    <w:name w:val="Bibliography"/>
    <w:basedOn w:val="Standard"/>
    <w:next w:val="Standard"/>
    <w:uiPriority w:val="37"/>
    <w:unhideWhenUsed/>
    <w:rsid w:val="00F70539"/>
  </w:style>
  <w:style w:type="paragraph" w:styleId="Zitat">
    <w:name w:val="Quote"/>
    <w:basedOn w:val="Standard"/>
    <w:next w:val="Standard"/>
    <w:link w:val="ZitatZchn"/>
    <w:uiPriority w:val="29"/>
    <w:rsid w:val="00FD3B1C"/>
    <w:rPr>
      <w:iCs/>
      <w:color w:val="000000" w:themeColor="text1"/>
    </w:rPr>
  </w:style>
  <w:style w:type="character" w:customStyle="1" w:styleId="ZitatZchn">
    <w:name w:val="Zitat Zchn"/>
    <w:basedOn w:val="Absatz-Standardschriftart"/>
    <w:link w:val="Zitat"/>
    <w:uiPriority w:val="29"/>
    <w:rsid w:val="00FD3B1C"/>
    <w:rPr>
      <w:rFonts w:ascii="Times New Roman" w:hAnsi="Times New Roman"/>
      <w:iCs/>
      <w:color w:val="000000" w:themeColor="text1"/>
      <w:sz w:val="24"/>
    </w:rPr>
  </w:style>
  <w:style w:type="paragraph" w:customStyle="1" w:styleId="Abbildung">
    <w:name w:val="Abbildung"/>
    <w:basedOn w:val="Standard"/>
    <w:next w:val="Standard"/>
    <w:rsid w:val="00FD3B1C"/>
    <w:pPr>
      <w:jc w:val="center"/>
    </w:pPr>
    <w:rPr>
      <w:noProof/>
      <w:lang w:eastAsia="de-DE"/>
    </w:rPr>
  </w:style>
  <w:style w:type="character" w:styleId="HTMLCode">
    <w:name w:val="HTML Code"/>
    <w:basedOn w:val="Absatz-Standardschriftart"/>
    <w:uiPriority w:val="99"/>
    <w:unhideWhenUsed/>
    <w:rsid w:val="00F70539"/>
    <w:rPr>
      <w:rFonts w:ascii="Consolas" w:hAnsi="Consolas" w:cs="Consolas"/>
      <w:sz w:val="20"/>
      <w:szCs w:val="20"/>
    </w:rPr>
  </w:style>
  <w:style w:type="character" w:styleId="HTMLTastatur">
    <w:name w:val="HTML Keyboard"/>
    <w:basedOn w:val="Absatz-Standardschriftart"/>
    <w:uiPriority w:val="99"/>
    <w:unhideWhenUsed/>
    <w:rsid w:val="00F70539"/>
    <w:rPr>
      <w:rFonts w:ascii="Consolas" w:hAnsi="Consolas" w:cs="Consolas"/>
      <w:sz w:val="20"/>
      <w:szCs w:val="20"/>
    </w:rPr>
  </w:style>
  <w:style w:type="paragraph" w:styleId="HTMLVorformatiert">
    <w:name w:val="HTML Preformatted"/>
    <w:basedOn w:val="Standard"/>
    <w:link w:val="HTMLVorformatiertZchn"/>
    <w:uiPriority w:val="99"/>
    <w:unhideWhenUsed/>
    <w:rsid w:val="00F70539"/>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F70539"/>
    <w:rPr>
      <w:rFonts w:ascii="Consolas" w:hAnsi="Consolas" w:cs="Consolas"/>
      <w:sz w:val="20"/>
      <w:szCs w:val="20"/>
    </w:rPr>
  </w:style>
  <w:style w:type="character" w:styleId="HTMLVariable">
    <w:name w:val="HTML Variable"/>
    <w:basedOn w:val="Absatz-Standardschriftart"/>
    <w:uiPriority w:val="99"/>
    <w:unhideWhenUsed/>
    <w:rsid w:val="00F70539"/>
    <w:rPr>
      <w:i/>
      <w:iCs/>
    </w:rPr>
  </w:style>
  <w:style w:type="character" w:styleId="HTMLSchreibmaschine">
    <w:name w:val="HTML Typewriter"/>
    <w:basedOn w:val="Absatz-Standardschriftart"/>
    <w:uiPriority w:val="99"/>
    <w:unhideWhenUsed/>
    <w:rsid w:val="00F70539"/>
    <w:rPr>
      <w:rFonts w:ascii="Consolas" w:hAnsi="Consolas" w:cs="Consolas"/>
      <w:sz w:val="20"/>
      <w:szCs w:val="20"/>
    </w:rPr>
  </w:style>
  <w:style w:type="character" w:styleId="HTMLDefinition">
    <w:name w:val="HTML Definition"/>
    <w:basedOn w:val="Absatz-Standardschriftart"/>
    <w:uiPriority w:val="99"/>
    <w:unhideWhenUsed/>
    <w:rsid w:val="00F70539"/>
    <w:rPr>
      <w:i/>
      <w:iCs/>
    </w:rPr>
  </w:style>
  <w:style w:type="character" w:styleId="HTMLBeispiel">
    <w:name w:val="HTML Sample"/>
    <w:basedOn w:val="Absatz-Standardschriftart"/>
    <w:uiPriority w:val="99"/>
    <w:unhideWhenUsed/>
    <w:rsid w:val="00F70539"/>
    <w:rPr>
      <w:rFonts w:ascii="Consolas" w:hAnsi="Consolas" w:cs="Consolas"/>
      <w:sz w:val="24"/>
      <w:szCs w:val="24"/>
    </w:rPr>
  </w:style>
  <w:style w:type="character" w:styleId="HTMLAkronym">
    <w:name w:val="HTML Acronym"/>
    <w:basedOn w:val="Absatz-Standardschriftart"/>
    <w:uiPriority w:val="99"/>
    <w:unhideWhenUsed/>
    <w:rsid w:val="00F70539"/>
  </w:style>
  <w:style w:type="paragraph" w:styleId="HTMLAdresse">
    <w:name w:val="HTML Address"/>
    <w:basedOn w:val="Standard"/>
    <w:link w:val="HTMLAdresseZchn"/>
    <w:uiPriority w:val="99"/>
    <w:unhideWhenUsed/>
    <w:rsid w:val="00F70539"/>
    <w:pPr>
      <w:spacing w:after="0" w:line="240" w:lineRule="auto"/>
    </w:pPr>
    <w:rPr>
      <w:i/>
      <w:iCs/>
    </w:rPr>
  </w:style>
  <w:style w:type="character" w:customStyle="1" w:styleId="HTMLAdresseZchn">
    <w:name w:val="HTML Adresse Zchn"/>
    <w:basedOn w:val="Absatz-Standardschriftart"/>
    <w:link w:val="HTMLAdresse"/>
    <w:uiPriority w:val="99"/>
    <w:rsid w:val="00F70539"/>
    <w:rPr>
      <w:i/>
      <w:iCs/>
      <w:sz w:val="24"/>
    </w:rPr>
  </w:style>
  <w:style w:type="character" w:styleId="Fett">
    <w:name w:val="Strong"/>
    <w:basedOn w:val="Absatz-Standardschriftart"/>
    <w:uiPriority w:val="22"/>
    <w:rsid w:val="00FD3B1C"/>
    <w:rPr>
      <w:b/>
      <w:bCs/>
    </w:rPr>
  </w:style>
  <w:style w:type="paragraph" w:styleId="Verzeichnis5">
    <w:name w:val="toc 5"/>
    <w:basedOn w:val="Standard"/>
    <w:next w:val="Standard"/>
    <w:autoRedefine/>
    <w:uiPriority w:val="39"/>
    <w:unhideWhenUsed/>
    <w:rsid w:val="00FD3B1C"/>
    <w:pPr>
      <w:spacing w:after="100"/>
      <w:ind w:left="880"/>
      <w:jc w:val="left"/>
    </w:pPr>
    <w:rPr>
      <w:rFonts w:eastAsiaTheme="minorEastAsia"/>
      <w:sz w:val="22"/>
      <w:lang w:eastAsia="de-DE"/>
    </w:rPr>
  </w:style>
  <w:style w:type="character" w:styleId="HTMLZitat">
    <w:name w:val="HTML Cite"/>
    <w:basedOn w:val="Absatz-Standardschriftart"/>
    <w:uiPriority w:val="99"/>
    <w:unhideWhenUsed/>
    <w:rsid w:val="00F70539"/>
    <w:rPr>
      <w:i/>
      <w:iCs/>
    </w:rPr>
  </w:style>
  <w:style w:type="paragraph" w:styleId="Verzeichnis6">
    <w:name w:val="toc 6"/>
    <w:basedOn w:val="Standard"/>
    <w:next w:val="Standard"/>
    <w:autoRedefine/>
    <w:uiPriority w:val="39"/>
    <w:unhideWhenUsed/>
    <w:rsid w:val="00F70539"/>
    <w:pPr>
      <w:spacing w:after="100"/>
      <w:ind w:left="1100"/>
    </w:pPr>
    <w:rPr>
      <w:rFonts w:eastAsiaTheme="minorEastAsia"/>
      <w:lang w:eastAsia="de-DE"/>
    </w:rPr>
  </w:style>
  <w:style w:type="paragraph" w:customStyle="1" w:styleId="Zentriert">
    <w:name w:val="Zentriert"/>
    <w:basedOn w:val="Standard"/>
    <w:next w:val="Standard"/>
    <w:qFormat/>
    <w:rsid w:val="00F70539"/>
    <w:pPr>
      <w:jc w:val="center"/>
    </w:pPr>
    <w:rPr>
      <w:noProof/>
      <w:lang w:eastAsia="de-DE"/>
    </w:rPr>
  </w:style>
  <w:style w:type="paragraph" w:customStyle="1" w:styleId="Anhangberschrift1">
    <w:name w:val="Anhangüberschrift 1"/>
    <w:basedOn w:val="berschrift1"/>
    <w:next w:val="Standard"/>
    <w:qFormat/>
    <w:rsid w:val="00F70539"/>
    <w:pPr>
      <w:numPr>
        <w:numId w:val="0"/>
      </w:numPr>
    </w:pPr>
  </w:style>
  <w:style w:type="paragraph" w:styleId="Listennummer5">
    <w:name w:val="List Number 5"/>
    <w:basedOn w:val="Standard"/>
    <w:uiPriority w:val="99"/>
    <w:unhideWhenUsed/>
    <w:rsid w:val="00F70539"/>
    <w:pPr>
      <w:numPr>
        <w:numId w:val="13"/>
      </w:numPr>
      <w:contextualSpacing/>
    </w:pPr>
  </w:style>
  <w:style w:type="paragraph" w:styleId="Listennummer4">
    <w:name w:val="List Number 4"/>
    <w:basedOn w:val="Standard"/>
    <w:uiPriority w:val="99"/>
    <w:unhideWhenUsed/>
    <w:rsid w:val="00F70539"/>
    <w:pPr>
      <w:numPr>
        <w:numId w:val="12"/>
      </w:numPr>
      <w:contextualSpacing/>
    </w:pPr>
  </w:style>
  <w:style w:type="paragraph" w:styleId="Listennummer2">
    <w:name w:val="List Number 2"/>
    <w:basedOn w:val="Standard"/>
    <w:uiPriority w:val="99"/>
    <w:unhideWhenUsed/>
    <w:rsid w:val="00F70539"/>
    <w:pPr>
      <w:numPr>
        <w:numId w:val="11"/>
      </w:numPr>
      <w:contextualSpacing/>
    </w:pPr>
  </w:style>
  <w:style w:type="paragraph" w:styleId="Listenfortsetzung5">
    <w:name w:val="List Continue 5"/>
    <w:basedOn w:val="Standard"/>
    <w:uiPriority w:val="99"/>
    <w:unhideWhenUsed/>
    <w:rsid w:val="00F70539"/>
    <w:pPr>
      <w:spacing w:after="120"/>
      <w:ind w:left="1415"/>
      <w:contextualSpacing/>
    </w:pPr>
  </w:style>
  <w:style w:type="numbering" w:customStyle="1" w:styleId="ListeAnhang">
    <w:name w:val="Liste Anhang"/>
    <w:uiPriority w:val="99"/>
    <w:rsid w:val="00F70539"/>
  </w:style>
  <w:style w:type="paragraph" w:styleId="Verzeichnis7">
    <w:name w:val="toc 7"/>
    <w:basedOn w:val="Standard"/>
    <w:next w:val="Standard"/>
    <w:autoRedefine/>
    <w:uiPriority w:val="39"/>
    <w:unhideWhenUsed/>
    <w:rsid w:val="00F70539"/>
    <w:pPr>
      <w:spacing w:after="100"/>
      <w:ind w:left="1320"/>
    </w:pPr>
    <w:rPr>
      <w:rFonts w:eastAsiaTheme="minorEastAsia"/>
      <w:lang w:eastAsia="de-DE"/>
    </w:rPr>
  </w:style>
  <w:style w:type="paragraph" w:styleId="Verzeichnis4">
    <w:name w:val="toc 4"/>
    <w:basedOn w:val="Standard"/>
    <w:next w:val="Standard"/>
    <w:autoRedefine/>
    <w:uiPriority w:val="39"/>
    <w:unhideWhenUsed/>
    <w:rsid w:val="00FD3B1C"/>
    <w:pPr>
      <w:spacing w:after="100"/>
      <w:ind w:left="720"/>
      <w:jc w:val="left"/>
    </w:pPr>
  </w:style>
  <w:style w:type="paragraph" w:customStyle="1" w:styleId="berschriftBeginn">
    <w:name w:val="Überschrift Beginn"/>
    <w:basedOn w:val="berschrift1"/>
    <w:next w:val="Standard"/>
    <w:qFormat/>
    <w:rsid w:val="00F70539"/>
    <w:pPr>
      <w:numPr>
        <w:numId w:val="0"/>
      </w:numPr>
    </w:pPr>
  </w:style>
  <w:style w:type="paragraph" w:customStyle="1" w:styleId="Anhangberschrift2">
    <w:name w:val="Anhangüberschrift 2"/>
    <w:basedOn w:val="berschrift2"/>
    <w:qFormat/>
    <w:rsid w:val="00F70539"/>
    <w:pPr>
      <w:numPr>
        <w:numId w:val="15"/>
      </w:numPr>
    </w:pPr>
  </w:style>
  <w:style w:type="numbering" w:customStyle="1" w:styleId="Anhangberschriften-Gliederung">
    <w:name w:val="Anhangüberschriften-Gliederung"/>
    <w:basedOn w:val="KeineListe"/>
    <w:uiPriority w:val="99"/>
    <w:rsid w:val="00F70539"/>
    <w:pPr>
      <w:numPr>
        <w:numId w:val="14"/>
      </w:numPr>
    </w:pPr>
  </w:style>
  <w:style w:type="paragraph" w:styleId="Verzeichnis8">
    <w:name w:val="toc 8"/>
    <w:basedOn w:val="Standard"/>
    <w:next w:val="Standard"/>
    <w:autoRedefine/>
    <w:uiPriority w:val="39"/>
    <w:unhideWhenUsed/>
    <w:rsid w:val="00F70539"/>
    <w:pPr>
      <w:spacing w:after="100"/>
      <w:ind w:left="1540"/>
    </w:pPr>
    <w:rPr>
      <w:rFonts w:eastAsiaTheme="minorEastAsia"/>
      <w:lang w:eastAsia="de-DE"/>
    </w:rPr>
  </w:style>
  <w:style w:type="paragraph" w:styleId="Verzeichnis9">
    <w:name w:val="toc 9"/>
    <w:basedOn w:val="Standard"/>
    <w:next w:val="Standard"/>
    <w:autoRedefine/>
    <w:uiPriority w:val="39"/>
    <w:unhideWhenUsed/>
    <w:rsid w:val="00F70539"/>
    <w:pPr>
      <w:spacing w:after="100"/>
      <w:ind w:left="1760"/>
    </w:pPr>
    <w:rPr>
      <w:rFonts w:eastAsiaTheme="minorEastAsia"/>
      <w:lang w:eastAsia="de-DE"/>
    </w:rPr>
  </w:style>
  <w:style w:type="paragraph" w:styleId="Textkrper-Zeileneinzug">
    <w:name w:val="Body Text Indent"/>
    <w:basedOn w:val="Standard"/>
    <w:link w:val="Textkrper-ZeileneinzugZchn"/>
    <w:uiPriority w:val="99"/>
    <w:unhideWhenUsed/>
    <w:rsid w:val="00FD3B1C"/>
    <w:pPr>
      <w:spacing w:after="120"/>
      <w:ind w:left="283"/>
    </w:pPr>
  </w:style>
  <w:style w:type="character" w:customStyle="1" w:styleId="Textkrper-ZeileneinzugZchn">
    <w:name w:val="Textkörper-Zeileneinzug Zchn"/>
    <w:basedOn w:val="Absatz-Standardschriftart"/>
    <w:link w:val="Textkrper-Zeileneinzug"/>
    <w:uiPriority w:val="99"/>
    <w:rsid w:val="00FD3B1C"/>
    <w:rPr>
      <w:rFonts w:ascii="Times New Roman" w:hAnsi="Times New Roman"/>
      <w:sz w:val="24"/>
    </w:rPr>
  </w:style>
  <w:style w:type="paragraph" w:customStyle="1" w:styleId="Nichtproportional">
    <w:name w:val="Nichtproportional"/>
    <w:basedOn w:val="Standard"/>
    <w:link w:val="NichtproportionalZchn"/>
    <w:qFormat/>
    <w:rsid w:val="00FD3B1C"/>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33668D"/>
    <w:rPr>
      <w:rFonts w:ascii="Consolas" w:hAnsi="Consola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38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Graphics/References-002.png" TargetMode="External"/><Relationship Id="rId18" Type="http://schemas.openxmlformats.org/officeDocument/2006/relationships/image" Target="Graphics/References-006.png"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Graphics/References-010.png" TargetMode="External"/><Relationship Id="rId7" Type="http://schemas.openxmlformats.org/officeDocument/2006/relationships/webSettings" Target="webSettings.xml"/><Relationship Id="rId12" Type="http://schemas.openxmlformats.org/officeDocument/2006/relationships/image" Target="Graphics/Ribbon-004.png" TargetMode="External"/><Relationship Id="rId17" Type="http://schemas.openxmlformats.org/officeDocument/2006/relationships/image" Target="Graphics/References-005.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Graphics/References-009.png" TargetMode="External"/><Relationship Id="rId20" Type="http://schemas.openxmlformats.org/officeDocument/2006/relationships/image" Target="Graphics/References-008.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Graphics/Ribbon-003.png"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Graphics/References-004.pn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Graphics/References-001.png" TargetMode="External"/><Relationship Id="rId19" Type="http://schemas.openxmlformats.org/officeDocument/2006/relationships/image" Target="Graphics/References-007.p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Graphics/References-003.png" TargetMode="External"/><Relationship Id="rId22" Type="http://schemas.openxmlformats.org/officeDocument/2006/relationships/image" Target="Graphics/References-011.png"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orian\Dropbox\component-based-authoring-add-in-for-microsoft-word-docs\de\_Template.dotx" TargetMode="External"/></Relationships>
</file>

<file path=word/theme/theme1.xml><?xml version="1.0" encoding="utf-8"?>
<a:theme xmlns:a="http://schemas.openxmlformats.org/drawingml/2006/main" name="Larissa">
  <a:themeElements>
    <a:clrScheme name="Wissenschaftliche Arbeit">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2BF0C0-3848-448D-898F-41D4E5F2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10</Pages>
  <Words>3018</Words>
  <Characters>19014</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2013-08-19T14:05:00Z</dcterms:created>
  <dcterms:modified xsi:type="dcterms:W3CDTF">2013-08-27T14:42:00Z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astDirectoryPath">
    <vt:lpwstr>D:\\Users\\Florian\\Dropbox\\component-based-authoring-add-in-for-microsoft-word-docs\\de\\Chapters</vt:lpwstr>
  </property>
</Properties>
</file>
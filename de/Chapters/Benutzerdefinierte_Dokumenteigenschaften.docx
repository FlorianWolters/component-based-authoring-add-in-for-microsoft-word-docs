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715" w:rsidRDefault="00EE7715" w:rsidP="00806340">
      <w:pPr>
        <w:pStyle w:val="berschrift2"/>
      </w:pPr>
      <w:bookmarkStart w:id="0" w:name="_Ref364411977"/>
      <w:bookmarkStart w:id="1" w:name="_Toc364682589"/>
      <w:bookmarkStart w:id="2" w:name="_Toc364694888"/>
      <w:bookmarkStart w:id="3" w:name="_Toc364698015"/>
      <w:bookmarkStart w:id="4" w:name="_GoBack"/>
      <w:r>
        <w:t>Benutzerdefinierte Dokumenteigenschaften</w:t>
      </w:r>
      <w:bookmarkEnd w:id="0"/>
      <w:bookmarkEnd w:id="1"/>
      <w:bookmarkEnd w:id="2"/>
      <w:bookmarkEnd w:id="3"/>
    </w:p>
    <w:p w:rsidR="00EE7715" w:rsidRDefault="00EE7715" w:rsidP="00DF7299">
      <w:r>
        <w:t xml:space="preserve">Das Add-In bietet die Möglichkeit benutzerdefinierte Dokumenteigenschaften in einem „Microsoft Word“-Dokument zu erstellen und zu ändern, sowie als </w:t>
      </w:r>
      <w:proofErr w:type="spellStart"/>
      <w:r w:rsidRPr="00216E29">
        <w:rPr>
          <w:rStyle w:val="NurTextZchn"/>
        </w:rPr>
        <w:t>DocProperty</w:t>
      </w:r>
      <w:proofErr w:type="spellEnd"/>
      <w:r>
        <w:t>-Feld im aktiven Dokument einzufügen.</w:t>
      </w:r>
    </w:p>
    <w:p w:rsidR="00EE7715" w:rsidRDefault="00EE7715" w:rsidP="00DD0F7E">
      <w:r>
        <w:t>Detaillierte Informationen über Dokumenteigenschaften enthält der Artikel „Anzeigen oder Ändern der Eigenschaften für eine Office-Datei“</w:t>
      </w:r>
      <w:r>
        <w:rPr>
          <w:rStyle w:val="Funotenzeichen"/>
        </w:rPr>
        <w:footnoteReference w:id="1"/>
      </w:r>
      <w:r>
        <w:t>.</w:t>
      </w:r>
    </w:p>
    <w:p w:rsidR="00EE7715" w:rsidRDefault="00EE7715" w:rsidP="00806340">
      <w:pPr>
        <w:pStyle w:val="Abbildung"/>
        <w:rPr>
          <w:noProof w:val="0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INCLUDEPICTURE "</w:instrText>
      </w:r>
      <w:r>
        <w:rPr>
          <w:noProof w:val="0"/>
        </w:rPr>
        <w:fldChar w:fldCharType="begin"/>
      </w:r>
      <w:r>
        <w:rPr>
          <w:noProof w:val="0"/>
        </w:rPr>
        <w:instrText xml:space="preserve"> DOCPROPERTY _LastDirectoryPath </w:instrText>
      </w:r>
      <w:r>
        <w:rPr>
          <w:noProof w:val="0"/>
        </w:rPr>
        <w:fldChar w:fldCharType="separate"/>
      </w:r>
      <w:r w:rsidR="00640CE0">
        <w:rPr>
          <w:noProof w:val="0"/>
        </w:rPr>
        <w:instrText>D:\\Users\\Florian\\Dropbox\\component-based-authoring-add-in-for-microsoft-word-docs\\de\\Chapters</w:instrText>
      </w:r>
      <w:r>
        <w:rPr>
          <w:noProof w:val="0"/>
        </w:rPr>
        <w:fldChar w:fldCharType="end"/>
      </w:r>
      <w:r>
        <w:rPr>
          <w:noProof w:val="0"/>
        </w:rPr>
        <w:instrText xml:space="preserve">\\.\\Graphics\\DocumentProperties-001.png" \d \* MERGEFORMAT </w:instrText>
      </w:r>
      <w:r>
        <w:rPr>
          <w:noProof w:val="0"/>
        </w:rPr>
        <w:fldChar w:fldCharType="separate"/>
      </w:r>
      <w:r w:rsidR="00640CE0">
        <w:rPr>
          <w:noProof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19.25pt;height:48pt">
            <v:imagedata r:id="rId10"/>
          </v:shape>
        </w:pict>
      </w:r>
      <w:r>
        <w:rPr>
          <w:noProof w:val="0"/>
        </w:rPr>
        <w:fldChar w:fldCharType="end"/>
      </w:r>
    </w:p>
    <w:p w:rsidR="00EE7715" w:rsidRDefault="00EE7715" w:rsidP="00216E29">
      <w:pPr>
        <w:pStyle w:val="Beschriftung"/>
      </w:pPr>
      <w:bookmarkStart w:id="5" w:name="_Toc364694944"/>
      <w:r>
        <w:t xml:space="preserve">Abbildung </w:t>
      </w:r>
      <w:fldSimple w:instr=" SEQ Abbildung \r 37 \* ARABIC ">
        <w:r w:rsidR="00640CE0">
          <w:rPr>
            <w:noProof/>
          </w:rPr>
          <w:t>37</w:t>
        </w:r>
      </w:fldSimple>
      <w:r>
        <w:t>: Screenshot der Gruppe „</w:t>
      </w:r>
      <w:proofErr w:type="spellStart"/>
      <w:r>
        <w:t>Document</w:t>
      </w:r>
      <w:proofErr w:type="spellEnd"/>
      <w:r>
        <w:t xml:space="preserve"> Properties“</w:t>
      </w:r>
      <w:bookmarkEnd w:id="5"/>
    </w:p>
    <w:p w:rsidR="00EE7715" w:rsidRDefault="00EE7715" w:rsidP="00216E29">
      <w:r>
        <w:t>Die Gruppe „</w:t>
      </w:r>
      <w:proofErr w:type="spellStart"/>
      <w:r>
        <w:t>Document</w:t>
      </w:r>
      <w:proofErr w:type="spellEnd"/>
      <w:r>
        <w:t xml:space="preserve"> Properties“ besteht aus den folgenden drei Bedienelementen:</w:t>
      </w:r>
    </w:p>
    <w:p w:rsidR="00EE7715" w:rsidRDefault="00EE7715" w:rsidP="00EE7715">
      <w:pPr>
        <w:pStyle w:val="Listenabsatz"/>
        <w:numPr>
          <w:ilvl w:val="0"/>
          <w:numId w:val="1"/>
        </w:numPr>
      </w:pPr>
      <w:r>
        <w:t xml:space="preserve">Dropdown-Liste „Custom Properties“: Fügt ein neues </w:t>
      </w:r>
      <w:proofErr w:type="spellStart"/>
      <w:r w:rsidRPr="00623269">
        <w:rPr>
          <w:rStyle w:val="NurTextZchn"/>
        </w:rPr>
        <w:t>DocProperty</w:t>
      </w:r>
      <w:proofErr w:type="spellEnd"/>
      <w:r>
        <w:t>-Feld mit dem N</w:t>
      </w:r>
      <w:r>
        <w:t>a</w:t>
      </w:r>
      <w:r>
        <w:t>men der selektierten benutzerdefinierten Dokumenteigenschaft hinter der Einfügemarke im aktiven Dokument ein.</w:t>
      </w:r>
    </w:p>
    <w:p w:rsidR="00EE7715" w:rsidRDefault="00EE7715" w:rsidP="00EE7715">
      <w:pPr>
        <w:pStyle w:val="Listenabsatz"/>
        <w:numPr>
          <w:ilvl w:val="0"/>
          <w:numId w:val="1"/>
        </w:numPr>
      </w:pPr>
      <w:r>
        <w:t>Checkbox „</w:t>
      </w:r>
      <w:proofErr w:type="spellStart"/>
      <w:r>
        <w:t>Hide</w:t>
      </w:r>
      <w:proofErr w:type="spellEnd"/>
      <w:r>
        <w:t xml:space="preserve"> "Internal"“: Blendet pseudo-interne benutzerdefinierte Dokumente</w:t>
      </w:r>
      <w:r>
        <w:t>i</w:t>
      </w:r>
      <w:r>
        <w:t>genschaften in der Dropdown-Liste „Custom Properties“ ein bzw. aus. Als interne benutzerdefinierte Dokumenteigenschaften werden alle Dokumenteigenschaften b</w:t>
      </w:r>
      <w:r>
        <w:t>e</w:t>
      </w:r>
      <w:r>
        <w:t xml:space="preserve">zeichnet, die mit dem Zeichen Unterstrich („_“) beginnen (z. B. die in Kapitel </w:t>
      </w:r>
      <w:r w:rsidR="00450717">
        <w:t xml:space="preserve">5.4.1.1 </w:t>
      </w:r>
      <w:r>
        <w:t>erläuterte benutzerdefinierte Dokumenteigenschaft _</w:t>
      </w:r>
      <w:proofErr w:type="spellStart"/>
      <w:r w:rsidRPr="00CD19A4">
        <w:rPr>
          <w:rStyle w:val="NurTextZchn"/>
        </w:rPr>
        <w:t>lastDirectoryPath</w:t>
      </w:r>
      <w:proofErr w:type="spellEnd"/>
      <w:r>
        <w:t>).</w:t>
      </w:r>
    </w:p>
    <w:p w:rsidR="00EE7715" w:rsidRDefault="00EE7715" w:rsidP="00EE7715">
      <w:pPr>
        <w:pStyle w:val="Listenabsatz"/>
        <w:numPr>
          <w:ilvl w:val="1"/>
          <w:numId w:val="1"/>
        </w:numPr>
      </w:pPr>
      <w:r>
        <w:t>Ist die Checkbox ausgewählt, so werden pseudo-interne benutzerdefinierte D</w:t>
      </w:r>
      <w:r>
        <w:t>o</w:t>
      </w:r>
      <w:r>
        <w:t>kumenteigenschaften nicht in der Dropdown-Liste „Custom Properties“ angezeigt.</w:t>
      </w:r>
    </w:p>
    <w:p w:rsidR="00EE7715" w:rsidRDefault="00EE7715" w:rsidP="00EE7715">
      <w:pPr>
        <w:pStyle w:val="Listenabsatz"/>
        <w:numPr>
          <w:ilvl w:val="1"/>
          <w:numId w:val="1"/>
        </w:numPr>
      </w:pPr>
      <w:r>
        <w:t>Ist die Checkbox nicht ausgewählt, so werden pseudo-interne benutzerdefinierte Dokumenteigenschaften in der Dropdown-Liste „Custom Properties“ angezeigt.</w:t>
      </w:r>
    </w:p>
    <w:p w:rsidR="00EE7715" w:rsidRDefault="00EE7715" w:rsidP="00EE7715">
      <w:pPr>
        <w:pStyle w:val="Listenabsatz"/>
        <w:numPr>
          <w:ilvl w:val="0"/>
          <w:numId w:val="1"/>
        </w:numPr>
      </w:pPr>
      <w:r>
        <w:t xml:space="preserve">Button „Create Custom </w:t>
      </w:r>
      <w:proofErr w:type="spellStart"/>
      <w:r>
        <w:t>Document</w:t>
      </w:r>
      <w:proofErr w:type="spellEnd"/>
      <w:r>
        <w:t xml:space="preserve"> Property“: Fügt eine neue benutzerdefinierte D</w:t>
      </w:r>
      <w:r>
        <w:t>o</w:t>
      </w:r>
      <w:r>
        <w:t>kumenteigenschaft zum aktiven Dokument hinzu bzw. ändert den Wert einer existierenden Eigenschaft.</w:t>
      </w:r>
    </w:p>
    <w:p w:rsidR="00EE7715" w:rsidRPr="00EE7715" w:rsidRDefault="00EE7715" w:rsidP="00EE7715">
      <w:bookmarkStart w:id="6" w:name="_Toc364682591"/>
      <w:bookmarkStart w:id="7" w:name="_Toc364694890"/>
      <w:r>
        <w:br w:type="page"/>
      </w:r>
    </w:p>
    <w:p w:rsidR="00EE7715" w:rsidRDefault="00EE7715" w:rsidP="00820FA0">
      <w:pPr>
        <w:pStyle w:val="berschrift3"/>
      </w:pPr>
      <w:bookmarkStart w:id="8" w:name="_Toc364698016"/>
      <w:r>
        <w:lastRenderedPageBreak/>
        <w:t>Erstellen einer benutzerdefinierten Dokumenteigenschaft</w:t>
      </w:r>
      <w:bookmarkEnd w:id="6"/>
      <w:bookmarkEnd w:id="7"/>
      <w:bookmarkEnd w:id="8"/>
    </w:p>
    <w:p w:rsidR="00EE7715" w:rsidRDefault="00EE7715" w:rsidP="00DF7299">
      <w:r>
        <w:t>Das Erstellen einer neuen benutzerdefinierten Dokumenteigenschaft im aktiven Dokument ist folgendermaßen möglich:</w:t>
      </w:r>
    </w:p>
    <w:p w:rsidR="00EE7715" w:rsidRDefault="00EE7715" w:rsidP="00EE7715">
      <w:pPr>
        <w:pStyle w:val="Listenabsatz"/>
        <w:numPr>
          <w:ilvl w:val="0"/>
          <w:numId w:val="2"/>
        </w:numPr>
      </w:pPr>
      <w:r>
        <w:t xml:space="preserve">Auswahl des Buttons „Create Custom </w:t>
      </w:r>
      <w:proofErr w:type="spellStart"/>
      <w:r>
        <w:t>Document</w:t>
      </w:r>
      <w:proofErr w:type="spellEnd"/>
      <w:r>
        <w:t xml:space="preserve"> Property“ in der Gruppe „</w:t>
      </w:r>
      <w:proofErr w:type="spellStart"/>
      <w:r>
        <w:t>Document</w:t>
      </w:r>
      <w:proofErr w:type="spellEnd"/>
      <w:r>
        <w:t xml:space="preserve"> Properties“ im Reiter „</w:t>
      </w:r>
      <w:proofErr w:type="spellStart"/>
      <w:r>
        <w:t>Component-Based</w:t>
      </w:r>
      <w:proofErr w:type="spellEnd"/>
      <w:r>
        <w:t xml:space="preserve"> </w:t>
      </w:r>
      <w:proofErr w:type="spellStart"/>
      <w:r>
        <w:t>Authoring</w:t>
      </w:r>
      <w:proofErr w:type="spellEnd"/>
      <w:r>
        <w:t xml:space="preserve">“ des Menübands. Die Input-Box „Write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“ wird angezeigt (siehe </w:t>
      </w:r>
      <w:r>
        <w:fldChar w:fldCharType="begin"/>
      </w:r>
      <w:r>
        <w:instrText xml:space="preserve"> REF _Ref364349401 \h </w:instrText>
      </w:r>
      <w:r>
        <w:fldChar w:fldCharType="separate"/>
      </w:r>
      <w:r w:rsidR="00640CE0">
        <w:t xml:space="preserve">Abbildung </w:t>
      </w:r>
      <w:r w:rsidR="00640CE0">
        <w:rPr>
          <w:noProof/>
        </w:rPr>
        <w:t>38</w:t>
      </w:r>
      <w:r>
        <w:fldChar w:fldCharType="end"/>
      </w:r>
      <w:r>
        <w:t>).</w:t>
      </w:r>
    </w:p>
    <w:p w:rsidR="00EE7715" w:rsidRDefault="00EE7715" w:rsidP="00EE7715">
      <w:pPr>
        <w:pStyle w:val="Listenabsatz"/>
        <w:numPr>
          <w:ilvl w:val="0"/>
          <w:numId w:val="2"/>
        </w:numPr>
      </w:pPr>
      <w:r>
        <w:t>Eingabe des Namens der zu schreibenden benutzerdefinierten Eigenschaften in das Textfeld.</w:t>
      </w:r>
    </w:p>
    <w:p w:rsidR="00EE7715" w:rsidRDefault="00EE7715" w:rsidP="00806340">
      <w:pPr>
        <w:pStyle w:val="Abbildung"/>
        <w:rPr>
          <w:noProof w:val="0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INCLUDEPICTURE "</w:instrText>
      </w:r>
      <w:r>
        <w:rPr>
          <w:noProof w:val="0"/>
        </w:rPr>
        <w:fldChar w:fldCharType="begin"/>
      </w:r>
      <w:r>
        <w:rPr>
          <w:noProof w:val="0"/>
        </w:rPr>
        <w:instrText xml:space="preserve"> DOCPROPERTY _LastDirectoryPath </w:instrText>
      </w:r>
      <w:r>
        <w:rPr>
          <w:noProof w:val="0"/>
        </w:rPr>
        <w:fldChar w:fldCharType="separate"/>
      </w:r>
      <w:r w:rsidR="00640CE0">
        <w:rPr>
          <w:noProof w:val="0"/>
        </w:rPr>
        <w:instrText>D:\\Users\\Florian\\Dropbox\\component-based-authoring-add-in-for-microsoft-word-docs\\de\\Chapters</w:instrText>
      </w:r>
      <w:r>
        <w:rPr>
          <w:noProof w:val="0"/>
        </w:rPr>
        <w:fldChar w:fldCharType="end"/>
      </w:r>
      <w:r>
        <w:rPr>
          <w:noProof w:val="0"/>
        </w:rPr>
        <w:instrText xml:space="preserve">\\.\\Graphics\\DocumentProperties-002.png" \d \* MERGEFORMAT </w:instrText>
      </w:r>
      <w:r>
        <w:rPr>
          <w:noProof w:val="0"/>
        </w:rPr>
        <w:fldChar w:fldCharType="separate"/>
      </w:r>
      <w:r w:rsidR="00640CE0">
        <w:rPr>
          <w:noProof w:val="0"/>
        </w:rPr>
        <w:pict>
          <v:shape id="_x0000_i1077" type="#_x0000_t75" style="width:194.25pt;height:83.25pt">
            <v:imagedata r:id="rId11"/>
          </v:shape>
        </w:pict>
      </w:r>
      <w:r>
        <w:rPr>
          <w:noProof w:val="0"/>
        </w:rPr>
        <w:fldChar w:fldCharType="end"/>
      </w:r>
    </w:p>
    <w:p w:rsidR="00EE7715" w:rsidRDefault="00EE7715" w:rsidP="00DD0F7E">
      <w:pPr>
        <w:pStyle w:val="Beschriftung"/>
      </w:pPr>
      <w:bookmarkStart w:id="9" w:name="_Ref364349401"/>
      <w:bookmarkStart w:id="10" w:name="_Ref364349807"/>
      <w:bookmarkStart w:id="11" w:name="_Toc364694945"/>
      <w:r>
        <w:t xml:space="preserve">Abbildung </w:t>
      </w:r>
      <w:fldSimple w:instr=" SEQ Abbildung \* ARABIC ">
        <w:r w:rsidR="00640CE0">
          <w:rPr>
            <w:noProof/>
          </w:rPr>
          <w:t>38</w:t>
        </w:r>
      </w:fldSimple>
      <w:bookmarkEnd w:id="9"/>
      <w:r>
        <w:t xml:space="preserve">: Screenshot der Input-Box „Write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“ (Schritt 1)</w:t>
      </w:r>
      <w:bookmarkEnd w:id="10"/>
      <w:bookmarkEnd w:id="11"/>
    </w:p>
    <w:p w:rsidR="00EE7715" w:rsidRDefault="00EE7715" w:rsidP="00EE7715">
      <w:pPr>
        <w:pStyle w:val="Listenabsatz"/>
        <w:numPr>
          <w:ilvl w:val="0"/>
          <w:numId w:val="2"/>
        </w:numPr>
      </w:pPr>
      <w:r>
        <w:t xml:space="preserve">Auswahl des Buttons „OK“. Eine weitere Input-Box wird angezeigt (siehe </w:t>
      </w:r>
      <w:r>
        <w:fldChar w:fldCharType="begin"/>
      </w:r>
      <w:r>
        <w:instrText xml:space="preserve"> REF _Ref364349444 \h </w:instrText>
      </w:r>
      <w:r>
        <w:fldChar w:fldCharType="separate"/>
      </w:r>
      <w:r w:rsidR="00640CE0">
        <w:t xml:space="preserve">Abbildung </w:t>
      </w:r>
      <w:r w:rsidR="00640CE0">
        <w:rPr>
          <w:noProof/>
        </w:rPr>
        <w:t>39</w:t>
      </w:r>
      <w:r>
        <w:fldChar w:fldCharType="end"/>
      </w:r>
      <w:r>
        <w:t>).</w:t>
      </w:r>
    </w:p>
    <w:p w:rsidR="00EE7715" w:rsidRDefault="00EE7715" w:rsidP="00EE7715">
      <w:pPr>
        <w:pStyle w:val="Listenabsatz"/>
        <w:numPr>
          <w:ilvl w:val="0"/>
          <w:numId w:val="2"/>
        </w:numPr>
      </w:pPr>
      <w:r>
        <w:t>Eingabe des Werts der zu schreibenden benutzerdefinierten Eigenschaften in das Tex</w:t>
      </w:r>
      <w:r>
        <w:t>t</w:t>
      </w:r>
      <w:r>
        <w:t>feld.</w:t>
      </w:r>
    </w:p>
    <w:p w:rsidR="00EE7715" w:rsidRDefault="00EE7715" w:rsidP="00806340">
      <w:pPr>
        <w:pStyle w:val="Abbildung"/>
        <w:rPr>
          <w:noProof w:val="0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INCLUDEPICTURE "</w:instrText>
      </w:r>
      <w:r>
        <w:rPr>
          <w:noProof w:val="0"/>
        </w:rPr>
        <w:fldChar w:fldCharType="begin"/>
      </w:r>
      <w:r>
        <w:rPr>
          <w:noProof w:val="0"/>
        </w:rPr>
        <w:instrText xml:space="preserve"> DOCPROPERTY _LastDirectoryPath </w:instrText>
      </w:r>
      <w:r>
        <w:rPr>
          <w:noProof w:val="0"/>
        </w:rPr>
        <w:fldChar w:fldCharType="separate"/>
      </w:r>
      <w:r w:rsidR="00640CE0">
        <w:rPr>
          <w:noProof w:val="0"/>
        </w:rPr>
        <w:instrText>D:\\Users\\Florian\\Dropbox\\component-based-authoring-add-in-for-microsoft-word-docs\\de\\Chapters</w:instrText>
      </w:r>
      <w:r>
        <w:rPr>
          <w:noProof w:val="0"/>
        </w:rPr>
        <w:fldChar w:fldCharType="end"/>
      </w:r>
      <w:r>
        <w:rPr>
          <w:noProof w:val="0"/>
        </w:rPr>
        <w:instrText xml:space="preserve">\\.\\Graphics\\DocumentProperties-003.png" \d \* MERGEFORMAT </w:instrText>
      </w:r>
      <w:r>
        <w:rPr>
          <w:noProof w:val="0"/>
        </w:rPr>
        <w:fldChar w:fldCharType="separate"/>
      </w:r>
      <w:r w:rsidR="00640CE0">
        <w:rPr>
          <w:noProof w:val="0"/>
        </w:rPr>
        <w:pict>
          <v:shape id="_x0000_i1079" type="#_x0000_t75" style="width:194.25pt;height:83.25pt">
            <v:imagedata r:id="rId12"/>
          </v:shape>
        </w:pict>
      </w:r>
      <w:r>
        <w:rPr>
          <w:noProof w:val="0"/>
        </w:rPr>
        <w:fldChar w:fldCharType="end"/>
      </w:r>
    </w:p>
    <w:p w:rsidR="00EE7715" w:rsidRDefault="00EE7715" w:rsidP="00DD0F7E">
      <w:pPr>
        <w:pStyle w:val="Beschriftung"/>
      </w:pPr>
      <w:bookmarkStart w:id="12" w:name="_Ref364349444"/>
      <w:bookmarkStart w:id="13" w:name="_Toc364694946"/>
      <w:r>
        <w:t xml:space="preserve">Abbildung </w:t>
      </w:r>
      <w:fldSimple w:instr=" SEQ Abbildung \* ARABIC ">
        <w:r w:rsidR="00640CE0">
          <w:rPr>
            <w:noProof/>
          </w:rPr>
          <w:t>39</w:t>
        </w:r>
      </w:fldSimple>
      <w:bookmarkEnd w:id="12"/>
      <w:r>
        <w:t xml:space="preserve">: Screenshot der Input-Box „Write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“ (Schritt 2)</w:t>
      </w:r>
      <w:bookmarkEnd w:id="13"/>
    </w:p>
    <w:p w:rsidR="00EE7715" w:rsidRDefault="00EE7715" w:rsidP="00EE7715">
      <w:pPr>
        <w:pStyle w:val="Listenabsatz"/>
        <w:numPr>
          <w:ilvl w:val="0"/>
          <w:numId w:val="2"/>
        </w:numPr>
      </w:pPr>
      <w:r>
        <w:t xml:space="preserve">Auswahl des Buttons „OK“. Die in </w:t>
      </w:r>
      <w:r>
        <w:fldChar w:fldCharType="begin"/>
      </w:r>
      <w:r>
        <w:instrText xml:space="preserve"> REF _Ref364349902 \h </w:instrText>
      </w:r>
      <w:r>
        <w:fldChar w:fldCharType="separate"/>
      </w:r>
      <w:r w:rsidR="00640CE0">
        <w:t xml:space="preserve">Abbildung </w:t>
      </w:r>
      <w:r w:rsidR="00640CE0">
        <w:rPr>
          <w:noProof/>
        </w:rPr>
        <w:t>40</w:t>
      </w:r>
      <w:r>
        <w:fldChar w:fldCharType="end"/>
      </w:r>
      <w:r>
        <w:t xml:space="preserve"> dargestellte Message-Box wird ang</w:t>
      </w:r>
      <w:r>
        <w:t>e</w:t>
      </w:r>
      <w:r>
        <w:t>zeigt.</w:t>
      </w:r>
    </w:p>
    <w:p w:rsidR="00EE7715" w:rsidRDefault="00EE7715" w:rsidP="00806340">
      <w:pPr>
        <w:pStyle w:val="Abbildung"/>
        <w:rPr>
          <w:noProof w:val="0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INCLUDEPICTURE "</w:instrText>
      </w:r>
      <w:r>
        <w:rPr>
          <w:noProof w:val="0"/>
        </w:rPr>
        <w:fldChar w:fldCharType="begin"/>
      </w:r>
      <w:r>
        <w:rPr>
          <w:noProof w:val="0"/>
        </w:rPr>
        <w:instrText xml:space="preserve"> DOCPROPERTY _LastDirectoryPath </w:instrText>
      </w:r>
      <w:r>
        <w:rPr>
          <w:noProof w:val="0"/>
        </w:rPr>
        <w:fldChar w:fldCharType="separate"/>
      </w:r>
      <w:r w:rsidR="00640CE0">
        <w:rPr>
          <w:noProof w:val="0"/>
        </w:rPr>
        <w:instrText>D:\\Users\\Florian\\Dropbox\\component-based-authoring-add-in-for-microsoft-word-docs\\de\\Chapters</w:instrText>
      </w:r>
      <w:r>
        <w:rPr>
          <w:noProof w:val="0"/>
        </w:rPr>
        <w:fldChar w:fldCharType="end"/>
      </w:r>
      <w:r>
        <w:rPr>
          <w:noProof w:val="0"/>
        </w:rPr>
        <w:instrText xml:space="preserve">\\.\\Graphics\\DocumentProperties-004.png" \d \* MERGEFORMAT </w:instrText>
      </w:r>
      <w:r>
        <w:rPr>
          <w:noProof w:val="0"/>
        </w:rPr>
        <w:fldChar w:fldCharType="separate"/>
      </w:r>
      <w:r w:rsidR="00640CE0">
        <w:rPr>
          <w:noProof w:val="0"/>
        </w:rPr>
        <w:pict>
          <v:shape id="_x0000_i1081" type="#_x0000_t75" style="width:250.5pt;height:90.75pt">
            <v:imagedata r:id="rId13"/>
          </v:shape>
        </w:pict>
      </w:r>
      <w:r>
        <w:rPr>
          <w:noProof w:val="0"/>
        </w:rPr>
        <w:fldChar w:fldCharType="end"/>
      </w:r>
    </w:p>
    <w:p w:rsidR="00EE7715" w:rsidRDefault="00EE7715" w:rsidP="00DD0F7E">
      <w:pPr>
        <w:pStyle w:val="Beschriftung"/>
      </w:pPr>
      <w:bookmarkStart w:id="14" w:name="_Ref364349902"/>
      <w:bookmarkStart w:id="15" w:name="_Ref364350044"/>
      <w:bookmarkStart w:id="16" w:name="_Toc364694947"/>
      <w:r>
        <w:t xml:space="preserve">Abbildung </w:t>
      </w:r>
      <w:fldSimple w:instr=" SEQ Abbildung \* ARABIC ">
        <w:r w:rsidR="00640CE0">
          <w:rPr>
            <w:noProof/>
          </w:rPr>
          <w:t>40</w:t>
        </w:r>
      </w:fldSimple>
      <w:bookmarkEnd w:id="14"/>
      <w:r>
        <w:t xml:space="preserve">: </w:t>
      </w:r>
      <w:r w:rsidRPr="00392F54">
        <w:t xml:space="preserve">Screenshot </w:t>
      </w:r>
      <w:r>
        <w:t>einer</w:t>
      </w:r>
      <w:r w:rsidRPr="00392F54">
        <w:t xml:space="preserve"> Message-Box, die angezeigt wird, </w:t>
      </w:r>
      <w:r>
        <w:t>nachdem eine benutzerdefinierte Dokumente</w:t>
      </w:r>
      <w:r>
        <w:t>i</w:t>
      </w:r>
      <w:r>
        <w:t>genschaft hinzugefügt wurde</w:t>
      </w:r>
      <w:bookmarkEnd w:id="15"/>
      <w:bookmarkEnd w:id="16"/>
    </w:p>
    <w:p w:rsidR="00EE7715" w:rsidRDefault="00EE7715">
      <w:r>
        <w:t xml:space="preserve">Durch den Button „Abbrechen“ in einer der Input-Boxen lässt sich der Vorgang abbrechen. Wird dieser ausgewählt, so wird die in </w:t>
      </w:r>
      <w:r>
        <w:fldChar w:fldCharType="begin"/>
      </w:r>
      <w:r>
        <w:instrText xml:space="preserve"> REF _Ref364350367 \h </w:instrText>
      </w:r>
      <w:r>
        <w:fldChar w:fldCharType="separate"/>
      </w:r>
      <w:r w:rsidR="00640CE0">
        <w:t xml:space="preserve">Abbildung </w:t>
      </w:r>
      <w:r w:rsidR="00640CE0">
        <w:rPr>
          <w:noProof/>
        </w:rPr>
        <w:t>41</w:t>
      </w:r>
      <w:r>
        <w:fldChar w:fldCharType="end"/>
      </w:r>
      <w:r>
        <w:t xml:space="preserve"> dargestellte Message-Box angezeigt.</w:t>
      </w:r>
    </w:p>
    <w:p w:rsidR="00EE7715" w:rsidRDefault="00EE7715" w:rsidP="00806340">
      <w:pPr>
        <w:pStyle w:val="Abbildung"/>
        <w:rPr>
          <w:noProof w:val="0"/>
        </w:rPr>
      </w:pPr>
      <w:r>
        <w:rPr>
          <w:noProof w:val="0"/>
        </w:rPr>
        <w:lastRenderedPageBreak/>
        <w:fldChar w:fldCharType="begin"/>
      </w:r>
      <w:r>
        <w:rPr>
          <w:noProof w:val="0"/>
        </w:rPr>
        <w:instrText xml:space="preserve"> INCLUDEPICTURE "</w:instrText>
      </w:r>
      <w:r>
        <w:rPr>
          <w:noProof w:val="0"/>
        </w:rPr>
        <w:fldChar w:fldCharType="begin"/>
      </w:r>
      <w:r>
        <w:rPr>
          <w:noProof w:val="0"/>
        </w:rPr>
        <w:instrText xml:space="preserve"> DOCPROPERTY _LastDirectoryPath </w:instrText>
      </w:r>
      <w:r>
        <w:rPr>
          <w:noProof w:val="0"/>
        </w:rPr>
        <w:fldChar w:fldCharType="separate"/>
      </w:r>
      <w:r w:rsidR="00640CE0">
        <w:rPr>
          <w:noProof w:val="0"/>
        </w:rPr>
        <w:instrText>D:\\Users\\Florian\\Dropbox\\component-based-authoring-add-in-for-microsoft-word-docs\\de\\Chapters</w:instrText>
      </w:r>
      <w:r>
        <w:rPr>
          <w:noProof w:val="0"/>
        </w:rPr>
        <w:fldChar w:fldCharType="end"/>
      </w:r>
      <w:r>
        <w:rPr>
          <w:noProof w:val="0"/>
        </w:rPr>
        <w:instrText xml:space="preserve">\\.\\Graphics\\DocumentProperties-006.png" \d \* MERGEFORMAT </w:instrText>
      </w:r>
      <w:r>
        <w:rPr>
          <w:noProof w:val="0"/>
        </w:rPr>
        <w:fldChar w:fldCharType="separate"/>
      </w:r>
      <w:r w:rsidR="00640CE0">
        <w:rPr>
          <w:noProof w:val="0"/>
        </w:rPr>
        <w:pict>
          <v:shape id="_x0000_i1083" type="#_x0000_t75" style="width:247.5pt;height:90.75pt">
            <v:imagedata r:id="rId14"/>
          </v:shape>
        </w:pict>
      </w:r>
      <w:r>
        <w:rPr>
          <w:noProof w:val="0"/>
        </w:rPr>
        <w:fldChar w:fldCharType="end"/>
      </w:r>
    </w:p>
    <w:p w:rsidR="00EE7715" w:rsidRDefault="00EE7715" w:rsidP="00A0629F">
      <w:pPr>
        <w:pStyle w:val="Beschriftung"/>
      </w:pPr>
      <w:bookmarkStart w:id="17" w:name="_Ref364350367"/>
      <w:bookmarkStart w:id="18" w:name="_Ref364350391"/>
      <w:bookmarkStart w:id="19" w:name="_Toc364694948"/>
      <w:r>
        <w:t xml:space="preserve">Abbildung </w:t>
      </w:r>
      <w:fldSimple w:instr=" SEQ Abbildung \* ARABIC ">
        <w:r w:rsidR="00640CE0">
          <w:rPr>
            <w:noProof/>
          </w:rPr>
          <w:t>41</w:t>
        </w:r>
      </w:fldSimple>
      <w:bookmarkEnd w:id="17"/>
      <w:r>
        <w:t>: Screenshot der Message-Box, die angezeigt wird, falls der Prozess zum Schreiben einer benutzerd</w:t>
      </w:r>
      <w:r>
        <w:t>e</w:t>
      </w:r>
      <w:r>
        <w:t>finierten Dokumenteigenschaft vom Benutzer abgebrochen wurde</w:t>
      </w:r>
      <w:bookmarkEnd w:id="18"/>
      <w:bookmarkEnd w:id="19"/>
    </w:p>
    <w:p w:rsidR="00EE7715" w:rsidRDefault="00EE7715" w:rsidP="006C2DE2">
      <w:pPr>
        <w:pStyle w:val="berschrift3"/>
      </w:pPr>
      <w:bookmarkStart w:id="20" w:name="_Toc364682592"/>
      <w:bookmarkStart w:id="21" w:name="_Toc364694891"/>
      <w:bookmarkStart w:id="22" w:name="_Toc364698017"/>
      <w:r>
        <w:t>Ändern einer benutzerdefinierten Dokumenteigenschaft</w:t>
      </w:r>
      <w:bookmarkEnd w:id="20"/>
      <w:bookmarkEnd w:id="21"/>
      <w:bookmarkEnd w:id="22"/>
    </w:p>
    <w:p w:rsidR="00EE7715" w:rsidRDefault="00EE7715" w:rsidP="00DD0F7E">
      <w:r>
        <w:t>Das Ändern einer existierenden benutzerdefinierten Dokumenteigenschaft im aktiven D</w:t>
      </w:r>
      <w:r>
        <w:t>o</w:t>
      </w:r>
      <w:r>
        <w:t>kument ist folgendermaßen möglich:</w:t>
      </w:r>
    </w:p>
    <w:p w:rsidR="00EE7715" w:rsidRDefault="00EE7715" w:rsidP="00EE7715">
      <w:pPr>
        <w:pStyle w:val="Listenabsatz"/>
        <w:numPr>
          <w:ilvl w:val="0"/>
          <w:numId w:val="3"/>
        </w:numPr>
      </w:pPr>
      <w:r>
        <w:t xml:space="preserve">Auswahl des Buttons „Create Custom </w:t>
      </w:r>
      <w:proofErr w:type="spellStart"/>
      <w:r>
        <w:t>Document</w:t>
      </w:r>
      <w:proofErr w:type="spellEnd"/>
      <w:r>
        <w:t xml:space="preserve"> Property“ in der Gruppe „</w:t>
      </w:r>
      <w:proofErr w:type="spellStart"/>
      <w:r>
        <w:t>Document</w:t>
      </w:r>
      <w:proofErr w:type="spellEnd"/>
      <w:r>
        <w:t xml:space="preserve"> Properties“ im Reiter „</w:t>
      </w:r>
      <w:proofErr w:type="spellStart"/>
      <w:r>
        <w:t>Component-Based</w:t>
      </w:r>
      <w:proofErr w:type="spellEnd"/>
      <w:r>
        <w:t xml:space="preserve"> </w:t>
      </w:r>
      <w:proofErr w:type="spellStart"/>
      <w:r>
        <w:t>Authoring</w:t>
      </w:r>
      <w:proofErr w:type="spellEnd"/>
      <w:r>
        <w:t xml:space="preserve">“ des Menübands. Die Input-Box „Write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“ wird angezeigt (siehe </w:t>
      </w:r>
      <w:r>
        <w:fldChar w:fldCharType="begin"/>
      </w:r>
      <w:r>
        <w:instrText xml:space="preserve"> REF _Ref364349401 \h </w:instrText>
      </w:r>
      <w:r>
        <w:fldChar w:fldCharType="separate"/>
      </w:r>
      <w:r w:rsidR="00640CE0">
        <w:t xml:space="preserve">Abbildung </w:t>
      </w:r>
      <w:r w:rsidR="00640CE0">
        <w:rPr>
          <w:noProof/>
        </w:rPr>
        <w:t>38</w:t>
      </w:r>
      <w:r>
        <w:fldChar w:fldCharType="end"/>
      </w:r>
      <w:r>
        <w:t xml:space="preserve"> auf S. </w:t>
      </w:r>
      <w:r>
        <w:fldChar w:fldCharType="begin"/>
      </w:r>
      <w:r>
        <w:instrText xml:space="preserve"> PAGEREF _Ref364349807 \h </w:instrText>
      </w:r>
      <w:r>
        <w:fldChar w:fldCharType="separate"/>
      </w:r>
      <w:r w:rsidR="00640CE0">
        <w:rPr>
          <w:noProof/>
        </w:rPr>
        <w:t>2</w:t>
      </w:r>
      <w:r>
        <w:fldChar w:fldCharType="end"/>
      </w:r>
      <w:r>
        <w:t>).</w:t>
      </w:r>
    </w:p>
    <w:p w:rsidR="00EE7715" w:rsidRDefault="00EE7715" w:rsidP="00EE7715">
      <w:pPr>
        <w:pStyle w:val="Listenabsatz"/>
        <w:numPr>
          <w:ilvl w:val="0"/>
          <w:numId w:val="3"/>
        </w:numPr>
      </w:pPr>
      <w:r>
        <w:t>Eingabe des Namens der zu ändernden benutzerdefinierten Eigenschaften in das Tex</w:t>
      </w:r>
      <w:r>
        <w:t>t</w:t>
      </w:r>
      <w:r>
        <w:t xml:space="preserve">feld. Existiert eine benutzerdefinierte Dokumenteigenschaft mit dem eingegebenen Namen im aktiven Dokument, so wird die in </w:t>
      </w:r>
      <w:r>
        <w:fldChar w:fldCharType="begin"/>
      </w:r>
      <w:r>
        <w:instrText xml:space="preserve"> REF _Ref364349985 \h </w:instrText>
      </w:r>
      <w:r>
        <w:fldChar w:fldCharType="separate"/>
      </w:r>
      <w:r w:rsidR="00640CE0">
        <w:t xml:space="preserve">Abbildung </w:t>
      </w:r>
      <w:r w:rsidR="00640CE0">
        <w:rPr>
          <w:noProof/>
        </w:rPr>
        <w:t>42</w:t>
      </w:r>
      <w:r>
        <w:fldChar w:fldCharType="end"/>
      </w:r>
      <w:r>
        <w:t xml:space="preserve"> dargestellte Mess</w:t>
      </w:r>
      <w:r w:rsidR="00E85EA9">
        <w:t>age-</w:t>
      </w:r>
      <w:r>
        <w:t>Box angezeigt.</w:t>
      </w:r>
    </w:p>
    <w:p w:rsidR="00EE7715" w:rsidRDefault="00EE7715" w:rsidP="00806340">
      <w:pPr>
        <w:pStyle w:val="Abbildung"/>
        <w:rPr>
          <w:noProof w:val="0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INCLUDEPICTURE "</w:instrText>
      </w:r>
      <w:r>
        <w:rPr>
          <w:noProof w:val="0"/>
        </w:rPr>
        <w:fldChar w:fldCharType="begin"/>
      </w:r>
      <w:r>
        <w:rPr>
          <w:noProof w:val="0"/>
        </w:rPr>
        <w:instrText xml:space="preserve"> DOCPROPERTY _LastDirectoryPath </w:instrText>
      </w:r>
      <w:r>
        <w:rPr>
          <w:noProof w:val="0"/>
        </w:rPr>
        <w:fldChar w:fldCharType="separate"/>
      </w:r>
      <w:r w:rsidR="00640CE0">
        <w:rPr>
          <w:noProof w:val="0"/>
        </w:rPr>
        <w:instrText>D:\\Users\\Florian\\Dropbox\\component-based-authoring-add-in-for-microsoft-word-docs\\de\\Chapters</w:instrText>
      </w:r>
      <w:r>
        <w:rPr>
          <w:noProof w:val="0"/>
        </w:rPr>
        <w:fldChar w:fldCharType="end"/>
      </w:r>
      <w:r>
        <w:rPr>
          <w:noProof w:val="0"/>
        </w:rPr>
        <w:instrText xml:space="preserve">\\.\\Graphics\\DocumentProperties-005.png" \d \* MERGEFORMAT </w:instrText>
      </w:r>
      <w:r>
        <w:rPr>
          <w:noProof w:val="0"/>
        </w:rPr>
        <w:fldChar w:fldCharType="separate"/>
      </w:r>
      <w:r w:rsidR="00640CE0">
        <w:rPr>
          <w:noProof w:val="0"/>
        </w:rPr>
        <w:pict>
          <v:shape id="_x0000_i1085" type="#_x0000_t75" style="width:264.75pt;height:96.75pt">
            <v:imagedata r:id="rId15"/>
          </v:shape>
        </w:pict>
      </w:r>
      <w:r>
        <w:rPr>
          <w:noProof w:val="0"/>
        </w:rPr>
        <w:fldChar w:fldCharType="end"/>
      </w:r>
    </w:p>
    <w:p w:rsidR="00EE7715" w:rsidRDefault="00EE7715" w:rsidP="00DD0F7E">
      <w:pPr>
        <w:pStyle w:val="Beschriftung"/>
      </w:pPr>
      <w:bookmarkStart w:id="23" w:name="_Ref364349985"/>
      <w:bookmarkStart w:id="24" w:name="_Toc364694949"/>
      <w:r>
        <w:t xml:space="preserve">Abbildung </w:t>
      </w:r>
      <w:fldSimple w:instr=" SEQ Abbildung \* ARABIC ">
        <w:r w:rsidR="00640CE0">
          <w:rPr>
            <w:noProof/>
          </w:rPr>
          <w:t>42</w:t>
        </w:r>
      </w:fldSimple>
      <w:bookmarkEnd w:id="23"/>
      <w:r>
        <w:t xml:space="preserve">: </w:t>
      </w:r>
      <w:r w:rsidRPr="00392F54">
        <w:t xml:space="preserve">Screenshot </w:t>
      </w:r>
      <w:r>
        <w:t>einer</w:t>
      </w:r>
      <w:r w:rsidRPr="00392F54">
        <w:t xml:space="preserve"> Message-Box, die angezeigt wird, </w:t>
      </w:r>
      <w:r>
        <w:t>falls eine benutzerdefinierte Dokumenteige</w:t>
      </w:r>
      <w:r>
        <w:t>n</w:t>
      </w:r>
      <w:r>
        <w:t>schaft bereits existiert</w:t>
      </w:r>
      <w:bookmarkEnd w:id="24"/>
    </w:p>
    <w:p w:rsidR="00EE7715" w:rsidRDefault="00EE7715" w:rsidP="00EE7715">
      <w:pPr>
        <w:pStyle w:val="Listenabsatz"/>
        <w:numPr>
          <w:ilvl w:val="0"/>
          <w:numId w:val="3"/>
        </w:numPr>
      </w:pPr>
      <w:r>
        <w:t>Auswahl des Buttons „Ja“.</w:t>
      </w:r>
      <w:r w:rsidRPr="00DD0F7E">
        <w:t xml:space="preserve"> </w:t>
      </w:r>
      <w:r>
        <w:t xml:space="preserve">Die in </w:t>
      </w:r>
      <w:r>
        <w:fldChar w:fldCharType="begin"/>
      </w:r>
      <w:r>
        <w:instrText xml:space="preserve"> REF _Ref364349902 \h </w:instrText>
      </w:r>
      <w:r>
        <w:fldChar w:fldCharType="separate"/>
      </w:r>
      <w:r w:rsidR="00640CE0">
        <w:t xml:space="preserve">Abbildung </w:t>
      </w:r>
      <w:r w:rsidR="00640CE0">
        <w:rPr>
          <w:noProof/>
        </w:rPr>
        <w:t>40</w:t>
      </w:r>
      <w:r>
        <w:fldChar w:fldCharType="end"/>
      </w:r>
      <w:r>
        <w:t xml:space="preserve"> auf S. </w:t>
      </w:r>
      <w:r>
        <w:fldChar w:fldCharType="begin"/>
      </w:r>
      <w:r>
        <w:instrText xml:space="preserve"> PAGEREF _Ref364350044 \h </w:instrText>
      </w:r>
      <w:r>
        <w:fldChar w:fldCharType="separate"/>
      </w:r>
      <w:r w:rsidR="00640CE0">
        <w:rPr>
          <w:noProof/>
        </w:rPr>
        <w:t>2</w:t>
      </w:r>
      <w:r>
        <w:fldChar w:fldCharType="end"/>
      </w:r>
      <w:r>
        <w:t xml:space="preserve"> dargestellte Message-Box wird angezeigt.</w:t>
      </w:r>
    </w:p>
    <w:p w:rsidR="00EE7715" w:rsidRDefault="00EE7715" w:rsidP="00DD0F7E">
      <w:r>
        <w:t xml:space="preserve">Durch die Auswahl des Buttons „Nein“ wird der Vorgang abgebrochen und die in </w:t>
      </w:r>
      <w:r>
        <w:fldChar w:fldCharType="begin"/>
      </w:r>
      <w:r>
        <w:instrText xml:space="preserve"> REF _Ref364350367 \h </w:instrText>
      </w:r>
      <w:r>
        <w:fldChar w:fldCharType="separate"/>
      </w:r>
      <w:r w:rsidR="00640CE0">
        <w:t>Abbi</w:t>
      </w:r>
      <w:r w:rsidR="00640CE0">
        <w:t>l</w:t>
      </w:r>
      <w:r w:rsidR="00640CE0">
        <w:t xml:space="preserve">dung </w:t>
      </w:r>
      <w:r w:rsidR="00640CE0">
        <w:rPr>
          <w:noProof/>
        </w:rPr>
        <w:t>41</w:t>
      </w:r>
      <w:r>
        <w:fldChar w:fldCharType="end"/>
      </w:r>
      <w:r>
        <w:t xml:space="preserve"> auf S. </w:t>
      </w:r>
      <w:r>
        <w:fldChar w:fldCharType="begin"/>
      </w:r>
      <w:r>
        <w:instrText xml:space="preserve"> PAGEREF _Ref364350391 \h </w:instrText>
      </w:r>
      <w:r>
        <w:fldChar w:fldCharType="separate"/>
      </w:r>
      <w:r w:rsidR="00640CE0">
        <w:rPr>
          <w:noProof/>
        </w:rPr>
        <w:t>3</w:t>
      </w:r>
      <w:r>
        <w:fldChar w:fldCharType="end"/>
      </w:r>
      <w:r>
        <w:t xml:space="preserve"> dargestellte Message-Box wird angezeigt.</w:t>
      </w:r>
    </w:p>
    <w:p w:rsidR="00EE7715" w:rsidRDefault="00EE7715" w:rsidP="00242897">
      <w:pPr>
        <w:pStyle w:val="berschrift3"/>
      </w:pPr>
      <w:bookmarkStart w:id="25" w:name="_Toc364682593"/>
      <w:bookmarkStart w:id="26" w:name="_Toc364694892"/>
      <w:bookmarkStart w:id="27" w:name="_Toc364698018"/>
      <w:r>
        <w:t>Einfügen einer benutzerdefinierten Dokumenteigenschaft in ein Dokument</w:t>
      </w:r>
      <w:bookmarkEnd w:id="25"/>
      <w:bookmarkEnd w:id="26"/>
      <w:bookmarkEnd w:id="27"/>
    </w:p>
    <w:p w:rsidR="00EE7715" w:rsidRDefault="00EE7715" w:rsidP="00CD0CCA">
      <w:r>
        <w:t>Durch die Auswahl eines Werts in der Dropdown-Liste „Custom Properties“ in der Gruppe „</w:t>
      </w:r>
      <w:proofErr w:type="spellStart"/>
      <w:r>
        <w:t>Document</w:t>
      </w:r>
      <w:proofErr w:type="spellEnd"/>
      <w:r>
        <w:t xml:space="preserve"> Properties“ im Reiter „</w:t>
      </w:r>
      <w:proofErr w:type="spellStart"/>
      <w:r>
        <w:t>Component-Based</w:t>
      </w:r>
      <w:proofErr w:type="spellEnd"/>
      <w:r>
        <w:t xml:space="preserve"> </w:t>
      </w:r>
      <w:proofErr w:type="spellStart"/>
      <w:r>
        <w:t>Authoring</w:t>
      </w:r>
      <w:proofErr w:type="spellEnd"/>
      <w:r>
        <w:t xml:space="preserve">“ des Menübands lässt sich eine benutzerdefinierte Dokumenteigenschaft </w:t>
      </w:r>
      <w:r w:rsidRPr="00CD0CCA">
        <w:t>hinter der Einfü</w:t>
      </w:r>
      <w:r>
        <w:t>gemarke im aktiven Dokument einfügen.</w:t>
      </w:r>
    </w:p>
    <w:p w:rsidR="00EE7715" w:rsidRDefault="00EE7715" w:rsidP="00CD0CCA">
      <w:r>
        <w:t xml:space="preserve">Nach der Auswahl wird ein </w:t>
      </w:r>
      <w:proofErr w:type="spellStart"/>
      <w:r w:rsidRPr="006C2DE2">
        <w:rPr>
          <w:rStyle w:val="NurTextZchn"/>
        </w:rPr>
        <w:t>DocProperty</w:t>
      </w:r>
      <w:proofErr w:type="spellEnd"/>
      <w:r>
        <w:t>-Feld mit dem Namen der benutzerdefinierten Dokumenteigenschaft hinter der Einfügemarke hinzugefügt.</w:t>
      </w:r>
    </w:p>
    <w:p w:rsidR="00EE7715" w:rsidRDefault="00EE7715" w:rsidP="00CD0CCA">
      <w:r w:rsidRPr="00CD0CCA">
        <w:rPr>
          <w:i/>
        </w:rPr>
        <w:t>Beispiel</w:t>
      </w:r>
      <w:r>
        <w:t xml:space="preserve">: Die Feldfunktion </w:t>
      </w:r>
      <w:r w:rsidRPr="00CD0CCA">
        <w:rPr>
          <w:rStyle w:val="NurTextZchn"/>
        </w:rPr>
        <w:t>{ DOCPROPERTY </w:t>
      </w:r>
      <w:proofErr w:type="spellStart"/>
      <w:proofErr w:type="gramStart"/>
      <w:r w:rsidRPr="00CD0CCA">
        <w:rPr>
          <w:rStyle w:val="NurTextZchn"/>
        </w:rPr>
        <w:t>ProjectVersion</w:t>
      </w:r>
      <w:proofErr w:type="spellEnd"/>
      <w:r w:rsidRPr="00CD0CCA">
        <w:rPr>
          <w:rStyle w:val="NurTextZchn"/>
        </w:rPr>
        <w:t> }</w:t>
      </w:r>
      <w:proofErr w:type="gramEnd"/>
      <w:r>
        <w:t xml:space="preserve"> zeigt das Feldergebnis </w:t>
      </w:r>
      <w:r w:rsidRPr="00CD0CCA">
        <w:rPr>
          <w:rStyle w:val="NurTextZchn"/>
        </w:rPr>
        <w:t>0.1.0</w:t>
      </w:r>
      <w:r>
        <w:t xml:space="preserve"> an.</w:t>
      </w:r>
      <w:bookmarkEnd w:id="4"/>
    </w:p>
    <w:sectPr w:rsidR="00EE7715" w:rsidSect="0028002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1418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022" w:rsidRDefault="000E3022" w:rsidP="00856F70">
      <w:pPr>
        <w:spacing w:after="0" w:line="240" w:lineRule="auto"/>
      </w:pPr>
      <w:r>
        <w:separator/>
      </w:r>
    </w:p>
  </w:endnote>
  <w:endnote w:type="continuationSeparator" w:id="0">
    <w:p w:rsidR="000E3022" w:rsidRDefault="000E3022" w:rsidP="0085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340" w:rsidRDefault="0080634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340" w:rsidRDefault="0080634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340" w:rsidRDefault="0080634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022" w:rsidRDefault="000E3022" w:rsidP="00856F70">
      <w:pPr>
        <w:spacing w:after="0" w:line="240" w:lineRule="auto"/>
      </w:pPr>
      <w:r>
        <w:separator/>
      </w:r>
    </w:p>
  </w:footnote>
  <w:footnote w:type="continuationSeparator" w:id="0">
    <w:p w:rsidR="000E3022" w:rsidRDefault="000E3022" w:rsidP="00856F70">
      <w:pPr>
        <w:spacing w:after="0" w:line="240" w:lineRule="auto"/>
      </w:pPr>
      <w:r>
        <w:continuationSeparator/>
      </w:r>
    </w:p>
  </w:footnote>
  <w:footnote w:id="1">
    <w:p w:rsidR="00EE7715" w:rsidRDefault="00EE7715" w:rsidP="00DD0F7E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F7299">
        <w:t>http://office.microsoft.com/de-de/word-help/anzeigen-oder-andern-der-eigenschaften-fur-ein</w:t>
      </w:r>
      <w:r>
        <w:t>e-office-datei-HA010354245.aspx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340" w:rsidRDefault="0080634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340" w:rsidRDefault="0080634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02C" w:rsidRPr="00806340" w:rsidRDefault="0028002C" w:rsidP="0080634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03B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5C055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F"/>
    <w:multiLevelType w:val="singleLevel"/>
    <w:tmpl w:val="09D20A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33E0637"/>
    <w:multiLevelType w:val="multilevel"/>
    <w:tmpl w:val="56B842A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05D97F2F"/>
    <w:multiLevelType w:val="multilevel"/>
    <w:tmpl w:val="2730D49E"/>
    <w:styleLink w:val="Anhangberschriften-Gliederung"/>
    <w:lvl w:ilvl="0">
      <w:start w:val="1"/>
      <w:numFmt w:val="upperLetter"/>
      <w:lvlText w:val="Anhang 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pStyle w:val="Anhangberschrift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144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14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440" w:hanging="1440"/>
      </w:pPr>
      <w:rPr>
        <w:rFonts w:hint="default"/>
      </w:rPr>
    </w:lvl>
  </w:abstractNum>
  <w:abstractNum w:abstractNumId="5">
    <w:nsid w:val="175D7F6C"/>
    <w:multiLevelType w:val="multilevel"/>
    <w:tmpl w:val="2730D49E"/>
    <w:numStyleLink w:val="Anhangberschriften-Gliederung"/>
  </w:abstractNum>
  <w:abstractNum w:abstractNumId="6">
    <w:nsid w:val="5D432E98"/>
    <w:multiLevelType w:val="multilevel"/>
    <w:tmpl w:val="9E349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66186175"/>
    <w:multiLevelType w:val="multilevel"/>
    <w:tmpl w:val="9E349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8013402"/>
    <w:multiLevelType w:val="hybridMultilevel"/>
    <w:tmpl w:val="4FA005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onsecutiveHyphenLimit w:val="1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C3"/>
    <w:rsid w:val="0000161D"/>
    <w:rsid w:val="00001C93"/>
    <w:rsid w:val="00013FC9"/>
    <w:rsid w:val="000250DB"/>
    <w:rsid w:val="000322B1"/>
    <w:rsid w:val="000322F2"/>
    <w:rsid w:val="00036604"/>
    <w:rsid w:val="00036EC5"/>
    <w:rsid w:val="00041E13"/>
    <w:rsid w:val="00055C84"/>
    <w:rsid w:val="00065B8D"/>
    <w:rsid w:val="00073997"/>
    <w:rsid w:val="00083F80"/>
    <w:rsid w:val="0008422E"/>
    <w:rsid w:val="0008616E"/>
    <w:rsid w:val="000901C3"/>
    <w:rsid w:val="0009147B"/>
    <w:rsid w:val="000A3DCC"/>
    <w:rsid w:val="000A4C90"/>
    <w:rsid w:val="000A57F0"/>
    <w:rsid w:val="000A62A8"/>
    <w:rsid w:val="000C261E"/>
    <w:rsid w:val="000C3988"/>
    <w:rsid w:val="000D0EF1"/>
    <w:rsid w:val="000E20D3"/>
    <w:rsid w:val="000E27E6"/>
    <w:rsid w:val="000E3022"/>
    <w:rsid w:val="000F12A6"/>
    <w:rsid w:val="000F405F"/>
    <w:rsid w:val="000F6FF5"/>
    <w:rsid w:val="00103EE0"/>
    <w:rsid w:val="00115194"/>
    <w:rsid w:val="00125F39"/>
    <w:rsid w:val="00133EFD"/>
    <w:rsid w:val="00135916"/>
    <w:rsid w:val="00141EB2"/>
    <w:rsid w:val="00142557"/>
    <w:rsid w:val="0014696C"/>
    <w:rsid w:val="001545B3"/>
    <w:rsid w:val="00154891"/>
    <w:rsid w:val="001614A3"/>
    <w:rsid w:val="00173198"/>
    <w:rsid w:val="001762B3"/>
    <w:rsid w:val="00180027"/>
    <w:rsid w:val="0018301D"/>
    <w:rsid w:val="00186EE6"/>
    <w:rsid w:val="0019284F"/>
    <w:rsid w:val="001A7BBA"/>
    <w:rsid w:val="001C4051"/>
    <w:rsid w:val="001D1D80"/>
    <w:rsid w:val="001E1421"/>
    <w:rsid w:val="001E21A6"/>
    <w:rsid w:val="001E5D45"/>
    <w:rsid w:val="001E7A44"/>
    <w:rsid w:val="001F2A5B"/>
    <w:rsid w:val="001F7B29"/>
    <w:rsid w:val="0021540F"/>
    <w:rsid w:val="00216E29"/>
    <w:rsid w:val="00236A3C"/>
    <w:rsid w:val="002409B7"/>
    <w:rsid w:val="00242897"/>
    <w:rsid w:val="00244B37"/>
    <w:rsid w:val="00245DC7"/>
    <w:rsid w:val="00250819"/>
    <w:rsid w:val="002539E6"/>
    <w:rsid w:val="0025411E"/>
    <w:rsid w:val="002560CA"/>
    <w:rsid w:val="00260480"/>
    <w:rsid w:val="00260B41"/>
    <w:rsid w:val="00266B0C"/>
    <w:rsid w:val="0026781C"/>
    <w:rsid w:val="0027348E"/>
    <w:rsid w:val="0028002C"/>
    <w:rsid w:val="0028062F"/>
    <w:rsid w:val="00282246"/>
    <w:rsid w:val="00285DA9"/>
    <w:rsid w:val="002925BE"/>
    <w:rsid w:val="002A1188"/>
    <w:rsid w:val="002A7623"/>
    <w:rsid w:val="002B0664"/>
    <w:rsid w:val="002B33AE"/>
    <w:rsid w:val="002C04F1"/>
    <w:rsid w:val="002C1623"/>
    <w:rsid w:val="002D0CC3"/>
    <w:rsid w:val="002E279E"/>
    <w:rsid w:val="002E6210"/>
    <w:rsid w:val="002F0A11"/>
    <w:rsid w:val="0030049B"/>
    <w:rsid w:val="0030077B"/>
    <w:rsid w:val="00306331"/>
    <w:rsid w:val="00306AB5"/>
    <w:rsid w:val="0031496F"/>
    <w:rsid w:val="0031576D"/>
    <w:rsid w:val="003163CC"/>
    <w:rsid w:val="00316A94"/>
    <w:rsid w:val="0033505F"/>
    <w:rsid w:val="0033668D"/>
    <w:rsid w:val="00336ACC"/>
    <w:rsid w:val="00337678"/>
    <w:rsid w:val="0034062A"/>
    <w:rsid w:val="00346659"/>
    <w:rsid w:val="003608B8"/>
    <w:rsid w:val="00365B71"/>
    <w:rsid w:val="00370358"/>
    <w:rsid w:val="00373957"/>
    <w:rsid w:val="00374439"/>
    <w:rsid w:val="0039191C"/>
    <w:rsid w:val="00392F54"/>
    <w:rsid w:val="003939D1"/>
    <w:rsid w:val="00397711"/>
    <w:rsid w:val="003A0398"/>
    <w:rsid w:val="003A0B5F"/>
    <w:rsid w:val="003A19C3"/>
    <w:rsid w:val="003A55D1"/>
    <w:rsid w:val="003C7E30"/>
    <w:rsid w:val="003D1A94"/>
    <w:rsid w:val="003E1C7B"/>
    <w:rsid w:val="003E462F"/>
    <w:rsid w:val="003E5360"/>
    <w:rsid w:val="003E73EF"/>
    <w:rsid w:val="003F03DA"/>
    <w:rsid w:val="003F26C8"/>
    <w:rsid w:val="004005E2"/>
    <w:rsid w:val="00414204"/>
    <w:rsid w:val="004147EE"/>
    <w:rsid w:val="004256A4"/>
    <w:rsid w:val="00427FBF"/>
    <w:rsid w:val="00436778"/>
    <w:rsid w:val="00450717"/>
    <w:rsid w:val="00451BEA"/>
    <w:rsid w:val="00454E70"/>
    <w:rsid w:val="00456683"/>
    <w:rsid w:val="00457530"/>
    <w:rsid w:val="00457B48"/>
    <w:rsid w:val="00470F1B"/>
    <w:rsid w:val="00475A81"/>
    <w:rsid w:val="00475DD9"/>
    <w:rsid w:val="004828CB"/>
    <w:rsid w:val="00486927"/>
    <w:rsid w:val="00490CF2"/>
    <w:rsid w:val="0049541B"/>
    <w:rsid w:val="00495E43"/>
    <w:rsid w:val="004A080C"/>
    <w:rsid w:val="004A1966"/>
    <w:rsid w:val="004A508B"/>
    <w:rsid w:val="004A5D86"/>
    <w:rsid w:val="004C30A4"/>
    <w:rsid w:val="004C64F1"/>
    <w:rsid w:val="004D2D8A"/>
    <w:rsid w:val="004D64EC"/>
    <w:rsid w:val="004E27DB"/>
    <w:rsid w:val="004F353E"/>
    <w:rsid w:val="004F7A7A"/>
    <w:rsid w:val="0050392A"/>
    <w:rsid w:val="0050481E"/>
    <w:rsid w:val="00505310"/>
    <w:rsid w:val="005119C6"/>
    <w:rsid w:val="005163D0"/>
    <w:rsid w:val="005270B6"/>
    <w:rsid w:val="005326B9"/>
    <w:rsid w:val="00545BAD"/>
    <w:rsid w:val="00550AD3"/>
    <w:rsid w:val="0055723E"/>
    <w:rsid w:val="00562791"/>
    <w:rsid w:val="00573F7A"/>
    <w:rsid w:val="00574A92"/>
    <w:rsid w:val="005763DA"/>
    <w:rsid w:val="00591CFF"/>
    <w:rsid w:val="00593359"/>
    <w:rsid w:val="00594C97"/>
    <w:rsid w:val="005A6434"/>
    <w:rsid w:val="005A6A7A"/>
    <w:rsid w:val="005B1D60"/>
    <w:rsid w:val="005C4699"/>
    <w:rsid w:val="005D09F1"/>
    <w:rsid w:val="005D69A6"/>
    <w:rsid w:val="005D726A"/>
    <w:rsid w:val="005D7B73"/>
    <w:rsid w:val="005E15E6"/>
    <w:rsid w:val="005E1C28"/>
    <w:rsid w:val="005E216E"/>
    <w:rsid w:val="005E292C"/>
    <w:rsid w:val="005E668B"/>
    <w:rsid w:val="005F1336"/>
    <w:rsid w:val="006033C2"/>
    <w:rsid w:val="00604B8F"/>
    <w:rsid w:val="00607D4C"/>
    <w:rsid w:val="006223F1"/>
    <w:rsid w:val="00623269"/>
    <w:rsid w:val="00623FB8"/>
    <w:rsid w:val="00624C75"/>
    <w:rsid w:val="00633318"/>
    <w:rsid w:val="006372D0"/>
    <w:rsid w:val="00640CE0"/>
    <w:rsid w:val="006457CC"/>
    <w:rsid w:val="00647327"/>
    <w:rsid w:val="00652C6F"/>
    <w:rsid w:val="0066069C"/>
    <w:rsid w:val="006606CC"/>
    <w:rsid w:val="006620D0"/>
    <w:rsid w:val="006653B7"/>
    <w:rsid w:val="00671FB4"/>
    <w:rsid w:val="00672705"/>
    <w:rsid w:val="006752D8"/>
    <w:rsid w:val="006842A4"/>
    <w:rsid w:val="006864A6"/>
    <w:rsid w:val="00694B22"/>
    <w:rsid w:val="0069545B"/>
    <w:rsid w:val="006B0329"/>
    <w:rsid w:val="006B6DCB"/>
    <w:rsid w:val="006C2DE2"/>
    <w:rsid w:val="006E7E3D"/>
    <w:rsid w:val="006F65E6"/>
    <w:rsid w:val="00713967"/>
    <w:rsid w:val="007141BE"/>
    <w:rsid w:val="00720A37"/>
    <w:rsid w:val="00737779"/>
    <w:rsid w:val="00742D5C"/>
    <w:rsid w:val="007437F8"/>
    <w:rsid w:val="00757AEF"/>
    <w:rsid w:val="0076647E"/>
    <w:rsid w:val="00767520"/>
    <w:rsid w:val="0077348B"/>
    <w:rsid w:val="00776546"/>
    <w:rsid w:val="00780413"/>
    <w:rsid w:val="00784D72"/>
    <w:rsid w:val="00785ECD"/>
    <w:rsid w:val="00786053"/>
    <w:rsid w:val="00787C68"/>
    <w:rsid w:val="00792638"/>
    <w:rsid w:val="007B079E"/>
    <w:rsid w:val="007B7B37"/>
    <w:rsid w:val="007D065C"/>
    <w:rsid w:val="007D6E58"/>
    <w:rsid w:val="007D7C03"/>
    <w:rsid w:val="007D7DAB"/>
    <w:rsid w:val="007E598B"/>
    <w:rsid w:val="007F5D66"/>
    <w:rsid w:val="007F7663"/>
    <w:rsid w:val="00800CD2"/>
    <w:rsid w:val="00801EAE"/>
    <w:rsid w:val="00803972"/>
    <w:rsid w:val="008062A9"/>
    <w:rsid w:val="00806340"/>
    <w:rsid w:val="00812C9E"/>
    <w:rsid w:val="00814202"/>
    <w:rsid w:val="00820FA0"/>
    <w:rsid w:val="00821602"/>
    <w:rsid w:val="00821B76"/>
    <w:rsid w:val="0082576C"/>
    <w:rsid w:val="00825DC6"/>
    <w:rsid w:val="008268A3"/>
    <w:rsid w:val="008364D1"/>
    <w:rsid w:val="00840C71"/>
    <w:rsid w:val="008430AD"/>
    <w:rsid w:val="00845DFE"/>
    <w:rsid w:val="008529D7"/>
    <w:rsid w:val="00856F70"/>
    <w:rsid w:val="008630CE"/>
    <w:rsid w:val="008735A9"/>
    <w:rsid w:val="00877E3B"/>
    <w:rsid w:val="00880AD7"/>
    <w:rsid w:val="00891CF4"/>
    <w:rsid w:val="00896F54"/>
    <w:rsid w:val="008A5ACC"/>
    <w:rsid w:val="008B3170"/>
    <w:rsid w:val="008B3B24"/>
    <w:rsid w:val="008B726A"/>
    <w:rsid w:val="008C121F"/>
    <w:rsid w:val="008C1B32"/>
    <w:rsid w:val="008C4EAA"/>
    <w:rsid w:val="008E6123"/>
    <w:rsid w:val="0090095D"/>
    <w:rsid w:val="00910343"/>
    <w:rsid w:val="00913346"/>
    <w:rsid w:val="00920232"/>
    <w:rsid w:val="009334FD"/>
    <w:rsid w:val="0093378B"/>
    <w:rsid w:val="00936A35"/>
    <w:rsid w:val="00942FD4"/>
    <w:rsid w:val="00943E81"/>
    <w:rsid w:val="00944AAC"/>
    <w:rsid w:val="00946899"/>
    <w:rsid w:val="009474FD"/>
    <w:rsid w:val="00953CB5"/>
    <w:rsid w:val="00954770"/>
    <w:rsid w:val="00961385"/>
    <w:rsid w:val="009641E8"/>
    <w:rsid w:val="009650F2"/>
    <w:rsid w:val="0096528A"/>
    <w:rsid w:val="00972C6B"/>
    <w:rsid w:val="00990664"/>
    <w:rsid w:val="009967A1"/>
    <w:rsid w:val="009A1ECA"/>
    <w:rsid w:val="009B10AE"/>
    <w:rsid w:val="009B429E"/>
    <w:rsid w:val="009B526D"/>
    <w:rsid w:val="009B5A69"/>
    <w:rsid w:val="009B6D1B"/>
    <w:rsid w:val="009B6F1F"/>
    <w:rsid w:val="009C2F0C"/>
    <w:rsid w:val="009C639C"/>
    <w:rsid w:val="009D1389"/>
    <w:rsid w:val="009D1FA6"/>
    <w:rsid w:val="009D7613"/>
    <w:rsid w:val="009E1902"/>
    <w:rsid w:val="009E2C52"/>
    <w:rsid w:val="00A0629F"/>
    <w:rsid w:val="00A27B78"/>
    <w:rsid w:val="00A32083"/>
    <w:rsid w:val="00A33339"/>
    <w:rsid w:val="00A34F1B"/>
    <w:rsid w:val="00A37887"/>
    <w:rsid w:val="00A44183"/>
    <w:rsid w:val="00A51CC3"/>
    <w:rsid w:val="00A91D96"/>
    <w:rsid w:val="00AA296D"/>
    <w:rsid w:val="00AB364B"/>
    <w:rsid w:val="00AB6809"/>
    <w:rsid w:val="00AB7D6F"/>
    <w:rsid w:val="00AC7AEA"/>
    <w:rsid w:val="00AD02BF"/>
    <w:rsid w:val="00AD5069"/>
    <w:rsid w:val="00AD5DA7"/>
    <w:rsid w:val="00AE2039"/>
    <w:rsid w:val="00AE5717"/>
    <w:rsid w:val="00AE5C67"/>
    <w:rsid w:val="00AF5EEF"/>
    <w:rsid w:val="00AF6520"/>
    <w:rsid w:val="00AF7B0D"/>
    <w:rsid w:val="00B017EB"/>
    <w:rsid w:val="00B12214"/>
    <w:rsid w:val="00B20F6E"/>
    <w:rsid w:val="00B2609B"/>
    <w:rsid w:val="00B278F9"/>
    <w:rsid w:val="00B31E57"/>
    <w:rsid w:val="00B33190"/>
    <w:rsid w:val="00B3549E"/>
    <w:rsid w:val="00B42C5C"/>
    <w:rsid w:val="00B43F16"/>
    <w:rsid w:val="00B46114"/>
    <w:rsid w:val="00B46D3E"/>
    <w:rsid w:val="00B47697"/>
    <w:rsid w:val="00B5567D"/>
    <w:rsid w:val="00B63F38"/>
    <w:rsid w:val="00B71BAA"/>
    <w:rsid w:val="00B80374"/>
    <w:rsid w:val="00B835FC"/>
    <w:rsid w:val="00B93348"/>
    <w:rsid w:val="00B97968"/>
    <w:rsid w:val="00BA2482"/>
    <w:rsid w:val="00BA6525"/>
    <w:rsid w:val="00BA6F36"/>
    <w:rsid w:val="00BB5FCA"/>
    <w:rsid w:val="00BD1B24"/>
    <w:rsid w:val="00BD2E00"/>
    <w:rsid w:val="00BD5010"/>
    <w:rsid w:val="00BD6A60"/>
    <w:rsid w:val="00BE0817"/>
    <w:rsid w:val="00BE1278"/>
    <w:rsid w:val="00BE5BA9"/>
    <w:rsid w:val="00BE7556"/>
    <w:rsid w:val="00BF449E"/>
    <w:rsid w:val="00BF71E5"/>
    <w:rsid w:val="00C00479"/>
    <w:rsid w:val="00C0099F"/>
    <w:rsid w:val="00C157AF"/>
    <w:rsid w:val="00C20C65"/>
    <w:rsid w:val="00C22E55"/>
    <w:rsid w:val="00C27EDD"/>
    <w:rsid w:val="00C354DA"/>
    <w:rsid w:val="00C4029A"/>
    <w:rsid w:val="00C4253F"/>
    <w:rsid w:val="00C443E8"/>
    <w:rsid w:val="00C53E5D"/>
    <w:rsid w:val="00C5670B"/>
    <w:rsid w:val="00C6538A"/>
    <w:rsid w:val="00C7135C"/>
    <w:rsid w:val="00C818EE"/>
    <w:rsid w:val="00C92724"/>
    <w:rsid w:val="00CA1610"/>
    <w:rsid w:val="00CA679B"/>
    <w:rsid w:val="00CA7A05"/>
    <w:rsid w:val="00CB22C5"/>
    <w:rsid w:val="00CB4E7A"/>
    <w:rsid w:val="00CB5080"/>
    <w:rsid w:val="00CB7E8F"/>
    <w:rsid w:val="00CC3CB2"/>
    <w:rsid w:val="00CD0CCA"/>
    <w:rsid w:val="00CD19A4"/>
    <w:rsid w:val="00CD3B92"/>
    <w:rsid w:val="00CD5E27"/>
    <w:rsid w:val="00CD640E"/>
    <w:rsid w:val="00CE5DFC"/>
    <w:rsid w:val="00CE61BB"/>
    <w:rsid w:val="00CE7386"/>
    <w:rsid w:val="00CE74CC"/>
    <w:rsid w:val="00CE757C"/>
    <w:rsid w:val="00CE788B"/>
    <w:rsid w:val="00CF38AD"/>
    <w:rsid w:val="00D01759"/>
    <w:rsid w:val="00D066C7"/>
    <w:rsid w:val="00D07081"/>
    <w:rsid w:val="00D17C88"/>
    <w:rsid w:val="00D17FE3"/>
    <w:rsid w:val="00D21937"/>
    <w:rsid w:val="00D2198C"/>
    <w:rsid w:val="00D21C7E"/>
    <w:rsid w:val="00D26BD4"/>
    <w:rsid w:val="00D31261"/>
    <w:rsid w:val="00D315E6"/>
    <w:rsid w:val="00D40DA3"/>
    <w:rsid w:val="00D41227"/>
    <w:rsid w:val="00D41EA9"/>
    <w:rsid w:val="00D45352"/>
    <w:rsid w:val="00D474D3"/>
    <w:rsid w:val="00D5073B"/>
    <w:rsid w:val="00D50E3E"/>
    <w:rsid w:val="00D5476C"/>
    <w:rsid w:val="00D61940"/>
    <w:rsid w:val="00D668E2"/>
    <w:rsid w:val="00D7170B"/>
    <w:rsid w:val="00D76DAD"/>
    <w:rsid w:val="00D85C30"/>
    <w:rsid w:val="00D95D35"/>
    <w:rsid w:val="00D966CF"/>
    <w:rsid w:val="00D97765"/>
    <w:rsid w:val="00DA3EB5"/>
    <w:rsid w:val="00DB0122"/>
    <w:rsid w:val="00DB5473"/>
    <w:rsid w:val="00DB5629"/>
    <w:rsid w:val="00DC5AB6"/>
    <w:rsid w:val="00DC67D2"/>
    <w:rsid w:val="00DD0F7E"/>
    <w:rsid w:val="00DD4608"/>
    <w:rsid w:val="00DD51AA"/>
    <w:rsid w:val="00DD752A"/>
    <w:rsid w:val="00DE2905"/>
    <w:rsid w:val="00DF1D39"/>
    <w:rsid w:val="00DF7299"/>
    <w:rsid w:val="00E04884"/>
    <w:rsid w:val="00E136E2"/>
    <w:rsid w:val="00E25B6E"/>
    <w:rsid w:val="00E27B91"/>
    <w:rsid w:val="00E30951"/>
    <w:rsid w:val="00E427CB"/>
    <w:rsid w:val="00E44A69"/>
    <w:rsid w:val="00E459B8"/>
    <w:rsid w:val="00E609A1"/>
    <w:rsid w:val="00E75055"/>
    <w:rsid w:val="00E755A9"/>
    <w:rsid w:val="00E85EA9"/>
    <w:rsid w:val="00E91FF2"/>
    <w:rsid w:val="00E96393"/>
    <w:rsid w:val="00EB07B8"/>
    <w:rsid w:val="00EB313C"/>
    <w:rsid w:val="00EC2EBB"/>
    <w:rsid w:val="00EC33DA"/>
    <w:rsid w:val="00ED11D2"/>
    <w:rsid w:val="00EE1103"/>
    <w:rsid w:val="00EE11EE"/>
    <w:rsid w:val="00EE7715"/>
    <w:rsid w:val="00F03BB0"/>
    <w:rsid w:val="00F06499"/>
    <w:rsid w:val="00F11B44"/>
    <w:rsid w:val="00F20F74"/>
    <w:rsid w:val="00F21ED5"/>
    <w:rsid w:val="00F34D45"/>
    <w:rsid w:val="00F35D14"/>
    <w:rsid w:val="00F36701"/>
    <w:rsid w:val="00F42021"/>
    <w:rsid w:val="00F42183"/>
    <w:rsid w:val="00F51EF7"/>
    <w:rsid w:val="00F57AB1"/>
    <w:rsid w:val="00F62B86"/>
    <w:rsid w:val="00F63585"/>
    <w:rsid w:val="00F70539"/>
    <w:rsid w:val="00F828AA"/>
    <w:rsid w:val="00F95239"/>
    <w:rsid w:val="00F96F8C"/>
    <w:rsid w:val="00FA085C"/>
    <w:rsid w:val="00FB3721"/>
    <w:rsid w:val="00FB737A"/>
    <w:rsid w:val="00FC6A22"/>
    <w:rsid w:val="00FC757D"/>
    <w:rsid w:val="00FD3D5D"/>
    <w:rsid w:val="00FD5A16"/>
    <w:rsid w:val="00FE3ABF"/>
    <w:rsid w:val="00FE4B18"/>
    <w:rsid w:val="00FF110D"/>
    <w:rsid w:val="00FF25C3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5EA9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85EA9"/>
    <w:pPr>
      <w:keepNext/>
      <w:keepLines/>
      <w:pageBreakBefore/>
      <w:numPr>
        <w:numId w:val="9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5EA9"/>
    <w:pPr>
      <w:keepNext/>
      <w:keepLines/>
      <w:numPr>
        <w:ilvl w:val="1"/>
        <w:numId w:val="9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5EA9"/>
    <w:pPr>
      <w:keepNext/>
      <w:keepLines/>
      <w:numPr>
        <w:ilvl w:val="2"/>
        <w:numId w:val="9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85EA9"/>
    <w:pPr>
      <w:keepNext/>
      <w:keepLines/>
      <w:numPr>
        <w:ilvl w:val="3"/>
        <w:numId w:val="9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E85EA9"/>
    <w:pPr>
      <w:keepNext/>
      <w:keepLines/>
      <w:numPr>
        <w:ilvl w:val="4"/>
        <w:numId w:val="9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E85EA9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E85EA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E85EA9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E85EA9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E85EA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E85EA9"/>
  </w:style>
  <w:style w:type="paragraph" w:styleId="Listenabsatz">
    <w:name w:val="List Paragraph"/>
    <w:basedOn w:val="Standard"/>
    <w:uiPriority w:val="34"/>
    <w:rsid w:val="00E85EA9"/>
    <w:pPr>
      <w:ind w:left="720"/>
      <w:contextualSpacing/>
    </w:pPr>
  </w:style>
  <w:style w:type="table" w:styleId="Tabellenraster">
    <w:name w:val="Table Grid"/>
    <w:basedOn w:val="NormaleTabelle"/>
    <w:uiPriority w:val="59"/>
    <w:rsid w:val="00E85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E85EA9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5EA9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5EA9"/>
    <w:rPr>
      <w:rFonts w:ascii="Arial" w:eastAsiaTheme="majorEastAsia" w:hAnsi="Arial" w:cstheme="majorBidi"/>
      <w:b/>
      <w:bCs/>
      <w:sz w:val="24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56F7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56F7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56F70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E85EA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E85EA9"/>
    <w:rPr>
      <w:rFonts w:ascii="Consolas" w:hAnsi="Consolas" w:cs="Consolas"/>
      <w:sz w:val="21"/>
      <w:szCs w:val="2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5EA9"/>
    <w:rPr>
      <w:rFonts w:ascii="Arial" w:eastAsiaTheme="majorEastAsia" w:hAnsi="Arial" w:cstheme="majorBidi"/>
      <w:b/>
      <w:bCs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E85EA9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5EA9"/>
    <w:pPr>
      <w:spacing w:after="100"/>
      <w:jc w:val="left"/>
    </w:pPr>
  </w:style>
  <w:style w:type="paragraph" w:styleId="Verzeichnis2">
    <w:name w:val="toc 2"/>
    <w:basedOn w:val="Standard"/>
    <w:next w:val="Standard"/>
    <w:autoRedefine/>
    <w:uiPriority w:val="39"/>
    <w:unhideWhenUsed/>
    <w:rsid w:val="00E85EA9"/>
    <w:pPr>
      <w:spacing w:after="100"/>
      <w:ind w:left="220"/>
      <w:jc w:val="left"/>
    </w:pPr>
  </w:style>
  <w:style w:type="character" w:styleId="Hyperlink">
    <w:name w:val="Hyperlink"/>
    <w:basedOn w:val="Absatz-Standardschriftart"/>
    <w:uiPriority w:val="99"/>
    <w:unhideWhenUsed/>
    <w:rsid w:val="00E85EA9"/>
    <w:rPr>
      <w:color w:val="5F5F5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unhideWhenUsed/>
    <w:rsid w:val="00E85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85EA9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E85EA9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85E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85EA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85EA9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85E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85EA9"/>
    <w:rPr>
      <w:rFonts w:ascii="Times New Roman" w:hAnsi="Times New Roman"/>
      <w:b/>
      <w:bCs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85EA9"/>
    <w:rPr>
      <w:rFonts w:ascii="Arial" w:eastAsiaTheme="majorEastAsia" w:hAnsi="Arial" w:cstheme="majorBidi"/>
      <w:b/>
      <w:bCs/>
      <w:iCs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E85EA9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E85EA9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E85EA9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E85EA9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uiPriority w:val="99"/>
    <w:unhideWhenUsed/>
    <w:rsid w:val="00E85EA9"/>
    <w:pPr>
      <w:spacing w:after="0"/>
      <w:jc w:val="left"/>
    </w:pPr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E85EA9"/>
    <w:rPr>
      <w:color w:val="808080"/>
    </w:rPr>
  </w:style>
  <w:style w:type="paragraph" w:styleId="KeinLeerraum">
    <w:name w:val="No Spacing"/>
    <w:link w:val="KeinLeerraumZchn"/>
    <w:uiPriority w:val="1"/>
    <w:qFormat/>
    <w:rsid w:val="00F7053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474D3"/>
  </w:style>
  <w:style w:type="character" w:customStyle="1" w:styleId="berschrift5Zchn">
    <w:name w:val="Überschrift 5 Zchn"/>
    <w:basedOn w:val="Absatz-Standardschriftart"/>
    <w:link w:val="berschrift5"/>
    <w:uiPriority w:val="9"/>
    <w:rsid w:val="00E85EA9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5EA9"/>
    <w:rPr>
      <w:rFonts w:asciiTheme="majorHAnsi" w:eastAsiaTheme="majorEastAsia" w:hAnsiTheme="majorHAnsi" w:cstheme="majorBidi"/>
      <w:i/>
      <w:iCs/>
      <w:color w:val="00000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5EA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5E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5E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E85EA9"/>
  </w:style>
  <w:style w:type="paragraph" w:styleId="Titel">
    <w:name w:val="Title"/>
    <w:basedOn w:val="Standard"/>
    <w:next w:val="Standard"/>
    <w:link w:val="TitelZchn"/>
    <w:uiPriority w:val="10"/>
    <w:unhideWhenUsed/>
    <w:rsid w:val="00E85EA9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5EA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E85EA9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000000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5EA9"/>
    <w:rPr>
      <w:rFonts w:asciiTheme="majorHAnsi" w:eastAsiaTheme="majorEastAsia" w:hAnsiTheme="majorHAnsi" w:cstheme="majorBidi"/>
      <w:b/>
      <w:iCs/>
      <w:color w:val="000000" w:themeColor="accent1"/>
      <w:spacing w:val="15"/>
      <w:sz w:val="26"/>
      <w:szCs w:val="24"/>
    </w:rPr>
  </w:style>
  <w:style w:type="paragraph" w:styleId="Index1">
    <w:name w:val="index 1"/>
    <w:basedOn w:val="Standard"/>
    <w:next w:val="Standard"/>
    <w:autoRedefine/>
    <w:uiPriority w:val="99"/>
    <w:unhideWhenUsed/>
    <w:rsid w:val="00F70539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Standard"/>
    <w:uiPriority w:val="99"/>
    <w:unhideWhenUsed/>
    <w:rsid w:val="00E85EA9"/>
    <w:rPr>
      <w:rFonts w:asciiTheme="majorHAnsi" w:eastAsiaTheme="majorEastAsia" w:hAnsiTheme="majorHAnsi" w:cstheme="majorBidi"/>
      <w:b/>
      <w:bCs/>
    </w:rPr>
  </w:style>
  <w:style w:type="character" w:styleId="Hervorhebung">
    <w:name w:val="Emphasis"/>
    <w:basedOn w:val="Absatz-Standardschriftart"/>
    <w:uiPriority w:val="20"/>
    <w:rsid w:val="00E85EA9"/>
    <w:rPr>
      <w:i/>
      <w:iCs/>
    </w:rPr>
  </w:style>
  <w:style w:type="paragraph" w:styleId="Literaturverzeichnis">
    <w:name w:val="Bibliography"/>
    <w:basedOn w:val="Standard"/>
    <w:next w:val="Standard"/>
    <w:uiPriority w:val="37"/>
    <w:unhideWhenUsed/>
    <w:rsid w:val="00F70539"/>
  </w:style>
  <w:style w:type="paragraph" w:styleId="Zitat">
    <w:name w:val="Quote"/>
    <w:basedOn w:val="Standard"/>
    <w:next w:val="Standard"/>
    <w:link w:val="ZitatZchn"/>
    <w:uiPriority w:val="29"/>
    <w:rsid w:val="00E85EA9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85EA9"/>
    <w:rPr>
      <w:rFonts w:ascii="Times New Roman" w:hAnsi="Times New Roman"/>
      <w:iCs/>
      <w:color w:val="000000" w:themeColor="text1"/>
      <w:sz w:val="24"/>
    </w:rPr>
  </w:style>
  <w:style w:type="paragraph" w:customStyle="1" w:styleId="Abbildung">
    <w:name w:val="Abbildung"/>
    <w:basedOn w:val="Standard"/>
    <w:next w:val="Standard"/>
    <w:rsid w:val="00E85EA9"/>
    <w:pPr>
      <w:jc w:val="center"/>
    </w:pPr>
    <w:rPr>
      <w:noProof/>
      <w:lang w:eastAsia="de-DE"/>
    </w:rPr>
  </w:style>
  <w:style w:type="character" w:styleId="HTMLCode">
    <w:name w:val="HTML Code"/>
    <w:basedOn w:val="Absatz-Standardschriftart"/>
    <w:uiPriority w:val="99"/>
    <w:unhideWhenUsed/>
    <w:rsid w:val="00F70539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F70539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7053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70539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F70539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F70539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F70539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F70539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F70539"/>
  </w:style>
  <w:style w:type="paragraph" w:styleId="HTMLAdresse">
    <w:name w:val="HTML Address"/>
    <w:basedOn w:val="Standard"/>
    <w:link w:val="HTMLAdresseZchn"/>
    <w:uiPriority w:val="99"/>
    <w:unhideWhenUsed/>
    <w:rsid w:val="00F70539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F70539"/>
    <w:rPr>
      <w:i/>
      <w:iCs/>
      <w:sz w:val="24"/>
    </w:rPr>
  </w:style>
  <w:style w:type="character" w:styleId="Fett">
    <w:name w:val="Strong"/>
    <w:basedOn w:val="Absatz-Standardschriftart"/>
    <w:uiPriority w:val="22"/>
    <w:rsid w:val="00E85EA9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E85EA9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character" w:styleId="HTMLZitat">
    <w:name w:val="HTML Cite"/>
    <w:basedOn w:val="Absatz-Standardschriftart"/>
    <w:uiPriority w:val="99"/>
    <w:unhideWhenUsed/>
    <w:rsid w:val="00F70539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F70539"/>
    <w:pPr>
      <w:spacing w:after="100"/>
      <w:ind w:left="1100"/>
    </w:pPr>
    <w:rPr>
      <w:rFonts w:eastAsiaTheme="minorEastAsia"/>
      <w:lang w:eastAsia="de-DE"/>
    </w:rPr>
  </w:style>
  <w:style w:type="paragraph" w:customStyle="1" w:styleId="Zentriert">
    <w:name w:val="Zentriert"/>
    <w:basedOn w:val="Standard"/>
    <w:next w:val="Standard"/>
    <w:qFormat/>
    <w:rsid w:val="00F70539"/>
    <w:pPr>
      <w:jc w:val="center"/>
    </w:pPr>
    <w:rPr>
      <w:noProof/>
      <w:lang w:eastAsia="de-DE"/>
    </w:rPr>
  </w:style>
  <w:style w:type="paragraph" w:customStyle="1" w:styleId="Anhangberschrift1">
    <w:name w:val="Anhangüberschrift 1"/>
    <w:basedOn w:val="berschrift1"/>
    <w:next w:val="Standard"/>
    <w:qFormat/>
    <w:rsid w:val="00F70539"/>
    <w:pPr>
      <w:numPr>
        <w:numId w:val="0"/>
      </w:numPr>
    </w:pPr>
  </w:style>
  <w:style w:type="paragraph" w:styleId="Listennummer5">
    <w:name w:val="List Number 5"/>
    <w:basedOn w:val="Standard"/>
    <w:uiPriority w:val="99"/>
    <w:unhideWhenUsed/>
    <w:rsid w:val="00F70539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unhideWhenUsed/>
    <w:rsid w:val="00F70539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F70539"/>
    <w:pPr>
      <w:numPr>
        <w:numId w:val="4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F70539"/>
    <w:pPr>
      <w:spacing w:after="120"/>
      <w:ind w:left="1415"/>
      <w:contextualSpacing/>
    </w:pPr>
  </w:style>
  <w:style w:type="numbering" w:customStyle="1" w:styleId="ListeAnhang">
    <w:name w:val="Liste Anhang"/>
    <w:uiPriority w:val="99"/>
    <w:rsid w:val="00F70539"/>
  </w:style>
  <w:style w:type="paragraph" w:styleId="Verzeichnis7">
    <w:name w:val="toc 7"/>
    <w:basedOn w:val="Standard"/>
    <w:next w:val="Standard"/>
    <w:autoRedefine/>
    <w:uiPriority w:val="39"/>
    <w:unhideWhenUsed/>
    <w:rsid w:val="00F70539"/>
    <w:pPr>
      <w:spacing w:after="100"/>
      <w:ind w:left="1320"/>
    </w:pPr>
    <w:rPr>
      <w:rFonts w:eastAsiaTheme="minorEastAsia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E85EA9"/>
    <w:pPr>
      <w:spacing w:after="100"/>
      <w:ind w:left="720"/>
      <w:jc w:val="left"/>
    </w:pPr>
  </w:style>
  <w:style w:type="paragraph" w:customStyle="1" w:styleId="berschriftBeginn">
    <w:name w:val="Überschrift Beginn"/>
    <w:basedOn w:val="berschrift1"/>
    <w:next w:val="Standard"/>
    <w:qFormat/>
    <w:rsid w:val="00F70539"/>
    <w:pPr>
      <w:numPr>
        <w:numId w:val="0"/>
      </w:numPr>
    </w:pPr>
  </w:style>
  <w:style w:type="paragraph" w:customStyle="1" w:styleId="Anhangberschrift2">
    <w:name w:val="Anhangüberschrift 2"/>
    <w:basedOn w:val="berschrift2"/>
    <w:qFormat/>
    <w:rsid w:val="00F70539"/>
    <w:pPr>
      <w:numPr>
        <w:numId w:val="8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F70539"/>
    <w:pPr>
      <w:numPr>
        <w:numId w:val="7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F70539"/>
    <w:pPr>
      <w:spacing w:after="100"/>
      <w:ind w:left="1540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F70539"/>
    <w:pPr>
      <w:spacing w:after="100"/>
      <w:ind w:left="1760"/>
    </w:pPr>
    <w:rPr>
      <w:rFonts w:eastAsiaTheme="minorEastAsia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E85EA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E85EA9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E85EA9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33668D"/>
    <w:rPr>
      <w:rFonts w:ascii="Consolas" w:hAnsi="Consolas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5EA9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85EA9"/>
    <w:pPr>
      <w:keepNext/>
      <w:keepLines/>
      <w:pageBreakBefore/>
      <w:numPr>
        <w:numId w:val="9"/>
      </w:numPr>
      <w:suppressAutoHyphens/>
      <w:spacing w:after="0"/>
      <w:ind w:left="431" w:hanging="431"/>
      <w:jc w:val="left"/>
      <w:outlineLvl w:val="0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5EA9"/>
    <w:pPr>
      <w:keepNext/>
      <w:keepLines/>
      <w:numPr>
        <w:ilvl w:val="1"/>
        <w:numId w:val="9"/>
      </w:numPr>
      <w:suppressAutoHyphens/>
      <w:spacing w:before="200" w:after="0"/>
      <w:ind w:left="578" w:hanging="578"/>
      <w:jc w:val="lef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5EA9"/>
    <w:pPr>
      <w:keepNext/>
      <w:keepLines/>
      <w:numPr>
        <w:ilvl w:val="2"/>
        <w:numId w:val="9"/>
      </w:numPr>
      <w:suppressAutoHyphens/>
      <w:spacing w:before="200" w:after="0"/>
      <w:jc w:val="left"/>
      <w:outlineLvl w:val="2"/>
    </w:pPr>
    <w:rPr>
      <w:rFonts w:ascii="Arial" w:eastAsiaTheme="majorEastAsia" w:hAnsi="Arial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85EA9"/>
    <w:pPr>
      <w:keepNext/>
      <w:keepLines/>
      <w:numPr>
        <w:ilvl w:val="3"/>
        <w:numId w:val="9"/>
      </w:numPr>
      <w:suppressAutoHyphens/>
      <w:spacing w:before="200" w:after="0"/>
      <w:ind w:left="862" w:hanging="862"/>
      <w:jc w:val="left"/>
      <w:outlineLvl w:val="3"/>
    </w:pPr>
    <w:rPr>
      <w:rFonts w:ascii="Arial" w:eastAsiaTheme="majorEastAsia" w:hAnsi="Arial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E85EA9"/>
    <w:pPr>
      <w:keepNext/>
      <w:keepLines/>
      <w:numPr>
        <w:ilvl w:val="4"/>
        <w:numId w:val="9"/>
      </w:numPr>
      <w:suppressAutoHyphens/>
      <w:spacing w:before="200" w:after="0"/>
      <w:ind w:left="1009" w:hanging="1009"/>
      <w:jc w:val="left"/>
      <w:outlineLvl w:val="4"/>
    </w:pPr>
    <w:rPr>
      <w:rFonts w:ascii="Arial" w:eastAsiaTheme="majorEastAsia" w:hAnsi="Arial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E85EA9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E85EA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E85EA9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E85EA9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E85EA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E85EA9"/>
  </w:style>
  <w:style w:type="paragraph" w:styleId="Listenabsatz">
    <w:name w:val="List Paragraph"/>
    <w:basedOn w:val="Standard"/>
    <w:uiPriority w:val="34"/>
    <w:rsid w:val="00E85EA9"/>
    <w:pPr>
      <w:ind w:left="720"/>
      <w:contextualSpacing/>
    </w:pPr>
  </w:style>
  <w:style w:type="table" w:styleId="Tabellenraster">
    <w:name w:val="Table Grid"/>
    <w:basedOn w:val="NormaleTabelle"/>
    <w:uiPriority w:val="59"/>
    <w:rsid w:val="00E85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E85EA9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5EA9"/>
    <w:rPr>
      <w:rFonts w:ascii="Arial" w:eastAsiaTheme="majorEastAsia" w:hAnsi="Arial" w:cstheme="majorBidi"/>
      <w:b/>
      <w:bCs/>
      <w:sz w:val="2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5EA9"/>
    <w:rPr>
      <w:rFonts w:ascii="Arial" w:eastAsiaTheme="majorEastAsia" w:hAnsi="Arial" w:cstheme="majorBidi"/>
      <w:b/>
      <w:bCs/>
      <w:sz w:val="24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56F7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56F7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56F70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E85EA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E85EA9"/>
    <w:rPr>
      <w:rFonts w:ascii="Consolas" w:hAnsi="Consolas" w:cs="Consolas"/>
      <w:sz w:val="21"/>
      <w:szCs w:val="2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5EA9"/>
    <w:rPr>
      <w:rFonts w:ascii="Arial" w:eastAsiaTheme="majorEastAsia" w:hAnsi="Arial" w:cstheme="majorBidi"/>
      <w:b/>
      <w:bCs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E85EA9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5EA9"/>
    <w:pPr>
      <w:spacing w:after="100"/>
      <w:jc w:val="left"/>
    </w:pPr>
  </w:style>
  <w:style w:type="paragraph" w:styleId="Verzeichnis2">
    <w:name w:val="toc 2"/>
    <w:basedOn w:val="Standard"/>
    <w:next w:val="Standard"/>
    <w:autoRedefine/>
    <w:uiPriority w:val="39"/>
    <w:unhideWhenUsed/>
    <w:rsid w:val="00E85EA9"/>
    <w:pPr>
      <w:spacing w:after="100"/>
      <w:ind w:left="220"/>
      <w:jc w:val="left"/>
    </w:pPr>
  </w:style>
  <w:style w:type="character" w:styleId="Hyperlink">
    <w:name w:val="Hyperlink"/>
    <w:basedOn w:val="Absatz-Standardschriftart"/>
    <w:uiPriority w:val="99"/>
    <w:unhideWhenUsed/>
    <w:rsid w:val="00E85EA9"/>
    <w:rPr>
      <w:color w:val="5F5F5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unhideWhenUsed/>
    <w:rsid w:val="00E85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85EA9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E85EA9"/>
    <w:pPr>
      <w:spacing w:after="100"/>
      <w:ind w:left="440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85E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85EA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85EA9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85E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85EA9"/>
    <w:rPr>
      <w:rFonts w:ascii="Times New Roman" w:hAnsi="Times New Roman"/>
      <w:b/>
      <w:bCs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85EA9"/>
    <w:rPr>
      <w:rFonts w:ascii="Arial" w:eastAsiaTheme="majorEastAsia" w:hAnsi="Arial" w:cstheme="majorBidi"/>
      <w:b/>
      <w:bCs/>
      <w:iCs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E85EA9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E85EA9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E85EA9"/>
    <w:pPr>
      <w:tabs>
        <w:tab w:val="center" w:pos="4536"/>
        <w:tab w:val="right" w:pos="9072"/>
      </w:tabs>
      <w:spacing w:after="0" w:line="240" w:lineRule="auto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E85EA9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uiPriority w:val="99"/>
    <w:unhideWhenUsed/>
    <w:rsid w:val="00E85EA9"/>
    <w:pPr>
      <w:spacing w:after="0"/>
      <w:jc w:val="left"/>
    </w:pPr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E85EA9"/>
    <w:rPr>
      <w:color w:val="808080"/>
    </w:rPr>
  </w:style>
  <w:style w:type="paragraph" w:styleId="KeinLeerraum">
    <w:name w:val="No Spacing"/>
    <w:link w:val="KeinLeerraumZchn"/>
    <w:uiPriority w:val="1"/>
    <w:qFormat/>
    <w:rsid w:val="00F7053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474D3"/>
  </w:style>
  <w:style w:type="character" w:customStyle="1" w:styleId="berschrift5Zchn">
    <w:name w:val="Überschrift 5 Zchn"/>
    <w:basedOn w:val="Absatz-Standardschriftart"/>
    <w:link w:val="berschrift5"/>
    <w:uiPriority w:val="9"/>
    <w:rsid w:val="00E85EA9"/>
    <w:rPr>
      <w:rFonts w:ascii="Arial" w:eastAsiaTheme="majorEastAsia" w:hAnsi="Arial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5EA9"/>
    <w:rPr>
      <w:rFonts w:asciiTheme="majorHAnsi" w:eastAsiaTheme="majorEastAsia" w:hAnsiTheme="majorHAnsi" w:cstheme="majorBidi"/>
      <w:i/>
      <w:iCs/>
      <w:color w:val="00000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5EA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5E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5E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E85EA9"/>
  </w:style>
  <w:style w:type="paragraph" w:styleId="Titel">
    <w:name w:val="Title"/>
    <w:basedOn w:val="Standard"/>
    <w:next w:val="Standard"/>
    <w:link w:val="TitelZchn"/>
    <w:uiPriority w:val="10"/>
    <w:unhideWhenUsed/>
    <w:rsid w:val="00E85EA9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5EA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E85EA9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000000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5EA9"/>
    <w:rPr>
      <w:rFonts w:asciiTheme="majorHAnsi" w:eastAsiaTheme="majorEastAsia" w:hAnsiTheme="majorHAnsi" w:cstheme="majorBidi"/>
      <w:b/>
      <w:iCs/>
      <w:color w:val="000000" w:themeColor="accent1"/>
      <w:spacing w:val="15"/>
      <w:sz w:val="26"/>
      <w:szCs w:val="24"/>
    </w:rPr>
  </w:style>
  <w:style w:type="paragraph" w:styleId="Index1">
    <w:name w:val="index 1"/>
    <w:basedOn w:val="Standard"/>
    <w:next w:val="Standard"/>
    <w:autoRedefine/>
    <w:uiPriority w:val="99"/>
    <w:unhideWhenUsed/>
    <w:rsid w:val="00F70539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Standard"/>
    <w:uiPriority w:val="99"/>
    <w:unhideWhenUsed/>
    <w:rsid w:val="00E85EA9"/>
    <w:rPr>
      <w:rFonts w:asciiTheme="majorHAnsi" w:eastAsiaTheme="majorEastAsia" w:hAnsiTheme="majorHAnsi" w:cstheme="majorBidi"/>
      <w:b/>
      <w:bCs/>
    </w:rPr>
  </w:style>
  <w:style w:type="character" w:styleId="Hervorhebung">
    <w:name w:val="Emphasis"/>
    <w:basedOn w:val="Absatz-Standardschriftart"/>
    <w:uiPriority w:val="20"/>
    <w:rsid w:val="00E85EA9"/>
    <w:rPr>
      <w:i/>
      <w:iCs/>
    </w:rPr>
  </w:style>
  <w:style w:type="paragraph" w:styleId="Literaturverzeichnis">
    <w:name w:val="Bibliography"/>
    <w:basedOn w:val="Standard"/>
    <w:next w:val="Standard"/>
    <w:uiPriority w:val="37"/>
    <w:unhideWhenUsed/>
    <w:rsid w:val="00F70539"/>
  </w:style>
  <w:style w:type="paragraph" w:styleId="Zitat">
    <w:name w:val="Quote"/>
    <w:basedOn w:val="Standard"/>
    <w:next w:val="Standard"/>
    <w:link w:val="ZitatZchn"/>
    <w:uiPriority w:val="29"/>
    <w:rsid w:val="00E85EA9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85EA9"/>
    <w:rPr>
      <w:rFonts w:ascii="Times New Roman" w:hAnsi="Times New Roman"/>
      <w:iCs/>
      <w:color w:val="000000" w:themeColor="text1"/>
      <w:sz w:val="24"/>
    </w:rPr>
  </w:style>
  <w:style w:type="paragraph" w:customStyle="1" w:styleId="Abbildung">
    <w:name w:val="Abbildung"/>
    <w:basedOn w:val="Standard"/>
    <w:next w:val="Standard"/>
    <w:rsid w:val="00E85EA9"/>
    <w:pPr>
      <w:jc w:val="center"/>
    </w:pPr>
    <w:rPr>
      <w:noProof/>
      <w:lang w:eastAsia="de-DE"/>
    </w:rPr>
  </w:style>
  <w:style w:type="character" w:styleId="HTMLCode">
    <w:name w:val="HTML Code"/>
    <w:basedOn w:val="Absatz-Standardschriftart"/>
    <w:uiPriority w:val="99"/>
    <w:unhideWhenUsed/>
    <w:rsid w:val="00F70539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F70539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7053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70539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F70539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F70539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F70539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F70539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F70539"/>
  </w:style>
  <w:style w:type="paragraph" w:styleId="HTMLAdresse">
    <w:name w:val="HTML Address"/>
    <w:basedOn w:val="Standard"/>
    <w:link w:val="HTMLAdresseZchn"/>
    <w:uiPriority w:val="99"/>
    <w:unhideWhenUsed/>
    <w:rsid w:val="00F70539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F70539"/>
    <w:rPr>
      <w:i/>
      <w:iCs/>
      <w:sz w:val="24"/>
    </w:rPr>
  </w:style>
  <w:style w:type="character" w:styleId="Fett">
    <w:name w:val="Strong"/>
    <w:basedOn w:val="Absatz-Standardschriftart"/>
    <w:uiPriority w:val="22"/>
    <w:rsid w:val="00E85EA9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E85EA9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character" w:styleId="HTMLZitat">
    <w:name w:val="HTML Cite"/>
    <w:basedOn w:val="Absatz-Standardschriftart"/>
    <w:uiPriority w:val="99"/>
    <w:unhideWhenUsed/>
    <w:rsid w:val="00F70539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F70539"/>
    <w:pPr>
      <w:spacing w:after="100"/>
      <w:ind w:left="1100"/>
    </w:pPr>
    <w:rPr>
      <w:rFonts w:eastAsiaTheme="minorEastAsia"/>
      <w:lang w:eastAsia="de-DE"/>
    </w:rPr>
  </w:style>
  <w:style w:type="paragraph" w:customStyle="1" w:styleId="Zentriert">
    <w:name w:val="Zentriert"/>
    <w:basedOn w:val="Standard"/>
    <w:next w:val="Standard"/>
    <w:qFormat/>
    <w:rsid w:val="00F70539"/>
    <w:pPr>
      <w:jc w:val="center"/>
    </w:pPr>
    <w:rPr>
      <w:noProof/>
      <w:lang w:eastAsia="de-DE"/>
    </w:rPr>
  </w:style>
  <w:style w:type="paragraph" w:customStyle="1" w:styleId="Anhangberschrift1">
    <w:name w:val="Anhangüberschrift 1"/>
    <w:basedOn w:val="berschrift1"/>
    <w:next w:val="Standard"/>
    <w:qFormat/>
    <w:rsid w:val="00F70539"/>
    <w:pPr>
      <w:numPr>
        <w:numId w:val="0"/>
      </w:numPr>
    </w:pPr>
  </w:style>
  <w:style w:type="paragraph" w:styleId="Listennummer5">
    <w:name w:val="List Number 5"/>
    <w:basedOn w:val="Standard"/>
    <w:uiPriority w:val="99"/>
    <w:unhideWhenUsed/>
    <w:rsid w:val="00F70539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unhideWhenUsed/>
    <w:rsid w:val="00F70539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F70539"/>
    <w:pPr>
      <w:numPr>
        <w:numId w:val="4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F70539"/>
    <w:pPr>
      <w:spacing w:after="120"/>
      <w:ind w:left="1415"/>
      <w:contextualSpacing/>
    </w:pPr>
  </w:style>
  <w:style w:type="numbering" w:customStyle="1" w:styleId="ListeAnhang">
    <w:name w:val="Liste Anhang"/>
    <w:uiPriority w:val="99"/>
    <w:rsid w:val="00F70539"/>
  </w:style>
  <w:style w:type="paragraph" w:styleId="Verzeichnis7">
    <w:name w:val="toc 7"/>
    <w:basedOn w:val="Standard"/>
    <w:next w:val="Standard"/>
    <w:autoRedefine/>
    <w:uiPriority w:val="39"/>
    <w:unhideWhenUsed/>
    <w:rsid w:val="00F70539"/>
    <w:pPr>
      <w:spacing w:after="100"/>
      <w:ind w:left="1320"/>
    </w:pPr>
    <w:rPr>
      <w:rFonts w:eastAsiaTheme="minorEastAsia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E85EA9"/>
    <w:pPr>
      <w:spacing w:after="100"/>
      <w:ind w:left="720"/>
      <w:jc w:val="left"/>
    </w:pPr>
  </w:style>
  <w:style w:type="paragraph" w:customStyle="1" w:styleId="berschriftBeginn">
    <w:name w:val="Überschrift Beginn"/>
    <w:basedOn w:val="berschrift1"/>
    <w:next w:val="Standard"/>
    <w:qFormat/>
    <w:rsid w:val="00F70539"/>
    <w:pPr>
      <w:numPr>
        <w:numId w:val="0"/>
      </w:numPr>
    </w:pPr>
  </w:style>
  <w:style w:type="paragraph" w:customStyle="1" w:styleId="Anhangberschrift2">
    <w:name w:val="Anhangüberschrift 2"/>
    <w:basedOn w:val="berschrift2"/>
    <w:qFormat/>
    <w:rsid w:val="00F70539"/>
    <w:pPr>
      <w:numPr>
        <w:numId w:val="8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F70539"/>
    <w:pPr>
      <w:numPr>
        <w:numId w:val="7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F70539"/>
    <w:pPr>
      <w:spacing w:after="100"/>
      <w:ind w:left="1540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F70539"/>
    <w:pPr>
      <w:spacing w:after="100"/>
      <w:ind w:left="1760"/>
    </w:pPr>
    <w:rPr>
      <w:rFonts w:eastAsiaTheme="minorEastAsia"/>
      <w:lang w:eastAsia="de-DE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E85EA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E85EA9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E85EA9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33668D"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Graphics/DocumentProperties-004.png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Graphics/DocumentProperties-003.png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Graphics/DocumentProperties-002.png" TargetMode="External"/><Relationship Id="rId5" Type="http://schemas.microsoft.com/office/2007/relationships/stylesWithEffects" Target="stylesWithEffects.xml"/><Relationship Id="rId15" Type="http://schemas.openxmlformats.org/officeDocument/2006/relationships/image" Target="Graphics/DocumentProperties-005.png" TargetMode="External"/><Relationship Id="rId23" Type="http://schemas.openxmlformats.org/officeDocument/2006/relationships/theme" Target="theme/theme1.xml"/><Relationship Id="rId10" Type="http://schemas.openxmlformats.org/officeDocument/2006/relationships/image" Target="Graphics/DocumentProperties-001.png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Graphics/DocumentProperties-006.png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Wissenschaftliche Arbei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919191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3E3876-9704-4451-B4AC-B929F630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3</Pages>
  <Words>866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2013-08-19T15:02:00Z</dcterms:created>
  <dcterms:modified xsi:type="dcterms:W3CDTF">2013-08-27T14:45:00Z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
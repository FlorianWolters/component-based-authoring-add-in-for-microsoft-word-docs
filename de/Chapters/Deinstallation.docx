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1D" w:rsidRDefault="0051301D" w:rsidP="006265D1">
      <w:pPr>
        <w:pStyle w:val="berschrift1"/>
      </w:pPr>
      <w:bookmarkStart w:id="0" w:name="_Toc364679974"/>
      <w:bookmarkStart w:id="1" w:name="_Toc367640922"/>
      <w:bookmarkStart w:id="2" w:name="_GoBack"/>
      <w:r>
        <w:t>Deinstallation</w:t>
      </w:r>
      <w:bookmarkEnd w:id="0"/>
      <w:bookmarkEnd w:id="1"/>
    </w:p>
    <w:p w:rsidR="0051301D" w:rsidRDefault="0051301D" w:rsidP="00337893">
      <w:r>
        <w:t>Das Add-In kann über das Fenster „Programme und Features“ der „Systemsteuerung“ deinstalliert werden. Dazu sind die folgenden Schritte durchzuführen.</w:t>
      </w:r>
    </w:p>
    <w:p w:rsidR="0051301D" w:rsidRDefault="0051301D" w:rsidP="00557024">
      <w:pPr>
        <w:pStyle w:val="Listenabsatz"/>
        <w:numPr>
          <w:ilvl w:val="0"/>
          <w:numId w:val="2"/>
        </w:numPr>
      </w:pPr>
      <w:r>
        <w:t>Öffnen des Fensters „Programme und Features“.</w:t>
      </w:r>
    </w:p>
    <w:p w:rsidR="0051301D" w:rsidRDefault="0051301D" w:rsidP="00557024">
      <w:pPr>
        <w:pStyle w:val="Listenabsatz"/>
        <w:numPr>
          <w:ilvl w:val="0"/>
          <w:numId w:val="3"/>
        </w:numPr>
      </w:pPr>
      <w:r>
        <w:t>Mittels des „Windows Explorer“ (</w:t>
      </w:r>
      <w:r w:rsidRPr="00490CF2">
        <w:rPr>
          <w:rStyle w:val="NurTextZchn"/>
        </w:rPr>
        <w:t>explorer.exe</w:t>
      </w:r>
      <w:r>
        <w:t>):</w:t>
      </w:r>
    </w:p>
    <w:p w:rsidR="0051301D" w:rsidRDefault="0051301D" w:rsidP="00CD0670">
      <w:pPr>
        <w:ind w:left="708"/>
      </w:pPr>
      <w:r w:rsidRPr="00490CF2">
        <w:rPr>
          <w:rStyle w:val="NurTextZchn"/>
        </w:rPr>
        <w:t>Systemsteuerung\Alle Systemsteuerungselemente\Programme und Features</w:t>
      </w:r>
    </w:p>
    <w:p w:rsidR="0051301D" w:rsidRPr="00CD0670" w:rsidRDefault="0051301D" w:rsidP="00557024">
      <w:pPr>
        <w:pStyle w:val="Listenabsatz"/>
        <w:numPr>
          <w:ilvl w:val="0"/>
          <w:numId w:val="3"/>
        </w:numPr>
        <w:rPr>
          <w:sz w:val="22"/>
        </w:rPr>
      </w:pPr>
      <w:r>
        <w:t>Mittels der „Eingabeaufforderung“ (</w:t>
      </w:r>
      <w:r w:rsidRPr="00490CF2">
        <w:rPr>
          <w:rStyle w:val="NurTextZchn"/>
        </w:rPr>
        <w:t>cmd.exe</w:t>
      </w:r>
      <w:r>
        <w:t>):</w:t>
      </w:r>
    </w:p>
    <w:p w:rsidR="0051301D" w:rsidRPr="00CD0670" w:rsidRDefault="0051301D" w:rsidP="00CD0670">
      <w:pPr>
        <w:ind w:left="708"/>
        <w:rPr>
          <w:rStyle w:val="NurTextZchn"/>
          <w:rFonts w:asciiTheme="minorHAnsi" w:hAnsiTheme="minorHAnsi" w:cstheme="minorBidi"/>
          <w:sz w:val="22"/>
          <w:szCs w:val="22"/>
        </w:rPr>
      </w:pPr>
      <w:proofErr w:type="spellStart"/>
      <w:r w:rsidRPr="00490CF2">
        <w:rPr>
          <w:rStyle w:val="NurTextZchn"/>
        </w:rPr>
        <w:t>control</w:t>
      </w:r>
      <w:proofErr w:type="spellEnd"/>
      <w:r w:rsidRPr="00490CF2">
        <w:rPr>
          <w:rStyle w:val="NurTextZchn"/>
        </w:rPr>
        <w:t xml:space="preserve"> </w:t>
      </w:r>
      <w:proofErr w:type="spellStart"/>
      <w:r w:rsidRPr="00490CF2">
        <w:rPr>
          <w:rStyle w:val="NurTextZchn"/>
        </w:rPr>
        <w:t>appwiz.cpl</w:t>
      </w:r>
      <w:proofErr w:type="spellEnd"/>
    </w:p>
    <w:p w:rsidR="0051301D" w:rsidRDefault="0051301D" w:rsidP="00557024">
      <w:pPr>
        <w:pStyle w:val="Listenabsatz"/>
        <w:numPr>
          <w:ilvl w:val="0"/>
          <w:numId w:val="2"/>
        </w:numPr>
      </w:pPr>
      <w:r>
        <w:t>Auswahl des Eintrags „</w:t>
      </w:r>
      <w:proofErr w:type="spellStart"/>
      <w:r>
        <w:t>FlorianWolters.Office.WordAddIn.CBA</w:t>
      </w:r>
      <w:proofErr w:type="spellEnd"/>
      <w:r>
        <w:t xml:space="preserve">“ (siehe </w:t>
      </w:r>
      <w:r>
        <w:fldChar w:fldCharType="begin"/>
      </w:r>
      <w:r>
        <w:instrText xml:space="preserve"> REF _Ref364157185 \h </w:instrText>
      </w:r>
      <w:r>
        <w:fldChar w:fldCharType="separate"/>
      </w:r>
      <w:r w:rsidR="004A35FF">
        <w:t xml:space="preserve">Abbildung </w:t>
      </w:r>
      <w:r w:rsidR="004A35FF">
        <w:rPr>
          <w:noProof/>
        </w:rPr>
        <w:t>4</w:t>
      </w:r>
      <w:r>
        <w:fldChar w:fldCharType="end"/>
      </w:r>
      <w:r>
        <w:t>).</w:t>
      </w:r>
    </w:p>
    <w:p w:rsidR="0051301D" w:rsidRDefault="0051301D" w:rsidP="00CD0670">
      <w:pPr>
        <w:pStyle w:val="Abbildung"/>
      </w:pPr>
      <w:r w:rsidRPr="00CD0670">
        <w:fldChar w:fldCharType="begin"/>
      </w:r>
      <w:r w:rsidRPr="00CD0670">
        <w:instrText xml:space="preserve"> INCLUDEPICTURE "</w:instrText>
      </w:r>
      <w:r w:rsidRPr="00CD0670">
        <w:fldChar w:fldCharType="begin"/>
      </w:r>
      <w:r w:rsidRPr="00CD0670">
        <w:instrText xml:space="preserve"> DOCPROPERTY _LastDirectoryPath </w:instrText>
      </w:r>
      <w:r w:rsidRPr="00CD0670">
        <w:fldChar w:fldCharType="separate"/>
      </w:r>
      <w:r w:rsidR="004A35FF">
        <w:instrText>D:\\Users\\Florian\\Dropbox\\component-based-authoring-add-in-for-microsoft-word-docs\\de\\Chapters</w:instrText>
      </w:r>
      <w:r w:rsidRPr="00CD0670">
        <w:fldChar w:fldCharType="end"/>
      </w:r>
      <w:r w:rsidRPr="00CD0670">
        <w:instrText xml:space="preserve">\\.\\Graphics\\Uninstallation-001.png" \d \*MERGEFORMAT </w:instrText>
      </w:r>
      <w:r w:rsidRPr="00CD0670">
        <w:fldChar w:fldCharType="separate"/>
      </w:r>
      <w:r w:rsidR="004A35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61.5pt;height:187.5pt">
            <v:imagedata r:id="rId9"/>
          </v:shape>
        </w:pict>
      </w:r>
      <w:r w:rsidRPr="00CD0670">
        <w:fldChar w:fldCharType="end"/>
      </w:r>
    </w:p>
    <w:p w:rsidR="0051301D" w:rsidRDefault="0051301D" w:rsidP="00337893">
      <w:pPr>
        <w:pStyle w:val="Beschriftung"/>
      </w:pPr>
      <w:bookmarkStart w:id="3" w:name="_Ref364157185"/>
      <w:bookmarkStart w:id="4" w:name="_Toc364680015"/>
      <w:bookmarkStart w:id="5" w:name="_Toc365385656"/>
      <w:r>
        <w:t xml:space="preserve">Abbildung </w:t>
      </w:r>
      <w:r w:rsidR="004A35FF">
        <w:fldChar w:fldCharType="begin"/>
      </w:r>
      <w:r w:rsidR="004A35FF">
        <w:instrText xml:space="preserve"> SEQ Abbildung \r 4 \* ARABIC </w:instrText>
      </w:r>
      <w:r w:rsidR="004A35FF">
        <w:fldChar w:fldCharType="separate"/>
      </w:r>
      <w:r w:rsidR="004A35FF">
        <w:rPr>
          <w:noProof/>
        </w:rPr>
        <w:t>4</w:t>
      </w:r>
      <w:r w:rsidR="004A35FF">
        <w:rPr>
          <w:noProof/>
        </w:rPr>
        <w:fldChar w:fldCharType="end"/>
      </w:r>
      <w:bookmarkEnd w:id="3"/>
      <w:r>
        <w:t>:</w:t>
      </w:r>
      <w:r>
        <w:tab/>
        <w:t>Screenshot des Fensters „Programme und Features“ der „Systemsteuerung“</w:t>
      </w:r>
      <w:bookmarkEnd w:id="4"/>
      <w:bookmarkEnd w:id="5"/>
    </w:p>
    <w:p w:rsidR="0051301D" w:rsidRDefault="0051301D" w:rsidP="00557024">
      <w:pPr>
        <w:pStyle w:val="Listenabsatz"/>
        <w:numPr>
          <w:ilvl w:val="0"/>
          <w:numId w:val="2"/>
        </w:numPr>
      </w:pPr>
      <w:r>
        <w:t xml:space="preserve">Auswahl des Buttons „Deinstallieren“. Der Dialog </w:t>
      </w:r>
      <w:r w:rsidRPr="0026781C">
        <w:t>„Microsoft Office-Anpassungs-Installer“</w:t>
      </w:r>
      <w:r>
        <w:t xml:space="preserve"> wird geöffnet (siehe </w:t>
      </w:r>
      <w:r>
        <w:fldChar w:fldCharType="begin"/>
      </w:r>
      <w:r>
        <w:instrText xml:space="preserve"> REF _Ref364157468 \h </w:instrText>
      </w:r>
      <w:r>
        <w:fldChar w:fldCharType="separate"/>
      </w:r>
      <w:r w:rsidR="004A35FF">
        <w:t xml:space="preserve">Abbildung </w:t>
      </w:r>
      <w:r w:rsidR="004A35FF">
        <w:rPr>
          <w:noProof/>
        </w:rPr>
        <w:t>5</w:t>
      </w:r>
      <w:r>
        <w:fldChar w:fldCharType="end"/>
      </w:r>
      <w:r>
        <w:t>).</w:t>
      </w:r>
    </w:p>
    <w:p w:rsidR="0051301D" w:rsidRDefault="0051301D" w:rsidP="00CD0670">
      <w:pPr>
        <w:pStyle w:val="Abbildung"/>
      </w:pPr>
      <w:r w:rsidRPr="00CD0670">
        <w:fldChar w:fldCharType="begin"/>
      </w:r>
      <w:r w:rsidRPr="00CD0670">
        <w:instrText xml:space="preserve"> INCLUDEPICTURE "</w:instrText>
      </w:r>
      <w:r w:rsidRPr="00CD0670">
        <w:fldChar w:fldCharType="begin"/>
      </w:r>
      <w:r w:rsidRPr="00CD0670">
        <w:instrText xml:space="preserve"> DOCPROPERTY _LastDirectoryPath </w:instrText>
      </w:r>
      <w:r w:rsidRPr="00CD0670">
        <w:fldChar w:fldCharType="separate"/>
      </w:r>
      <w:r w:rsidR="004A35FF">
        <w:instrText>D:\\Users\\Florian\\Dropbox\\component-based-authoring-add-in-for-microsoft-word-docs\\de\\Chapters</w:instrText>
      </w:r>
      <w:r w:rsidRPr="00CD0670">
        <w:fldChar w:fldCharType="end"/>
      </w:r>
      <w:r w:rsidRPr="00CD0670">
        <w:instrText xml:space="preserve">\\.\\Graphics\\Uninstallation-002.png" \d \*MERGEFORMAT </w:instrText>
      </w:r>
      <w:r w:rsidRPr="00CD0670">
        <w:fldChar w:fldCharType="separate"/>
      </w:r>
      <w:r w:rsidR="004A35FF">
        <w:pict>
          <v:shape id="_x0000_i1044" type="#_x0000_t75" style="width:279pt;height:96.75pt">
            <v:imagedata r:id="rId10"/>
          </v:shape>
        </w:pict>
      </w:r>
      <w:r w:rsidRPr="00CD0670">
        <w:fldChar w:fldCharType="end"/>
      </w:r>
    </w:p>
    <w:p w:rsidR="0051301D" w:rsidRPr="00EE1103" w:rsidRDefault="0051301D" w:rsidP="00337893">
      <w:pPr>
        <w:pStyle w:val="Beschriftung"/>
      </w:pPr>
      <w:bookmarkStart w:id="6" w:name="_Ref364157468"/>
      <w:bookmarkStart w:id="7" w:name="_Toc364680016"/>
      <w:bookmarkStart w:id="8" w:name="_Toc365385657"/>
      <w:r>
        <w:t xml:space="preserve">Abbildung </w:t>
      </w:r>
      <w:r w:rsidR="004A35FF">
        <w:fldChar w:fldCharType="begin"/>
      </w:r>
      <w:r w:rsidR="004A35FF">
        <w:instrText xml:space="preserve"> SEQ Abbildung \* ARABIC </w:instrText>
      </w:r>
      <w:r w:rsidR="004A35FF">
        <w:fldChar w:fldCharType="separate"/>
      </w:r>
      <w:r w:rsidR="004A35FF">
        <w:rPr>
          <w:noProof/>
        </w:rPr>
        <w:t>5</w:t>
      </w:r>
      <w:r w:rsidR="004A35FF">
        <w:rPr>
          <w:noProof/>
        </w:rPr>
        <w:fldChar w:fldCharType="end"/>
      </w:r>
      <w:bookmarkEnd w:id="6"/>
      <w:r>
        <w:t>:</w:t>
      </w:r>
      <w:r>
        <w:tab/>
        <w:t>Screenshot des Dialogs „Microsoft Office-Anpassungs-Installer“ bei der Deinstallation</w:t>
      </w:r>
      <w:bookmarkEnd w:id="7"/>
      <w:bookmarkEnd w:id="8"/>
    </w:p>
    <w:p w:rsidR="0051301D" w:rsidRDefault="0051301D" w:rsidP="00CD0670">
      <w:r>
        <w:t>Der Deinstallationsvorgang kann durch die Auswahl des Buttons „Abbrechen“ abgebr</w:t>
      </w:r>
      <w:r>
        <w:t>o</w:t>
      </w:r>
      <w:r>
        <w:t>chen werden, wodurch der Dialog „Microsoft Office-Anpassungs-Installer“ geschlossen wird.</w:t>
      </w:r>
    </w:p>
    <w:p w:rsidR="0051301D" w:rsidRPr="00337893" w:rsidRDefault="0051301D" w:rsidP="00CD0670">
      <w:r>
        <w:t xml:space="preserve">Nach Auswahl des Buttons „OK“ wird der Deinstallationsvorgang durchgeführt und der Dialog </w:t>
      </w:r>
      <w:r w:rsidRPr="005326B9">
        <w:t>„Microsoft Office-Anpassungs-Installer“</w:t>
      </w:r>
      <w:r>
        <w:t xml:space="preserve"> geschlossen. Die Deinstallation ist damit beendet.</w:t>
      </w:r>
      <w:bookmarkEnd w:id="2"/>
    </w:p>
    <w:sectPr w:rsidR="0051301D" w:rsidRPr="00337893" w:rsidSect="00D769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1EB00E86"/>
    <w:multiLevelType w:val="hybridMultilevel"/>
    <w:tmpl w:val="99E6B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3690B"/>
    <w:multiLevelType w:val="multilevel"/>
    <w:tmpl w:val="F4309E0C"/>
    <w:numStyleLink w:val="Anhangberschriften-Gliederung"/>
  </w:abstractNum>
  <w:abstractNum w:abstractNumId="7">
    <w:nsid w:val="65B87DB7"/>
    <w:multiLevelType w:val="hybridMultilevel"/>
    <w:tmpl w:val="9020AD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defaultTabStop w:val="708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E7B0D"/>
    <w:rsid w:val="00143680"/>
    <w:rsid w:val="002E33FA"/>
    <w:rsid w:val="002E6A66"/>
    <w:rsid w:val="00337893"/>
    <w:rsid w:val="004A35FF"/>
    <w:rsid w:val="0051301D"/>
    <w:rsid w:val="00557024"/>
    <w:rsid w:val="006265D1"/>
    <w:rsid w:val="006E57FD"/>
    <w:rsid w:val="00854A92"/>
    <w:rsid w:val="00A15047"/>
    <w:rsid w:val="00A27A49"/>
    <w:rsid w:val="00A64C0F"/>
    <w:rsid w:val="00A82871"/>
    <w:rsid w:val="00AB62D4"/>
    <w:rsid w:val="00B30875"/>
    <w:rsid w:val="00CD0670"/>
    <w:rsid w:val="00D769CA"/>
    <w:rsid w:val="00DF0175"/>
    <w:rsid w:val="00E25B00"/>
    <w:rsid w:val="00EB7856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35FF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35FF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35FF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35FF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35FF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A35FF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35FF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35FF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35FF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35FF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4A35F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4A35FF"/>
  </w:style>
  <w:style w:type="character" w:customStyle="1" w:styleId="berschrift2Zchn">
    <w:name w:val="Überschrift 2 Zchn"/>
    <w:basedOn w:val="Absatz-Standardschriftart"/>
    <w:link w:val="berschrift2"/>
    <w:uiPriority w:val="9"/>
    <w:rsid w:val="004A35FF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4A3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4A35FF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35FF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35F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35FF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A35FF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35F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35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35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35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6E57FD"/>
  </w:style>
  <w:style w:type="paragraph" w:styleId="Listenabsatz">
    <w:name w:val="List Paragraph"/>
    <w:basedOn w:val="Standard"/>
    <w:uiPriority w:val="34"/>
    <w:qFormat/>
    <w:rsid w:val="004A35F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A35F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35F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A35FF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3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35FF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35FF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4A35FF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A35FF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4A35FF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4A35FF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35FF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4A35F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4A35FF"/>
  </w:style>
  <w:style w:type="paragraph" w:styleId="Fuzeile">
    <w:name w:val="footer"/>
    <w:basedOn w:val="Standard"/>
    <w:link w:val="FuzeileZchn"/>
    <w:uiPriority w:val="99"/>
    <w:unhideWhenUsed/>
    <w:rsid w:val="004A35F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4A35F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35FF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4A35FF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4A35FF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4A35FF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A35FF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4A35FF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A35FF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35FF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35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35F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35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35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35FF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4A35FF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4A35FF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4A35FF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4A35FF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6E57F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6E57FD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6E57FD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D769CA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35F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35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35FF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4A35FF"/>
    <w:pPr>
      <w:spacing w:after="160"/>
      <w:jc w:val="left"/>
    </w:pPr>
  </w:style>
  <w:style w:type="paragraph" w:styleId="KeinLeerraum">
    <w:name w:val="No Spacing"/>
    <w:uiPriority w:val="1"/>
    <w:qFormat/>
    <w:rsid w:val="004A35FF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4A35FF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4A35FF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A35F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A35F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4A35F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4A35F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4A35FF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4A35FF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4A35FF"/>
  </w:style>
  <w:style w:type="paragraph" w:styleId="HTMLAdresse">
    <w:name w:val="HTML Address"/>
    <w:basedOn w:val="Standard"/>
    <w:link w:val="HTMLAdresseZchn"/>
    <w:uiPriority w:val="99"/>
    <w:unhideWhenUsed/>
    <w:rsid w:val="004A35F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4A35FF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4A35FF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4A35FF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4A35FF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4A35FF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4A35FF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4A35FF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4A35FF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4A35FF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4A35FF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4A35FF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4A35FF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4A35FF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4A35FF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4A35FF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4A35FF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4A35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4A35FF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35FF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35FF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35FF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35FF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35FF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A35FF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35FF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35FF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35FF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35FF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4A35F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4A35FF"/>
  </w:style>
  <w:style w:type="character" w:customStyle="1" w:styleId="berschrift2Zchn">
    <w:name w:val="Überschrift 2 Zchn"/>
    <w:basedOn w:val="Absatz-Standardschriftart"/>
    <w:link w:val="berschrift2"/>
    <w:uiPriority w:val="9"/>
    <w:rsid w:val="004A35FF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4A3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4A35FF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35FF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35F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35FF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A35FF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35F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35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35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35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6E57FD"/>
  </w:style>
  <w:style w:type="paragraph" w:styleId="Listenabsatz">
    <w:name w:val="List Paragraph"/>
    <w:basedOn w:val="Standard"/>
    <w:uiPriority w:val="34"/>
    <w:qFormat/>
    <w:rsid w:val="004A35F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A35F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35F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A35FF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3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35FF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35FF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4A35FF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A35FF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4A35FF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4A35FF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35FF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4A35F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4A35FF"/>
  </w:style>
  <w:style w:type="paragraph" w:styleId="Fuzeile">
    <w:name w:val="footer"/>
    <w:basedOn w:val="Standard"/>
    <w:link w:val="FuzeileZchn"/>
    <w:uiPriority w:val="99"/>
    <w:unhideWhenUsed/>
    <w:rsid w:val="004A35FF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4A35F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35FF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4A35FF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4A35FF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4A35FF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A35FF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4A35FF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A35FF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35FF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35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35F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35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35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35FF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4A35FF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4A35FF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4A35FF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4A35FF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6E57F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6E57FD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6E57FD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D769CA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35F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35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35FF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4A35FF"/>
    <w:pPr>
      <w:spacing w:after="160"/>
      <w:jc w:val="left"/>
    </w:pPr>
  </w:style>
  <w:style w:type="paragraph" w:styleId="KeinLeerraum">
    <w:name w:val="No Spacing"/>
    <w:uiPriority w:val="1"/>
    <w:qFormat/>
    <w:rsid w:val="004A35FF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4A35FF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4A35FF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A35F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A35F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4A35F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4A35F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4A35FF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4A35FF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4A35FF"/>
  </w:style>
  <w:style w:type="paragraph" w:styleId="HTMLAdresse">
    <w:name w:val="HTML Address"/>
    <w:basedOn w:val="Standard"/>
    <w:link w:val="HTMLAdresseZchn"/>
    <w:uiPriority w:val="99"/>
    <w:unhideWhenUsed/>
    <w:rsid w:val="004A35F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4A35FF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4A35FF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4A35FF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4A35FF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4A35FF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4A35FF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4A35FF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4A35FF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4A35FF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4A35FF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4A35FF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4A35FF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4A35FF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4A35FF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4A35FF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4A35FF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4A35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4A35FF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Graphics/Uninstallation-002.png" TargetMode="External"/><Relationship Id="rId4" Type="http://schemas.microsoft.com/office/2007/relationships/stylesWithEffects" Target="stylesWithEffects.xml"/><Relationship Id="rId9" Type="http://schemas.openxmlformats.org/officeDocument/2006/relationships/image" Target="Graphics/Uninstallation-001.png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6605A4-2E77-4405-BC8D-491CBC86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2013-09-22T17:36:00Z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
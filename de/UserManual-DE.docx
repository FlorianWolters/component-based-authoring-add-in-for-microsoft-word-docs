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6034020"/>
        <w:docPartObj>
          <w:docPartGallery w:val="Cover Pages"/>
          <w:docPartUnique/>
        </w:docPartObj>
      </w:sdtPr>
      <w:sdtEndPr>
        <w:rPr>
          <w:b/>
          <w:bCs/>
        </w:rPr>
      </w:sdtEndPr>
      <w:sdtContent>
        <w:p w:rsidR="00CA7A05" w:rsidRDefault="00CA7A05" w:rsidP="00BD6A60"/>
        <w:p w:rsidR="00F63585" w:rsidRDefault="00F63585" w:rsidP="00BD6A60"/>
        <w:p w:rsidR="00F63585" w:rsidRDefault="00F63585" w:rsidP="00BD6A60"/>
        <w:p w:rsidR="00F63585" w:rsidRDefault="00F63585" w:rsidP="00BD6A60"/>
        <w:p w:rsidR="00F63585" w:rsidRPr="00BD6A60" w:rsidRDefault="00F63585" w:rsidP="00BD6A60"/>
        <w:p w:rsidR="00CA7A05" w:rsidRPr="001B7E67" w:rsidRDefault="00CA7A05" w:rsidP="00CA7A05"/>
        <w:p w:rsidR="00CA7A05" w:rsidRPr="008516E2" w:rsidRDefault="00BD6A60" w:rsidP="00CA7A05">
          <w:pPr>
            <w:pStyle w:val="Untertitel"/>
            <w:rPr>
              <w:szCs w:val="26"/>
            </w:rPr>
          </w:pPr>
          <w:r>
            <w:rPr>
              <w:szCs w:val="26"/>
            </w:rPr>
            <w:t>Benutzerhandbuch</w:t>
          </w:r>
          <w:r w:rsidR="001B7C40">
            <w:rPr>
              <w:szCs w:val="26"/>
            </w:rPr>
            <w:t xml:space="preserve"> (Deutsch)</w:t>
          </w:r>
        </w:p>
        <w:p w:rsidR="00CA7A05" w:rsidRDefault="00CA7A05" w:rsidP="00CA7A05"/>
        <w:p w:rsidR="00F63585" w:rsidRDefault="00F63585" w:rsidP="00CA7A05"/>
        <w:p w:rsidR="00F63585" w:rsidRDefault="00F63585" w:rsidP="00CA7A05"/>
        <w:p w:rsidR="00F63585" w:rsidRDefault="00F63585" w:rsidP="00CA7A05"/>
        <w:p w:rsidR="00F63585" w:rsidRPr="001B7E67" w:rsidRDefault="00F63585" w:rsidP="00CA7A05"/>
        <w:p w:rsidR="00CA7A05" w:rsidRPr="001B7E67" w:rsidRDefault="00CA7A05" w:rsidP="00CA7A05"/>
        <w:sdt>
          <w:sdtPr>
            <w:rPr>
              <w:szCs w:val="40"/>
            </w:rPr>
            <w:alias w:val="Titel"/>
            <w:tag w:val=""/>
            <w:id w:val="-900511570"/>
            <w:dataBinding w:prefixMappings="xmlns:ns0='http://purl.org/dc/elements/1.1/' xmlns:ns1='http://schemas.openxmlformats.org/package/2006/metadata/core-properties' " w:xpath="/ns1:coreProperties[1]/ns0:title[1]" w:storeItemID="{6C3C8BC8-F283-45AE-878A-BAB7291924A1}"/>
            <w:text/>
          </w:sdtPr>
          <w:sdtEndPr/>
          <w:sdtContent>
            <w:p w:rsidR="00CA7A05" w:rsidRPr="001B7E67" w:rsidRDefault="00CA7A05" w:rsidP="00CA7A05">
              <w:pPr>
                <w:pStyle w:val="Titel"/>
                <w:rPr>
                  <w:szCs w:val="40"/>
                </w:rPr>
              </w:pPr>
              <w:r>
                <w:rPr>
                  <w:szCs w:val="40"/>
                </w:rPr>
                <w:t>Component-Based Authoring Application-Level Add-in for „Microsoft Word“</w:t>
              </w:r>
            </w:p>
          </w:sdtContent>
        </w:sdt>
        <w:p w:rsidR="00CA7A05" w:rsidRDefault="00CA7A05" w:rsidP="00CA7A05"/>
        <w:p w:rsidR="00F63585" w:rsidRDefault="00F63585" w:rsidP="00CA7A05"/>
        <w:p w:rsidR="00F63585" w:rsidRDefault="00F63585" w:rsidP="00CA7A05"/>
        <w:p w:rsidR="00F63585" w:rsidRDefault="00F63585" w:rsidP="00CA7A05"/>
        <w:p w:rsidR="00F63585" w:rsidRPr="001B7E67" w:rsidRDefault="00F63585" w:rsidP="00CA7A05"/>
        <w:p w:rsidR="00CA7A05" w:rsidRPr="001B7E67" w:rsidRDefault="00CA7A05" w:rsidP="00CA7A05"/>
        <w:tbl>
          <w:tblPr>
            <w:tblStyle w:val="Tabellenraster"/>
            <w:tblW w:w="5000" w:type="pct"/>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681"/>
            <w:gridCol w:w="6322"/>
          </w:tblGrid>
          <w:tr w:rsidR="00F63585" w:rsidRPr="001B7E67" w:rsidTr="00F841BB">
            <w:trPr>
              <w:cantSplit/>
            </w:trPr>
            <w:tc>
              <w:tcPr>
                <w:tcW w:w="2681" w:type="dxa"/>
                <w:vAlign w:val="center"/>
              </w:tcPr>
              <w:p w:rsidR="00F63585" w:rsidRPr="001B7E67" w:rsidRDefault="00F63585" w:rsidP="009A48B6">
                <w:r>
                  <w:t>Veröffentlichungsdatum</w:t>
                </w:r>
              </w:p>
            </w:tc>
            <w:tc>
              <w:tcPr>
                <w:tcW w:w="6322" w:type="dxa"/>
                <w:vAlign w:val="center"/>
              </w:tcPr>
              <w:p w:rsidR="00F63585" w:rsidRPr="001B7E67" w:rsidRDefault="00D63D29" w:rsidP="00E87A17">
                <w:sdt>
                  <w:sdtPr>
                    <w:alias w:val="Veröffentlichungsdatum"/>
                    <w:tag w:val=""/>
                    <w:id w:val="-765692166"/>
                    <w:dataBinding w:prefixMappings="xmlns:ns0='http://schemas.microsoft.com/office/2006/coverPageProps' " w:xpath="/ns0:CoverPageProperties[1]/ns0:PublishDate[1]" w:storeItemID="{55AF091B-3C7A-41E3-B477-F2FDAA23CFDA}"/>
                    <w:date w:fullDate="2013-09-22T00:00:00Z">
                      <w:dateFormat w:val="dd.MM.yyyy"/>
                      <w:lid w:val="de-DE"/>
                      <w:storeMappedDataAs w:val="dateTime"/>
                      <w:calendar w:val="gregorian"/>
                    </w:date>
                  </w:sdtPr>
                  <w:sdtEndPr/>
                  <w:sdtContent>
                    <w:r w:rsidR="00E87A17">
                      <w:t>22</w:t>
                    </w:r>
                    <w:r w:rsidR="00F63585">
                      <w:t>.0</w:t>
                    </w:r>
                    <w:r w:rsidR="00E87A17">
                      <w:t>9</w:t>
                    </w:r>
                    <w:r w:rsidR="00F63585">
                      <w:t>.2013</w:t>
                    </w:r>
                  </w:sdtContent>
                </w:sdt>
              </w:p>
            </w:tc>
          </w:tr>
          <w:tr w:rsidR="00F63585" w:rsidRPr="001B7E67" w:rsidTr="00F841BB">
            <w:trPr>
              <w:cantSplit/>
            </w:trPr>
            <w:tc>
              <w:tcPr>
                <w:tcW w:w="2681" w:type="dxa"/>
                <w:vAlign w:val="center"/>
              </w:tcPr>
              <w:p w:rsidR="00CA7A05" w:rsidRPr="001B7E67" w:rsidRDefault="00F63585" w:rsidP="009A48B6">
                <w:r>
                  <w:t>Status</w:t>
                </w:r>
              </w:p>
            </w:tc>
            <w:sdt>
              <w:sdtPr>
                <w:alias w:val="Status"/>
                <w:tag w:val=""/>
                <w:id w:val="-1096242985"/>
                <w:dataBinding w:prefixMappings="xmlns:ns0='http://purl.org/dc/elements/1.1/' xmlns:ns1='http://schemas.openxmlformats.org/package/2006/metadata/core-properties' " w:xpath="/ns1:coreProperties[1]/ns1:contentStatus[1]" w:storeItemID="{6C3C8BC8-F283-45AE-878A-BAB7291924A1}"/>
                <w:text/>
              </w:sdtPr>
              <w:sdtEndPr/>
              <w:sdtContent>
                <w:tc>
                  <w:tcPr>
                    <w:tcW w:w="6322" w:type="dxa"/>
                    <w:vAlign w:val="center"/>
                  </w:tcPr>
                  <w:p w:rsidR="00CA7A05" w:rsidRPr="001B7E67" w:rsidRDefault="001A1690" w:rsidP="00F63585">
                    <w:r>
                      <w:t>akzeptiert</w:t>
                    </w:r>
                  </w:p>
                </w:tc>
              </w:sdtContent>
            </w:sdt>
          </w:tr>
          <w:tr w:rsidR="00F63585" w:rsidRPr="001B7E67" w:rsidTr="00F841BB">
            <w:trPr>
              <w:cantSplit/>
            </w:trPr>
            <w:tc>
              <w:tcPr>
                <w:tcW w:w="2681" w:type="dxa"/>
                <w:vAlign w:val="center"/>
              </w:tcPr>
              <w:p w:rsidR="00F63585" w:rsidRPr="001B7E67" w:rsidRDefault="00F63585" w:rsidP="009A48B6">
                <w:r>
                  <w:t>Autor</w:t>
                </w:r>
              </w:p>
            </w:tc>
            <w:tc>
              <w:tcPr>
                <w:tcW w:w="6322" w:type="dxa"/>
                <w:vAlign w:val="center"/>
              </w:tcPr>
              <w:p w:rsidR="00F63585" w:rsidRPr="001B7E67" w:rsidRDefault="00F63585" w:rsidP="009A48B6">
                <w:r>
                  <w:t>Florian Wolters</w:t>
                </w:r>
              </w:p>
            </w:tc>
          </w:tr>
          <w:tr w:rsidR="00F63585" w:rsidRPr="001B7E67" w:rsidTr="00F841BB">
            <w:trPr>
              <w:cantSplit/>
            </w:trPr>
            <w:tc>
              <w:tcPr>
                <w:tcW w:w="2681" w:type="dxa"/>
                <w:vAlign w:val="center"/>
              </w:tcPr>
              <w:p w:rsidR="00CA7A05" w:rsidRPr="001B7E67" w:rsidRDefault="00CA7A05" w:rsidP="009A48B6">
                <w:r w:rsidRPr="001B7E67">
                  <w:t>E-Mail</w:t>
                </w:r>
              </w:p>
            </w:tc>
            <w:sdt>
              <w:sdtPr>
                <w:alias w:val="Autor"/>
                <w:tag w:val=""/>
                <w:id w:val="-1611266905"/>
                <w:dataBinding w:prefixMappings="xmlns:ns0='http://purl.org/dc/elements/1.1/' xmlns:ns1='http://schemas.openxmlformats.org/package/2006/metadata/core-properties' " w:xpath="/ns1:coreProperties[1]/ns0:creator[1]" w:storeItemID="{6C3C8BC8-F283-45AE-878A-BAB7291924A1}"/>
                <w:text/>
              </w:sdtPr>
              <w:sdtEndPr/>
              <w:sdtContent>
                <w:tc>
                  <w:tcPr>
                    <w:tcW w:w="6322" w:type="dxa"/>
                    <w:vAlign w:val="center"/>
                  </w:tcPr>
                  <w:p w:rsidR="00CA7A05" w:rsidRPr="001B7E67" w:rsidRDefault="00CA7A05" w:rsidP="009A48B6">
                    <w:r>
                      <w:t>wolters.fl@gmail.com</w:t>
                    </w:r>
                  </w:p>
                </w:tc>
              </w:sdtContent>
            </w:sdt>
          </w:tr>
          <w:tr w:rsidR="00F841BB" w:rsidRPr="001B7E67" w:rsidTr="00F841BB">
            <w:trPr>
              <w:cantSplit/>
            </w:trPr>
            <w:tc>
              <w:tcPr>
                <w:tcW w:w="2681" w:type="dxa"/>
                <w:vAlign w:val="center"/>
              </w:tcPr>
              <w:p w:rsidR="00F841BB" w:rsidRPr="001B7E67" w:rsidRDefault="00F841BB" w:rsidP="009A48B6">
                <w:r>
                  <w:t>Projekt-Webseite:</w:t>
                </w:r>
              </w:p>
            </w:tc>
            <w:tc>
              <w:tcPr>
                <w:tcW w:w="6322" w:type="dxa"/>
                <w:vAlign w:val="center"/>
              </w:tcPr>
              <w:p w:rsidR="00F841BB" w:rsidRDefault="00D63D29" w:rsidP="00F841BB">
                <w:hyperlink r:id="rId12" w:history="1">
                  <w:r w:rsidR="00F841BB" w:rsidRPr="0090030F">
                    <w:rPr>
                      <w:rStyle w:val="Hyperlink"/>
                    </w:rPr>
                    <w:t>https://github.com/FlorianWolters/component-based-authoring-add-in-for-microsoft-word</w:t>
                  </w:r>
                </w:hyperlink>
              </w:p>
            </w:tc>
          </w:tr>
        </w:tbl>
        <w:p w:rsidR="00BD6A60" w:rsidRDefault="00BD6A60">
          <w:pPr>
            <w:rPr>
              <w:b/>
              <w:bCs/>
            </w:rPr>
            <w:sectPr w:rsidR="00BD6A60" w:rsidSect="00623FB8">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701" w:header="709" w:footer="709" w:gutter="0"/>
              <w:pgNumType w:start="0"/>
              <w:cols w:space="708"/>
              <w:titlePg/>
              <w:docGrid w:linePitch="360"/>
            </w:sectPr>
          </w:pPr>
        </w:p>
        <w:p w:rsidR="00BD6A60" w:rsidRDefault="00BD6A60" w:rsidP="00BD6A60">
          <w:pPr>
            <w:pStyle w:val="Inhaltsverzeichnisberschrift"/>
          </w:pPr>
          <w:r>
            <w:lastRenderedPageBreak/>
            <w:t>Inhaltsverzeichnis</w:t>
          </w:r>
        </w:p>
        <w:p w:rsidR="008E3531" w:rsidRDefault="00BD6A60">
          <w:pPr>
            <w:pStyle w:val="Verzeichnis1"/>
            <w:rPr>
              <w:rFonts w:eastAsiaTheme="minorEastAsia"/>
              <w:noProof/>
              <w:sz w:val="22"/>
              <w:lang w:eastAsia="de-DE"/>
              <w14:textOutline w14:w="0" w14:cap="rnd" w14:cmpd="sng" w14:algn="ctr">
                <w14:noFill/>
                <w14:prstDash w14:val="solid"/>
                <w14:bevel/>
              </w14:textOutline>
            </w:rPr>
          </w:pPr>
          <w:r>
            <w:rPr>
              <w:lang w:eastAsia="de-DE"/>
            </w:rPr>
            <w:fldChar w:fldCharType="begin"/>
          </w:r>
          <w:r>
            <w:rPr>
              <w:lang w:eastAsia="de-DE"/>
            </w:rPr>
            <w:instrText xml:space="preserve"> TOC \o "1-5" \h \z \u </w:instrText>
          </w:r>
          <w:r>
            <w:rPr>
              <w:lang w:eastAsia="de-DE"/>
            </w:rPr>
            <w:fldChar w:fldCharType="separate"/>
          </w:r>
          <w:hyperlink w:anchor="_Toc367643973" w:history="1">
            <w:r w:rsidR="008E3531" w:rsidRPr="006D3305">
              <w:rPr>
                <w:rStyle w:val="Hyperlink"/>
                <w:noProof/>
              </w:rPr>
              <w:t>Tabellenverzeichnis</w:t>
            </w:r>
            <w:r w:rsidR="008E3531">
              <w:rPr>
                <w:noProof/>
                <w:webHidden/>
              </w:rPr>
              <w:tab/>
            </w:r>
            <w:r w:rsidR="008E3531">
              <w:rPr>
                <w:noProof/>
                <w:webHidden/>
              </w:rPr>
              <w:fldChar w:fldCharType="begin"/>
            </w:r>
            <w:r w:rsidR="008E3531">
              <w:rPr>
                <w:noProof/>
                <w:webHidden/>
              </w:rPr>
              <w:instrText xml:space="preserve"> PAGEREF _Toc367643973 \h </w:instrText>
            </w:r>
            <w:r w:rsidR="008E3531">
              <w:rPr>
                <w:noProof/>
                <w:webHidden/>
              </w:rPr>
            </w:r>
            <w:r w:rsidR="008E3531">
              <w:rPr>
                <w:noProof/>
                <w:webHidden/>
              </w:rPr>
              <w:fldChar w:fldCharType="separate"/>
            </w:r>
            <w:r w:rsidR="00D63D29">
              <w:rPr>
                <w:noProof/>
                <w:webHidden/>
              </w:rPr>
              <w:t>III</w:t>
            </w:r>
            <w:r w:rsidR="008E3531">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74" w:history="1">
            <w:r w:rsidRPr="006D3305">
              <w:rPr>
                <w:rStyle w:val="Hyperlink"/>
                <w:noProof/>
              </w:rPr>
              <w:t>Auflistungsverzeichnis</w:t>
            </w:r>
            <w:r>
              <w:rPr>
                <w:noProof/>
                <w:webHidden/>
              </w:rPr>
              <w:tab/>
            </w:r>
            <w:r>
              <w:rPr>
                <w:noProof/>
                <w:webHidden/>
              </w:rPr>
              <w:fldChar w:fldCharType="begin"/>
            </w:r>
            <w:r>
              <w:rPr>
                <w:noProof/>
                <w:webHidden/>
              </w:rPr>
              <w:instrText xml:space="preserve"> PAGEREF _Toc367643974 \h </w:instrText>
            </w:r>
            <w:r>
              <w:rPr>
                <w:noProof/>
                <w:webHidden/>
              </w:rPr>
            </w:r>
            <w:r>
              <w:rPr>
                <w:noProof/>
                <w:webHidden/>
              </w:rPr>
              <w:fldChar w:fldCharType="separate"/>
            </w:r>
            <w:r w:rsidR="00D63D29">
              <w:rPr>
                <w:noProof/>
                <w:webHidden/>
              </w:rPr>
              <w:t>IV</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75" w:history="1">
            <w:r w:rsidRPr="006D3305">
              <w:rPr>
                <w:rStyle w:val="Hyperlink"/>
                <w:noProof/>
              </w:rPr>
              <w:t>Abbildungsverzeichnis</w:t>
            </w:r>
            <w:r>
              <w:rPr>
                <w:noProof/>
                <w:webHidden/>
              </w:rPr>
              <w:tab/>
            </w:r>
            <w:r>
              <w:rPr>
                <w:noProof/>
                <w:webHidden/>
              </w:rPr>
              <w:fldChar w:fldCharType="begin"/>
            </w:r>
            <w:r>
              <w:rPr>
                <w:noProof/>
                <w:webHidden/>
              </w:rPr>
              <w:instrText xml:space="preserve"> PAGEREF _Toc367643975 \h </w:instrText>
            </w:r>
            <w:r>
              <w:rPr>
                <w:noProof/>
                <w:webHidden/>
              </w:rPr>
            </w:r>
            <w:r>
              <w:rPr>
                <w:noProof/>
                <w:webHidden/>
              </w:rPr>
              <w:fldChar w:fldCharType="separate"/>
            </w:r>
            <w:r w:rsidR="00D63D29">
              <w:rPr>
                <w:noProof/>
                <w:webHidden/>
              </w:rPr>
              <w:t>V</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76" w:history="1">
            <w:r w:rsidRPr="006D3305">
              <w:rPr>
                <w:rStyle w:val="Hyperlink"/>
                <w:noProof/>
              </w:rPr>
              <w:t>1</w:t>
            </w:r>
            <w:r>
              <w:rPr>
                <w:rFonts w:eastAsiaTheme="minorEastAsia"/>
                <w:noProof/>
                <w:sz w:val="22"/>
                <w:lang w:eastAsia="de-DE"/>
                <w14:textOutline w14:w="0" w14:cap="rnd" w14:cmpd="sng" w14:algn="ctr">
                  <w14:noFill/>
                  <w14:prstDash w14:val="solid"/>
                  <w14:bevel/>
                </w14:textOutline>
              </w:rPr>
              <w:tab/>
            </w:r>
            <w:r w:rsidRPr="006D3305">
              <w:rPr>
                <w:rStyle w:val="Hyperlink"/>
                <w:noProof/>
              </w:rPr>
              <w:t>Anwendungsbereich</w:t>
            </w:r>
            <w:r>
              <w:rPr>
                <w:noProof/>
                <w:webHidden/>
              </w:rPr>
              <w:tab/>
            </w:r>
            <w:r>
              <w:rPr>
                <w:noProof/>
                <w:webHidden/>
              </w:rPr>
              <w:fldChar w:fldCharType="begin"/>
            </w:r>
            <w:r>
              <w:rPr>
                <w:noProof/>
                <w:webHidden/>
              </w:rPr>
              <w:instrText xml:space="preserve"> PAGEREF _Toc367643976 \h </w:instrText>
            </w:r>
            <w:r>
              <w:rPr>
                <w:noProof/>
                <w:webHidden/>
              </w:rPr>
            </w:r>
            <w:r>
              <w:rPr>
                <w:noProof/>
                <w:webHidden/>
              </w:rPr>
              <w:fldChar w:fldCharType="separate"/>
            </w:r>
            <w:r w:rsidR="00D63D29">
              <w:rPr>
                <w:noProof/>
                <w:webHidden/>
              </w:rPr>
              <w:t>1</w:t>
            </w:r>
            <w:r>
              <w:rPr>
                <w:noProof/>
                <w:webHidden/>
              </w:rPr>
              <w:fldChar w:fldCharType="end"/>
            </w:r>
          </w:hyperlink>
        </w:p>
        <w:p w:rsidR="008E3531" w:rsidRDefault="008E3531">
          <w:pPr>
            <w:pStyle w:val="Verzeichnis2"/>
            <w:rPr>
              <w:rFonts w:eastAsiaTheme="minorEastAsia"/>
              <w:sz w:val="22"/>
              <w:lang w:eastAsia="de-DE"/>
            </w:rPr>
          </w:pPr>
          <w:hyperlink w:anchor="_Toc367643977" w:history="1">
            <w:r w:rsidRPr="006D3305">
              <w:rPr>
                <w:rStyle w:val="Hyperlink"/>
              </w:rPr>
              <w:t>1.1</w:t>
            </w:r>
            <w:r>
              <w:rPr>
                <w:rFonts w:eastAsiaTheme="minorEastAsia"/>
                <w:sz w:val="22"/>
                <w:lang w:eastAsia="de-DE"/>
              </w:rPr>
              <w:tab/>
            </w:r>
            <w:r w:rsidRPr="006D3305">
              <w:rPr>
                <w:rStyle w:val="Hyperlink"/>
              </w:rPr>
              <w:t>Änderungsüberblick</w:t>
            </w:r>
            <w:r>
              <w:rPr>
                <w:webHidden/>
              </w:rPr>
              <w:tab/>
            </w:r>
            <w:r>
              <w:rPr>
                <w:webHidden/>
              </w:rPr>
              <w:fldChar w:fldCharType="begin"/>
            </w:r>
            <w:r>
              <w:rPr>
                <w:webHidden/>
              </w:rPr>
              <w:instrText xml:space="preserve"> PAGEREF _Toc367643977 \h </w:instrText>
            </w:r>
            <w:r>
              <w:rPr>
                <w:webHidden/>
              </w:rPr>
            </w:r>
            <w:r>
              <w:rPr>
                <w:webHidden/>
              </w:rPr>
              <w:fldChar w:fldCharType="separate"/>
            </w:r>
            <w:r w:rsidR="00D63D29">
              <w:rPr>
                <w:webHidden/>
              </w:rPr>
              <w:t>1</w:t>
            </w:r>
            <w:r>
              <w:rPr>
                <w:webHidden/>
              </w:rPr>
              <w:fldChar w:fldCharType="end"/>
            </w:r>
          </w:hyperlink>
        </w:p>
        <w:p w:rsidR="008E3531" w:rsidRDefault="008E3531">
          <w:pPr>
            <w:pStyle w:val="Verzeichnis2"/>
            <w:rPr>
              <w:rFonts w:eastAsiaTheme="minorEastAsia"/>
              <w:sz w:val="22"/>
              <w:lang w:eastAsia="de-DE"/>
            </w:rPr>
          </w:pPr>
          <w:hyperlink w:anchor="_Toc367643978" w:history="1">
            <w:r w:rsidRPr="006D3305">
              <w:rPr>
                <w:rStyle w:val="Hyperlink"/>
              </w:rPr>
              <w:t>1.2</w:t>
            </w:r>
            <w:r>
              <w:rPr>
                <w:rFonts w:eastAsiaTheme="minorEastAsia"/>
                <w:sz w:val="22"/>
                <w:lang w:eastAsia="de-DE"/>
              </w:rPr>
              <w:tab/>
            </w:r>
            <w:r w:rsidRPr="006D3305">
              <w:rPr>
                <w:rStyle w:val="Hyperlink"/>
              </w:rPr>
              <w:t>Dokumentenüberblick</w:t>
            </w:r>
            <w:r>
              <w:rPr>
                <w:webHidden/>
              </w:rPr>
              <w:tab/>
            </w:r>
            <w:r>
              <w:rPr>
                <w:webHidden/>
              </w:rPr>
              <w:fldChar w:fldCharType="begin"/>
            </w:r>
            <w:r>
              <w:rPr>
                <w:webHidden/>
              </w:rPr>
              <w:instrText xml:space="preserve"> PAGEREF _Toc367643978 \h </w:instrText>
            </w:r>
            <w:r>
              <w:rPr>
                <w:webHidden/>
              </w:rPr>
            </w:r>
            <w:r>
              <w:rPr>
                <w:webHidden/>
              </w:rPr>
              <w:fldChar w:fldCharType="separate"/>
            </w:r>
            <w:r w:rsidR="00D63D29">
              <w:rPr>
                <w:webHidden/>
              </w:rPr>
              <w:t>2</w:t>
            </w:r>
            <w:r>
              <w:rPr>
                <w:webHidden/>
              </w:rPr>
              <w:fldChar w:fldCharType="end"/>
            </w:r>
          </w:hyperlink>
        </w:p>
        <w:p w:rsidR="008E3531" w:rsidRDefault="008E3531">
          <w:pPr>
            <w:pStyle w:val="Verzeichnis2"/>
            <w:rPr>
              <w:rFonts w:eastAsiaTheme="minorEastAsia"/>
              <w:sz w:val="22"/>
              <w:lang w:eastAsia="de-DE"/>
            </w:rPr>
          </w:pPr>
          <w:hyperlink w:anchor="_Toc367643979" w:history="1">
            <w:r w:rsidRPr="006D3305">
              <w:rPr>
                <w:rStyle w:val="Hyperlink"/>
              </w:rPr>
              <w:t>1.3</w:t>
            </w:r>
            <w:r>
              <w:rPr>
                <w:rFonts w:eastAsiaTheme="minorEastAsia"/>
                <w:sz w:val="22"/>
                <w:lang w:eastAsia="de-DE"/>
              </w:rPr>
              <w:tab/>
            </w:r>
            <w:r w:rsidRPr="006D3305">
              <w:rPr>
                <w:rStyle w:val="Hyperlink"/>
              </w:rPr>
              <w:t>Systemvoraussetzungen</w:t>
            </w:r>
            <w:r>
              <w:rPr>
                <w:webHidden/>
              </w:rPr>
              <w:tab/>
            </w:r>
            <w:r>
              <w:rPr>
                <w:webHidden/>
              </w:rPr>
              <w:fldChar w:fldCharType="begin"/>
            </w:r>
            <w:r>
              <w:rPr>
                <w:webHidden/>
              </w:rPr>
              <w:instrText xml:space="preserve"> PAGEREF _Toc367643979 \h </w:instrText>
            </w:r>
            <w:r>
              <w:rPr>
                <w:webHidden/>
              </w:rPr>
            </w:r>
            <w:r>
              <w:rPr>
                <w:webHidden/>
              </w:rPr>
              <w:fldChar w:fldCharType="separate"/>
            </w:r>
            <w:r w:rsidR="00D63D29">
              <w:rPr>
                <w:webHidden/>
              </w:rPr>
              <w:t>3</w:t>
            </w:r>
            <w:r>
              <w:rPr>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80" w:history="1">
            <w:r w:rsidRPr="006D3305">
              <w:rPr>
                <w:rStyle w:val="Hyperlink"/>
                <w:noProof/>
              </w:rPr>
              <w:t>2</w:t>
            </w:r>
            <w:r>
              <w:rPr>
                <w:rFonts w:eastAsiaTheme="minorEastAsia"/>
                <w:noProof/>
                <w:sz w:val="22"/>
                <w:lang w:eastAsia="de-DE"/>
                <w14:textOutline w14:w="0" w14:cap="rnd" w14:cmpd="sng" w14:algn="ctr">
                  <w14:noFill/>
                  <w14:prstDash w14:val="solid"/>
                  <w14:bevel/>
                </w14:textOutline>
              </w:rPr>
              <w:tab/>
            </w:r>
            <w:r w:rsidRPr="006D3305">
              <w:rPr>
                <w:rStyle w:val="Hyperlink"/>
                <w:noProof/>
              </w:rPr>
              <w:t>Installation</w:t>
            </w:r>
            <w:r>
              <w:rPr>
                <w:noProof/>
                <w:webHidden/>
              </w:rPr>
              <w:tab/>
            </w:r>
            <w:r>
              <w:rPr>
                <w:noProof/>
                <w:webHidden/>
              </w:rPr>
              <w:fldChar w:fldCharType="begin"/>
            </w:r>
            <w:r>
              <w:rPr>
                <w:noProof/>
                <w:webHidden/>
              </w:rPr>
              <w:instrText xml:space="preserve"> PAGEREF _Toc367643980 \h </w:instrText>
            </w:r>
            <w:r>
              <w:rPr>
                <w:noProof/>
                <w:webHidden/>
              </w:rPr>
            </w:r>
            <w:r>
              <w:rPr>
                <w:noProof/>
                <w:webHidden/>
              </w:rPr>
              <w:fldChar w:fldCharType="separate"/>
            </w:r>
            <w:r w:rsidR="00D63D29">
              <w:rPr>
                <w:noProof/>
                <w:webHidden/>
              </w:rPr>
              <w:t>4</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81" w:history="1">
            <w:r w:rsidRPr="006D3305">
              <w:rPr>
                <w:rStyle w:val="Hyperlink"/>
                <w:noProof/>
              </w:rPr>
              <w:t>3</w:t>
            </w:r>
            <w:r>
              <w:rPr>
                <w:rFonts w:eastAsiaTheme="minorEastAsia"/>
                <w:noProof/>
                <w:sz w:val="22"/>
                <w:lang w:eastAsia="de-DE"/>
                <w14:textOutline w14:w="0" w14:cap="rnd" w14:cmpd="sng" w14:algn="ctr">
                  <w14:noFill/>
                  <w14:prstDash w14:val="solid"/>
                  <w14:bevel/>
                </w14:textOutline>
              </w:rPr>
              <w:tab/>
            </w:r>
            <w:r w:rsidRPr="006D3305">
              <w:rPr>
                <w:rStyle w:val="Hyperlink"/>
                <w:noProof/>
              </w:rPr>
              <w:t>Deinstallation</w:t>
            </w:r>
            <w:r>
              <w:rPr>
                <w:noProof/>
                <w:webHidden/>
              </w:rPr>
              <w:tab/>
            </w:r>
            <w:r>
              <w:rPr>
                <w:noProof/>
                <w:webHidden/>
              </w:rPr>
              <w:fldChar w:fldCharType="begin"/>
            </w:r>
            <w:r>
              <w:rPr>
                <w:noProof/>
                <w:webHidden/>
              </w:rPr>
              <w:instrText xml:space="preserve"> PAGEREF _Toc367643981 \h </w:instrText>
            </w:r>
            <w:r>
              <w:rPr>
                <w:noProof/>
                <w:webHidden/>
              </w:rPr>
            </w:r>
            <w:r>
              <w:rPr>
                <w:noProof/>
                <w:webHidden/>
              </w:rPr>
              <w:fldChar w:fldCharType="separate"/>
            </w:r>
            <w:r w:rsidR="00D63D29">
              <w:rPr>
                <w:noProof/>
                <w:webHidden/>
              </w:rPr>
              <w:t>6</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82" w:history="1">
            <w:r w:rsidRPr="006D3305">
              <w:rPr>
                <w:rStyle w:val="Hyperlink"/>
                <w:noProof/>
              </w:rPr>
              <w:t>4</w:t>
            </w:r>
            <w:r>
              <w:rPr>
                <w:rFonts w:eastAsiaTheme="minorEastAsia"/>
                <w:noProof/>
                <w:sz w:val="22"/>
                <w:lang w:eastAsia="de-DE"/>
                <w14:textOutline w14:w="0" w14:cap="rnd" w14:cmpd="sng" w14:algn="ctr">
                  <w14:noFill/>
                  <w14:prstDash w14:val="solid"/>
                  <w14:bevel/>
                </w14:textOutline>
              </w:rPr>
              <w:tab/>
            </w:r>
            <w:r w:rsidRPr="006D3305">
              <w:rPr>
                <w:rStyle w:val="Hyperlink"/>
                <w:noProof/>
              </w:rPr>
              <w:t>Start der Anwendung</w:t>
            </w:r>
            <w:r>
              <w:rPr>
                <w:noProof/>
                <w:webHidden/>
              </w:rPr>
              <w:tab/>
            </w:r>
            <w:r>
              <w:rPr>
                <w:noProof/>
                <w:webHidden/>
              </w:rPr>
              <w:fldChar w:fldCharType="begin"/>
            </w:r>
            <w:r>
              <w:rPr>
                <w:noProof/>
                <w:webHidden/>
              </w:rPr>
              <w:instrText xml:space="preserve"> PAGEREF _Toc367643982 \h </w:instrText>
            </w:r>
            <w:r>
              <w:rPr>
                <w:noProof/>
                <w:webHidden/>
              </w:rPr>
            </w:r>
            <w:r>
              <w:rPr>
                <w:noProof/>
                <w:webHidden/>
              </w:rPr>
              <w:fldChar w:fldCharType="separate"/>
            </w:r>
            <w:r w:rsidR="00D63D29">
              <w:rPr>
                <w:noProof/>
                <w:webHidden/>
              </w:rPr>
              <w:t>7</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3983" w:history="1">
            <w:r w:rsidRPr="006D3305">
              <w:rPr>
                <w:rStyle w:val="Hyperlink"/>
                <w:noProof/>
              </w:rPr>
              <w:t>5</w:t>
            </w:r>
            <w:r>
              <w:rPr>
                <w:rFonts w:eastAsiaTheme="minorEastAsia"/>
                <w:noProof/>
                <w:sz w:val="22"/>
                <w:lang w:eastAsia="de-DE"/>
                <w14:textOutline w14:w="0" w14:cap="rnd" w14:cmpd="sng" w14:algn="ctr">
                  <w14:noFill/>
                  <w14:prstDash w14:val="solid"/>
                  <w14:bevel/>
                </w14:textOutline>
              </w:rPr>
              <w:tab/>
            </w:r>
            <w:r w:rsidRPr="006D3305">
              <w:rPr>
                <w:rStyle w:val="Hyperlink"/>
                <w:noProof/>
              </w:rPr>
              <w:t>Funktionen</w:t>
            </w:r>
            <w:r>
              <w:rPr>
                <w:noProof/>
                <w:webHidden/>
              </w:rPr>
              <w:tab/>
            </w:r>
            <w:r>
              <w:rPr>
                <w:noProof/>
                <w:webHidden/>
              </w:rPr>
              <w:fldChar w:fldCharType="begin"/>
            </w:r>
            <w:r>
              <w:rPr>
                <w:noProof/>
                <w:webHidden/>
              </w:rPr>
              <w:instrText xml:space="preserve"> PAGEREF _Toc367643983 \h </w:instrText>
            </w:r>
            <w:r>
              <w:rPr>
                <w:noProof/>
                <w:webHidden/>
              </w:rPr>
            </w:r>
            <w:r>
              <w:rPr>
                <w:noProof/>
                <w:webHidden/>
              </w:rPr>
              <w:fldChar w:fldCharType="separate"/>
            </w:r>
            <w:r w:rsidR="00D63D29">
              <w:rPr>
                <w:noProof/>
                <w:webHidden/>
              </w:rPr>
              <w:t>8</w:t>
            </w:r>
            <w:r>
              <w:rPr>
                <w:noProof/>
                <w:webHidden/>
              </w:rPr>
              <w:fldChar w:fldCharType="end"/>
            </w:r>
          </w:hyperlink>
        </w:p>
        <w:p w:rsidR="008E3531" w:rsidRDefault="008E3531">
          <w:pPr>
            <w:pStyle w:val="Verzeichnis2"/>
            <w:rPr>
              <w:rFonts w:eastAsiaTheme="minorEastAsia"/>
              <w:sz w:val="22"/>
              <w:lang w:eastAsia="de-DE"/>
            </w:rPr>
          </w:pPr>
          <w:hyperlink w:anchor="_Toc367643984" w:history="1">
            <w:r w:rsidRPr="006D3305">
              <w:rPr>
                <w:rStyle w:val="Hyperlink"/>
              </w:rPr>
              <w:t>5.1</w:t>
            </w:r>
            <w:r>
              <w:rPr>
                <w:rFonts w:eastAsiaTheme="minorEastAsia"/>
                <w:sz w:val="22"/>
                <w:lang w:eastAsia="de-DE"/>
              </w:rPr>
              <w:tab/>
            </w:r>
            <w:r w:rsidRPr="006D3305">
              <w:rPr>
                <w:rStyle w:val="Hyperlink"/>
              </w:rPr>
              <w:t>Automatisierungen</w:t>
            </w:r>
            <w:r>
              <w:rPr>
                <w:webHidden/>
              </w:rPr>
              <w:tab/>
            </w:r>
            <w:r>
              <w:rPr>
                <w:webHidden/>
              </w:rPr>
              <w:fldChar w:fldCharType="begin"/>
            </w:r>
            <w:r>
              <w:rPr>
                <w:webHidden/>
              </w:rPr>
              <w:instrText xml:space="preserve"> PAGEREF _Toc367643984 \h </w:instrText>
            </w:r>
            <w:r>
              <w:rPr>
                <w:webHidden/>
              </w:rPr>
            </w:r>
            <w:r>
              <w:rPr>
                <w:webHidden/>
              </w:rPr>
              <w:fldChar w:fldCharType="separate"/>
            </w:r>
            <w:r w:rsidR="00D63D29">
              <w:rPr>
                <w:webHidden/>
              </w:rPr>
              <w:t>9</w:t>
            </w:r>
            <w:r>
              <w:rPr>
                <w:webHidden/>
              </w:rPr>
              <w:fldChar w:fldCharType="end"/>
            </w:r>
          </w:hyperlink>
        </w:p>
        <w:p w:rsidR="008E3531" w:rsidRDefault="008E3531">
          <w:pPr>
            <w:pStyle w:val="Verzeichnis2"/>
            <w:rPr>
              <w:rFonts w:eastAsiaTheme="minorEastAsia"/>
              <w:sz w:val="22"/>
              <w:lang w:eastAsia="de-DE"/>
            </w:rPr>
          </w:pPr>
          <w:hyperlink w:anchor="_Toc367643985" w:history="1">
            <w:r w:rsidRPr="006D3305">
              <w:rPr>
                <w:rStyle w:val="Hyperlink"/>
              </w:rPr>
              <w:t>5.2</w:t>
            </w:r>
            <w:r>
              <w:rPr>
                <w:rFonts w:eastAsiaTheme="minorEastAsia"/>
                <w:sz w:val="22"/>
                <w:lang w:eastAsia="de-DE"/>
              </w:rPr>
              <w:tab/>
            </w:r>
            <w:r w:rsidRPr="006D3305">
              <w:rPr>
                <w:rStyle w:val="Hyperlink"/>
              </w:rPr>
              <w:t>Diverses</w:t>
            </w:r>
            <w:r>
              <w:rPr>
                <w:webHidden/>
              </w:rPr>
              <w:tab/>
            </w:r>
            <w:r>
              <w:rPr>
                <w:webHidden/>
              </w:rPr>
              <w:fldChar w:fldCharType="begin"/>
            </w:r>
            <w:r>
              <w:rPr>
                <w:webHidden/>
              </w:rPr>
              <w:instrText xml:space="preserve"> PAGEREF _Toc367643985 \h </w:instrText>
            </w:r>
            <w:r>
              <w:rPr>
                <w:webHidden/>
              </w:rPr>
            </w:r>
            <w:r>
              <w:rPr>
                <w:webHidden/>
              </w:rPr>
              <w:fldChar w:fldCharType="separate"/>
            </w:r>
            <w:r w:rsidR="00D63D29">
              <w:rPr>
                <w:webHidden/>
              </w:rPr>
              <w:t>10</w:t>
            </w:r>
            <w:r>
              <w:rPr>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86" w:history="1">
            <w:r w:rsidRPr="006D3305">
              <w:rPr>
                <w:rStyle w:val="Hyperlink"/>
                <w:noProof/>
                <w14:scene3d>
                  <w14:camera w14:prst="orthographicFront"/>
                  <w14:lightRig w14:rig="threePt" w14:dir="t">
                    <w14:rot w14:lat="0" w14:lon="0" w14:rev="0"/>
                  </w14:lightRig>
                </w14:scene3d>
              </w:rPr>
              <w:t>5.2.1</w:t>
            </w:r>
            <w:r>
              <w:rPr>
                <w:rFonts w:eastAsiaTheme="minorEastAsia"/>
                <w:noProof/>
                <w:sz w:val="22"/>
                <w:lang w:eastAsia="de-DE"/>
              </w:rPr>
              <w:tab/>
            </w:r>
            <w:r w:rsidRPr="006D3305">
              <w:rPr>
                <w:rStyle w:val="Hyperlink"/>
                <w:noProof/>
              </w:rPr>
              <w:t>Nachrichten-Dialog</w:t>
            </w:r>
            <w:r>
              <w:rPr>
                <w:noProof/>
                <w:webHidden/>
              </w:rPr>
              <w:tab/>
            </w:r>
            <w:r>
              <w:rPr>
                <w:noProof/>
                <w:webHidden/>
              </w:rPr>
              <w:fldChar w:fldCharType="begin"/>
            </w:r>
            <w:r>
              <w:rPr>
                <w:noProof/>
                <w:webHidden/>
              </w:rPr>
              <w:instrText xml:space="preserve"> PAGEREF _Toc367643986 \h </w:instrText>
            </w:r>
            <w:r>
              <w:rPr>
                <w:noProof/>
                <w:webHidden/>
              </w:rPr>
            </w:r>
            <w:r>
              <w:rPr>
                <w:noProof/>
                <w:webHidden/>
              </w:rPr>
              <w:fldChar w:fldCharType="separate"/>
            </w:r>
            <w:r w:rsidR="00D63D29">
              <w:rPr>
                <w:noProof/>
                <w:webHidden/>
              </w:rPr>
              <w:t>11</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87" w:history="1">
            <w:r w:rsidRPr="006D3305">
              <w:rPr>
                <w:rStyle w:val="Hyperlink"/>
                <w:noProof/>
                <w14:scene3d>
                  <w14:camera w14:prst="orthographicFront"/>
                  <w14:lightRig w14:rig="threePt" w14:dir="t">
                    <w14:rot w14:lat="0" w14:lon="0" w14:rev="0"/>
                  </w14:lightRig>
                </w14:scene3d>
              </w:rPr>
              <w:t>5.2.2</w:t>
            </w:r>
            <w:r>
              <w:rPr>
                <w:rFonts w:eastAsiaTheme="minorEastAsia"/>
                <w:noProof/>
                <w:sz w:val="22"/>
                <w:lang w:eastAsia="de-DE"/>
              </w:rPr>
              <w:tab/>
            </w:r>
            <w:r w:rsidRPr="006D3305">
              <w:rPr>
                <w:rStyle w:val="Hyperlink"/>
                <w:noProof/>
              </w:rPr>
              <w:t>Info-Dialog</w:t>
            </w:r>
            <w:r>
              <w:rPr>
                <w:noProof/>
                <w:webHidden/>
              </w:rPr>
              <w:tab/>
            </w:r>
            <w:r>
              <w:rPr>
                <w:noProof/>
                <w:webHidden/>
              </w:rPr>
              <w:fldChar w:fldCharType="begin"/>
            </w:r>
            <w:r>
              <w:rPr>
                <w:noProof/>
                <w:webHidden/>
              </w:rPr>
              <w:instrText xml:space="preserve"> PAGEREF _Toc367643987 \h </w:instrText>
            </w:r>
            <w:r>
              <w:rPr>
                <w:noProof/>
                <w:webHidden/>
              </w:rPr>
            </w:r>
            <w:r>
              <w:rPr>
                <w:noProof/>
                <w:webHidden/>
              </w:rPr>
              <w:fldChar w:fldCharType="separate"/>
            </w:r>
            <w:r w:rsidR="00D63D29">
              <w:rPr>
                <w:noProof/>
                <w:webHidden/>
              </w:rPr>
              <w:t>12</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88" w:history="1">
            <w:r w:rsidRPr="006D3305">
              <w:rPr>
                <w:rStyle w:val="Hyperlink"/>
                <w:noProof/>
                <w14:scene3d>
                  <w14:camera w14:prst="orthographicFront"/>
                  <w14:lightRig w14:rig="threePt" w14:dir="t">
                    <w14:rot w14:lat="0" w14:lon="0" w14:rev="0"/>
                  </w14:lightRig>
                </w14:scene3d>
              </w:rPr>
              <w:t>5.2.3</w:t>
            </w:r>
            <w:r>
              <w:rPr>
                <w:rFonts w:eastAsiaTheme="minorEastAsia"/>
                <w:noProof/>
                <w:sz w:val="22"/>
                <w:lang w:eastAsia="de-DE"/>
              </w:rPr>
              <w:tab/>
            </w:r>
            <w:r w:rsidRPr="006D3305">
              <w:rPr>
                <w:rStyle w:val="Hyperlink"/>
                <w:noProof/>
              </w:rPr>
              <w:t>README-Fenster</w:t>
            </w:r>
            <w:r>
              <w:rPr>
                <w:noProof/>
                <w:webHidden/>
              </w:rPr>
              <w:tab/>
            </w:r>
            <w:r>
              <w:rPr>
                <w:noProof/>
                <w:webHidden/>
              </w:rPr>
              <w:fldChar w:fldCharType="begin"/>
            </w:r>
            <w:r>
              <w:rPr>
                <w:noProof/>
                <w:webHidden/>
              </w:rPr>
              <w:instrText xml:space="preserve"> PAGEREF _Toc367643988 \h </w:instrText>
            </w:r>
            <w:r>
              <w:rPr>
                <w:noProof/>
                <w:webHidden/>
              </w:rPr>
            </w:r>
            <w:r>
              <w:rPr>
                <w:noProof/>
                <w:webHidden/>
              </w:rPr>
              <w:fldChar w:fldCharType="separate"/>
            </w:r>
            <w:r w:rsidR="00D63D29">
              <w:rPr>
                <w:noProof/>
                <w:webHidden/>
              </w:rPr>
              <w:t>13</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89" w:history="1">
            <w:r w:rsidRPr="006D3305">
              <w:rPr>
                <w:rStyle w:val="Hyperlink"/>
                <w:noProof/>
                <w14:scene3d>
                  <w14:camera w14:prst="orthographicFront"/>
                  <w14:lightRig w14:rig="threePt" w14:dir="t">
                    <w14:rot w14:lat="0" w14:lon="0" w14:rev="0"/>
                  </w14:lightRig>
                </w14:scene3d>
              </w:rPr>
              <w:t>5.2.4</w:t>
            </w:r>
            <w:r>
              <w:rPr>
                <w:rFonts w:eastAsiaTheme="minorEastAsia"/>
                <w:noProof/>
                <w:sz w:val="22"/>
                <w:lang w:eastAsia="de-DE"/>
              </w:rPr>
              <w:tab/>
            </w:r>
            <w:r w:rsidRPr="006D3305">
              <w:rPr>
                <w:rStyle w:val="Hyperlink"/>
                <w:noProof/>
              </w:rPr>
              <w:t>Konfigurations-Dialog</w:t>
            </w:r>
            <w:r>
              <w:rPr>
                <w:noProof/>
                <w:webHidden/>
              </w:rPr>
              <w:tab/>
            </w:r>
            <w:r>
              <w:rPr>
                <w:noProof/>
                <w:webHidden/>
              </w:rPr>
              <w:fldChar w:fldCharType="begin"/>
            </w:r>
            <w:r>
              <w:rPr>
                <w:noProof/>
                <w:webHidden/>
              </w:rPr>
              <w:instrText xml:space="preserve"> PAGEREF _Toc367643989 \h </w:instrText>
            </w:r>
            <w:r>
              <w:rPr>
                <w:noProof/>
                <w:webHidden/>
              </w:rPr>
            </w:r>
            <w:r>
              <w:rPr>
                <w:noProof/>
                <w:webHidden/>
              </w:rPr>
              <w:fldChar w:fldCharType="separate"/>
            </w:r>
            <w:r w:rsidR="00D63D29">
              <w:rPr>
                <w:noProof/>
                <w:webHidden/>
              </w:rPr>
              <w:t>14</w:t>
            </w:r>
            <w:r>
              <w:rPr>
                <w:noProof/>
                <w:webHidden/>
              </w:rPr>
              <w:fldChar w:fldCharType="end"/>
            </w:r>
          </w:hyperlink>
        </w:p>
        <w:p w:rsidR="008E3531" w:rsidRDefault="008E3531">
          <w:pPr>
            <w:pStyle w:val="Verzeichnis2"/>
            <w:rPr>
              <w:rFonts w:eastAsiaTheme="minorEastAsia"/>
              <w:sz w:val="22"/>
              <w:lang w:eastAsia="de-DE"/>
            </w:rPr>
          </w:pPr>
          <w:hyperlink w:anchor="_Toc367643990" w:history="1">
            <w:r w:rsidRPr="006D3305">
              <w:rPr>
                <w:rStyle w:val="Hyperlink"/>
              </w:rPr>
              <w:t>5.3</w:t>
            </w:r>
            <w:r>
              <w:rPr>
                <w:rFonts w:eastAsiaTheme="minorEastAsia"/>
                <w:sz w:val="22"/>
                <w:lang w:eastAsia="de-DE"/>
              </w:rPr>
              <w:tab/>
            </w:r>
            <w:r w:rsidRPr="006D3305">
              <w:rPr>
                <w:rStyle w:val="Hyperlink"/>
              </w:rPr>
              <w:t>Arbeiten mit Vorlagen</w:t>
            </w:r>
            <w:r>
              <w:rPr>
                <w:webHidden/>
              </w:rPr>
              <w:tab/>
            </w:r>
            <w:r>
              <w:rPr>
                <w:webHidden/>
              </w:rPr>
              <w:fldChar w:fldCharType="begin"/>
            </w:r>
            <w:r>
              <w:rPr>
                <w:webHidden/>
              </w:rPr>
              <w:instrText xml:space="preserve"> PAGEREF _Toc367643990 \h </w:instrText>
            </w:r>
            <w:r>
              <w:rPr>
                <w:webHidden/>
              </w:rPr>
            </w:r>
            <w:r>
              <w:rPr>
                <w:webHidden/>
              </w:rPr>
              <w:fldChar w:fldCharType="separate"/>
            </w:r>
            <w:r w:rsidR="00D63D29">
              <w:rPr>
                <w:webHidden/>
              </w:rPr>
              <w:t>15</w:t>
            </w:r>
            <w:r>
              <w:rPr>
                <w:webHidden/>
              </w:rPr>
              <w:fldChar w:fldCharType="end"/>
            </w:r>
          </w:hyperlink>
        </w:p>
        <w:p w:rsidR="008E3531" w:rsidRDefault="008E3531">
          <w:pPr>
            <w:pStyle w:val="Verzeichnis2"/>
            <w:rPr>
              <w:rFonts w:eastAsiaTheme="minorEastAsia"/>
              <w:sz w:val="22"/>
              <w:lang w:eastAsia="de-DE"/>
            </w:rPr>
          </w:pPr>
          <w:hyperlink w:anchor="_Toc367643991" w:history="1">
            <w:r w:rsidRPr="006D3305">
              <w:rPr>
                <w:rStyle w:val="Hyperlink"/>
              </w:rPr>
              <w:t>5.4</w:t>
            </w:r>
            <w:r>
              <w:rPr>
                <w:rFonts w:eastAsiaTheme="minorEastAsia"/>
                <w:sz w:val="22"/>
                <w:lang w:eastAsia="de-DE"/>
              </w:rPr>
              <w:tab/>
            </w:r>
            <w:r w:rsidRPr="006D3305">
              <w:rPr>
                <w:rStyle w:val="Hyperlink"/>
              </w:rPr>
              <w:t>Arbeiten mit Referenzen</w:t>
            </w:r>
            <w:r>
              <w:rPr>
                <w:webHidden/>
              </w:rPr>
              <w:tab/>
            </w:r>
            <w:r>
              <w:rPr>
                <w:webHidden/>
              </w:rPr>
              <w:fldChar w:fldCharType="begin"/>
            </w:r>
            <w:r>
              <w:rPr>
                <w:webHidden/>
              </w:rPr>
              <w:instrText xml:space="preserve"> PAGEREF _Toc367643991 \h </w:instrText>
            </w:r>
            <w:r>
              <w:rPr>
                <w:webHidden/>
              </w:rPr>
            </w:r>
            <w:r>
              <w:rPr>
                <w:webHidden/>
              </w:rPr>
              <w:fldChar w:fldCharType="separate"/>
            </w:r>
            <w:r w:rsidR="00D63D29">
              <w:rPr>
                <w:webHidden/>
              </w:rPr>
              <w:t>16</w:t>
            </w:r>
            <w:r>
              <w:rPr>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92" w:history="1">
            <w:r w:rsidRPr="006D3305">
              <w:rPr>
                <w:rStyle w:val="Hyperlink"/>
                <w:noProof/>
                <w14:scene3d>
                  <w14:camera w14:prst="orthographicFront"/>
                  <w14:lightRig w14:rig="threePt" w14:dir="t">
                    <w14:rot w14:lat="0" w14:lon="0" w14:rev="0"/>
                  </w14:lightRig>
                </w14:scene3d>
              </w:rPr>
              <w:t>5.4.1</w:t>
            </w:r>
            <w:r>
              <w:rPr>
                <w:rFonts w:eastAsiaTheme="minorEastAsia"/>
                <w:noProof/>
                <w:sz w:val="22"/>
                <w:lang w:eastAsia="de-DE"/>
              </w:rPr>
              <w:tab/>
            </w:r>
            <w:r w:rsidRPr="006D3305">
              <w:rPr>
                <w:rStyle w:val="Hyperlink"/>
                <w:noProof/>
              </w:rPr>
              <w:t>Einfügen von Inhalten</w:t>
            </w:r>
            <w:r>
              <w:rPr>
                <w:noProof/>
                <w:webHidden/>
              </w:rPr>
              <w:tab/>
            </w:r>
            <w:r>
              <w:rPr>
                <w:noProof/>
                <w:webHidden/>
              </w:rPr>
              <w:fldChar w:fldCharType="begin"/>
            </w:r>
            <w:r>
              <w:rPr>
                <w:noProof/>
                <w:webHidden/>
              </w:rPr>
              <w:instrText xml:space="preserve"> PAGEREF _Toc367643992 \h </w:instrText>
            </w:r>
            <w:r>
              <w:rPr>
                <w:noProof/>
                <w:webHidden/>
              </w:rPr>
            </w:r>
            <w:r>
              <w:rPr>
                <w:noProof/>
                <w:webHidden/>
              </w:rPr>
              <w:fldChar w:fldCharType="separate"/>
            </w:r>
            <w:r w:rsidR="00D63D29">
              <w:rPr>
                <w:noProof/>
                <w:webHidden/>
              </w:rPr>
              <w:t>17</w:t>
            </w:r>
            <w:r>
              <w:rPr>
                <w:noProof/>
                <w:webHidden/>
              </w:rPr>
              <w:fldChar w:fldCharType="end"/>
            </w:r>
          </w:hyperlink>
        </w:p>
        <w:p w:rsidR="008E3531" w:rsidRDefault="008E3531">
          <w:pPr>
            <w:pStyle w:val="Verzeichnis4"/>
            <w:tabs>
              <w:tab w:val="left" w:pos="2685"/>
              <w:tab w:val="right" w:leader="dot" w:pos="8777"/>
            </w:tabs>
            <w:rPr>
              <w:rFonts w:eastAsiaTheme="minorEastAsia"/>
              <w:noProof/>
              <w:sz w:val="22"/>
              <w:lang w:eastAsia="de-DE"/>
            </w:rPr>
          </w:pPr>
          <w:hyperlink w:anchor="_Toc367643993" w:history="1">
            <w:r w:rsidRPr="006D3305">
              <w:rPr>
                <w:rStyle w:val="Hyperlink"/>
                <w:noProof/>
              </w:rPr>
              <w:t>5.4.1.1</w:t>
            </w:r>
            <w:r>
              <w:rPr>
                <w:rFonts w:eastAsiaTheme="minorEastAsia"/>
                <w:noProof/>
                <w:sz w:val="22"/>
                <w:lang w:eastAsia="de-DE"/>
              </w:rPr>
              <w:tab/>
            </w:r>
            <w:r w:rsidRPr="006D3305">
              <w:rPr>
                <w:rStyle w:val="Hyperlink"/>
                <w:noProof/>
              </w:rPr>
              <w:t>Einfügen einer Referenz zu einem Quell(text)dokument</w:t>
            </w:r>
            <w:r>
              <w:rPr>
                <w:noProof/>
                <w:webHidden/>
              </w:rPr>
              <w:tab/>
            </w:r>
            <w:r>
              <w:rPr>
                <w:noProof/>
                <w:webHidden/>
              </w:rPr>
              <w:fldChar w:fldCharType="begin"/>
            </w:r>
            <w:r>
              <w:rPr>
                <w:noProof/>
                <w:webHidden/>
              </w:rPr>
              <w:instrText xml:space="preserve"> PAGEREF _Toc367643993 \h </w:instrText>
            </w:r>
            <w:r>
              <w:rPr>
                <w:noProof/>
                <w:webHidden/>
              </w:rPr>
            </w:r>
            <w:r>
              <w:rPr>
                <w:noProof/>
                <w:webHidden/>
              </w:rPr>
              <w:fldChar w:fldCharType="separate"/>
            </w:r>
            <w:r w:rsidR="00D63D29">
              <w:rPr>
                <w:noProof/>
                <w:webHidden/>
              </w:rPr>
              <w:t>18</w:t>
            </w:r>
            <w:r>
              <w:rPr>
                <w:noProof/>
                <w:webHidden/>
              </w:rPr>
              <w:fldChar w:fldCharType="end"/>
            </w:r>
          </w:hyperlink>
        </w:p>
        <w:p w:rsidR="008E3531" w:rsidRDefault="008E3531">
          <w:pPr>
            <w:pStyle w:val="Verzeichnis4"/>
            <w:tabs>
              <w:tab w:val="left" w:pos="2685"/>
              <w:tab w:val="right" w:leader="dot" w:pos="8777"/>
            </w:tabs>
            <w:rPr>
              <w:rFonts w:eastAsiaTheme="minorEastAsia"/>
              <w:noProof/>
              <w:sz w:val="22"/>
              <w:lang w:eastAsia="de-DE"/>
            </w:rPr>
          </w:pPr>
          <w:hyperlink w:anchor="_Toc367643994" w:history="1">
            <w:r w:rsidRPr="006D3305">
              <w:rPr>
                <w:rStyle w:val="Hyperlink"/>
                <w:noProof/>
              </w:rPr>
              <w:t>5.4.1.2</w:t>
            </w:r>
            <w:r>
              <w:rPr>
                <w:rFonts w:eastAsiaTheme="minorEastAsia"/>
                <w:noProof/>
                <w:sz w:val="22"/>
                <w:lang w:eastAsia="de-DE"/>
              </w:rPr>
              <w:tab/>
            </w:r>
            <w:r w:rsidRPr="006D3305">
              <w:rPr>
                <w:rStyle w:val="Hyperlink"/>
                <w:noProof/>
              </w:rPr>
              <w:t>Einfügen einer Referenz zu einer Quell(bild)datei</w:t>
            </w:r>
            <w:r>
              <w:rPr>
                <w:noProof/>
                <w:webHidden/>
              </w:rPr>
              <w:tab/>
            </w:r>
            <w:r>
              <w:rPr>
                <w:noProof/>
                <w:webHidden/>
              </w:rPr>
              <w:fldChar w:fldCharType="begin"/>
            </w:r>
            <w:r>
              <w:rPr>
                <w:noProof/>
                <w:webHidden/>
              </w:rPr>
              <w:instrText xml:space="preserve"> PAGEREF _Toc367643994 \h </w:instrText>
            </w:r>
            <w:r>
              <w:rPr>
                <w:noProof/>
                <w:webHidden/>
              </w:rPr>
            </w:r>
            <w:r>
              <w:rPr>
                <w:noProof/>
                <w:webHidden/>
              </w:rPr>
              <w:fldChar w:fldCharType="separate"/>
            </w:r>
            <w:r w:rsidR="00D63D29">
              <w:rPr>
                <w:noProof/>
                <w:webHidden/>
              </w:rPr>
              <w:t>20</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95" w:history="1">
            <w:r w:rsidRPr="006D3305">
              <w:rPr>
                <w:rStyle w:val="Hyperlink"/>
                <w:noProof/>
                <w14:scene3d>
                  <w14:camera w14:prst="orthographicFront"/>
                  <w14:lightRig w14:rig="threePt" w14:dir="t">
                    <w14:rot w14:lat="0" w14:lon="0" w14:rev="0"/>
                  </w14:lightRig>
                </w14:scene3d>
              </w:rPr>
              <w:t>5.4.2</w:t>
            </w:r>
            <w:r>
              <w:rPr>
                <w:rFonts w:eastAsiaTheme="minorEastAsia"/>
                <w:noProof/>
                <w:sz w:val="22"/>
                <w:lang w:eastAsia="de-DE"/>
              </w:rPr>
              <w:tab/>
            </w:r>
            <w:r w:rsidRPr="006D3305">
              <w:rPr>
                <w:rStyle w:val="Hyperlink"/>
                <w:noProof/>
              </w:rPr>
              <w:t>Aktualisieren von Inhalten zwischen Ziel- und Quelldokumenten</w:t>
            </w:r>
            <w:r>
              <w:rPr>
                <w:noProof/>
                <w:webHidden/>
              </w:rPr>
              <w:tab/>
            </w:r>
            <w:r>
              <w:rPr>
                <w:noProof/>
                <w:webHidden/>
              </w:rPr>
              <w:fldChar w:fldCharType="begin"/>
            </w:r>
            <w:r>
              <w:rPr>
                <w:noProof/>
                <w:webHidden/>
              </w:rPr>
              <w:instrText xml:space="preserve"> PAGEREF _Toc367643995 \h </w:instrText>
            </w:r>
            <w:r>
              <w:rPr>
                <w:noProof/>
                <w:webHidden/>
              </w:rPr>
            </w:r>
            <w:r>
              <w:rPr>
                <w:noProof/>
                <w:webHidden/>
              </w:rPr>
              <w:fldChar w:fldCharType="separate"/>
            </w:r>
            <w:r w:rsidR="00D63D29">
              <w:rPr>
                <w:noProof/>
                <w:webHidden/>
              </w:rPr>
              <w:t>21</w:t>
            </w:r>
            <w:r>
              <w:rPr>
                <w:noProof/>
                <w:webHidden/>
              </w:rPr>
              <w:fldChar w:fldCharType="end"/>
            </w:r>
          </w:hyperlink>
        </w:p>
        <w:p w:rsidR="008E3531" w:rsidRDefault="008E3531">
          <w:pPr>
            <w:pStyle w:val="Verzeichnis4"/>
            <w:tabs>
              <w:tab w:val="left" w:pos="2685"/>
              <w:tab w:val="right" w:leader="dot" w:pos="8777"/>
            </w:tabs>
            <w:rPr>
              <w:rFonts w:eastAsiaTheme="minorEastAsia"/>
              <w:noProof/>
              <w:sz w:val="22"/>
              <w:lang w:eastAsia="de-DE"/>
            </w:rPr>
          </w:pPr>
          <w:hyperlink w:anchor="_Toc367643996" w:history="1">
            <w:r w:rsidRPr="006D3305">
              <w:rPr>
                <w:rStyle w:val="Hyperlink"/>
                <w:noProof/>
              </w:rPr>
              <w:t>5.4.2.1</w:t>
            </w:r>
            <w:r>
              <w:rPr>
                <w:rFonts w:eastAsiaTheme="minorEastAsia"/>
                <w:noProof/>
                <w:sz w:val="22"/>
                <w:lang w:eastAsia="de-DE"/>
              </w:rPr>
              <w:tab/>
            </w:r>
            <w:r w:rsidRPr="006D3305">
              <w:rPr>
                <w:rStyle w:val="Hyperlink"/>
                <w:noProof/>
              </w:rPr>
              <w:t>Aktualisieren von Inhalten im Zieldokument</w:t>
            </w:r>
            <w:r>
              <w:rPr>
                <w:noProof/>
                <w:webHidden/>
              </w:rPr>
              <w:tab/>
            </w:r>
            <w:r>
              <w:rPr>
                <w:noProof/>
                <w:webHidden/>
              </w:rPr>
              <w:fldChar w:fldCharType="begin"/>
            </w:r>
            <w:r>
              <w:rPr>
                <w:noProof/>
                <w:webHidden/>
              </w:rPr>
              <w:instrText xml:space="preserve"> PAGEREF _Toc367643996 \h </w:instrText>
            </w:r>
            <w:r>
              <w:rPr>
                <w:noProof/>
                <w:webHidden/>
              </w:rPr>
            </w:r>
            <w:r>
              <w:rPr>
                <w:noProof/>
                <w:webHidden/>
              </w:rPr>
              <w:fldChar w:fldCharType="separate"/>
            </w:r>
            <w:r w:rsidR="00D63D29">
              <w:rPr>
                <w:noProof/>
                <w:webHidden/>
              </w:rPr>
              <w:t>22</w:t>
            </w:r>
            <w:r>
              <w:rPr>
                <w:noProof/>
                <w:webHidden/>
              </w:rPr>
              <w:fldChar w:fldCharType="end"/>
            </w:r>
          </w:hyperlink>
        </w:p>
        <w:p w:rsidR="008E3531" w:rsidRDefault="008E3531">
          <w:pPr>
            <w:pStyle w:val="Verzeichnis4"/>
            <w:tabs>
              <w:tab w:val="left" w:pos="2685"/>
              <w:tab w:val="right" w:leader="dot" w:pos="8777"/>
            </w:tabs>
            <w:rPr>
              <w:rFonts w:eastAsiaTheme="minorEastAsia"/>
              <w:noProof/>
              <w:sz w:val="22"/>
              <w:lang w:eastAsia="de-DE"/>
            </w:rPr>
          </w:pPr>
          <w:hyperlink w:anchor="_Toc367643997" w:history="1">
            <w:r w:rsidRPr="006D3305">
              <w:rPr>
                <w:rStyle w:val="Hyperlink"/>
                <w:noProof/>
              </w:rPr>
              <w:t>5.4.2.2</w:t>
            </w:r>
            <w:r>
              <w:rPr>
                <w:rFonts w:eastAsiaTheme="minorEastAsia"/>
                <w:noProof/>
                <w:sz w:val="22"/>
                <w:lang w:eastAsia="de-DE"/>
              </w:rPr>
              <w:tab/>
            </w:r>
            <w:r w:rsidRPr="006D3305">
              <w:rPr>
                <w:rStyle w:val="Hyperlink"/>
                <w:noProof/>
              </w:rPr>
              <w:t>Aktualisieren von Inhalten in einem Quelldokument</w:t>
            </w:r>
            <w:r>
              <w:rPr>
                <w:noProof/>
                <w:webHidden/>
              </w:rPr>
              <w:tab/>
            </w:r>
            <w:r>
              <w:rPr>
                <w:noProof/>
                <w:webHidden/>
              </w:rPr>
              <w:fldChar w:fldCharType="begin"/>
            </w:r>
            <w:r>
              <w:rPr>
                <w:noProof/>
                <w:webHidden/>
              </w:rPr>
              <w:instrText xml:space="preserve"> PAGEREF _Toc367643997 \h </w:instrText>
            </w:r>
            <w:r>
              <w:rPr>
                <w:noProof/>
                <w:webHidden/>
              </w:rPr>
            </w:r>
            <w:r>
              <w:rPr>
                <w:noProof/>
                <w:webHidden/>
              </w:rPr>
              <w:fldChar w:fldCharType="separate"/>
            </w:r>
            <w:r w:rsidR="00D63D29">
              <w:rPr>
                <w:noProof/>
                <w:webHidden/>
              </w:rPr>
              <w:t>22</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3998" w:history="1">
            <w:r w:rsidRPr="006D3305">
              <w:rPr>
                <w:rStyle w:val="Hyperlink"/>
                <w:noProof/>
                <w14:scene3d>
                  <w14:camera w14:prst="orthographicFront"/>
                  <w14:lightRig w14:rig="threePt" w14:dir="t">
                    <w14:rot w14:lat="0" w14:lon="0" w14:rev="0"/>
                  </w14:lightRig>
                </w14:scene3d>
              </w:rPr>
              <w:t>5.4.3</w:t>
            </w:r>
            <w:r>
              <w:rPr>
                <w:rFonts w:eastAsiaTheme="minorEastAsia"/>
                <w:noProof/>
                <w:sz w:val="22"/>
                <w:lang w:eastAsia="de-DE"/>
              </w:rPr>
              <w:tab/>
            </w:r>
            <w:r w:rsidRPr="006D3305">
              <w:rPr>
                <w:rStyle w:val="Hyperlink"/>
                <w:noProof/>
              </w:rPr>
              <w:t>Vergleichen von Inhalten zwischen Zield- und Quelldokument</w:t>
            </w:r>
            <w:r>
              <w:rPr>
                <w:noProof/>
                <w:webHidden/>
              </w:rPr>
              <w:tab/>
            </w:r>
            <w:r>
              <w:rPr>
                <w:noProof/>
                <w:webHidden/>
              </w:rPr>
              <w:fldChar w:fldCharType="begin"/>
            </w:r>
            <w:r>
              <w:rPr>
                <w:noProof/>
                <w:webHidden/>
              </w:rPr>
              <w:instrText xml:space="preserve"> PAGEREF _Toc367643998 \h </w:instrText>
            </w:r>
            <w:r>
              <w:rPr>
                <w:noProof/>
                <w:webHidden/>
              </w:rPr>
            </w:r>
            <w:r>
              <w:rPr>
                <w:noProof/>
                <w:webHidden/>
              </w:rPr>
              <w:fldChar w:fldCharType="separate"/>
            </w:r>
            <w:r w:rsidR="00D63D29">
              <w:rPr>
                <w:noProof/>
                <w:webHidden/>
              </w:rPr>
              <w:t>24</w:t>
            </w:r>
            <w:r>
              <w:rPr>
                <w:noProof/>
                <w:webHidden/>
              </w:rPr>
              <w:fldChar w:fldCharType="end"/>
            </w:r>
          </w:hyperlink>
        </w:p>
        <w:p w:rsidR="008E3531" w:rsidRDefault="008E3531">
          <w:pPr>
            <w:pStyle w:val="Verzeichnis2"/>
            <w:rPr>
              <w:rFonts w:eastAsiaTheme="minorEastAsia"/>
              <w:sz w:val="22"/>
              <w:lang w:eastAsia="de-DE"/>
            </w:rPr>
          </w:pPr>
          <w:hyperlink w:anchor="_Toc367643999" w:history="1">
            <w:r w:rsidRPr="006D3305">
              <w:rPr>
                <w:rStyle w:val="Hyperlink"/>
              </w:rPr>
              <w:t>5.5</w:t>
            </w:r>
            <w:r>
              <w:rPr>
                <w:rFonts w:eastAsiaTheme="minorEastAsia"/>
                <w:sz w:val="22"/>
                <w:lang w:eastAsia="de-DE"/>
              </w:rPr>
              <w:tab/>
            </w:r>
            <w:r w:rsidRPr="006D3305">
              <w:rPr>
                <w:rStyle w:val="Hyperlink"/>
              </w:rPr>
              <w:t>Arbeiten mit Feldern</w:t>
            </w:r>
            <w:r>
              <w:rPr>
                <w:webHidden/>
              </w:rPr>
              <w:tab/>
            </w:r>
            <w:r>
              <w:rPr>
                <w:webHidden/>
              </w:rPr>
              <w:fldChar w:fldCharType="begin"/>
            </w:r>
            <w:r>
              <w:rPr>
                <w:webHidden/>
              </w:rPr>
              <w:instrText xml:space="preserve"> PAGEREF _Toc367643999 \h </w:instrText>
            </w:r>
            <w:r>
              <w:rPr>
                <w:webHidden/>
              </w:rPr>
            </w:r>
            <w:r>
              <w:rPr>
                <w:webHidden/>
              </w:rPr>
              <w:fldChar w:fldCharType="separate"/>
            </w:r>
            <w:r w:rsidR="00D63D29">
              <w:rPr>
                <w:webHidden/>
              </w:rPr>
              <w:t>26</w:t>
            </w:r>
            <w:r>
              <w:rPr>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0" w:history="1">
            <w:r w:rsidRPr="006D3305">
              <w:rPr>
                <w:rStyle w:val="Hyperlink"/>
                <w:noProof/>
                <w14:scene3d>
                  <w14:camera w14:prst="orthographicFront"/>
                  <w14:lightRig w14:rig="threePt" w14:dir="t">
                    <w14:rot w14:lat="0" w14:lon="0" w14:rev="0"/>
                  </w14:lightRig>
                </w14:scene3d>
              </w:rPr>
              <w:t>5.5.1</w:t>
            </w:r>
            <w:r>
              <w:rPr>
                <w:rFonts w:eastAsiaTheme="minorEastAsia"/>
                <w:noProof/>
                <w:sz w:val="22"/>
                <w:lang w:eastAsia="de-DE"/>
              </w:rPr>
              <w:tab/>
            </w:r>
            <w:r w:rsidRPr="006D3305">
              <w:rPr>
                <w:rStyle w:val="Hyperlink"/>
                <w:noProof/>
              </w:rPr>
              <w:t>Hinzufügen von Feldern</w:t>
            </w:r>
            <w:r>
              <w:rPr>
                <w:noProof/>
                <w:webHidden/>
              </w:rPr>
              <w:tab/>
            </w:r>
            <w:r>
              <w:rPr>
                <w:noProof/>
                <w:webHidden/>
              </w:rPr>
              <w:fldChar w:fldCharType="begin"/>
            </w:r>
            <w:r>
              <w:rPr>
                <w:noProof/>
                <w:webHidden/>
              </w:rPr>
              <w:instrText xml:space="preserve"> PAGEREF _Toc367644000 \h </w:instrText>
            </w:r>
            <w:r>
              <w:rPr>
                <w:noProof/>
                <w:webHidden/>
              </w:rPr>
            </w:r>
            <w:r>
              <w:rPr>
                <w:noProof/>
                <w:webHidden/>
              </w:rPr>
              <w:fldChar w:fldCharType="separate"/>
            </w:r>
            <w:r w:rsidR="00D63D29">
              <w:rPr>
                <w:noProof/>
                <w:webHidden/>
              </w:rPr>
              <w:t>30</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1" w:history="1">
            <w:r w:rsidRPr="006D3305">
              <w:rPr>
                <w:rStyle w:val="Hyperlink"/>
                <w:noProof/>
                <w14:scene3d>
                  <w14:camera w14:prst="orthographicFront"/>
                  <w14:lightRig w14:rig="threePt" w14:dir="t">
                    <w14:rot w14:lat="0" w14:lon="0" w14:rev="0"/>
                  </w14:lightRig>
                </w14:scene3d>
              </w:rPr>
              <w:t>5.5.2</w:t>
            </w:r>
            <w:r>
              <w:rPr>
                <w:rFonts w:eastAsiaTheme="minorEastAsia"/>
                <w:noProof/>
                <w:sz w:val="22"/>
                <w:lang w:eastAsia="de-DE"/>
              </w:rPr>
              <w:tab/>
            </w:r>
            <w:r w:rsidRPr="006D3305">
              <w:rPr>
                <w:rStyle w:val="Hyperlink"/>
                <w:noProof/>
              </w:rPr>
              <w:t>Formatieren von Feldergebnisse</w:t>
            </w:r>
            <w:r>
              <w:rPr>
                <w:noProof/>
                <w:webHidden/>
              </w:rPr>
              <w:tab/>
            </w:r>
            <w:r>
              <w:rPr>
                <w:noProof/>
                <w:webHidden/>
              </w:rPr>
              <w:fldChar w:fldCharType="begin"/>
            </w:r>
            <w:r>
              <w:rPr>
                <w:noProof/>
                <w:webHidden/>
              </w:rPr>
              <w:instrText xml:space="preserve"> PAGEREF _Toc367644001 \h </w:instrText>
            </w:r>
            <w:r>
              <w:rPr>
                <w:noProof/>
                <w:webHidden/>
              </w:rPr>
            </w:r>
            <w:r>
              <w:rPr>
                <w:noProof/>
                <w:webHidden/>
              </w:rPr>
              <w:fldChar w:fldCharType="separate"/>
            </w:r>
            <w:r w:rsidR="00D63D29">
              <w:rPr>
                <w:noProof/>
                <w:webHidden/>
              </w:rPr>
              <w:t>31</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2" w:history="1">
            <w:r w:rsidRPr="006D3305">
              <w:rPr>
                <w:rStyle w:val="Hyperlink"/>
                <w:noProof/>
                <w14:scene3d>
                  <w14:camera w14:prst="orthographicFront"/>
                  <w14:lightRig w14:rig="threePt" w14:dir="t">
                    <w14:rot w14:lat="0" w14:lon="0" w14:rev="0"/>
                  </w14:lightRig>
                </w14:scene3d>
              </w:rPr>
              <w:t>5.5.3</w:t>
            </w:r>
            <w:r>
              <w:rPr>
                <w:rFonts w:eastAsiaTheme="minorEastAsia"/>
                <w:noProof/>
                <w:sz w:val="22"/>
                <w:lang w:eastAsia="de-DE"/>
              </w:rPr>
              <w:tab/>
            </w:r>
            <w:r w:rsidRPr="006D3305">
              <w:rPr>
                <w:rStyle w:val="Hyperlink"/>
                <w:noProof/>
              </w:rPr>
              <w:t>Ausführen von Aktionen mit Feldern</w:t>
            </w:r>
            <w:r>
              <w:rPr>
                <w:noProof/>
                <w:webHidden/>
              </w:rPr>
              <w:tab/>
            </w:r>
            <w:r>
              <w:rPr>
                <w:noProof/>
                <w:webHidden/>
              </w:rPr>
              <w:fldChar w:fldCharType="begin"/>
            </w:r>
            <w:r>
              <w:rPr>
                <w:noProof/>
                <w:webHidden/>
              </w:rPr>
              <w:instrText xml:space="preserve"> PAGEREF _Toc367644002 \h </w:instrText>
            </w:r>
            <w:r>
              <w:rPr>
                <w:noProof/>
                <w:webHidden/>
              </w:rPr>
            </w:r>
            <w:r>
              <w:rPr>
                <w:noProof/>
                <w:webHidden/>
              </w:rPr>
              <w:fldChar w:fldCharType="separate"/>
            </w:r>
            <w:r w:rsidR="00D63D29">
              <w:rPr>
                <w:noProof/>
                <w:webHidden/>
              </w:rPr>
              <w:t>31</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3" w:history="1">
            <w:r w:rsidRPr="006D3305">
              <w:rPr>
                <w:rStyle w:val="Hyperlink"/>
                <w:noProof/>
                <w14:scene3d>
                  <w14:camera w14:prst="orthographicFront"/>
                  <w14:lightRig w14:rig="threePt" w14:dir="t">
                    <w14:rot w14:lat="0" w14:lon="0" w14:rev="0"/>
                  </w14:lightRig>
                </w14:scene3d>
              </w:rPr>
              <w:t>5.5.4</w:t>
            </w:r>
            <w:r>
              <w:rPr>
                <w:rFonts w:eastAsiaTheme="minorEastAsia"/>
                <w:noProof/>
                <w:sz w:val="22"/>
                <w:lang w:eastAsia="de-DE"/>
              </w:rPr>
              <w:tab/>
            </w:r>
            <w:r w:rsidRPr="006D3305">
              <w:rPr>
                <w:rStyle w:val="Hyperlink"/>
                <w:noProof/>
              </w:rPr>
              <w:t>Darstellung von Feldern</w:t>
            </w:r>
            <w:r>
              <w:rPr>
                <w:noProof/>
                <w:webHidden/>
              </w:rPr>
              <w:tab/>
            </w:r>
            <w:r>
              <w:rPr>
                <w:noProof/>
                <w:webHidden/>
              </w:rPr>
              <w:fldChar w:fldCharType="begin"/>
            </w:r>
            <w:r>
              <w:rPr>
                <w:noProof/>
                <w:webHidden/>
              </w:rPr>
              <w:instrText xml:space="preserve"> PAGEREF _Toc367644003 \h </w:instrText>
            </w:r>
            <w:r>
              <w:rPr>
                <w:noProof/>
                <w:webHidden/>
              </w:rPr>
            </w:r>
            <w:r>
              <w:rPr>
                <w:noProof/>
                <w:webHidden/>
              </w:rPr>
              <w:fldChar w:fldCharType="separate"/>
            </w:r>
            <w:r w:rsidR="00D63D29">
              <w:rPr>
                <w:noProof/>
                <w:webHidden/>
              </w:rPr>
              <w:t>31</w:t>
            </w:r>
            <w:r>
              <w:rPr>
                <w:noProof/>
                <w:webHidden/>
              </w:rPr>
              <w:fldChar w:fldCharType="end"/>
            </w:r>
          </w:hyperlink>
        </w:p>
        <w:p w:rsidR="008E3531" w:rsidRDefault="008E3531">
          <w:pPr>
            <w:pStyle w:val="Verzeichnis2"/>
            <w:rPr>
              <w:rFonts w:eastAsiaTheme="minorEastAsia"/>
              <w:sz w:val="22"/>
              <w:lang w:eastAsia="de-DE"/>
            </w:rPr>
          </w:pPr>
          <w:hyperlink w:anchor="_Toc367644004" w:history="1">
            <w:r w:rsidRPr="006D3305">
              <w:rPr>
                <w:rStyle w:val="Hyperlink"/>
              </w:rPr>
              <w:t>5.6</w:t>
            </w:r>
            <w:r>
              <w:rPr>
                <w:rFonts w:eastAsiaTheme="minorEastAsia"/>
                <w:sz w:val="22"/>
                <w:lang w:eastAsia="de-DE"/>
              </w:rPr>
              <w:tab/>
            </w:r>
            <w:r w:rsidRPr="006D3305">
              <w:rPr>
                <w:rStyle w:val="Hyperlink"/>
              </w:rPr>
              <w:t>Benutzerdefinierte Dokumenteigenschaften</w:t>
            </w:r>
            <w:r>
              <w:rPr>
                <w:webHidden/>
              </w:rPr>
              <w:tab/>
            </w:r>
            <w:r>
              <w:rPr>
                <w:webHidden/>
              </w:rPr>
              <w:fldChar w:fldCharType="begin"/>
            </w:r>
            <w:r>
              <w:rPr>
                <w:webHidden/>
              </w:rPr>
              <w:instrText xml:space="preserve"> PAGEREF _Toc367644004 \h </w:instrText>
            </w:r>
            <w:r>
              <w:rPr>
                <w:webHidden/>
              </w:rPr>
            </w:r>
            <w:r>
              <w:rPr>
                <w:webHidden/>
              </w:rPr>
              <w:fldChar w:fldCharType="separate"/>
            </w:r>
            <w:r w:rsidR="00D63D29">
              <w:rPr>
                <w:webHidden/>
              </w:rPr>
              <w:t>32</w:t>
            </w:r>
            <w:r>
              <w:rPr>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5" w:history="1">
            <w:r w:rsidRPr="006D3305">
              <w:rPr>
                <w:rStyle w:val="Hyperlink"/>
                <w:noProof/>
                <w14:scene3d>
                  <w14:camera w14:prst="orthographicFront"/>
                  <w14:lightRig w14:rig="threePt" w14:dir="t">
                    <w14:rot w14:lat="0" w14:lon="0" w14:rev="0"/>
                  </w14:lightRig>
                </w14:scene3d>
              </w:rPr>
              <w:t>5.6.1</w:t>
            </w:r>
            <w:r>
              <w:rPr>
                <w:rFonts w:eastAsiaTheme="minorEastAsia"/>
                <w:noProof/>
                <w:sz w:val="22"/>
                <w:lang w:eastAsia="de-DE"/>
              </w:rPr>
              <w:tab/>
            </w:r>
            <w:r w:rsidRPr="006D3305">
              <w:rPr>
                <w:rStyle w:val="Hyperlink"/>
                <w:noProof/>
              </w:rPr>
              <w:t>Erstellen einer benutzerdefinierten Dokumenteigenschaft</w:t>
            </w:r>
            <w:r>
              <w:rPr>
                <w:noProof/>
                <w:webHidden/>
              </w:rPr>
              <w:tab/>
            </w:r>
            <w:r>
              <w:rPr>
                <w:noProof/>
                <w:webHidden/>
              </w:rPr>
              <w:fldChar w:fldCharType="begin"/>
            </w:r>
            <w:r>
              <w:rPr>
                <w:noProof/>
                <w:webHidden/>
              </w:rPr>
              <w:instrText xml:space="preserve"> PAGEREF _Toc367644005 \h </w:instrText>
            </w:r>
            <w:r>
              <w:rPr>
                <w:noProof/>
                <w:webHidden/>
              </w:rPr>
            </w:r>
            <w:r>
              <w:rPr>
                <w:noProof/>
                <w:webHidden/>
              </w:rPr>
              <w:fldChar w:fldCharType="separate"/>
            </w:r>
            <w:r w:rsidR="00D63D29">
              <w:rPr>
                <w:noProof/>
                <w:webHidden/>
              </w:rPr>
              <w:t>33</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6" w:history="1">
            <w:r w:rsidRPr="006D3305">
              <w:rPr>
                <w:rStyle w:val="Hyperlink"/>
                <w:noProof/>
                <w14:scene3d>
                  <w14:camera w14:prst="orthographicFront"/>
                  <w14:lightRig w14:rig="threePt" w14:dir="t">
                    <w14:rot w14:lat="0" w14:lon="0" w14:rev="0"/>
                  </w14:lightRig>
                </w14:scene3d>
              </w:rPr>
              <w:t>5.6.2</w:t>
            </w:r>
            <w:r>
              <w:rPr>
                <w:rFonts w:eastAsiaTheme="minorEastAsia"/>
                <w:noProof/>
                <w:sz w:val="22"/>
                <w:lang w:eastAsia="de-DE"/>
              </w:rPr>
              <w:tab/>
            </w:r>
            <w:r w:rsidRPr="006D3305">
              <w:rPr>
                <w:rStyle w:val="Hyperlink"/>
                <w:noProof/>
              </w:rPr>
              <w:t>Ändern einer benutzerdefinierten Dokumenteigenschaft</w:t>
            </w:r>
            <w:r>
              <w:rPr>
                <w:noProof/>
                <w:webHidden/>
              </w:rPr>
              <w:tab/>
            </w:r>
            <w:r>
              <w:rPr>
                <w:noProof/>
                <w:webHidden/>
              </w:rPr>
              <w:fldChar w:fldCharType="begin"/>
            </w:r>
            <w:r>
              <w:rPr>
                <w:noProof/>
                <w:webHidden/>
              </w:rPr>
              <w:instrText xml:space="preserve"> PAGEREF _Toc367644006 \h </w:instrText>
            </w:r>
            <w:r>
              <w:rPr>
                <w:noProof/>
                <w:webHidden/>
              </w:rPr>
            </w:r>
            <w:r>
              <w:rPr>
                <w:noProof/>
                <w:webHidden/>
              </w:rPr>
              <w:fldChar w:fldCharType="separate"/>
            </w:r>
            <w:r w:rsidR="00D63D29">
              <w:rPr>
                <w:noProof/>
                <w:webHidden/>
              </w:rPr>
              <w:t>34</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7" w:history="1">
            <w:r w:rsidRPr="006D3305">
              <w:rPr>
                <w:rStyle w:val="Hyperlink"/>
                <w:noProof/>
                <w14:scene3d>
                  <w14:camera w14:prst="orthographicFront"/>
                  <w14:lightRig w14:rig="threePt" w14:dir="t">
                    <w14:rot w14:lat="0" w14:lon="0" w14:rev="0"/>
                  </w14:lightRig>
                </w14:scene3d>
              </w:rPr>
              <w:t>5.6.3</w:t>
            </w:r>
            <w:r>
              <w:rPr>
                <w:rFonts w:eastAsiaTheme="minorEastAsia"/>
                <w:noProof/>
                <w:sz w:val="22"/>
                <w:lang w:eastAsia="de-DE"/>
              </w:rPr>
              <w:tab/>
            </w:r>
            <w:r w:rsidRPr="006D3305">
              <w:rPr>
                <w:rStyle w:val="Hyperlink"/>
                <w:noProof/>
              </w:rPr>
              <w:t>Einfügen einer benutzerdefinierten Dokumenteigenschaft</w:t>
            </w:r>
            <w:r>
              <w:rPr>
                <w:noProof/>
                <w:webHidden/>
              </w:rPr>
              <w:tab/>
            </w:r>
            <w:r>
              <w:rPr>
                <w:noProof/>
                <w:webHidden/>
              </w:rPr>
              <w:fldChar w:fldCharType="begin"/>
            </w:r>
            <w:r>
              <w:rPr>
                <w:noProof/>
                <w:webHidden/>
              </w:rPr>
              <w:instrText xml:space="preserve"> PAGEREF _Toc367644007 \h </w:instrText>
            </w:r>
            <w:r>
              <w:rPr>
                <w:noProof/>
                <w:webHidden/>
              </w:rPr>
            </w:r>
            <w:r>
              <w:rPr>
                <w:noProof/>
                <w:webHidden/>
              </w:rPr>
              <w:fldChar w:fldCharType="separate"/>
            </w:r>
            <w:r w:rsidR="00D63D29">
              <w:rPr>
                <w:noProof/>
                <w:webHidden/>
              </w:rPr>
              <w:t>34</w:t>
            </w:r>
            <w:r>
              <w:rPr>
                <w:noProof/>
                <w:webHidden/>
              </w:rPr>
              <w:fldChar w:fldCharType="end"/>
            </w:r>
          </w:hyperlink>
        </w:p>
        <w:p w:rsidR="008E3531" w:rsidRDefault="008E3531">
          <w:pPr>
            <w:pStyle w:val="Verzeichnis2"/>
            <w:rPr>
              <w:rFonts w:eastAsiaTheme="minorEastAsia"/>
              <w:sz w:val="22"/>
              <w:lang w:eastAsia="de-DE"/>
            </w:rPr>
          </w:pPr>
          <w:hyperlink w:anchor="_Toc367644008" w:history="1">
            <w:r w:rsidRPr="006D3305">
              <w:rPr>
                <w:rStyle w:val="Hyperlink"/>
              </w:rPr>
              <w:t>5.7</w:t>
            </w:r>
            <w:r>
              <w:rPr>
                <w:rFonts w:eastAsiaTheme="minorEastAsia"/>
                <w:sz w:val="22"/>
                <w:lang w:eastAsia="de-DE"/>
              </w:rPr>
              <w:tab/>
            </w:r>
            <w:r w:rsidRPr="006D3305">
              <w:rPr>
                <w:rStyle w:val="Hyperlink"/>
              </w:rPr>
              <w:t>Verknüpfen von XML-Daten</w:t>
            </w:r>
            <w:r>
              <w:rPr>
                <w:webHidden/>
              </w:rPr>
              <w:tab/>
            </w:r>
            <w:r>
              <w:rPr>
                <w:webHidden/>
              </w:rPr>
              <w:fldChar w:fldCharType="begin"/>
            </w:r>
            <w:r>
              <w:rPr>
                <w:webHidden/>
              </w:rPr>
              <w:instrText xml:space="preserve"> PAGEREF _Toc367644008 \h </w:instrText>
            </w:r>
            <w:r>
              <w:rPr>
                <w:webHidden/>
              </w:rPr>
            </w:r>
            <w:r>
              <w:rPr>
                <w:webHidden/>
              </w:rPr>
              <w:fldChar w:fldCharType="separate"/>
            </w:r>
            <w:r w:rsidR="00D63D29">
              <w:rPr>
                <w:webHidden/>
              </w:rPr>
              <w:t>35</w:t>
            </w:r>
            <w:r>
              <w:rPr>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09" w:history="1">
            <w:r w:rsidRPr="006D3305">
              <w:rPr>
                <w:rStyle w:val="Hyperlink"/>
                <w:noProof/>
                <w14:scene3d>
                  <w14:camera w14:prst="orthographicFront"/>
                  <w14:lightRig w14:rig="threePt" w14:dir="t">
                    <w14:rot w14:lat="0" w14:lon="0" w14:rev="0"/>
                  </w14:lightRig>
                </w14:scene3d>
              </w:rPr>
              <w:t>5.7.1</w:t>
            </w:r>
            <w:r>
              <w:rPr>
                <w:rFonts w:eastAsiaTheme="minorEastAsia"/>
                <w:noProof/>
                <w:sz w:val="22"/>
                <w:lang w:eastAsia="de-DE"/>
              </w:rPr>
              <w:tab/>
            </w:r>
            <w:r w:rsidRPr="006D3305">
              <w:rPr>
                <w:rStyle w:val="Hyperlink"/>
                <w:noProof/>
              </w:rPr>
              <w:t>Vorbereiten der externen XML-Dateien</w:t>
            </w:r>
            <w:r>
              <w:rPr>
                <w:noProof/>
                <w:webHidden/>
              </w:rPr>
              <w:tab/>
            </w:r>
            <w:r>
              <w:rPr>
                <w:noProof/>
                <w:webHidden/>
              </w:rPr>
              <w:fldChar w:fldCharType="begin"/>
            </w:r>
            <w:r>
              <w:rPr>
                <w:noProof/>
                <w:webHidden/>
              </w:rPr>
              <w:instrText xml:space="preserve"> PAGEREF _Toc367644009 \h </w:instrText>
            </w:r>
            <w:r>
              <w:rPr>
                <w:noProof/>
                <w:webHidden/>
              </w:rPr>
            </w:r>
            <w:r>
              <w:rPr>
                <w:noProof/>
                <w:webHidden/>
              </w:rPr>
              <w:fldChar w:fldCharType="separate"/>
            </w:r>
            <w:r w:rsidR="00D63D29">
              <w:rPr>
                <w:noProof/>
                <w:webHidden/>
              </w:rPr>
              <w:t>36</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10" w:history="1">
            <w:r w:rsidRPr="006D3305">
              <w:rPr>
                <w:rStyle w:val="Hyperlink"/>
                <w:noProof/>
                <w14:scene3d>
                  <w14:camera w14:prst="orthographicFront"/>
                  <w14:lightRig w14:rig="threePt" w14:dir="t">
                    <w14:rot w14:lat="0" w14:lon="0" w14:rev="0"/>
                  </w14:lightRig>
                </w14:scene3d>
              </w:rPr>
              <w:t>5.7.2</w:t>
            </w:r>
            <w:r>
              <w:rPr>
                <w:rFonts w:eastAsiaTheme="minorEastAsia"/>
                <w:noProof/>
                <w:sz w:val="22"/>
                <w:lang w:eastAsia="de-DE"/>
              </w:rPr>
              <w:tab/>
            </w:r>
            <w:r w:rsidRPr="006D3305">
              <w:rPr>
                <w:rStyle w:val="Hyperlink"/>
                <w:noProof/>
              </w:rPr>
              <w:t>Hinzufügen von XML-Dateien zu einem Dokument</w:t>
            </w:r>
            <w:r>
              <w:rPr>
                <w:noProof/>
                <w:webHidden/>
              </w:rPr>
              <w:tab/>
            </w:r>
            <w:r>
              <w:rPr>
                <w:noProof/>
                <w:webHidden/>
              </w:rPr>
              <w:fldChar w:fldCharType="begin"/>
            </w:r>
            <w:r>
              <w:rPr>
                <w:noProof/>
                <w:webHidden/>
              </w:rPr>
              <w:instrText xml:space="preserve"> PAGEREF _Toc367644010 \h </w:instrText>
            </w:r>
            <w:r>
              <w:rPr>
                <w:noProof/>
                <w:webHidden/>
              </w:rPr>
            </w:r>
            <w:r>
              <w:rPr>
                <w:noProof/>
                <w:webHidden/>
              </w:rPr>
              <w:fldChar w:fldCharType="separate"/>
            </w:r>
            <w:r w:rsidR="00D63D29">
              <w:rPr>
                <w:noProof/>
                <w:webHidden/>
              </w:rPr>
              <w:t>37</w:t>
            </w:r>
            <w:r>
              <w:rPr>
                <w:noProof/>
                <w:webHidden/>
              </w:rPr>
              <w:fldChar w:fldCharType="end"/>
            </w:r>
          </w:hyperlink>
        </w:p>
        <w:p w:rsidR="008E3531" w:rsidRDefault="008E3531">
          <w:pPr>
            <w:pStyle w:val="Verzeichnis3"/>
            <w:tabs>
              <w:tab w:val="left" w:pos="1797"/>
            </w:tabs>
            <w:rPr>
              <w:rFonts w:eastAsiaTheme="minorEastAsia"/>
              <w:noProof/>
              <w:sz w:val="22"/>
              <w:lang w:eastAsia="de-DE"/>
            </w:rPr>
          </w:pPr>
          <w:hyperlink w:anchor="_Toc367644011" w:history="1">
            <w:r w:rsidRPr="006D3305">
              <w:rPr>
                <w:rStyle w:val="Hyperlink"/>
                <w:noProof/>
                <w14:scene3d>
                  <w14:camera w14:prst="orthographicFront"/>
                  <w14:lightRig w14:rig="threePt" w14:dir="t">
                    <w14:rot w14:lat="0" w14:lon="0" w14:rev="0"/>
                  </w14:lightRig>
                </w14:scene3d>
              </w:rPr>
              <w:t>5.7.3</w:t>
            </w:r>
            <w:r>
              <w:rPr>
                <w:rFonts w:eastAsiaTheme="minorEastAsia"/>
                <w:noProof/>
                <w:sz w:val="22"/>
                <w:lang w:eastAsia="de-DE"/>
              </w:rPr>
              <w:tab/>
            </w:r>
            <w:r w:rsidRPr="006D3305">
              <w:rPr>
                <w:rStyle w:val="Hyperlink"/>
                <w:noProof/>
              </w:rPr>
              <w:t>Einfügen von XML-Daten in einem Dokument</w:t>
            </w:r>
            <w:r>
              <w:rPr>
                <w:noProof/>
                <w:webHidden/>
              </w:rPr>
              <w:tab/>
            </w:r>
            <w:r>
              <w:rPr>
                <w:noProof/>
                <w:webHidden/>
              </w:rPr>
              <w:fldChar w:fldCharType="begin"/>
            </w:r>
            <w:r>
              <w:rPr>
                <w:noProof/>
                <w:webHidden/>
              </w:rPr>
              <w:instrText xml:space="preserve"> PAGEREF _Toc367644011 \h </w:instrText>
            </w:r>
            <w:r>
              <w:rPr>
                <w:noProof/>
                <w:webHidden/>
              </w:rPr>
            </w:r>
            <w:r>
              <w:rPr>
                <w:noProof/>
                <w:webHidden/>
              </w:rPr>
              <w:fldChar w:fldCharType="separate"/>
            </w:r>
            <w:r w:rsidR="00D63D29">
              <w:rPr>
                <w:noProof/>
                <w:webHidden/>
              </w:rPr>
              <w:t>37</w:t>
            </w:r>
            <w:r>
              <w:rPr>
                <w:noProof/>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4012" w:history="1">
            <w:r w:rsidRPr="006D3305">
              <w:rPr>
                <w:rStyle w:val="Hyperlink"/>
                <w:noProof/>
              </w:rPr>
              <w:t>6</w:t>
            </w:r>
            <w:r>
              <w:rPr>
                <w:rFonts w:eastAsiaTheme="minorEastAsia"/>
                <w:noProof/>
                <w:sz w:val="22"/>
                <w:lang w:eastAsia="de-DE"/>
                <w14:textOutline w14:w="0" w14:cap="rnd" w14:cmpd="sng" w14:algn="ctr">
                  <w14:noFill/>
                  <w14:prstDash w14:val="solid"/>
                  <w14:bevel/>
                </w14:textOutline>
              </w:rPr>
              <w:tab/>
            </w:r>
            <w:r w:rsidRPr="006D3305">
              <w:rPr>
                <w:rStyle w:val="Hyperlink"/>
                <w:noProof/>
              </w:rPr>
              <w:t>Allgemeine Benutzungshinweise</w:t>
            </w:r>
            <w:r>
              <w:rPr>
                <w:noProof/>
                <w:webHidden/>
              </w:rPr>
              <w:tab/>
            </w:r>
            <w:r>
              <w:rPr>
                <w:noProof/>
                <w:webHidden/>
              </w:rPr>
              <w:fldChar w:fldCharType="begin"/>
            </w:r>
            <w:r>
              <w:rPr>
                <w:noProof/>
                <w:webHidden/>
              </w:rPr>
              <w:instrText xml:space="preserve"> PAGEREF _Toc367644012 \h </w:instrText>
            </w:r>
            <w:r>
              <w:rPr>
                <w:noProof/>
                <w:webHidden/>
              </w:rPr>
            </w:r>
            <w:r>
              <w:rPr>
                <w:noProof/>
                <w:webHidden/>
              </w:rPr>
              <w:fldChar w:fldCharType="separate"/>
            </w:r>
            <w:r w:rsidR="00D63D29">
              <w:rPr>
                <w:noProof/>
                <w:webHidden/>
              </w:rPr>
              <w:t>42</w:t>
            </w:r>
            <w:r>
              <w:rPr>
                <w:noProof/>
                <w:webHidden/>
              </w:rPr>
              <w:fldChar w:fldCharType="end"/>
            </w:r>
          </w:hyperlink>
        </w:p>
        <w:p w:rsidR="008E3531" w:rsidRDefault="008E3531">
          <w:pPr>
            <w:pStyle w:val="Verzeichnis2"/>
            <w:rPr>
              <w:rFonts w:eastAsiaTheme="minorEastAsia"/>
              <w:sz w:val="22"/>
              <w:lang w:eastAsia="de-DE"/>
            </w:rPr>
          </w:pPr>
          <w:hyperlink w:anchor="_Toc367644013" w:history="1">
            <w:r w:rsidRPr="006D3305">
              <w:rPr>
                <w:rStyle w:val="Hyperlink"/>
              </w:rPr>
              <w:t>6.1</w:t>
            </w:r>
            <w:r>
              <w:rPr>
                <w:rFonts w:eastAsiaTheme="minorEastAsia"/>
                <w:sz w:val="22"/>
                <w:lang w:eastAsia="de-DE"/>
              </w:rPr>
              <w:tab/>
            </w:r>
            <w:r w:rsidRPr="006D3305">
              <w:rPr>
                <w:rStyle w:val="Hyperlink"/>
              </w:rPr>
              <w:t>Infrastruktur</w:t>
            </w:r>
            <w:r>
              <w:rPr>
                <w:webHidden/>
              </w:rPr>
              <w:tab/>
            </w:r>
            <w:r>
              <w:rPr>
                <w:webHidden/>
              </w:rPr>
              <w:fldChar w:fldCharType="begin"/>
            </w:r>
            <w:r>
              <w:rPr>
                <w:webHidden/>
              </w:rPr>
              <w:instrText xml:space="preserve"> PAGEREF _Toc367644013 \h </w:instrText>
            </w:r>
            <w:r>
              <w:rPr>
                <w:webHidden/>
              </w:rPr>
            </w:r>
            <w:r>
              <w:rPr>
                <w:webHidden/>
              </w:rPr>
              <w:fldChar w:fldCharType="separate"/>
            </w:r>
            <w:r w:rsidR="00D63D29">
              <w:rPr>
                <w:webHidden/>
              </w:rPr>
              <w:t>42</w:t>
            </w:r>
            <w:r>
              <w:rPr>
                <w:webHidden/>
              </w:rPr>
              <w:fldChar w:fldCharType="end"/>
            </w:r>
          </w:hyperlink>
        </w:p>
        <w:p w:rsidR="008E3531" w:rsidRDefault="008E3531">
          <w:pPr>
            <w:pStyle w:val="Verzeichnis2"/>
            <w:rPr>
              <w:rFonts w:eastAsiaTheme="minorEastAsia"/>
              <w:sz w:val="22"/>
              <w:lang w:eastAsia="de-DE"/>
            </w:rPr>
          </w:pPr>
          <w:hyperlink w:anchor="_Toc367644014" w:history="1">
            <w:r w:rsidRPr="006D3305">
              <w:rPr>
                <w:rStyle w:val="Hyperlink"/>
              </w:rPr>
              <w:t>6.2</w:t>
            </w:r>
            <w:r>
              <w:rPr>
                <w:rFonts w:eastAsiaTheme="minorEastAsia"/>
                <w:sz w:val="22"/>
                <w:lang w:eastAsia="de-DE"/>
              </w:rPr>
              <w:tab/>
            </w:r>
            <w:r w:rsidRPr="006D3305">
              <w:rPr>
                <w:rStyle w:val="Hyperlink"/>
              </w:rPr>
              <w:t>Namenskonventionen</w:t>
            </w:r>
            <w:r>
              <w:rPr>
                <w:webHidden/>
              </w:rPr>
              <w:tab/>
            </w:r>
            <w:r>
              <w:rPr>
                <w:webHidden/>
              </w:rPr>
              <w:fldChar w:fldCharType="begin"/>
            </w:r>
            <w:r>
              <w:rPr>
                <w:webHidden/>
              </w:rPr>
              <w:instrText xml:space="preserve"> PAGEREF _Toc367644014 \h </w:instrText>
            </w:r>
            <w:r>
              <w:rPr>
                <w:webHidden/>
              </w:rPr>
            </w:r>
            <w:r>
              <w:rPr>
                <w:webHidden/>
              </w:rPr>
              <w:fldChar w:fldCharType="separate"/>
            </w:r>
            <w:r w:rsidR="00D63D29">
              <w:rPr>
                <w:webHidden/>
              </w:rPr>
              <w:t>42</w:t>
            </w:r>
            <w:r>
              <w:rPr>
                <w:webHidden/>
              </w:rPr>
              <w:fldChar w:fldCharType="end"/>
            </w:r>
          </w:hyperlink>
        </w:p>
        <w:p w:rsidR="008E3531" w:rsidRDefault="008E3531">
          <w:pPr>
            <w:pStyle w:val="Verzeichnis2"/>
            <w:rPr>
              <w:rFonts w:eastAsiaTheme="minorEastAsia"/>
              <w:sz w:val="22"/>
              <w:lang w:eastAsia="de-DE"/>
            </w:rPr>
          </w:pPr>
          <w:hyperlink w:anchor="_Toc367644015" w:history="1">
            <w:r w:rsidRPr="006D3305">
              <w:rPr>
                <w:rStyle w:val="Hyperlink"/>
              </w:rPr>
              <w:t>6.3</w:t>
            </w:r>
            <w:r>
              <w:rPr>
                <w:rFonts w:eastAsiaTheme="minorEastAsia"/>
                <w:sz w:val="22"/>
                <w:lang w:eastAsia="de-DE"/>
              </w:rPr>
              <w:tab/>
            </w:r>
            <w:r w:rsidRPr="006D3305">
              <w:rPr>
                <w:rStyle w:val="Hyperlink"/>
              </w:rPr>
              <w:t>Bekannte Probleme</w:t>
            </w:r>
            <w:r>
              <w:rPr>
                <w:webHidden/>
              </w:rPr>
              <w:tab/>
            </w:r>
            <w:r>
              <w:rPr>
                <w:webHidden/>
              </w:rPr>
              <w:fldChar w:fldCharType="begin"/>
            </w:r>
            <w:r>
              <w:rPr>
                <w:webHidden/>
              </w:rPr>
              <w:instrText xml:space="preserve"> PAGEREF _Toc367644015 \h </w:instrText>
            </w:r>
            <w:r>
              <w:rPr>
                <w:webHidden/>
              </w:rPr>
            </w:r>
            <w:r>
              <w:rPr>
                <w:webHidden/>
              </w:rPr>
              <w:fldChar w:fldCharType="separate"/>
            </w:r>
            <w:r w:rsidR="00D63D29">
              <w:rPr>
                <w:webHidden/>
              </w:rPr>
              <w:t>43</w:t>
            </w:r>
            <w:r>
              <w:rPr>
                <w:webHidden/>
              </w:rPr>
              <w:fldChar w:fldCharType="end"/>
            </w:r>
          </w:hyperlink>
        </w:p>
        <w:p w:rsidR="008E3531" w:rsidRDefault="008E3531">
          <w:pPr>
            <w:pStyle w:val="Verzeichnis2"/>
            <w:rPr>
              <w:rFonts w:eastAsiaTheme="minorEastAsia"/>
              <w:sz w:val="22"/>
              <w:lang w:eastAsia="de-DE"/>
            </w:rPr>
          </w:pPr>
          <w:hyperlink w:anchor="_Toc367644016" w:history="1">
            <w:r w:rsidRPr="006D3305">
              <w:rPr>
                <w:rStyle w:val="Hyperlink"/>
              </w:rPr>
              <w:t>6.4</w:t>
            </w:r>
            <w:r>
              <w:rPr>
                <w:rFonts w:eastAsiaTheme="minorEastAsia"/>
                <w:sz w:val="22"/>
                <w:lang w:eastAsia="de-DE"/>
              </w:rPr>
              <w:tab/>
            </w:r>
            <w:r w:rsidRPr="006D3305">
              <w:rPr>
                <w:rStyle w:val="Hyperlink"/>
              </w:rPr>
              <w:t>Felder</w:t>
            </w:r>
            <w:r>
              <w:rPr>
                <w:webHidden/>
              </w:rPr>
              <w:tab/>
            </w:r>
            <w:r>
              <w:rPr>
                <w:webHidden/>
              </w:rPr>
              <w:fldChar w:fldCharType="begin"/>
            </w:r>
            <w:r>
              <w:rPr>
                <w:webHidden/>
              </w:rPr>
              <w:instrText xml:space="preserve"> PAGEREF _Toc367644016 \h </w:instrText>
            </w:r>
            <w:r>
              <w:rPr>
                <w:webHidden/>
              </w:rPr>
            </w:r>
            <w:r>
              <w:rPr>
                <w:webHidden/>
              </w:rPr>
              <w:fldChar w:fldCharType="separate"/>
            </w:r>
            <w:r w:rsidR="00D63D29">
              <w:rPr>
                <w:webHidden/>
              </w:rPr>
              <w:t>44</w:t>
            </w:r>
            <w:r>
              <w:rPr>
                <w:webHidden/>
              </w:rPr>
              <w:fldChar w:fldCharType="end"/>
            </w:r>
          </w:hyperlink>
        </w:p>
        <w:p w:rsidR="008E3531" w:rsidRDefault="008E3531">
          <w:pPr>
            <w:pStyle w:val="Verzeichnis1"/>
            <w:rPr>
              <w:rFonts w:eastAsiaTheme="minorEastAsia"/>
              <w:noProof/>
              <w:sz w:val="22"/>
              <w:lang w:eastAsia="de-DE"/>
              <w14:textOutline w14:w="0" w14:cap="rnd" w14:cmpd="sng" w14:algn="ctr">
                <w14:noFill/>
                <w14:prstDash w14:val="solid"/>
                <w14:bevel/>
              </w14:textOutline>
            </w:rPr>
          </w:pPr>
          <w:hyperlink w:anchor="_Toc367644017" w:history="1">
            <w:r w:rsidRPr="006D3305">
              <w:rPr>
                <w:rStyle w:val="Hyperlink"/>
                <w:noProof/>
              </w:rPr>
              <w:t>7</w:t>
            </w:r>
            <w:r>
              <w:rPr>
                <w:rFonts w:eastAsiaTheme="minorEastAsia"/>
                <w:noProof/>
                <w:sz w:val="22"/>
                <w:lang w:eastAsia="de-DE"/>
                <w14:textOutline w14:w="0" w14:cap="rnd" w14:cmpd="sng" w14:algn="ctr">
                  <w14:noFill/>
                  <w14:prstDash w14:val="solid"/>
                  <w14:bevel/>
                </w14:textOutline>
              </w:rPr>
              <w:tab/>
            </w:r>
            <w:r w:rsidRPr="006D3305">
              <w:rPr>
                <w:rStyle w:val="Hyperlink"/>
                <w:noProof/>
              </w:rPr>
              <w:t>Häufig gestellte Fragen</w:t>
            </w:r>
            <w:r>
              <w:rPr>
                <w:noProof/>
                <w:webHidden/>
              </w:rPr>
              <w:tab/>
            </w:r>
            <w:r>
              <w:rPr>
                <w:noProof/>
                <w:webHidden/>
              </w:rPr>
              <w:fldChar w:fldCharType="begin"/>
            </w:r>
            <w:r>
              <w:rPr>
                <w:noProof/>
                <w:webHidden/>
              </w:rPr>
              <w:instrText xml:space="preserve"> PAGEREF _Toc367644017 \h </w:instrText>
            </w:r>
            <w:r>
              <w:rPr>
                <w:noProof/>
                <w:webHidden/>
              </w:rPr>
            </w:r>
            <w:r>
              <w:rPr>
                <w:noProof/>
                <w:webHidden/>
              </w:rPr>
              <w:fldChar w:fldCharType="separate"/>
            </w:r>
            <w:r w:rsidR="00D63D29">
              <w:rPr>
                <w:noProof/>
                <w:webHidden/>
              </w:rPr>
              <w:t>45</w:t>
            </w:r>
            <w:r>
              <w:rPr>
                <w:noProof/>
                <w:webHidden/>
              </w:rPr>
              <w:fldChar w:fldCharType="end"/>
            </w:r>
          </w:hyperlink>
        </w:p>
        <w:p w:rsidR="00D474D3" w:rsidRPr="00BD6A60" w:rsidRDefault="00BD6A60" w:rsidP="00BD6A60">
          <w:pPr>
            <w:rPr>
              <w:lang w:eastAsia="de-DE"/>
            </w:rPr>
          </w:pPr>
          <w:r>
            <w:rPr>
              <w:lang w:eastAsia="de-DE"/>
            </w:rPr>
            <w:fldChar w:fldCharType="end"/>
          </w:r>
        </w:p>
      </w:sdtContent>
    </w:sdt>
    <w:p w:rsidR="00BD6A60" w:rsidRDefault="00BD6A60">
      <w:pPr>
        <w:sectPr w:rsidR="00BD6A60" w:rsidSect="00992107">
          <w:headerReference w:type="first" r:id="rId19"/>
          <w:pgSz w:w="11906" w:h="16838"/>
          <w:pgMar w:top="1418" w:right="1418" w:bottom="1134" w:left="1701" w:header="709" w:footer="709" w:gutter="0"/>
          <w:pgNumType w:fmt="upperRoman" w:start="1"/>
          <w:cols w:space="708"/>
          <w:docGrid w:linePitch="360"/>
        </w:sectPr>
      </w:pPr>
    </w:p>
    <w:p w:rsidR="00BD6A60" w:rsidRDefault="00BD6A60" w:rsidP="00BD6A60">
      <w:pPr>
        <w:pStyle w:val="berschrift1"/>
        <w:numPr>
          <w:ilvl w:val="0"/>
          <w:numId w:val="0"/>
        </w:numPr>
        <w:ind w:left="431" w:hanging="431"/>
      </w:pPr>
      <w:bookmarkStart w:id="0" w:name="_Ref364685302"/>
      <w:bookmarkStart w:id="1" w:name="_Toc367643973"/>
      <w:r>
        <w:lastRenderedPageBreak/>
        <w:t>Tabellenverzeichnis</w:t>
      </w:r>
      <w:bookmarkEnd w:id="0"/>
      <w:bookmarkEnd w:id="1"/>
    </w:p>
    <w:p w:rsidR="008E3531" w:rsidRDefault="00BD6A60">
      <w:pPr>
        <w:pStyle w:val="Abbildungsverzeichnis"/>
        <w:tabs>
          <w:tab w:val="right" w:leader="dot" w:pos="8777"/>
        </w:tabs>
        <w:rPr>
          <w:rFonts w:eastAsiaTheme="minorEastAsia"/>
          <w:noProof/>
          <w:lang w:eastAsia="de-DE"/>
        </w:rPr>
      </w:pPr>
      <w:r>
        <w:rPr>
          <w:rFonts w:ascii="Times New Roman" w:hAnsi="Times New Roman"/>
          <w:lang w:eastAsia="de-DE"/>
        </w:rPr>
        <w:fldChar w:fldCharType="begin"/>
      </w:r>
      <w:r>
        <w:rPr>
          <w:lang w:eastAsia="de-DE"/>
        </w:rPr>
        <w:instrText xml:space="preserve"> TOC \h \z \c "Tabelle" </w:instrText>
      </w:r>
      <w:r>
        <w:rPr>
          <w:rFonts w:ascii="Times New Roman" w:hAnsi="Times New Roman"/>
          <w:lang w:eastAsia="de-DE"/>
        </w:rPr>
        <w:fldChar w:fldCharType="separate"/>
      </w:r>
      <w:hyperlink w:anchor="_Toc367644018" w:history="1">
        <w:r w:rsidR="008E3531" w:rsidRPr="007F50E8">
          <w:rPr>
            <w:rStyle w:val="Hyperlink"/>
            <w:noProof/>
          </w:rPr>
          <w:t>Tabelle 1:</w:t>
        </w:r>
        <w:r w:rsidR="008E3531">
          <w:rPr>
            <w:rFonts w:eastAsiaTheme="minorEastAsia"/>
            <w:noProof/>
            <w:lang w:eastAsia="de-DE"/>
          </w:rPr>
          <w:tab/>
        </w:r>
        <w:r w:rsidR="008E3531" w:rsidRPr="007F50E8">
          <w:rPr>
            <w:rStyle w:val="Hyperlink"/>
            <w:noProof/>
          </w:rPr>
          <w:t>Liste der Änderungen</w:t>
        </w:r>
        <w:r w:rsidR="008E3531">
          <w:rPr>
            <w:noProof/>
            <w:webHidden/>
          </w:rPr>
          <w:tab/>
        </w:r>
        <w:r w:rsidR="008E3531">
          <w:rPr>
            <w:noProof/>
            <w:webHidden/>
          </w:rPr>
          <w:fldChar w:fldCharType="begin"/>
        </w:r>
        <w:r w:rsidR="008E3531">
          <w:rPr>
            <w:noProof/>
            <w:webHidden/>
          </w:rPr>
          <w:instrText xml:space="preserve"> PAGEREF _Toc367644018 \h </w:instrText>
        </w:r>
        <w:r w:rsidR="008E3531">
          <w:rPr>
            <w:noProof/>
            <w:webHidden/>
          </w:rPr>
        </w:r>
        <w:r w:rsidR="008E3531">
          <w:rPr>
            <w:noProof/>
            <w:webHidden/>
          </w:rPr>
          <w:fldChar w:fldCharType="separate"/>
        </w:r>
        <w:r w:rsidR="00D63D29">
          <w:rPr>
            <w:noProof/>
            <w:webHidden/>
          </w:rPr>
          <w:t>1</w:t>
        </w:r>
        <w:r w:rsidR="008E3531">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19" w:history="1">
        <w:r w:rsidRPr="007F50E8">
          <w:rPr>
            <w:rStyle w:val="Hyperlink"/>
            <w:noProof/>
          </w:rPr>
          <w:t>Tabelle 2:</w:t>
        </w:r>
        <w:r>
          <w:rPr>
            <w:rFonts w:eastAsiaTheme="minorEastAsia"/>
            <w:noProof/>
            <w:lang w:eastAsia="de-DE"/>
          </w:rPr>
          <w:tab/>
        </w:r>
        <w:r w:rsidRPr="007F50E8">
          <w:rPr>
            <w:rStyle w:val="Hyperlink"/>
            <w:noProof/>
          </w:rPr>
          <w:t>Benötigte Software</w:t>
        </w:r>
        <w:r>
          <w:rPr>
            <w:noProof/>
            <w:webHidden/>
          </w:rPr>
          <w:tab/>
        </w:r>
        <w:r>
          <w:rPr>
            <w:noProof/>
            <w:webHidden/>
          </w:rPr>
          <w:fldChar w:fldCharType="begin"/>
        </w:r>
        <w:r>
          <w:rPr>
            <w:noProof/>
            <w:webHidden/>
          </w:rPr>
          <w:instrText xml:space="preserve"> PAGEREF _Toc367644019 \h </w:instrText>
        </w:r>
        <w:r>
          <w:rPr>
            <w:noProof/>
            <w:webHidden/>
          </w:rPr>
        </w:r>
        <w:r>
          <w:rPr>
            <w:noProof/>
            <w:webHidden/>
          </w:rPr>
          <w:fldChar w:fldCharType="separate"/>
        </w:r>
        <w:r w:rsidR="00D63D29">
          <w:rPr>
            <w:noProof/>
            <w:webHidden/>
          </w:rPr>
          <w:t>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0" w:history="1">
        <w:r w:rsidRPr="007F50E8">
          <w:rPr>
            <w:rStyle w:val="Hyperlink"/>
            <w:noProof/>
          </w:rPr>
          <w:t>Tabelle 3:</w:t>
        </w:r>
        <w:r>
          <w:rPr>
            <w:rFonts w:eastAsiaTheme="minorEastAsia"/>
            <w:noProof/>
            <w:lang w:eastAsia="de-DE"/>
          </w:rPr>
          <w:tab/>
        </w:r>
        <w:r w:rsidRPr="007F50E8">
          <w:rPr>
            <w:rStyle w:val="Hyperlink"/>
            <w:noProof/>
          </w:rPr>
          <w:t>Aktionen sowie deren Ausführungszeitpunkte, die vom Add-In automatisch durchgeführt werden</w:t>
        </w:r>
        <w:r>
          <w:rPr>
            <w:noProof/>
            <w:webHidden/>
          </w:rPr>
          <w:tab/>
        </w:r>
        <w:r>
          <w:rPr>
            <w:noProof/>
            <w:webHidden/>
          </w:rPr>
          <w:fldChar w:fldCharType="begin"/>
        </w:r>
        <w:r>
          <w:rPr>
            <w:noProof/>
            <w:webHidden/>
          </w:rPr>
          <w:instrText xml:space="preserve"> PAGEREF _Toc367644020 \h </w:instrText>
        </w:r>
        <w:r>
          <w:rPr>
            <w:noProof/>
            <w:webHidden/>
          </w:rPr>
        </w:r>
        <w:r>
          <w:rPr>
            <w:noProof/>
            <w:webHidden/>
          </w:rPr>
          <w:fldChar w:fldCharType="separate"/>
        </w:r>
        <w:r w:rsidR="00D63D29">
          <w:rPr>
            <w:noProof/>
            <w:webHidden/>
          </w:rPr>
          <w:t>9</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1" w:history="1">
        <w:r w:rsidRPr="007F50E8">
          <w:rPr>
            <w:rStyle w:val="Hyperlink"/>
            <w:noProof/>
          </w:rPr>
          <w:t>Tabelle 4:</w:t>
        </w:r>
        <w:r>
          <w:rPr>
            <w:rFonts w:eastAsiaTheme="minorEastAsia"/>
            <w:noProof/>
            <w:lang w:eastAsia="de-DE"/>
          </w:rPr>
          <w:tab/>
        </w:r>
        <w:r w:rsidRPr="007F50E8">
          <w:rPr>
            <w:rStyle w:val="Hyperlink"/>
            <w:noProof/>
          </w:rPr>
          <w:t xml:space="preserve">Beispiele für die Werte der benutzerdefinierten Dokumenteigenschaft </w:t>
        </w:r>
        <w:r w:rsidRPr="007F50E8">
          <w:rPr>
            <w:rStyle w:val="Hyperlink"/>
            <w:rFonts w:ascii="Consolas" w:hAnsi="Consolas" w:cs="Consolas"/>
            <w:noProof/>
          </w:rPr>
          <w:t>_lastDirectoryPath</w:t>
        </w:r>
        <w:r>
          <w:rPr>
            <w:noProof/>
            <w:webHidden/>
          </w:rPr>
          <w:tab/>
        </w:r>
        <w:r>
          <w:rPr>
            <w:noProof/>
            <w:webHidden/>
          </w:rPr>
          <w:fldChar w:fldCharType="begin"/>
        </w:r>
        <w:r>
          <w:rPr>
            <w:noProof/>
            <w:webHidden/>
          </w:rPr>
          <w:instrText xml:space="preserve"> PAGEREF _Toc367644021 \h </w:instrText>
        </w:r>
        <w:r>
          <w:rPr>
            <w:noProof/>
            <w:webHidden/>
          </w:rPr>
        </w:r>
        <w:r>
          <w:rPr>
            <w:noProof/>
            <w:webHidden/>
          </w:rPr>
          <w:fldChar w:fldCharType="separate"/>
        </w:r>
        <w:r w:rsidR="00D63D29">
          <w:rPr>
            <w:noProof/>
            <w:webHidden/>
          </w:rPr>
          <w:t>43</w:t>
        </w:r>
        <w:r>
          <w:rPr>
            <w:noProof/>
            <w:webHidden/>
          </w:rPr>
          <w:fldChar w:fldCharType="end"/>
        </w:r>
      </w:hyperlink>
    </w:p>
    <w:p w:rsidR="00DA333B" w:rsidRDefault="00BD6A60" w:rsidP="00DA333B">
      <w:pPr>
        <w:pStyle w:val="berschrift1"/>
        <w:numPr>
          <w:ilvl w:val="0"/>
          <w:numId w:val="0"/>
        </w:numPr>
        <w:ind w:left="431" w:hanging="431"/>
      </w:pPr>
      <w:r>
        <w:rPr>
          <w:lang w:eastAsia="de-DE"/>
        </w:rPr>
        <w:lastRenderedPageBreak/>
        <w:fldChar w:fldCharType="end"/>
      </w:r>
      <w:bookmarkStart w:id="2" w:name="_Toc367643974"/>
      <w:r w:rsidR="00DA333B">
        <w:t>Auflistungsverzeichnis</w:t>
      </w:r>
      <w:bookmarkEnd w:id="2"/>
    </w:p>
    <w:p w:rsidR="008E3531" w:rsidRDefault="00DA333B">
      <w:pPr>
        <w:pStyle w:val="Abbildungsverzeichnis"/>
        <w:tabs>
          <w:tab w:val="right" w:leader="dot" w:pos="8777"/>
        </w:tabs>
        <w:rPr>
          <w:rFonts w:eastAsiaTheme="minorEastAsia"/>
          <w:noProof/>
          <w:lang w:eastAsia="de-DE"/>
        </w:rPr>
      </w:pPr>
      <w:r>
        <w:rPr>
          <w:lang w:eastAsia="de-DE"/>
        </w:rPr>
        <w:fldChar w:fldCharType="begin"/>
      </w:r>
      <w:r>
        <w:rPr>
          <w:lang w:eastAsia="de-DE"/>
        </w:rPr>
        <w:instrText xml:space="preserve"> TOC \h \z \c "Auflistung" </w:instrText>
      </w:r>
      <w:r>
        <w:rPr>
          <w:lang w:eastAsia="de-DE"/>
        </w:rPr>
        <w:fldChar w:fldCharType="separate"/>
      </w:r>
      <w:hyperlink w:anchor="_Toc367644022" w:history="1">
        <w:r w:rsidR="008E3531" w:rsidRPr="00953B22">
          <w:rPr>
            <w:rStyle w:val="Hyperlink"/>
            <w:noProof/>
          </w:rPr>
          <w:t>Auflistung 1:</w:t>
        </w:r>
        <w:r w:rsidR="008E3531">
          <w:rPr>
            <w:rFonts w:eastAsiaTheme="minorEastAsia"/>
            <w:noProof/>
            <w:lang w:eastAsia="de-DE"/>
          </w:rPr>
          <w:tab/>
        </w:r>
        <w:r w:rsidR="008E3531" w:rsidRPr="00953B22">
          <w:rPr>
            <w:rStyle w:val="Hyperlink"/>
            <w:noProof/>
          </w:rPr>
          <w:t>Dateistruktur des ZIP-Archivs</w:t>
        </w:r>
        <w:r w:rsidR="008E3531">
          <w:rPr>
            <w:noProof/>
            <w:webHidden/>
          </w:rPr>
          <w:tab/>
        </w:r>
        <w:r w:rsidR="008E3531">
          <w:rPr>
            <w:noProof/>
            <w:webHidden/>
          </w:rPr>
          <w:fldChar w:fldCharType="begin"/>
        </w:r>
        <w:r w:rsidR="008E3531">
          <w:rPr>
            <w:noProof/>
            <w:webHidden/>
          </w:rPr>
          <w:instrText xml:space="preserve"> PAGEREF _Toc367644022 \h </w:instrText>
        </w:r>
        <w:r w:rsidR="008E3531">
          <w:rPr>
            <w:noProof/>
            <w:webHidden/>
          </w:rPr>
        </w:r>
        <w:r w:rsidR="008E3531">
          <w:rPr>
            <w:noProof/>
            <w:webHidden/>
          </w:rPr>
          <w:fldChar w:fldCharType="separate"/>
        </w:r>
        <w:r w:rsidR="00D63D29">
          <w:rPr>
            <w:noProof/>
            <w:webHidden/>
          </w:rPr>
          <w:t>4</w:t>
        </w:r>
        <w:r w:rsidR="008E3531">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3" w:history="1">
        <w:r w:rsidRPr="00953B22">
          <w:rPr>
            <w:rStyle w:val="Hyperlink"/>
            <w:noProof/>
          </w:rPr>
          <w:t>Auflistung 2:</w:t>
        </w:r>
        <w:r>
          <w:rPr>
            <w:rFonts w:eastAsiaTheme="minorEastAsia"/>
            <w:noProof/>
            <w:lang w:eastAsia="de-DE"/>
          </w:rPr>
          <w:tab/>
        </w:r>
        <w:r w:rsidRPr="00953B22">
          <w:rPr>
            <w:rStyle w:val="Hyperlink"/>
            <w:noProof/>
          </w:rPr>
          <w:t>Beispiel für einen mit dem Add-In erstellten IncludeText-Feld-Code</w:t>
        </w:r>
        <w:r>
          <w:rPr>
            <w:noProof/>
            <w:webHidden/>
          </w:rPr>
          <w:tab/>
        </w:r>
        <w:r>
          <w:rPr>
            <w:noProof/>
            <w:webHidden/>
          </w:rPr>
          <w:fldChar w:fldCharType="begin"/>
        </w:r>
        <w:r>
          <w:rPr>
            <w:noProof/>
            <w:webHidden/>
          </w:rPr>
          <w:instrText xml:space="preserve"> PAGEREF _Toc367644023 \h </w:instrText>
        </w:r>
        <w:r>
          <w:rPr>
            <w:noProof/>
            <w:webHidden/>
          </w:rPr>
        </w:r>
        <w:r>
          <w:rPr>
            <w:noProof/>
            <w:webHidden/>
          </w:rPr>
          <w:fldChar w:fldCharType="separate"/>
        </w:r>
        <w:r w:rsidR="00D63D29">
          <w:rPr>
            <w:noProof/>
            <w:webHidden/>
          </w:rPr>
          <w:t>19</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4" w:history="1">
        <w:r w:rsidRPr="00953B22">
          <w:rPr>
            <w:rStyle w:val="Hyperlink"/>
            <w:noProof/>
          </w:rPr>
          <w:t>Auflistung 3:</w:t>
        </w:r>
        <w:r>
          <w:rPr>
            <w:rFonts w:eastAsiaTheme="minorEastAsia"/>
            <w:noProof/>
            <w:lang w:eastAsia="de-DE"/>
          </w:rPr>
          <w:tab/>
        </w:r>
        <w:r w:rsidRPr="00953B22">
          <w:rPr>
            <w:rStyle w:val="Hyperlink"/>
            <w:noProof/>
          </w:rPr>
          <w:t>Dateistruktur für das Verknüpfen von externen XML-Dateien mit einem Zieldokument</w:t>
        </w:r>
        <w:r>
          <w:rPr>
            <w:noProof/>
            <w:webHidden/>
          </w:rPr>
          <w:tab/>
        </w:r>
        <w:r>
          <w:rPr>
            <w:noProof/>
            <w:webHidden/>
          </w:rPr>
          <w:fldChar w:fldCharType="begin"/>
        </w:r>
        <w:r>
          <w:rPr>
            <w:noProof/>
            <w:webHidden/>
          </w:rPr>
          <w:instrText xml:space="preserve"> PAGEREF _Toc367644024 \h </w:instrText>
        </w:r>
        <w:r>
          <w:rPr>
            <w:noProof/>
            <w:webHidden/>
          </w:rPr>
        </w:r>
        <w:r>
          <w:rPr>
            <w:noProof/>
            <w:webHidden/>
          </w:rPr>
          <w:fldChar w:fldCharType="separate"/>
        </w:r>
        <w:r w:rsidR="00D63D29">
          <w:rPr>
            <w:noProof/>
            <w:webHidden/>
          </w:rPr>
          <w:t>36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5" w:history="1">
        <w:r w:rsidRPr="00953B22">
          <w:rPr>
            <w:rStyle w:val="Hyperlink"/>
            <w:noProof/>
          </w:rPr>
          <w:t>Auflistung 4:</w:t>
        </w:r>
        <w:r>
          <w:rPr>
            <w:rFonts w:eastAsiaTheme="minorEastAsia"/>
            <w:noProof/>
            <w:lang w:eastAsia="de-DE"/>
          </w:rPr>
          <w:tab/>
        </w:r>
        <w:r w:rsidRPr="00953B22">
          <w:rPr>
            <w:rStyle w:val="Hyperlink"/>
            <w:noProof/>
          </w:rPr>
          <w:t xml:space="preserve">Inhalt der Datei </w:t>
        </w:r>
        <w:r w:rsidRPr="00953B22">
          <w:rPr>
            <w:rStyle w:val="Hyperlink"/>
            <w:rFonts w:ascii="Consolas" w:hAnsi="Consolas" w:cs="Consolas"/>
            <w:noProof/>
          </w:rPr>
          <w:t>XML\persons.xml</w:t>
        </w:r>
        <w:r>
          <w:rPr>
            <w:noProof/>
            <w:webHidden/>
          </w:rPr>
          <w:tab/>
        </w:r>
        <w:r>
          <w:rPr>
            <w:noProof/>
            <w:webHidden/>
          </w:rPr>
          <w:fldChar w:fldCharType="begin"/>
        </w:r>
        <w:r>
          <w:rPr>
            <w:noProof/>
            <w:webHidden/>
          </w:rPr>
          <w:instrText xml:space="preserve"> PAGEREF _Toc367644025 \h </w:instrText>
        </w:r>
        <w:r>
          <w:rPr>
            <w:noProof/>
            <w:webHidden/>
          </w:rPr>
        </w:r>
        <w:r>
          <w:rPr>
            <w:noProof/>
            <w:webHidden/>
          </w:rPr>
          <w:fldChar w:fldCharType="separate"/>
        </w:r>
        <w:r w:rsidR="00D63D29">
          <w:rPr>
            <w:noProof/>
            <w:webHidden/>
          </w:rPr>
          <w:t>36</w:t>
        </w:r>
        <w:r>
          <w:rPr>
            <w:noProof/>
            <w:webHidden/>
          </w:rPr>
          <w:fldChar w:fldCharType="end"/>
        </w:r>
      </w:hyperlink>
    </w:p>
    <w:p w:rsidR="00B84FAF" w:rsidRDefault="00DA333B" w:rsidP="00B84FAF">
      <w:pPr>
        <w:pStyle w:val="Abbildungsverzeichnis"/>
        <w:tabs>
          <w:tab w:val="right" w:leader="dot" w:pos="8777"/>
        </w:tabs>
        <w:rPr>
          <w:lang w:eastAsia="de-DE"/>
        </w:rPr>
      </w:pPr>
      <w:r>
        <w:rPr>
          <w:lang w:eastAsia="de-DE"/>
        </w:rPr>
        <w:fldChar w:fldCharType="end"/>
      </w:r>
    </w:p>
    <w:p w:rsidR="006606CC" w:rsidRDefault="006606CC" w:rsidP="00B84FAF">
      <w:pPr>
        <w:pStyle w:val="berschrift1"/>
        <w:numPr>
          <w:ilvl w:val="0"/>
          <w:numId w:val="0"/>
        </w:numPr>
        <w:ind w:left="431" w:hanging="431"/>
      </w:pPr>
      <w:bookmarkStart w:id="3" w:name="_Toc367643975"/>
      <w:r>
        <w:lastRenderedPageBreak/>
        <w:t>Abbildungsverzeichnis</w:t>
      </w:r>
      <w:bookmarkEnd w:id="3"/>
    </w:p>
    <w:bookmarkStart w:id="4" w:name="_GoBack"/>
    <w:bookmarkEnd w:id="4"/>
    <w:p w:rsidR="008E3531" w:rsidRDefault="006606CC">
      <w:pPr>
        <w:pStyle w:val="Abbildungsverzeichnis"/>
        <w:tabs>
          <w:tab w:val="right" w:leader="dot" w:pos="8777"/>
        </w:tabs>
        <w:rPr>
          <w:rFonts w:eastAsiaTheme="minorEastAsia"/>
          <w:noProof/>
          <w:lang w:eastAsia="de-DE"/>
        </w:rPr>
      </w:pPr>
      <w:r>
        <w:fldChar w:fldCharType="begin"/>
      </w:r>
      <w:r>
        <w:instrText xml:space="preserve"> TOC \h \z \c "Abbildung" </w:instrText>
      </w:r>
      <w:r>
        <w:fldChar w:fldCharType="separate"/>
      </w:r>
      <w:hyperlink w:anchor="_Toc367644026" w:history="1">
        <w:r w:rsidR="008E3531" w:rsidRPr="00E60978">
          <w:rPr>
            <w:rStyle w:val="Hyperlink"/>
            <w:noProof/>
          </w:rPr>
          <w:t>Abbildung 1:</w:t>
        </w:r>
        <w:r w:rsidR="008E3531">
          <w:rPr>
            <w:rFonts w:eastAsiaTheme="minorEastAsia"/>
            <w:noProof/>
            <w:lang w:eastAsia="de-DE"/>
          </w:rPr>
          <w:tab/>
        </w:r>
        <w:r w:rsidR="008E3531" w:rsidRPr="00E60978">
          <w:rPr>
            <w:rStyle w:val="Hyperlink"/>
            <w:noProof/>
          </w:rPr>
          <w:t>Screenshot des Dialogs „Microsoft Office-Anpassungs-Installer“ („Der Verleger kann nicht überprüft werden.“)</w:t>
        </w:r>
        <w:r w:rsidR="008E3531">
          <w:rPr>
            <w:noProof/>
            <w:webHidden/>
          </w:rPr>
          <w:tab/>
        </w:r>
        <w:r w:rsidR="008E3531">
          <w:rPr>
            <w:noProof/>
            <w:webHidden/>
          </w:rPr>
          <w:fldChar w:fldCharType="begin"/>
        </w:r>
        <w:r w:rsidR="008E3531">
          <w:rPr>
            <w:noProof/>
            <w:webHidden/>
          </w:rPr>
          <w:instrText xml:space="preserve"> PAGEREF _Toc367644026 \h </w:instrText>
        </w:r>
        <w:r w:rsidR="008E3531">
          <w:rPr>
            <w:noProof/>
            <w:webHidden/>
          </w:rPr>
        </w:r>
        <w:r w:rsidR="008E3531">
          <w:rPr>
            <w:noProof/>
            <w:webHidden/>
          </w:rPr>
          <w:fldChar w:fldCharType="separate"/>
        </w:r>
        <w:r w:rsidR="00D63D29">
          <w:rPr>
            <w:noProof/>
            <w:webHidden/>
          </w:rPr>
          <w:t>4</w:t>
        </w:r>
        <w:r w:rsidR="008E3531">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7" w:history="1">
        <w:r w:rsidRPr="00E60978">
          <w:rPr>
            <w:rStyle w:val="Hyperlink"/>
            <w:noProof/>
          </w:rPr>
          <w:t>Abbildung 2:</w:t>
        </w:r>
        <w:r>
          <w:rPr>
            <w:rFonts w:eastAsiaTheme="minorEastAsia"/>
            <w:noProof/>
            <w:lang w:eastAsia="de-DE"/>
          </w:rPr>
          <w:tab/>
        </w:r>
        <w:r w:rsidRPr="00E60978">
          <w:rPr>
            <w:rStyle w:val="Hyperlink"/>
            <w:noProof/>
          </w:rPr>
          <w:t>Screenshot des Dialogs „Microsoft Office-Anpassungs-Installer“ („Installieren der Office-Anpassung“)</w:t>
        </w:r>
        <w:r>
          <w:rPr>
            <w:noProof/>
            <w:webHidden/>
          </w:rPr>
          <w:tab/>
        </w:r>
        <w:r>
          <w:rPr>
            <w:noProof/>
            <w:webHidden/>
          </w:rPr>
          <w:fldChar w:fldCharType="begin"/>
        </w:r>
        <w:r>
          <w:rPr>
            <w:noProof/>
            <w:webHidden/>
          </w:rPr>
          <w:instrText xml:space="preserve"> PAGEREF _Toc367644027 \h </w:instrText>
        </w:r>
        <w:r>
          <w:rPr>
            <w:noProof/>
            <w:webHidden/>
          </w:rPr>
        </w:r>
        <w:r>
          <w:rPr>
            <w:noProof/>
            <w:webHidden/>
          </w:rPr>
          <w:fldChar w:fldCharType="separate"/>
        </w:r>
        <w:r w:rsidR="00D63D29">
          <w:rPr>
            <w:noProof/>
            <w:webHidden/>
          </w:rPr>
          <w:t>5</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8" w:history="1">
        <w:r w:rsidRPr="00E60978">
          <w:rPr>
            <w:rStyle w:val="Hyperlink"/>
            <w:noProof/>
          </w:rPr>
          <w:t>Abbildung 3:</w:t>
        </w:r>
        <w:r>
          <w:rPr>
            <w:rFonts w:eastAsiaTheme="minorEastAsia"/>
            <w:noProof/>
            <w:lang w:eastAsia="de-DE"/>
          </w:rPr>
          <w:tab/>
        </w:r>
        <w:r w:rsidRPr="00E60978">
          <w:rPr>
            <w:rStyle w:val="Hyperlink"/>
            <w:noProof/>
          </w:rPr>
          <w:t>Screenshot des Dialogs „Microsoft Office-Anpassungs-Installer“ („Die Microsoft Office-Anpassung wurde erfolgreich installiert.“)</w:t>
        </w:r>
        <w:r>
          <w:rPr>
            <w:noProof/>
            <w:webHidden/>
          </w:rPr>
          <w:tab/>
        </w:r>
        <w:r>
          <w:rPr>
            <w:noProof/>
            <w:webHidden/>
          </w:rPr>
          <w:fldChar w:fldCharType="begin"/>
        </w:r>
        <w:r>
          <w:rPr>
            <w:noProof/>
            <w:webHidden/>
          </w:rPr>
          <w:instrText xml:space="preserve"> PAGEREF _Toc367644028 \h </w:instrText>
        </w:r>
        <w:r>
          <w:rPr>
            <w:noProof/>
            <w:webHidden/>
          </w:rPr>
        </w:r>
        <w:r>
          <w:rPr>
            <w:noProof/>
            <w:webHidden/>
          </w:rPr>
          <w:fldChar w:fldCharType="separate"/>
        </w:r>
        <w:r w:rsidR="00D63D29">
          <w:rPr>
            <w:noProof/>
            <w:webHidden/>
          </w:rPr>
          <w:t>5</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29" w:history="1">
        <w:r w:rsidRPr="00E60978">
          <w:rPr>
            <w:rStyle w:val="Hyperlink"/>
            <w:noProof/>
          </w:rPr>
          <w:t>Abbildung 4:</w:t>
        </w:r>
        <w:r>
          <w:rPr>
            <w:rFonts w:eastAsiaTheme="minorEastAsia"/>
            <w:noProof/>
            <w:lang w:eastAsia="de-DE"/>
          </w:rPr>
          <w:tab/>
        </w:r>
        <w:r w:rsidRPr="00E60978">
          <w:rPr>
            <w:rStyle w:val="Hyperlink"/>
            <w:noProof/>
          </w:rPr>
          <w:t>Screenshot des Fensters „Programme und Features“ der „Systemsteuerung“</w:t>
        </w:r>
        <w:r>
          <w:rPr>
            <w:noProof/>
            <w:webHidden/>
          </w:rPr>
          <w:tab/>
        </w:r>
        <w:r>
          <w:rPr>
            <w:noProof/>
            <w:webHidden/>
          </w:rPr>
          <w:fldChar w:fldCharType="begin"/>
        </w:r>
        <w:r>
          <w:rPr>
            <w:noProof/>
            <w:webHidden/>
          </w:rPr>
          <w:instrText xml:space="preserve"> PAGEREF _Toc367644029 \h </w:instrText>
        </w:r>
        <w:r>
          <w:rPr>
            <w:noProof/>
            <w:webHidden/>
          </w:rPr>
        </w:r>
        <w:r>
          <w:rPr>
            <w:noProof/>
            <w:webHidden/>
          </w:rPr>
          <w:fldChar w:fldCharType="separate"/>
        </w:r>
        <w:r w:rsidR="00D63D29">
          <w:rPr>
            <w:noProof/>
            <w:webHidden/>
          </w:rPr>
          <w:t>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0" w:history="1">
        <w:r w:rsidRPr="00E60978">
          <w:rPr>
            <w:rStyle w:val="Hyperlink"/>
            <w:noProof/>
          </w:rPr>
          <w:t>Abbildung 5:</w:t>
        </w:r>
        <w:r>
          <w:rPr>
            <w:rFonts w:eastAsiaTheme="minorEastAsia"/>
            <w:noProof/>
            <w:lang w:eastAsia="de-DE"/>
          </w:rPr>
          <w:tab/>
        </w:r>
        <w:r w:rsidRPr="00E60978">
          <w:rPr>
            <w:rStyle w:val="Hyperlink"/>
            <w:noProof/>
          </w:rPr>
          <w:t>Screenshot des Dialogs „Microsoft Office-Anpassungs-Installer“ bei der Deinstallation</w:t>
        </w:r>
        <w:r>
          <w:rPr>
            <w:noProof/>
            <w:webHidden/>
          </w:rPr>
          <w:tab/>
        </w:r>
        <w:r>
          <w:rPr>
            <w:noProof/>
            <w:webHidden/>
          </w:rPr>
          <w:fldChar w:fldCharType="begin"/>
        </w:r>
        <w:r>
          <w:rPr>
            <w:noProof/>
            <w:webHidden/>
          </w:rPr>
          <w:instrText xml:space="preserve"> PAGEREF _Toc367644030 \h </w:instrText>
        </w:r>
        <w:r>
          <w:rPr>
            <w:noProof/>
            <w:webHidden/>
          </w:rPr>
        </w:r>
        <w:r>
          <w:rPr>
            <w:noProof/>
            <w:webHidden/>
          </w:rPr>
          <w:fldChar w:fldCharType="separate"/>
        </w:r>
        <w:r w:rsidR="00D63D29">
          <w:rPr>
            <w:noProof/>
            <w:webHidden/>
          </w:rPr>
          <w:t>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1" w:history="1">
        <w:r w:rsidRPr="00E60978">
          <w:rPr>
            <w:rStyle w:val="Hyperlink"/>
            <w:noProof/>
          </w:rPr>
          <w:t>Abbildung 6:</w:t>
        </w:r>
        <w:r>
          <w:rPr>
            <w:rFonts w:eastAsiaTheme="minorEastAsia"/>
            <w:noProof/>
            <w:lang w:eastAsia="de-DE"/>
          </w:rPr>
          <w:tab/>
        </w:r>
        <w:r w:rsidRPr="00E60978">
          <w:rPr>
            <w:rStyle w:val="Hyperlink"/>
            <w:noProof/>
          </w:rPr>
          <w:t>Screenshot des Menübands in „Microsoft Word 2010“ nach dem Öffnen der Applikation</w:t>
        </w:r>
        <w:r>
          <w:rPr>
            <w:noProof/>
            <w:webHidden/>
          </w:rPr>
          <w:tab/>
        </w:r>
        <w:r>
          <w:rPr>
            <w:noProof/>
            <w:webHidden/>
          </w:rPr>
          <w:fldChar w:fldCharType="begin"/>
        </w:r>
        <w:r>
          <w:rPr>
            <w:noProof/>
            <w:webHidden/>
          </w:rPr>
          <w:instrText xml:space="preserve"> PAGEREF _Toc367644031 \h </w:instrText>
        </w:r>
        <w:r>
          <w:rPr>
            <w:noProof/>
            <w:webHidden/>
          </w:rPr>
        </w:r>
        <w:r>
          <w:rPr>
            <w:noProof/>
            <w:webHidden/>
          </w:rPr>
          <w:fldChar w:fldCharType="separate"/>
        </w:r>
        <w:r w:rsidR="00D63D29">
          <w:rPr>
            <w:noProof/>
            <w:webHidden/>
          </w:rPr>
          <w:t>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2" w:history="1">
        <w:r w:rsidRPr="00E60978">
          <w:rPr>
            <w:rStyle w:val="Hyperlink"/>
            <w:noProof/>
          </w:rPr>
          <w:t>Abbildung 7: Screenshot des Menübands in „Microsoft Word 2010“ ohne geöffnete Dokumente</w:t>
        </w:r>
        <w:r>
          <w:rPr>
            <w:noProof/>
            <w:webHidden/>
          </w:rPr>
          <w:tab/>
        </w:r>
        <w:r>
          <w:rPr>
            <w:noProof/>
            <w:webHidden/>
          </w:rPr>
          <w:fldChar w:fldCharType="begin"/>
        </w:r>
        <w:r>
          <w:rPr>
            <w:noProof/>
            <w:webHidden/>
          </w:rPr>
          <w:instrText xml:space="preserve"> PAGEREF _Toc367644032 \h </w:instrText>
        </w:r>
        <w:r>
          <w:rPr>
            <w:noProof/>
            <w:webHidden/>
          </w:rPr>
        </w:r>
        <w:r>
          <w:rPr>
            <w:noProof/>
            <w:webHidden/>
          </w:rPr>
          <w:fldChar w:fldCharType="separate"/>
        </w:r>
        <w:r w:rsidR="00D63D29">
          <w:rPr>
            <w:noProof/>
            <w:webHidden/>
          </w:rPr>
          <w:t>8</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3" w:history="1">
        <w:r w:rsidRPr="00E60978">
          <w:rPr>
            <w:rStyle w:val="Hyperlink"/>
            <w:noProof/>
          </w:rPr>
          <w:t>Abbildung 8:</w:t>
        </w:r>
        <w:r>
          <w:rPr>
            <w:rFonts w:eastAsiaTheme="minorEastAsia"/>
            <w:noProof/>
            <w:lang w:eastAsia="de-DE"/>
          </w:rPr>
          <w:tab/>
        </w:r>
        <w:r w:rsidRPr="00E60978">
          <w:rPr>
            <w:rStyle w:val="Hyperlink"/>
            <w:noProof/>
          </w:rPr>
          <w:t>Screenshot der Gruppe „Miscellaneous“</w:t>
        </w:r>
        <w:r>
          <w:rPr>
            <w:noProof/>
            <w:webHidden/>
          </w:rPr>
          <w:tab/>
        </w:r>
        <w:r>
          <w:rPr>
            <w:noProof/>
            <w:webHidden/>
          </w:rPr>
          <w:fldChar w:fldCharType="begin"/>
        </w:r>
        <w:r>
          <w:rPr>
            <w:noProof/>
            <w:webHidden/>
          </w:rPr>
          <w:instrText xml:space="preserve"> PAGEREF _Toc367644033 \h </w:instrText>
        </w:r>
        <w:r>
          <w:rPr>
            <w:noProof/>
            <w:webHidden/>
          </w:rPr>
        </w:r>
        <w:r>
          <w:rPr>
            <w:noProof/>
            <w:webHidden/>
          </w:rPr>
          <w:fldChar w:fldCharType="separate"/>
        </w:r>
        <w:r w:rsidR="00D63D29">
          <w:rPr>
            <w:noProof/>
            <w:webHidden/>
          </w:rPr>
          <w:t>10</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4" w:history="1">
        <w:r w:rsidRPr="00E60978">
          <w:rPr>
            <w:rStyle w:val="Hyperlink"/>
            <w:noProof/>
          </w:rPr>
          <w:t>Abbildung 9:</w:t>
        </w:r>
        <w:r>
          <w:rPr>
            <w:rFonts w:eastAsiaTheme="minorEastAsia"/>
            <w:noProof/>
            <w:lang w:eastAsia="de-DE"/>
          </w:rPr>
          <w:tab/>
        </w:r>
        <w:r w:rsidRPr="00E60978">
          <w:rPr>
            <w:rStyle w:val="Hyperlink"/>
            <w:noProof/>
          </w:rPr>
          <w:t>Screenshot des Dialogs „Messages“ nach dem Start von „Microsoft Word“</w:t>
        </w:r>
        <w:r>
          <w:rPr>
            <w:noProof/>
            <w:webHidden/>
          </w:rPr>
          <w:tab/>
        </w:r>
        <w:r>
          <w:rPr>
            <w:noProof/>
            <w:webHidden/>
          </w:rPr>
          <w:fldChar w:fldCharType="begin"/>
        </w:r>
        <w:r>
          <w:rPr>
            <w:noProof/>
            <w:webHidden/>
          </w:rPr>
          <w:instrText xml:space="preserve"> PAGEREF _Toc367644034 \h </w:instrText>
        </w:r>
        <w:r>
          <w:rPr>
            <w:noProof/>
            <w:webHidden/>
          </w:rPr>
        </w:r>
        <w:r>
          <w:rPr>
            <w:noProof/>
            <w:webHidden/>
          </w:rPr>
          <w:fldChar w:fldCharType="separate"/>
        </w:r>
        <w:r w:rsidR="00D63D29">
          <w:rPr>
            <w:noProof/>
            <w:webHidden/>
          </w:rPr>
          <w:t>11</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5" w:history="1">
        <w:r w:rsidRPr="00E60978">
          <w:rPr>
            <w:rStyle w:val="Hyperlink"/>
            <w:noProof/>
          </w:rPr>
          <w:t>Abbildung 10:</w:t>
        </w:r>
        <w:r>
          <w:rPr>
            <w:rFonts w:eastAsiaTheme="minorEastAsia"/>
            <w:noProof/>
            <w:lang w:eastAsia="de-DE"/>
          </w:rPr>
          <w:tab/>
        </w:r>
        <w:r w:rsidRPr="00E60978">
          <w:rPr>
            <w:rStyle w:val="Hyperlink"/>
            <w:noProof/>
          </w:rPr>
          <w:t>Screenshot des Dialogs „Messages“ mit Beispielen für die Schweregrade von Nachrichten</w:t>
        </w:r>
        <w:r>
          <w:rPr>
            <w:noProof/>
            <w:webHidden/>
          </w:rPr>
          <w:tab/>
        </w:r>
        <w:r>
          <w:rPr>
            <w:noProof/>
            <w:webHidden/>
          </w:rPr>
          <w:fldChar w:fldCharType="begin"/>
        </w:r>
        <w:r>
          <w:rPr>
            <w:noProof/>
            <w:webHidden/>
          </w:rPr>
          <w:instrText xml:space="preserve"> PAGEREF _Toc367644035 \h </w:instrText>
        </w:r>
        <w:r>
          <w:rPr>
            <w:noProof/>
            <w:webHidden/>
          </w:rPr>
        </w:r>
        <w:r>
          <w:rPr>
            <w:noProof/>
            <w:webHidden/>
          </w:rPr>
          <w:fldChar w:fldCharType="separate"/>
        </w:r>
        <w:r w:rsidR="00D63D29">
          <w:rPr>
            <w:noProof/>
            <w:webHidden/>
          </w:rPr>
          <w:t>11</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6" w:history="1">
        <w:r w:rsidRPr="00E60978">
          <w:rPr>
            <w:rStyle w:val="Hyperlink"/>
            <w:noProof/>
          </w:rPr>
          <w:t>Abbildung 11:</w:t>
        </w:r>
        <w:r>
          <w:rPr>
            <w:rFonts w:eastAsiaTheme="minorEastAsia"/>
            <w:noProof/>
            <w:lang w:eastAsia="de-DE"/>
          </w:rPr>
          <w:tab/>
        </w:r>
        <w:r w:rsidRPr="00E60978">
          <w:rPr>
            <w:rStyle w:val="Hyperlink"/>
            <w:noProof/>
          </w:rPr>
          <w:t>Screenshot des Dialogs „About“</w:t>
        </w:r>
        <w:r>
          <w:rPr>
            <w:noProof/>
            <w:webHidden/>
          </w:rPr>
          <w:tab/>
        </w:r>
        <w:r>
          <w:rPr>
            <w:noProof/>
            <w:webHidden/>
          </w:rPr>
          <w:fldChar w:fldCharType="begin"/>
        </w:r>
        <w:r>
          <w:rPr>
            <w:noProof/>
            <w:webHidden/>
          </w:rPr>
          <w:instrText xml:space="preserve"> PAGEREF _Toc367644036 \h </w:instrText>
        </w:r>
        <w:r>
          <w:rPr>
            <w:noProof/>
            <w:webHidden/>
          </w:rPr>
        </w:r>
        <w:r>
          <w:rPr>
            <w:noProof/>
            <w:webHidden/>
          </w:rPr>
          <w:fldChar w:fldCharType="separate"/>
        </w:r>
        <w:r w:rsidR="00D63D29">
          <w:rPr>
            <w:noProof/>
            <w:webHidden/>
          </w:rPr>
          <w:t>12</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7" w:history="1">
        <w:r w:rsidRPr="00E60978">
          <w:rPr>
            <w:rStyle w:val="Hyperlink"/>
            <w:noProof/>
          </w:rPr>
          <w:t>Abbildung 12:</w:t>
        </w:r>
        <w:r>
          <w:rPr>
            <w:rFonts w:eastAsiaTheme="minorEastAsia"/>
            <w:noProof/>
            <w:lang w:eastAsia="de-DE"/>
          </w:rPr>
          <w:tab/>
        </w:r>
        <w:r w:rsidRPr="00E60978">
          <w:rPr>
            <w:rStyle w:val="Hyperlink"/>
            <w:noProof/>
          </w:rPr>
          <w:t>Screenshot des Fensters „README“</w:t>
        </w:r>
        <w:r>
          <w:rPr>
            <w:noProof/>
            <w:webHidden/>
          </w:rPr>
          <w:tab/>
        </w:r>
        <w:r>
          <w:rPr>
            <w:noProof/>
            <w:webHidden/>
          </w:rPr>
          <w:fldChar w:fldCharType="begin"/>
        </w:r>
        <w:r>
          <w:rPr>
            <w:noProof/>
            <w:webHidden/>
          </w:rPr>
          <w:instrText xml:space="preserve"> PAGEREF _Toc367644037 \h </w:instrText>
        </w:r>
        <w:r>
          <w:rPr>
            <w:noProof/>
            <w:webHidden/>
          </w:rPr>
        </w:r>
        <w:r>
          <w:rPr>
            <w:noProof/>
            <w:webHidden/>
          </w:rPr>
          <w:fldChar w:fldCharType="separate"/>
        </w:r>
        <w:r w:rsidR="00D63D29">
          <w:rPr>
            <w:noProof/>
            <w:webHidden/>
          </w:rPr>
          <w:t>13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8" w:history="1">
        <w:r w:rsidRPr="00E60978">
          <w:rPr>
            <w:rStyle w:val="Hyperlink"/>
            <w:noProof/>
          </w:rPr>
          <w:t>Abbildung 13:</w:t>
        </w:r>
        <w:r>
          <w:rPr>
            <w:rFonts w:eastAsiaTheme="minorEastAsia"/>
            <w:noProof/>
            <w:lang w:eastAsia="de-DE"/>
          </w:rPr>
          <w:tab/>
        </w:r>
        <w:r w:rsidRPr="00E60978">
          <w:rPr>
            <w:rStyle w:val="Hyperlink"/>
            <w:noProof/>
          </w:rPr>
          <w:t>Screenshot des Reiters „Automatism“ im Dialog „Settings“</w:t>
        </w:r>
        <w:r>
          <w:rPr>
            <w:noProof/>
            <w:webHidden/>
          </w:rPr>
          <w:tab/>
        </w:r>
        <w:r>
          <w:rPr>
            <w:noProof/>
            <w:webHidden/>
          </w:rPr>
          <w:fldChar w:fldCharType="begin"/>
        </w:r>
        <w:r>
          <w:rPr>
            <w:noProof/>
            <w:webHidden/>
          </w:rPr>
          <w:instrText xml:space="preserve"> PAGEREF _Toc367644038 \h </w:instrText>
        </w:r>
        <w:r>
          <w:rPr>
            <w:noProof/>
            <w:webHidden/>
          </w:rPr>
        </w:r>
        <w:r>
          <w:rPr>
            <w:noProof/>
            <w:webHidden/>
          </w:rPr>
          <w:fldChar w:fldCharType="separate"/>
        </w:r>
        <w:r w:rsidR="00D63D29">
          <w:rPr>
            <w:noProof/>
            <w:webHidden/>
          </w:rPr>
          <w:t>14</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39" w:history="1">
        <w:r w:rsidRPr="00E60978">
          <w:rPr>
            <w:rStyle w:val="Hyperlink"/>
            <w:noProof/>
          </w:rPr>
          <w:t>Abbildung 14:</w:t>
        </w:r>
        <w:r>
          <w:rPr>
            <w:rFonts w:eastAsiaTheme="minorEastAsia"/>
            <w:noProof/>
            <w:lang w:eastAsia="de-DE"/>
          </w:rPr>
          <w:tab/>
        </w:r>
        <w:r w:rsidRPr="00E60978">
          <w:rPr>
            <w:rStyle w:val="Hyperlink"/>
            <w:noProof/>
          </w:rPr>
          <w:t>Screenshot des Reiters „File Names“ im Dialog „Settings“</w:t>
        </w:r>
        <w:r>
          <w:rPr>
            <w:noProof/>
            <w:webHidden/>
          </w:rPr>
          <w:tab/>
        </w:r>
        <w:r>
          <w:rPr>
            <w:noProof/>
            <w:webHidden/>
          </w:rPr>
          <w:fldChar w:fldCharType="begin"/>
        </w:r>
        <w:r>
          <w:rPr>
            <w:noProof/>
            <w:webHidden/>
          </w:rPr>
          <w:instrText xml:space="preserve"> PAGEREF _Toc367644039 \h </w:instrText>
        </w:r>
        <w:r>
          <w:rPr>
            <w:noProof/>
            <w:webHidden/>
          </w:rPr>
        </w:r>
        <w:r>
          <w:rPr>
            <w:noProof/>
            <w:webHidden/>
          </w:rPr>
          <w:fldChar w:fldCharType="separate"/>
        </w:r>
        <w:r w:rsidR="00D63D29">
          <w:rPr>
            <w:noProof/>
            <w:webHidden/>
          </w:rPr>
          <w:t>14</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0" w:history="1">
        <w:r w:rsidRPr="00E60978">
          <w:rPr>
            <w:rStyle w:val="Hyperlink"/>
            <w:noProof/>
          </w:rPr>
          <w:t>Abbildung 15:</w:t>
        </w:r>
        <w:r>
          <w:rPr>
            <w:rFonts w:eastAsiaTheme="minorEastAsia"/>
            <w:noProof/>
            <w:lang w:eastAsia="de-DE"/>
          </w:rPr>
          <w:tab/>
        </w:r>
        <w:r w:rsidRPr="00E60978">
          <w:rPr>
            <w:rStyle w:val="Hyperlink"/>
            <w:noProof/>
          </w:rPr>
          <w:t>Beziehungen zwischen Quelldokument und Zieldokument</w:t>
        </w:r>
        <w:r>
          <w:rPr>
            <w:noProof/>
            <w:webHidden/>
          </w:rPr>
          <w:tab/>
        </w:r>
        <w:r>
          <w:rPr>
            <w:noProof/>
            <w:webHidden/>
          </w:rPr>
          <w:fldChar w:fldCharType="begin"/>
        </w:r>
        <w:r>
          <w:rPr>
            <w:noProof/>
            <w:webHidden/>
          </w:rPr>
          <w:instrText xml:space="preserve"> PAGEREF _Toc367644040 \h </w:instrText>
        </w:r>
        <w:r>
          <w:rPr>
            <w:noProof/>
            <w:webHidden/>
          </w:rPr>
        </w:r>
        <w:r>
          <w:rPr>
            <w:noProof/>
            <w:webHidden/>
          </w:rPr>
          <w:fldChar w:fldCharType="separate"/>
        </w:r>
        <w:r w:rsidR="00D63D29">
          <w:rPr>
            <w:noProof/>
            <w:webHidden/>
          </w:rPr>
          <w:t>16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1" w:history="1">
        <w:r w:rsidRPr="00E60978">
          <w:rPr>
            <w:rStyle w:val="Hyperlink"/>
            <w:noProof/>
          </w:rPr>
          <w:t>Abbildung 16:</w:t>
        </w:r>
        <w:r>
          <w:rPr>
            <w:rFonts w:eastAsiaTheme="minorEastAsia"/>
            <w:noProof/>
            <w:lang w:eastAsia="de-DE"/>
          </w:rPr>
          <w:tab/>
        </w:r>
        <w:r w:rsidRPr="00E60978">
          <w:rPr>
            <w:rStyle w:val="Hyperlink"/>
            <w:noProof/>
          </w:rPr>
          <w:t>Screenshot der Gruppe „References“</w:t>
        </w:r>
        <w:r>
          <w:rPr>
            <w:noProof/>
            <w:webHidden/>
          </w:rPr>
          <w:tab/>
        </w:r>
        <w:r>
          <w:rPr>
            <w:noProof/>
            <w:webHidden/>
          </w:rPr>
          <w:fldChar w:fldCharType="begin"/>
        </w:r>
        <w:r>
          <w:rPr>
            <w:noProof/>
            <w:webHidden/>
          </w:rPr>
          <w:instrText xml:space="preserve"> PAGEREF _Toc367644041 \h </w:instrText>
        </w:r>
        <w:r>
          <w:rPr>
            <w:noProof/>
            <w:webHidden/>
          </w:rPr>
        </w:r>
        <w:r>
          <w:rPr>
            <w:noProof/>
            <w:webHidden/>
          </w:rPr>
          <w:fldChar w:fldCharType="separate"/>
        </w:r>
        <w:r w:rsidR="00D63D29">
          <w:rPr>
            <w:noProof/>
            <w:webHidden/>
          </w:rPr>
          <w:t>17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2" w:history="1">
        <w:r w:rsidRPr="00E60978">
          <w:rPr>
            <w:rStyle w:val="Hyperlink"/>
            <w:noProof/>
          </w:rPr>
          <w:t>Abbildung 17:</w:t>
        </w:r>
        <w:r>
          <w:rPr>
            <w:rFonts w:eastAsiaTheme="minorEastAsia"/>
            <w:noProof/>
            <w:lang w:eastAsia="de-DE"/>
          </w:rPr>
          <w:tab/>
        </w:r>
        <w:r w:rsidRPr="00E60978">
          <w:rPr>
            <w:rStyle w:val="Hyperlink"/>
            <w:noProof/>
          </w:rPr>
          <w:t>Screenshot des Split-Buttons „Include“ der Gruppe „References“</w:t>
        </w:r>
        <w:r>
          <w:rPr>
            <w:noProof/>
            <w:webHidden/>
          </w:rPr>
          <w:tab/>
        </w:r>
        <w:r>
          <w:rPr>
            <w:noProof/>
            <w:webHidden/>
          </w:rPr>
          <w:fldChar w:fldCharType="begin"/>
        </w:r>
        <w:r>
          <w:rPr>
            <w:noProof/>
            <w:webHidden/>
          </w:rPr>
          <w:instrText xml:space="preserve"> PAGEREF _Toc367644042 \h </w:instrText>
        </w:r>
        <w:r>
          <w:rPr>
            <w:noProof/>
            <w:webHidden/>
          </w:rPr>
        </w:r>
        <w:r>
          <w:rPr>
            <w:noProof/>
            <w:webHidden/>
          </w:rPr>
          <w:fldChar w:fldCharType="separate"/>
        </w:r>
        <w:r w:rsidR="00D63D29">
          <w:rPr>
            <w:noProof/>
            <w:webHidden/>
          </w:rPr>
          <w:t>17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3" w:history="1">
        <w:r w:rsidRPr="00E60978">
          <w:rPr>
            <w:rStyle w:val="Hyperlink"/>
            <w:noProof/>
          </w:rPr>
          <w:t>Abbildung 18:</w:t>
        </w:r>
        <w:r>
          <w:rPr>
            <w:rFonts w:eastAsiaTheme="minorEastAsia"/>
            <w:noProof/>
            <w:lang w:eastAsia="de-DE"/>
          </w:rPr>
          <w:tab/>
        </w:r>
        <w:r w:rsidRPr="00E60978">
          <w:rPr>
            <w:rStyle w:val="Hyperlink"/>
            <w:noProof/>
          </w:rPr>
          <w:t>Screenshot des Standard-Dialogs „Datei einfügen“ in „Microsoft Word 2010“</w:t>
        </w:r>
        <w:r>
          <w:rPr>
            <w:noProof/>
            <w:webHidden/>
          </w:rPr>
          <w:tab/>
        </w:r>
        <w:r>
          <w:rPr>
            <w:noProof/>
            <w:webHidden/>
          </w:rPr>
          <w:fldChar w:fldCharType="begin"/>
        </w:r>
        <w:r>
          <w:rPr>
            <w:noProof/>
            <w:webHidden/>
          </w:rPr>
          <w:instrText xml:space="preserve"> PAGEREF _Toc367644043 \h </w:instrText>
        </w:r>
        <w:r>
          <w:rPr>
            <w:noProof/>
            <w:webHidden/>
          </w:rPr>
        </w:r>
        <w:r>
          <w:rPr>
            <w:noProof/>
            <w:webHidden/>
          </w:rPr>
          <w:fldChar w:fldCharType="separate"/>
        </w:r>
        <w:r w:rsidR="00D63D29">
          <w:rPr>
            <w:noProof/>
            <w:webHidden/>
          </w:rPr>
          <w:t>18</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4" w:history="1">
        <w:r w:rsidRPr="00E60978">
          <w:rPr>
            <w:rStyle w:val="Hyperlink"/>
            <w:noProof/>
          </w:rPr>
          <w:t>Abbildung 19:</w:t>
        </w:r>
        <w:r>
          <w:rPr>
            <w:rFonts w:eastAsiaTheme="minorEastAsia"/>
            <w:noProof/>
            <w:lang w:eastAsia="de-DE"/>
          </w:rPr>
          <w:tab/>
        </w:r>
        <w:r w:rsidRPr="00E60978">
          <w:rPr>
            <w:rStyle w:val="Hyperlink"/>
            <w:noProof/>
          </w:rPr>
          <w:t>Screenshot einer Message-Box, mit dem Hinweis, dass das ausgewählte Quelldokument als Verknüpfung eingefügt wurde</w:t>
        </w:r>
        <w:r>
          <w:rPr>
            <w:noProof/>
            <w:webHidden/>
          </w:rPr>
          <w:tab/>
        </w:r>
        <w:r>
          <w:rPr>
            <w:noProof/>
            <w:webHidden/>
          </w:rPr>
          <w:fldChar w:fldCharType="begin"/>
        </w:r>
        <w:r>
          <w:rPr>
            <w:noProof/>
            <w:webHidden/>
          </w:rPr>
          <w:instrText xml:space="preserve"> PAGEREF _Toc367644044 \h </w:instrText>
        </w:r>
        <w:r>
          <w:rPr>
            <w:noProof/>
            <w:webHidden/>
          </w:rPr>
        </w:r>
        <w:r>
          <w:rPr>
            <w:noProof/>
            <w:webHidden/>
          </w:rPr>
          <w:fldChar w:fldCharType="separate"/>
        </w:r>
        <w:r w:rsidR="00D63D29">
          <w:rPr>
            <w:noProof/>
            <w:webHidden/>
          </w:rPr>
          <w:t>18</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5" w:history="1">
        <w:r w:rsidRPr="00E60978">
          <w:rPr>
            <w:rStyle w:val="Hyperlink"/>
            <w:noProof/>
          </w:rPr>
          <w:t>Abbildung 20:</w:t>
        </w:r>
        <w:r>
          <w:rPr>
            <w:rFonts w:eastAsiaTheme="minorEastAsia"/>
            <w:noProof/>
            <w:lang w:eastAsia="de-DE"/>
          </w:rPr>
          <w:tab/>
        </w:r>
        <w:r w:rsidRPr="00E60978">
          <w:rPr>
            <w:rStyle w:val="Hyperlink"/>
            <w:noProof/>
          </w:rPr>
          <w:t>Screenshot des Standard-Dialogs „Grafik einfügen“ in „Microsoft Word 2010“</w:t>
        </w:r>
        <w:r>
          <w:rPr>
            <w:noProof/>
            <w:webHidden/>
          </w:rPr>
          <w:tab/>
        </w:r>
        <w:r>
          <w:rPr>
            <w:noProof/>
            <w:webHidden/>
          </w:rPr>
          <w:fldChar w:fldCharType="begin"/>
        </w:r>
        <w:r>
          <w:rPr>
            <w:noProof/>
            <w:webHidden/>
          </w:rPr>
          <w:instrText xml:space="preserve"> PAGEREF _Toc367644045 \h </w:instrText>
        </w:r>
        <w:r>
          <w:rPr>
            <w:noProof/>
            <w:webHidden/>
          </w:rPr>
        </w:r>
        <w:r>
          <w:rPr>
            <w:noProof/>
            <w:webHidden/>
          </w:rPr>
          <w:fldChar w:fldCharType="separate"/>
        </w:r>
        <w:r w:rsidR="00D63D29">
          <w:rPr>
            <w:noProof/>
            <w:webHidden/>
          </w:rPr>
          <w:t>20</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6" w:history="1">
        <w:r w:rsidRPr="00E60978">
          <w:rPr>
            <w:rStyle w:val="Hyperlink"/>
            <w:noProof/>
          </w:rPr>
          <w:t>Abbildung 21:</w:t>
        </w:r>
        <w:r>
          <w:rPr>
            <w:rFonts w:eastAsiaTheme="minorEastAsia"/>
            <w:noProof/>
            <w:lang w:eastAsia="de-DE"/>
          </w:rPr>
          <w:tab/>
        </w:r>
        <w:r w:rsidRPr="00E60978">
          <w:rPr>
            <w:rStyle w:val="Hyperlink"/>
            <w:noProof/>
          </w:rPr>
          <w:t>Screenshot des mit dem Button „Open Source File“ geöffneten Programms „Windows-Fotoanzeige“</w:t>
        </w:r>
        <w:r>
          <w:rPr>
            <w:noProof/>
            <w:webHidden/>
          </w:rPr>
          <w:tab/>
        </w:r>
        <w:r>
          <w:rPr>
            <w:noProof/>
            <w:webHidden/>
          </w:rPr>
          <w:fldChar w:fldCharType="begin"/>
        </w:r>
        <w:r>
          <w:rPr>
            <w:noProof/>
            <w:webHidden/>
          </w:rPr>
          <w:instrText xml:space="preserve"> PAGEREF _Toc367644046 \h </w:instrText>
        </w:r>
        <w:r>
          <w:rPr>
            <w:noProof/>
            <w:webHidden/>
          </w:rPr>
        </w:r>
        <w:r>
          <w:rPr>
            <w:noProof/>
            <w:webHidden/>
          </w:rPr>
          <w:fldChar w:fldCharType="separate"/>
        </w:r>
        <w:r w:rsidR="00D63D29">
          <w:rPr>
            <w:noProof/>
            <w:webHidden/>
          </w:rPr>
          <w:t>22</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7" w:history="1">
        <w:r w:rsidRPr="00E60978">
          <w:rPr>
            <w:rStyle w:val="Hyperlink"/>
            <w:noProof/>
          </w:rPr>
          <w:t>Abbildung 22:</w:t>
        </w:r>
        <w:r>
          <w:rPr>
            <w:rFonts w:eastAsiaTheme="minorEastAsia"/>
            <w:noProof/>
            <w:lang w:eastAsia="de-DE"/>
          </w:rPr>
          <w:tab/>
        </w:r>
        <w:r w:rsidRPr="00E60978">
          <w:rPr>
            <w:rStyle w:val="Hyperlink"/>
            <w:noProof/>
          </w:rPr>
          <w:t>Screenshot einer Message-Box, die den Benutzer fragt, ob die Inhalte im aktiven Zieldokument mit den Inhalten aus der referenzierten Quelldatei aktualisiert werden sollen</w:t>
        </w:r>
        <w:r>
          <w:rPr>
            <w:noProof/>
            <w:webHidden/>
          </w:rPr>
          <w:tab/>
        </w:r>
        <w:r>
          <w:rPr>
            <w:noProof/>
            <w:webHidden/>
          </w:rPr>
          <w:fldChar w:fldCharType="begin"/>
        </w:r>
        <w:r>
          <w:rPr>
            <w:noProof/>
            <w:webHidden/>
          </w:rPr>
          <w:instrText xml:space="preserve"> PAGEREF _Toc367644047 \h </w:instrText>
        </w:r>
        <w:r>
          <w:rPr>
            <w:noProof/>
            <w:webHidden/>
          </w:rPr>
        </w:r>
        <w:r>
          <w:rPr>
            <w:noProof/>
            <w:webHidden/>
          </w:rPr>
          <w:fldChar w:fldCharType="separate"/>
        </w:r>
        <w:r w:rsidR="00D63D29">
          <w:rPr>
            <w:noProof/>
            <w:webHidden/>
          </w:rPr>
          <w:t>22</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8" w:history="1">
        <w:r w:rsidRPr="00E60978">
          <w:rPr>
            <w:rStyle w:val="Hyperlink"/>
            <w:noProof/>
          </w:rPr>
          <w:t>Abbildung 23:</w:t>
        </w:r>
        <w:r>
          <w:rPr>
            <w:rFonts w:eastAsiaTheme="minorEastAsia"/>
            <w:noProof/>
            <w:lang w:eastAsia="de-DE"/>
          </w:rPr>
          <w:tab/>
        </w:r>
        <w:r w:rsidRPr="00E60978">
          <w:rPr>
            <w:rStyle w:val="Hyperlink"/>
            <w:noProof/>
          </w:rPr>
          <w:t>Screenshot einer Message-Box, die den Benutzer fragt, ob die Inhalte im aktiven Zieldokument mit den Inhalten aus den referenzierten Quelldateien aktualisiert werden sollen</w:t>
        </w:r>
        <w:r>
          <w:rPr>
            <w:noProof/>
            <w:webHidden/>
          </w:rPr>
          <w:tab/>
        </w:r>
        <w:r>
          <w:rPr>
            <w:noProof/>
            <w:webHidden/>
          </w:rPr>
          <w:fldChar w:fldCharType="begin"/>
        </w:r>
        <w:r>
          <w:rPr>
            <w:noProof/>
            <w:webHidden/>
          </w:rPr>
          <w:instrText xml:space="preserve"> PAGEREF _Toc367644048 \h </w:instrText>
        </w:r>
        <w:r>
          <w:rPr>
            <w:noProof/>
            <w:webHidden/>
          </w:rPr>
        </w:r>
        <w:r>
          <w:rPr>
            <w:noProof/>
            <w:webHidden/>
          </w:rPr>
          <w:fldChar w:fldCharType="separate"/>
        </w:r>
        <w:r w:rsidR="00D63D29">
          <w:rPr>
            <w:noProof/>
            <w:webHidden/>
          </w:rPr>
          <w:t>22</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49" w:history="1">
        <w:r w:rsidRPr="00E60978">
          <w:rPr>
            <w:rStyle w:val="Hyperlink"/>
            <w:noProof/>
          </w:rPr>
          <w:t>Abbildung 24:</w:t>
        </w:r>
        <w:r>
          <w:rPr>
            <w:rFonts w:eastAsiaTheme="minorEastAsia"/>
            <w:noProof/>
            <w:lang w:eastAsia="de-DE"/>
          </w:rPr>
          <w:tab/>
        </w:r>
        <w:r w:rsidRPr="00E60978">
          <w:rPr>
            <w:rStyle w:val="Hyperlink"/>
            <w:noProof/>
          </w:rPr>
          <w:t>Screenshot einer Message-Box, die den Benutzer fragt, ob die Inhalte im referenzierten Quelldokument mit den Inhalten aus dem aktuellen Zieldokument aktualisiert werden sollen</w:t>
        </w:r>
        <w:r>
          <w:rPr>
            <w:noProof/>
            <w:webHidden/>
          </w:rPr>
          <w:tab/>
        </w:r>
        <w:r>
          <w:rPr>
            <w:noProof/>
            <w:webHidden/>
          </w:rPr>
          <w:fldChar w:fldCharType="begin"/>
        </w:r>
        <w:r>
          <w:rPr>
            <w:noProof/>
            <w:webHidden/>
          </w:rPr>
          <w:instrText xml:space="preserve"> PAGEREF _Toc367644049 \h </w:instrText>
        </w:r>
        <w:r>
          <w:rPr>
            <w:noProof/>
            <w:webHidden/>
          </w:rPr>
        </w:r>
        <w:r>
          <w:rPr>
            <w:noProof/>
            <w:webHidden/>
          </w:rPr>
          <w:fldChar w:fldCharType="separate"/>
        </w:r>
        <w:r w:rsidR="00D63D29">
          <w:rPr>
            <w:noProof/>
            <w:webHidden/>
          </w:rPr>
          <w:t>23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0" w:history="1">
        <w:r w:rsidRPr="00E60978">
          <w:rPr>
            <w:rStyle w:val="Hyperlink"/>
            <w:noProof/>
          </w:rPr>
          <w:t>Abbildung 25:</w:t>
        </w:r>
        <w:r>
          <w:rPr>
            <w:rFonts w:eastAsiaTheme="minorEastAsia"/>
            <w:noProof/>
            <w:lang w:eastAsia="de-DE"/>
          </w:rPr>
          <w:tab/>
        </w:r>
        <w:r w:rsidRPr="00E60978">
          <w:rPr>
            <w:rStyle w:val="Hyperlink"/>
            <w:noProof/>
          </w:rPr>
          <w:t>Screenshot einer Message-Box, die den Benutzer fragt, ob die Inhalte in den referenzierten Quelldokumenten mit den Inhalten aus dem aktuellen Zieldokument aktualisiert werden sollen</w:t>
        </w:r>
        <w:r>
          <w:rPr>
            <w:noProof/>
            <w:webHidden/>
          </w:rPr>
          <w:tab/>
        </w:r>
        <w:r>
          <w:rPr>
            <w:noProof/>
            <w:webHidden/>
          </w:rPr>
          <w:fldChar w:fldCharType="begin"/>
        </w:r>
        <w:r>
          <w:rPr>
            <w:noProof/>
            <w:webHidden/>
          </w:rPr>
          <w:instrText xml:space="preserve"> PAGEREF _Toc367644050 \h </w:instrText>
        </w:r>
        <w:r>
          <w:rPr>
            <w:noProof/>
            <w:webHidden/>
          </w:rPr>
        </w:r>
        <w:r>
          <w:rPr>
            <w:noProof/>
            <w:webHidden/>
          </w:rPr>
          <w:fldChar w:fldCharType="separate"/>
        </w:r>
        <w:r w:rsidR="00D63D29">
          <w:rPr>
            <w:noProof/>
            <w:webHidden/>
          </w:rPr>
          <w:t>23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1" w:history="1">
        <w:r w:rsidRPr="00E60978">
          <w:rPr>
            <w:rStyle w:val="Hyperlink"/>
            <w:noProof/>
          </w:rPr>
          <w:t>Abbildung 26:</w:t>
        </w:r>
        <w:r>
          <w:rPr>
            <w:rFonts w:eastAsiaTheme="minorEastAsia"/>
            <w:noProof/>
            <w:lang w:eastAsia="de-DE"/>
          </w:rPr>
          <w:tab/>
        </w:r>
        <w:r w:rsidRPr="00E60978">
          <w:rPr>
            <w:rStyle w:val="Hyperlink"/>
            <w:noProof/>
          </w:rPr>
          <w:t>Aktualisieren von Quelldokumente aus einem Zieldokument</w:t>
        </w:r>
        <w:r>
          <w:rPr>
            <w:noProof/>
            <w:webHidden/>
          </w:rPr>
          <w:tab/>
        </w:r>
        <w:r>
          <w:rPr>
            <w:noProof/>
            <w:webHidden/>
          </w:rPr>
          <w:fldChar w:fldCharType="begin"/>
        </w:r>
        <w:r>
          <w:rPr>
            <w:noProof/>
            <w:webHidden/>
          </w:rPr>
          <w:instrText xml:space="preserve"> PAGEREF _Toc367644051 \h </w:instrText>
        </w:r>
        <w:r>
          <w:rPr>
            <w:noProof/>
            <w:webHidden/>
          </w:rPr>
        </w:r>
        <w:r>
          <w:rPr>
            <w:noProof/>
            <w:webHidden/>
          </w:rPr>
          <w:fldChar w:fldCharType="separate"/>
        </w:r>
        <w:r w:rsidR="00D63D29">
          <w:rPr>
            <w:noProof/>
            <w:webHidden/>
          </w:rPr>
          <w:t>23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2" w:history="1">
        <w:r w:rsidRPr="00E60978">
          <w:rPr>
            <w:rStyle w:val="Hyperlink"/>
            <w:noProof/>
          </w:rPr>
          <w:t>Abbildung 27:</w:t>
        </w:r>
        <w:r>
          <w:rPr>
            <w:rFonts w:eastAsiaTheme="minorEastAsia"/>
            <w:noProof/>
            <w:lang w:eastAsia="de-DE"/>
          </w:rPr>
          <w:tab/>
        </w:r>
        <w:r w:rsidRPr="00E60978">
          <w:rPr>
            <w:rStyle w:val="Hyperlink"/>
            <w:noProof/>
          </w:rPr>
          <w:t>Screenshot der Message-Box, die angezeigt wird, falls keine Unterschiede zwischen aktuellem Zieldokument und referenzierten Quelldokument existieren</w:t>
        </w:r>
        <w:r>
          <w:rPr>
            <w:noProof/>
            <w:webHidden/>
          </w:rPr>
          <w:tab/>
        </w:r>
        <w:r>
          <w:rPr>
            <w:noProof/>
            <w:webHidden/>
          </w:rPr>
          <w:fldChar w:fldCharType="begin"/>
        </w:r>
        <w:r>
          <w:rPr>
            <w:noProof/>
            <w:webHidden/>
          </w:rPr>
          <w:instrText xml:space="preserve"> PAGEREF _Toc367644052 \h </w:instrText>
        </w:r>
        <w:r>
          <w:rPr>
            <w:noProof/>
            <w:webHidden/>
          </w:rPr>
        </w:r>
        <w:r>
          <w:rPr>
            <w:noProof/>
            <w:webHidden/>
          </w:rPr>
          <w:fldChar w:fldCharType="separate"/>
        </w:r>
        <w:r w:rsidR="00D63D29">
          <w:rPr>
            <w:noProof/>
            <w:webHidden/>
          </w:rPr>
          <w:t>24</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3" w:history="1">
        <w:r w:rsidRPr="00E60978">
          <w:rPr>
            <w:rStyle w:val="Hyperlink"/>
            <w:noProof/>
          </w:rPr>
          <w:t>Abbildung 28:</w:t>
        </w:r>
        <w:r>
          <w:rPr>
            <w:rFonts w:eastAsiaTheme="minorEastAsia"/>
            <w:noProof/>
            <w:lang w:eastAsia="de-DE"/>
          </w:rPr>
          <w:tab/>
        </w:r>
        <w:r w:rsidRPr="00E60978">
          <w:rPr>
            <w:rStyle w:val="Hyperlink"/>
            <w:noProof/>
          </w:rPr>
          <w:t>Screenshot der Gruppe „Fields“</w:t>
        </w:r>
        <w:r>
          <w:rPr>
            <w:noProof/>
            <w:webHidden/>
          </w:rPr>
          <w:tab/>
        </w:r>
        <w:r>
          <w:rPr>
            <w:noProof/>
            <w:webHidden/>
          </w:rPr>
          <w:fldChar w:fldCharType="begin"/>
        </w:r>
        <w:r>
          <w:rPr>
            <w:noProof/>
            <w:webHidden/>
          </w:rPr>
          <w:instrText xml:space="preserve"> PAGEREF _Toc367644053 \h </w:instrText>
        </w:r>
        <w:r>
          <w:rPr>
            <w:noProof/>
            <w:webHidden/>
          </w:rPr>
        </w:r>
        <w:r>
          <w:rPr>
            <w:noProof/>
            <w:webHidden/>
          </w:rPr>
          <w:fldChar w:fldCharType="separate"/>
        </w:r>
        <w:r w:rsidR="00D63D29">
          <w:rPr>
            <w:noProof/>
            <w:webHidden/>
          </w:rPr>
          <w:t>26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4" w:history="1">
        <w:r w:rsidRPr="00E60978">
          <w:rPr>
            <w:rStyle w:val="Hyperlink"/>
            <w:noProof/>
          </w:rPr>
          <w:t>Abbildung 29:</w:t>
        </w:r>
        <w:r>
          <w:rPr>
            <w:rFonts w:eastAsiaTheme="minorEastAsia"/>
            <w:noProof/>
            <w:lang w:eastAsia="de-DE"/>
          </w:rPr>
          <w:tab/>
        </w:r>
        <w:r w:rsidRPr="00E60978">
          <w:rPr>
            <w:rStyle w:val="Hyperlink"/>
            <w:noProof/>
          </w:rPr>
          <w:t>Screenshot des Menüs „Insert Field“ der Gruppe „Fields“</w:t>
        </w:r>
        <w:r>
          <w:rPr>
            <w:noProof/>
            <w:webHidden/>
          </w:rPr>
          <w:tab/>
        </w:r>
        <w:r>
          <w:rPr>
            <w:noProof/>
            <w:webHidden/>
          </w:rPr>
          <w:fldChar w:fldCharType="begin"/>
        </w:r>
        <w:r>
          <w:rPr>
            <w:noProof/>
            <w:webHidden/>
          </w:rPr>
          <w:instrText xml:space="preserve"> PAGEREF _Toc367644054 \h </w:instrText>
        </w:r>
        <w:r>
          <w:rPr>
            <w:noProof/>
            <w:webHidden/>
          </w:rPr>
        </w:r>
        <w:r>
          <w:rPr>
            <w:noProof/>
            <w:webHidden/>
          </w:rPr>
          <w:fldChar w:fldCharType="separate"/>
        </w:r>
        <w:r w:rsidR="00D63D29">
          <w:rPr>
            <w:noProof/>
            <w:webHidden/>
          </w:rPr>
          <w:t>26</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5" w:history="1">
        <w:r w:rsidRPr="00E60978">
          <w:rPr>
            <w:rStyle w:val="Hyperlink"/>
            <w:noProof/>
          </w:rPr>
          <w:t>Abbildung 30:</w:t>
        </w:r>
        <w:r>
          <w:rPr>
            <w:rFonts w:eastAsiaTheme="minorEastAsia"/>
            <w:noProof/>
            <w:lang w:eastAsia="de-DE"/>
          </w:rPr>
          <w:tab/>
        </w:r>
        <w:r w:rsidRPr="00E60978">
          <w:rPr>
            <w:rStyle w:val="Hyperlink"/>
            <w:noProof/>
          </w:rPr>
          <w:t>Screenshot des Menüs „Field Format“ der Gruppe „Fields“</w:t>
        </w:r>
        <w:r>
          <w:rPr>
            <w:noProof/>
            <w:webHidden/>
          </w:rPr>
          <w:tab/>
        </w:r>
        <w:r>
          <w:rPr>
            <w:noProof/>
            <w:webHidden/>
          </w:rPr>
          <w:fldChar w:fldCharType="begin"/>
        </w:r>
        <w:r>
          <w:rPr>
            <w:noProof/>
            <w:webHidden/>
          </w:rPr>
          <w:instrText xml:space="preserve"> PAGEREF _Toc367644055 \h </w:instrText>
        </w:r>
        <w:r>
          <w:rPr>
            <w:noProof/>
            <w:webHidden/>
          </w:rPr>
        </w:r>
        <w:r>
          <w:rPr>
            <w:noProof/>
            <w:webHidden/>
          </w:rPr>
          <w:fldChar w:fldCharType="separate"/>
        </w:r>
        <w:r w:rsidR="00D63D29">
          <w:rPr>
            <w:noProof/>
            <w:webHidden/>
          </w:rPr>
          <w:t>27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6" w:history="1">
        <w:r w:rsidRPr="00E60978">
          <w:rPr>
            <w:rStyle w:val="Hyperlink"/>
            <w:noProof/>
          </w:rPr>
          <w:t>Abbildung 31:</w:t>
        </w:r>
        <w:r>
          <w:rPr>
            <w:rFonts w:eastAsiaTheme="minorEastAsia"/>
            <w:noProof/>
            <w:lang w:eastAsia="de-DE"/>
          </w:rPr>
          <w:tab/>
        </w:r>
        <w:r w:rsidRPr="00E60978">
          <w:rPr>
            <w:rStyle w:val="Hyperlink"/>
            <w:noProof/>
          </w:rPr>
          <w:t>Screenshot des Menüs „Capitalization“ unterhalb des Buttons „Field Format“</w:t>
        </w:r>
        <w:r>
          <w:rPr>
            <w:noProof/>
            <w:webHidden/>
          </w:rPr>
          <w:tab/>
        </w:r>
        <w:r>
          <w:rPr>
            <w:noProof/>
            <w:webHidden/>
          </w:rPr>
          <w:fldChar w:fldCharType="begin"/>
        </w:r>
        <w:r>
          <w:rPr>
            <w:noProof/>
            <w:webHidden/>
          </w:rPr>
          <w:instrText xml:space="preserve"> PAGEREF _Toc367644056 \h </w:instrText>
        </w:r>
        <w:r>
          <w:rPr>
            <w:noProof/>
            <w:webHidden/>
          </w:rPr>
        </w:r>
        <w:r>
          <w:rPr>
            <w:noProof/>
            <w:webHidden/>
          </w:rPr>
          <w:fldChar w:fldCharType="separate"/>
        </w:r>
        <w:r w:rsidR="00D63D29">
          <w:rPr>
            <w:noProof/>
            <w:webHidden/>
          </w:rPr>
          <w:t>27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7" w:history="1">
        <w:r w:rsidRPr="00E60978">
          <w:rPr>
            <w:rStyle w:val="Hyperlink"/>
            <w:noProof/>
          </w:rPr>
          <w:t>Abbildung 32:</w:t>
        </w:r>
        <w:r>
          <w:rPr>
            <w:rFonts w:eastAsiaTheme="minorEastAsia"/>
            <w:noProof/>
            <w:lang w:eastAsia="de-DE"/>
          </w:rPr>
          <w:tab/>
        </w:r>
        <w:r w:rsidRPr="00E60978">
          <w:rPr>
            <w:rStyle w:val="Hyperlink"/>
            <w:noProof/>
          </w:rPr>
          <w:t>Screenshot des Menüs „Number“ unterhalb des Buttons „Field Format“</w:t>
        </w:r>
        <w:r>
          <w:rPr>
            <w:noProof/>
            <w:webHidden/>
          </w:rPr>
          <w:tab/>
        </w:r>
        <w:r>
          <w:rPr>
            <w:noProof/>
            <w:webHidden/>
          </w:rPr>
          <w:fldChar w:fldCharType="begin"/>
        </w:r>
        <w:r>
          <w:rPr>
            <w:noProof/>
            <w:webHidden/>
          </w:rPr>
          <w:instrText xml:space="preserve"> PAGEREF _Toc367644057 \h </w:instrText>
        </w:r>
        <w:r>
          <w:rPr>
            <w:noProof/>
            <w:webHidden/>
          </w:rPr>
        </w:r>
        <w:r>
          <w:rPr>
            <w:noProof/>
            <w:webHidden/>
          </w:rPr>
          <w:fldChar w:fldCharType="separate"/>
        </w:r>
        <w:r w:rsidR="00D63D29">
          <w:rPr>
            <w:noProof/>
            <w:webHidden/>
          </w:rPr>
          <w:t>28</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8" w:history="1">
        <w:r w:rsidRPr="00E60978">
          <w:rPr>
            <w:rStyle w:val="Hyperlink"/>
            <w:noProof/>
          </w:rPr>
          <w:t>Abbildung 33:</w:t>
        </w:r>
        <w:r>
          <w:rPr>
            <w:rFonts w:eastAsiaTheme="minorEastAsia"/>
            <w:noProof/>
            <w:lang w:eastAsia="de-DE"/>
          </w:rPr>
          <w:tab/>
        </w:r>
        <w:r w:rsidRPr="00E60978">
          <w:rPr>
            <w:rStyle w:val="Hyperlink"/>
            <w:noProof/>
          </w:rPr>
          <w:t>Screenshot des Menüs „Field Action“ der Gruppe „Fields“</w:t>
        </w:r>
        <w:r>
          <w:rPr>
            <w:noProof/>
            <w:webHidden/>
          </w:rPr>
          <w:tab/>
        </w:r>
        <w:r>
          <w:rPr>
            <w:noProof/>
            <w:webHidden/>
          </w:rPr>
          <w:fldChar w:fldCharType="begin"/>
        </w:r>
        <w:r>
          <w:rPr>
            <w:noProof/>
            <w:webHidden/>
          </w:rPr>
          <w:instrText xml:space="preserve"> PAGEREF _Toc367644058 \h </w:instrText>
        </w:r>
        <w:r>
          <w:rPr>
            <w:noProof/>
            <w:webHidden/>
          </w:rPr>
        </w:r>
        <w:r>
          <w:rPr>
            <w:noProof/>
            <w:webHidden/>
          </w:rPr>
          <w:fldChar w:fldCharType="separate"/>
        </w:r>
        <w:r w:rsidR="00D63D29">
          <w:rPr>
            <w:noProof/>
            <w:webHidden/>
          </w:rPr>
          <w:t>29</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59" w:history="1">
        <w:r w:rsidRPr="00E60978">
          <w:rPr>
            <w:rStyle w:val="Hyperlink"/>
            <w:noProof/>
          </w:rPr>
          <w:t>Abbildung 34:</w:t>
        </w:r>
        <w:r>
          <w:rPr>
            <w:rFonts w:eastAsiaTheme="minorEastAsia"/>
            <w:noProof/>
            <w:lang w:eastAsia="de-DE"/>
          </w:rPr>
          <w:tab/>
        </w:r>
        <w:r w:rsidRPr="00E60978">
          <w:rPr>
            <w:rStyle w:val="Hyperlink"/>
            <w:noProof/>
          </w:rPr>
          <w:t>Screenshot des Standard-Dialogs „Feld“ in „Microsoft Word“ 2010</w:t>
        </w:r>
        <w:r>
          <w:rPr>
            <w:noProof/>
            <w:webHidden/>
          </w:rPr>
          <w:tab/>
        </w:r>
        <w:r>
          <w:rPr>
            <w:noProof/>
            <w:webHidden/>
          </w:rPr>
          <w:fldChar w:fldCharType="begin"/>
        </w:r>
        <w:r>
          <w:rPr>
            <w:noProof/>
            <w:webHidden/>
          </w:rPr>
          <w:instrText xml:space="preserve"> PAGEREF _Toc367644059 \h </w:instrText>
        </w:r>
        <w:r>
          <w:rPr>
            <w:noProof/>
            <w:webHidden/>
          </w:rPr>
        </w:r>
        <w:r>
          <w:rPr>
            <w:noProof/>
            <w:webHidden/>
          </w:rPr>
          <w:fldChar w:fldCharType="separate"/>
        </w:r>
        <w:r w:rsidR="00D63D29">
          <w:rPr>
            <w:noProof/>
            <w:webHidden/>
          </w:rPr>
          <w:t>30</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0" w:history="1">
        <w:r w:rsidRPr="00E60978">
          <w:rPr>
            <w:rStyle w:val="Hyperlink"/>
            <w:noProof/>
          </w:rPr>
          <w:t>Abbildung 35:</w:t>
        </w:r>
        <w:r>
          <w:rPr>
            <w:rFonts w:eastAsiaTheme="minorEastAsia"/>
            <w:noProof/>
            <w:lang w:eastAsia="de-DE"/>
          </w:rPr>
          <w:tab/>
        </w:r>
        <w:r w:rsidRPr="00E60978">
          <w:rPr>
            <w:rStyle w:val="Hyperlink"/>
            <w:noProof/>
          </w:rPr>
          <w:t>Screenshot der Message-Box, die angezeigt wird, nachdem der Button „OK“ im Dialog „Feld“ ausgewählt wurde</w:t>
        </w:r>
        <w:r>
          <w:rPr>
            <w:noProof/>
            <w:webHidden/>
          </w:rPr>
          <w:tab/>
        </w:r>
        <w:r>
          <w:rPr>
            <w:noProof/>
            <w:webHidden/>
          </w:rPr>
          <w:fldChar w:fldCharType="begin"/>
        </w:r>
        <w:r>
          <w:rPr>
            <w:noProof/>
            <w:webHidden/>
          </w:rPr>
          <w:instrText xml:space="preserve"> PAGEREF _Toc367644060 \h </w:instrText>
        </w:r>
        <w:r>
          <w:rPr>
            <w:noProof/>
            <w:webHidden/>
          </w:rPr>
        </w:r>
        <w:r>
          <w:rPr>
            <w:noProof/>
            <w:webHidden/>
          </w:rPr>
          <w:fldChar w:fldCharType="separate"/>
        </w:r>
        <w:r w:rsidR="00D63D29">
          <w:rPr>
            <w:noProof/>
            <w:webHidden/>
          </w:rPr>
          <w:t>30</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1" w:history="1">
        <w:r w:rsidRPr="00E60978">
          <w:rPr>
            <w:rStyle w:val="Hyperlink"/>
            <w:noProof/>
          </w:rPr>
          <w:t>Abbildung 36:</w:t>
        </w:r>
        <w:r>
          <w:rPr>
            <w:rFonts w:eastAsiaTheme="minorEastAsia"/>
            <w:noProof/>
            <w:lang w:eastAsia="de-DE"/>
          </w:rPr>
          <w:tab/>
        </w:r>
        <w:r w:rsidRPr="00E60978">
          <w:rPr>
            <w:rStyle w:val="Hyperlink"/>
            <w:noProof/>
          </w:rPr>
          <w:t>Screenshot der Gruppe „View“</w:t>
        </w:r>
        <w:r>
          <w:rPr>
            <w:noProof/>
            <w:webHidden/>
          </w:rPr>
          <w:tab/>
        </w:r>
        <w:r>
          <w:rPr>
            <w:noProof/>
            <w:webHidden/>
          </w:rPr>
          <w:fldChar w:fldCharType="begin"/>
        </w:r>
        <w:r>
          <w:rPr>
            <w:noProof/>
            <w:webHidden/>
          </w:rPr>
          <w:instrText xml:space="preserve"> PAGEREF _Toc367644061 \h </w:instrText>
        </w:r>
        <w:r>
          <w:rPr>
            <w:noProof/>
            <w:webHidden/>
          </w:rPr>
        </w:r>
        <w:r>
          <w:rPr>
            <w:noProof/>
            <w:webHidden/>
          </w:rPr>
          <w:fldChar w:fldCharType="separate"/>
        </w:r>
        <w:r w:rsidR="00D63D29">
          <w:rPr>
            <w:noProof/>
            <w:webHidden/>
          </w:rPr>
          <w:t>31</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2" w:history="1">
        <w:r w:rsidRPr="00E60978">
          <w:rPr>
            <w:rStyle w:val="Hyperlink"/>
            <w:noProof/>
          </w:rPr>
          <w:t>Abbildung 37:</w:t>
        </w:r>
        <w:r>
          <w:rPr>
            <w:rFonts w:eastAsiaTheme="minorEastAsia"/>
            <w:noProof/>
            <w:lang w:eastAsia="de-DE"/>
          </w:rPr>
          <w:tab/>
        </w:r>
        <w:r w:rsidRPr="00E60978">
          <w:rPr>
            <w:rStyle w:val="Hyperlink"/>
            <w:noProof/>
          </w:rPr>
          <w:t>Screenshot der Gruppe „Document Properties“</w:t>
        </w:r>
        <w:r>
          <w:rPr>
            <w:noProof/>
            <w:webHidden/>
          </w:rPr>
          <w:tab/>
        </w:r>
        <w:r>
          <w:rPr>
            <w:noProof/>
            <w:webHidden/>
          </w:rPr>
          <w:fldChar w:fldCharType="begin"/>
        </w:r>
        <w:r>
          <w:rPr>
            <w:noProof/>
            <w:webHidden/>
          </w:rPr>
          <w:instrText xml:space="preserve"> PAGEREF _Toc367644062 \h </w:instrText>
        </w:r>
        <w:r>
          <w:rPr>
            <w:noProof/>
            <w:webHidden/>
          </w:rPr>
        </w:r>
        <w:r>
          <w:rPr>
            <w:noProof/>
            <w:webHidden/>
          </w:rPr>
          <w:fldChar w:fldCharType="separate"/>
        </w:r>
        <w:r w:rsidR="00D63D29">
          <w:rPr>
            <w:noProof/>
            <w:webHidden/>
          </w:rPr>
          <w:t>32</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3" w:history="1">
        <w:r w:rsidRPr="00E60978">
          <w:rPr>
            <w:rStyle w:val="Hyperlink"/>
            <w:noProof/>
          </w:rPr>
          <w:t>Abbildung 38:</w:t>
        </w:r>
        <w:r>
          <w:rPr>
            <w:rFonts w:eastAsiaTheme="minorEastAsia"/>
            <w:noProof/>
            <w:lang w:eastAsia="de-DE"/>
          </w:rPr>
          <w:tab/>
        </w:r>
        <w:r w:rsidRPr="00E60978">
          <w:rPr>
            <w:rStyle w:val="Hyperlink"/>
            <w:noProof/>
          </w:rPr>
          <w:t>Screenshot der Input-Box „Write a custom property“ (Schritt 1)</w:t>
        </w:r>
        <w:r>
          <w:rPr>
            <w:noProof/>
            <w:webHidden/>
          </w:rPr>
          <w:tab/>
        </w:r>
        <w:r>
          <w:rPr>
            <w:noProof/>
            <w:webHidden/>
          </w:rPr>
          <w:fldChar w:fldCharType="begin"/>
        </w:r>
        <w:r>
          <w:rPr>
            <w:noProof/>
            <w:webHidden/>
          </w:rPr>
          <w:instrText xml:space="preserve"> PAGEREF _Toc367644063 \h </w:instrText>
        </w:r>
        <w:r>
          <w:rPr>
            <w:noProof/>
            <w:webHidden/>
          </w:rPr>
        </w:r>
        <w:r>
          <w:rPr>
            <w:noProof/>
            <w:webHidden/>
          </w:rPr>
          <w:fldChar w:fldCharType="separate"/>
        </w:r>
        <w:r w:rsidR="00D63D29">
          <w:rPr>
            <w:noProof/>
            <w:webHidden/>
          </w:rPr>
          <w:t>33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4" w:history="1">
        <w:r w:rsidRPr="00E60978">
          <w:rPr>
            <w:rStyle w:val="Hyperlink"/>
            <w:noProof/>
          </w:rPr>
          <w:t>Abbildung 39:</w:t>
        </w:r>
        <w:r>
          <w:rPr>
            <w:rFonts w:eastAsiaTheme="minorEastAsia"/>
            <w:noProof/>
            <w:lang w:eastAsia="de-DE"/>
          </w:rPr>
          <w:tab/>
        </w:r>
        <w:r w:rsidRPr="00E60978">
          <w:rPr>
            <w:rStyle w:val="Hyperlink"/>
            <w:noProof/>
          </w:rPr>
          <w:t>Screenshot der Input-Box „Write a custom property“ (Schritt 2)</w:t>
        </w:r>
        <w:r>
          <w:rPr>
            <w:noProof/>
            <w:webHidden/>
          </w:rPr>
          <w:tab/>
        </w:r>
        <w:r>
          <w:rPr>
            <w:noProof/>
            <w:webHidden/>
          </w:rPr>
          <w:fldChar w:fldCharType="begin"/>
        </w:r>
        <w:r>
          <w:rPr>
            <w:noProof/>
            <w:webHidden/>
          </w:rPr>
          <w:instrText xml:space="preserve"> PAGEREF _Toc367644064 \h </w:instrText>
        </w:r>
        <w:r>
          <w:rPr>
            <w:noProof/>
            <w:webHidden/>
          </w:rPr>
        </w:r>
        <w:r>
          <w:rPr>
            <w:noProof/>
            <w:webHidden/>
          </w:rPr>
          <w:fldChar w:fldCharType="separate"/>
        </w:r>
        <w:r w:rsidR="00D63D29">
          <w:rPr>
            <w:noProof/>
            <w:webHidden/>
          </w:rPr>
          <w:t>33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5" w:history="1">
        <w:r w:rsidRPr="00E60978">
          <w:rPr>
            <w:rStyle w:val="Hyperlink"/>
            <w:noProof/>
          </w:rPr>
          <w:t>Abbildung 40:</w:t>
        </w:r>
        <w:r>
          <w:rPr>
            <w:rFonts w:eastAsiaTheme="minorEastAsia"/>
            <w:noProof/>
            <w:lang w:eastAsia="de-DE"/>
          </w:rPr>
          <w:tab/>
        </w:r>
        <w:r w:rsidRPr="00E60978">
          <w:rPr>
            <w:rStyle w:val="Hyperlink"/>
            <w:noProof/>
          </w:rPr>
          <w:t>Screenshot einer Message-Box, die angezeigt wird, nachdem eine benutzerdefinierte Dokumenteigenschaft hinzugefügt wurde</w:t>
        </w:r>
        <w:r>
          <w:rPr>
            <w:noProof/>
            <w:webHidden/>
          </w:rPr>
          <w:tab/>
        </w:r>
        <w:r>
          <w:rPr>
            <w:noProof/>
            <w:webHidden/>
          </w:rPr>
          <w:fldChar w:fldCharType="begin"/>
        </w:r>
        <w:r>
          <w:rPr>
            <w:noProof/>
            <w:webHidden/>
          </w:rPr>
          <w:instrText xml:space="preserve"> PAGEREF _Toc367644065 \h </w:instrText>
        </w:r>
        <w:r>
          <w:rPr>
            <w:noProof/>
            <w:webHidden/>
          </w:rPr>
        </w:r>
        <w:r>
          <w:rPr>
            <w:noProof/>
            <w:webHidden/>
          </w:rPr>
          <w:fldChar w:fldCharType="separate"/>
        </w:r>
        <w:r w:rsidR="00D63D29">
          <w:rPr>
            <w:noProof/>
            <w:webHidden/>
          </w:rPr>
          <w:t>33</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6" w:history="1">
        <w:r w:rsidRPr="00E60978">
          <w:rPr>
            <w:rStyle w:val="Hyperlink"/>
            <w:noProof/>
          </w:rPr>
          <w:t>Abbildung 41:</w:t>
        </w:r>
        <w:r>
          <w:rPr>
            <w:rFonts w:eastAsiaTheme="minorEastAsia"/>
            <w:noProof/>
            <w:lang w:eastAsia="de-DE"/>
          </w:rPr>
          <w:tab/>
        </w:r>
        <w:r w:rsidRPr="00E60978">
          <w:rPr>
            <w:rStyle w:val="Hyperlink"/>
            <w:noProof/>
          </w:rPr>
          <w:t>Screenshot der Message-Box, die angezeigt wird, falls der Prozess zum Schreiben einer benutzerdefinierten Dokumenteigenschaft vom Benutzer abgebrochen wurde</w:t>
        </w:r>
        <w:r>
          <w:rPr>
            <w:noProof/>
            <w:webHidden/>
          </w:rPr>
          <w:tab/>
        </w:r>
        <w:r>
          <w:rPr>
            <w:noProof/>
            <w:webHidden/>
          </w:rPr>
          <w:fldChar w:fldCharType="begin"/>
        </w:r>
        <w:r>
          <w:rPr>
            <w:noProof/>
            <w:webHidden/>
          </w:rPr>
          <w:instrText xml:space="preserve"> PAGEREF _Toc367644066 \h </w:instrText>
        </w:r>
        <w:r>
          <w:rPr>
            <w:noProof/>
            <w:webHidden/>
          </w:rPr>
        </w:r>
        <w:r>
          <w:rPr>
            <w:noProof/>
            <w:webHidden/>
          </w:rPr>
          <w:fldChar w:fldCharType="separate"/>
        </w:r>
        <w:r w:rsidR="00D63D29">
          <w:rPr>
            <w:noProof/>
            <w:webHidden/>
          </w:rPr>
          <w:t>34</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7" w:history="1">
        <w:r w:rsidRPr="00E60978">
          <w:rPr>
            <w:rStyle w:val="Hyperlink"/>
            <w:noProof/>
          </w:rPr>
          <w:t>Abbildung 42:</w:t>
        </w:r>
        <w:r>
          <w:rPr>
            <w:rFonts w:eastAsiaTheme="minorEastAsia"/>
            <w:noProof/>
            <w:lang w:eastAsia="de-DE"/>
          </w:rPr>
          <w:tab/>
        </w:r>
        <w:r w:rsidRPr="00E60978">
          <w:rPr>
            <w:rStyle w:val="Hyperlink"/>
            <w:noProof/>
          </w:rPr>
          <w:t>Screenshot einer Message-Box, die angezeigt wird, falls eine benutzerdefinierte Dokumenteigenschaft bereits existiert</w:t>
        </w:r>
        <w:r>
          <w:rPr>
            <w:noProof/>
            <w:webHidden/>
          </w:rPr>
          <w:tab/>
        </w:r>
        <w:r>
          <w:rPr>
            <w:noProof/>
            <w:webHidden/>
          </w:rPr>
          <w:fldChar w:fldCharType="begin"/>
        </w:r>
        <w:r>
          <w:rPr>
            <w:noProof/>
            <w:webHidden/>
          </w:rPr>
          <w:instrText xml:space="preserve"> PAGEREF _Toc367644067 \h </w:instrText>
        </w:r>
        <w:r>
          <w:rPr>
            <w:noProof/>
            <w:webHidden/>
          </w:rPr>
        </w:r>
        <w:r>
          <w:rPr>
            <w:noProof/>
            <w:webHidden/>
          </w:rPr>
          <w:fldChar w:fldCharType="separate"/>
        </w:r>
        <w:r w:rsidR="00D63D29">
          <w:rPr>
            <w:noProof/>
            <w:webHidden/>
          </w:rPr>
          <w:t>34</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8" w:history="1">
        <w:r w:rsidRPr="00E60978">
          <w:rPr>
            <w:rStyle w:val="Hyperlink"/>
            <w:noProof/>
          </w:rPr>
          <w:t>Abbildung 43:</w:t>
        </w:r>
        <w:r>
          <w:rPr>
            <w:rFonts w:eastAsiaTheme="minorEastAsia"/>
            <w:noProof/>
            <w:lang w:eastAsia="de-DE"/>
          </w:rPr>
          <w:tab/>
        </w:r>
        <w:r w:rsidRPr="00E60978">
          <w:rPr>
            <w:rStyle w:val="Hyperlink"/>
            <w:noProof/>
          </w:rPr>
          <w:t>Screenshot des Dialogs „Messages“ nach dem erfolgreichen Synchronisieren der XML-Daten</w:t>
        </w:r>
        <w:r>
          <w:rPr>
            <w:noProof/>
            <w:webHidden/>
          </w:rPr>
          <w:tab/>
        </w:r>
        <w:r>
          <w:rPr>
            <w:noProof/>
            <w:webHidden/>
          </w:rPr>
          <w:fldChar w:fldCharType="begin"/>
        </w:r>
        <w:r>
          <w:rPr>
            <w:noProof/>
            <w:webHidden/>
          </w:rPr>
          <w:instrText xml:space="preserve"> PAGEREF _Toc367644068 \h </w:instrText>
        </w:r>
        <w:r>
          <w:rPr>
            <w:noProof/>
            <w:webHidden/>
          </w:rPr>
        </w:r>
        <w:r>
          <w:rPr>
            <w:noProof/>
            <w:webHidden/>
          </w:rPr>
          <w:fldChar w:fldCharType="separate"/>
        </w:r>
        <w:r w:rsidR="00D63D29">
          <w:rPr>
            <w:noProof/>
            <w:webHidden/>
          </w:rPr>
          <w:t>37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69" w:history="1">
        <w:r w:rsidRPr="00E60978">
          <w:rPr>
            <w:rStyle w:val="Hyperlink"/>
            <w:noProof/>
          </w:rPr>
          <w:t>Abbildung 44:</w:t>
        </w:r>
        <w:r>
          <w:rPr>
            <w:rFonts w:eastAsiaTheme="minorEastAsia"/>
            <w:noProof/>
            <w:lang w:eastAsia="de-DE"/>
          </w:rPr>
          <w:tab/>
        </w:r>
        <w:r w:rsidRPr="00E60978">
          <w:rPr>
            <w:rStyle w:val="Hyperlink"/>
            <w:noProof/>
          </w:rPr>
          <w:t>Screenshot des Fensters „XML Browser“</w:t>
        </w:r>
        <w:r>
          <w:rPr>
            <w:noProof/>
            <w:webHidden/>
          </w:rPr>
          <w:tab/>
        </w:r>
        <w:r>
          <w:rPr>
            <w:noProof/>
            <w:webHidden/>
          </w:rPr>
          <w:fldChar w:fldCharType="begin"/>
        </w:r>
        <w:r>
          <w:rPr>
            <w:noProof/>
            <w:webHidden/>
          </w:rPr>
          <w:instrText xml:space="preserve"> PAGEREF _Toc367644069 \h </w:instrText>
        </w:r>
        <w:r>
          <w:rPr>
            <w:noProof/>
            <w:webHidden/>
          </w:rPr>
        </w:r>
        <w:r>
          <w:rPr>
            <w:noProof/>
            <w:webHidden/>
          </w:rPr>
          <w:fldChar w:fldCharType="separate"/>
        </w:r>
        <w:r w:rsidR="00D63D29">
          <w:rPr>
            <w:noProof/>
            <w:webHidden/>
          </w:rPr>
          <w:t>37</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70" w:history="1">
        <w:r w:rsidRPr="00E60978">
          <w:rPr>
            <w:rStyle w:val="Hyperlink"/>
            <w:noProof/>
          </w:rPr>
          <w:t>Abbildung 45:</w:t>
        </w:r>
        <w:r>
          <w:rPr>
            <w:rFonts w:eastAsiaTheme="minorEastAsia"/>
            <w:noProof/>
            <w:lang w:eastAsia="de-DE"/>
          </w:rPr>
          <w:tab/>
        </w:r>
        <w:r w:rsidRPr="00E60978">
          <w:rPr>
            <w:rStyle w:val="Hyperlink"/>
            <w:noProof/>
          </w:rPr>
          <w:t>Screenshot des Fensters „XML Browser“ nach der Auswahl eines Namensraums</w:t>
        </w:r>
        <w:r>
          <w:rPr>
            <w:noProof/>
            <w:webHidden/>
          </w:rPr>
          <w:tab/>
        </w:r>
        <w:r>
          <w:rPr>
            <w:noProof/>
            <w:webHidden/>
          </w:rPr>
          <w:fldChar w:fldCharType="begin"/>
        </w:r>
        <w:r>
          <w:rPr>
            <w:noProof/>
            <w:webHidden/>
          </w:rPr>
          <w:instrText xml:space="preserve"> PAGEREF _Toc367644070 \h </w:instrText>
        </w:r>
        <w:r>
          <w:rPr>
            <w:noProof/>
            <w:webHidden/>
          </w:rPr>
        </w:r>
        <w:r>
          <w:rPr>
            <w:noProof/>
            <w:webHidden/>
          </w:rPr>
          <w:fldChar w:fldCharType="separate"/>
        </w:r>
        <w:r w:rsidR="00D63D29">
          <w:rPr>
            <w:noProof/>
            <w:webHidden/>
          </w:rPr>
          <w:t>38</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71" w:history="1">
        <w:r w:rsidRPr="00E60978">
          <w:rPr>
            <w:rStyle w:val="Hyperlink"/>
            <w:noProof/>
          </w:rPr>
          <w:t>Abbildung 46:</w:t>
        </w:r>
        <w:r>
          <w:rPr>
            <w:rFonts w:eastAsiaTheme="minorEastAsia"/>
            <w:noProof/>
            <w:lang w:eastAsia="de-DE"/>
          </w:rPr>
          <w:tab/>
        </w:r>
        <w:r w:rsidRPr="00E60978">
          <w:rPr>
            <w:rStyle w:val="Hyperlink"/>
            <w:noProof/>
          </w:rPr>
          <w:t>Screenshot des Fensters „XML Browser“ nach der Selektion eines Knotens</w:t>
        </w:r>
        <w:r>
          <w:rPr>
            <w:noProof/>
            <w:webHidden/>
          </w:rPr>
          <w:tab/>
        </w:r>
        <w:r>
          <w:rPr>
            <w:noProof/>
            <w:webHidden/>
          </w:rPr>
          <w:fldChar w:fldCharType="begin"/>
        </w:r>
        <w:r>
          <w:rPr>
            <w:noProof/>
            <w:webHidden/>
          </w:rPr>
          <w:instrText xml:space="preserve"> PAGEREF _Toc367644071 \h </w:instrText>
        </w:r>
        <w:r>
          <w:rPr>
            <w:noProof/>
            <w:webHidden/>
          </w:rPr>
        </w:r>
        <w:r>
          <w:rPr>
            <w:noProof/>
            <w:webHidden/>
          </w:rPr>
          <w:fldChar w:fldCharType="separate"/>
        </w:r>
        <w:r w:rsidR="00D63D29">
          <w:rPr>
            <w:noProof/>
            <w:webHidden/>
          </w:rPr>
          <w:t>39</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72" w:history="1">
        <w:r w:rsidRPr="00E60978">
          <w:rPr>
            <w:rStyle w:val="Hyperlink"/>
            <w:noProof/>
          </w:rPr>
          <w:t>Abbildung 47: Screenshot eines mit dem Add-In erstellten gebundenen Inhaltssteuerelements</w:t>
        </w:r>
        <w:r>
          <w:rPr>
            <w:noProof/>
            <w:webHidden/>
          </w:rPr>
          <w:tab/>
        </w:r>
        <w:r>
          <w:rPr>
            <w:noProof/>
            <w:webHidden/>
          </w:rPr>
          <w:fldChar w:fldCharType="begin"/>
        </w:r>
        <w:r>
          <w:rPr>
            <w:noProof/>
            <w:webHidden/>
          </w:rPr>
          <w:instrText xml:space="preserve"> PAGEREF _Toc367644072 \h </w:instrText>
        </w:r>
        <w:r>
          <w:rPr>
            <w:noProof/>
            <w:webHidden/>
          </w:rPr>
        </w:r>
        <w:r>
          <w:rPr>
            <w:noProof/>
            <w:webHidden/>
          </w:rPr>
          <w:fldChar w:fldCharType="separate"/>
        </w:r>
        <w:r w:rsidR="00D63D29">
          <w:rPr>
            <w:noProof/>
            <w:webHidden/>
          </w:rPr>
          <w:t>39</w:t>
        </w:r>
        <w:r>
          <w:rPr>
            <w:noProof/>
            <w:webHidden/>
          </w:rPr>
          <w:fldChar w:fldCharType="end"/>
        </w:r>
      </w:hyperlink>
    </w:p>
    <w:p w:rsidR="008E3531" w:rsidRDefault="008E3531">
      <w:pPr>
        <w:pStyle w:val="Abbildungsverzeichnis"/>
        <w:tabs>
          <w:tab w:val="right" w:leader="dot" w:pos="8777"/>
        </w:tabs>
        <w:rPr>
          <w:rFonts w:eastAsiaTheme="minorEastAsia"/>
          <w:noProof/>
          <w:lang w:eastAsia="de-DE"/>
        </w:rPr>
      </w:pPr>
      <w:hyperlink w:anchor="_Toc367644073" w:history="1">
        <w:r w:rsidRPr="00E60978">
          <w:rPr>
            <w:rStyle w:val="Hyperlink"/>
            <w:noProof/>
          </w:rPr>
          <w:t>Abbildung 48:</w:t>
        </w:r>
        <w:r>
          <w:rPr>
            <w:rFonts w:eastAsiaTheme="minorEastAsia"/>
            <w:noProof/>
            <w:lang w:eastAsia="de-DE"/>
          </w:rPr>
          <w:tab/>
        </w:r>
        <w:r w:rsidRPr="00E60978">
          <w:rPr>
            <w:rStyle w:val="Hyperlink"/>
            <w:noProof/>
          </w:rPr>
          <w:t>Screenshot mehrerer mit dem Add-In erstellter gebundener Inhaltssteuerelemente</w:t>
        </w:r>
        <w:r>
          <w:rPr>
            <w:noProof/>
            <w:webHidden/>
          </w:rPr>
          <w:tab/>
        </w:r>
        <w:r>
          <w:rPr>
            <w:noProof/>
            <w:webHidden/>
          </w:rPr>
          <w:fldChar w:fldCharType="begin"/>
        </w:r>
        <w:r>
          <w:rPr>
            <w:noProof/>
            <w:webHidden/>
          </w:rPr>
          <w:instrText xml:space="preserve"> PAGEREF _Toc367644073 \h </w:instrText>
        </w:r>
        <w:r>
          <w:rPr>
            <w:noProof/>
            <w:webHidden/>
          </w:rPr>
        </w:r>
        <w:r>
          <w:rPr>
            <w:noProof/>
            <w:webHidden/>
          </w:rPr>
          <w:fldChar w:fldCharType="separate"/>
        </w:r>
        <w:r w:rsidR="00D63D29">
          <w:rPr>
            <w:noProof/>
            <w:webHidden/>
          </w:rPr>
          <w:t>40</w:t>
        </w:r>
        <w:r>
          <w:rPr>
            <w:noProof/>
            <w:webHidden/>
          </w:rPr>
          <w:fldChar w:fldCharType="end"/>
        </w:r>
      </w:hyperlink>
    </w:p>
    <w:p w:rsidR="006606CC" w:rsidRDefault="006606CC">
      <w:r>
        <w:fldChar w:fldCharType="end"/>
      </w:r>
    </w:p>
    <w:p w:rsidR="00BD6A60" w:rsidRDefault="00BD6A60" w:rsidP="00BD6A60">
      <w:pPr>
        <w:rPr>
          <w:lang w:eastAsia="de-DE"/>
        </w:rPr>
        <w:sectPr w:rsidR="00BD6A60" w:rsidSect="00BD6A60">
          <w:headerReference w:type="default" r:id="rId20"/>
          <w:headerReference w:type="first" r:id="rId21"/>
          <w:pgSz w:w="11906" w:h="16838"/>
          <w:pgMar w:top="1418" w:right="1418" w:bottom="1134" w:left="1701" w:header="709" w:footer="709" w:gutter="0"/>
          <w:pgNumType w:fmt="upperRoman"/>
          <w:cols w:space="708"/>
          <w:titlePg/>
          <w:docGrid w:linePitch="360"/>
        </w:sectPr>
      </w:pPr>
    </w:p>
    <w:p w:rsidR="008B3B24" w:rsidRDefault="008B3B24" w:rsidP="00CA1610">
      <w:pPr>
        <w:pStyle w:val="berschrift1"/>
      </w:pPr>
      <w:bookmarkStart w:id="5" w:name="_Toc364682558"/>
      <w:bookmarkStart w:id="6" w:name="_Toc367643976"/>
      <w:r>
        <w:lastRenderedPageBreak/>
        <w:t>Anwendungsbereich</w:t>
      </w:r>
      <w:bookmarkEnd w:id="5"/>
      <w:bookmarkEnd w:id="6"/>
    </w:p>
    <w:p w:rsidR="008E3531" w:rsidRPr="000A36CF" w:rsidRDefault="00427FBF" w:rsidP="005C2AD4">
      <w:pPr>
        <w:pStyle w:val="berschrift2"/>
        <w:ind w:left="576" w:hanging="576"/>
      </w:pPr>
      <w:r>
        <w:rPr>
          <w:rFonts w:ascii="Arial" w:hAnsi="Arial"/>
        </w:rPr>
        <w:fldChar w:fldCharType="begin"/>
      </w:r>
      <w:r w:rsidRPr="005270B6">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5270B6">
        <w:instrText>\\.\\</w:instrText>
      </w:r>
      <w:r w:rsidR="0030077B" w:rsidRPr="005270B6">
        <w:instrText>Chapters</w:instrText>
      </w:r>
      <w:r w:rsidRPr="005270B6">
        <w:instrText xml:space="preserve">\\Änderungsüberblick.docx" </w:instrText>
      </w:r>
      <w:r>
        <w:rPr>
          <w:rFonts w:ascii="Arial" w:hAnsi="Arial"/>
        </w:rPr>
        <w:fldChar w:fldCharType="separate"/>
      </w:r>
      <w:bookmarkStart w:id="7" w:name="_Toc367640918"/>
      <w:bookmarkStart w:id="8" w:name="_Toc367643977"/>
      <w:r w:rsidR="008E3531" w:rsidRPr="000A36CF">
        <w:t>Änderungsüberblick</w:t>
      </w:r>
      <w:bookmarkEnd w:id="7"/>
      <w:bookmarkEnd w:id="8"/>
    </w:p>
    <w:p w:rsidR="008E3531" w:rsidRDefault="008E3531" w:rsidP="000E7B0D">
      <w:r w:rsidRPr="008B3B24">
        <w:t>Die nachfolgende Tabelle listet die Dokument-Änderungen in umgekehrter Reihenfolge.</w:t>
      </w:r>
    </w:p>
    <w:p w:rsidR="008E3531" w:rsidRPr="005C2AD4" w:rsidRDefault="008E3531" w:rsidP="005C2AD4">
      <w:pPr>
        <w:pStyle w:val="Beschriftung"/>
      </w:pPr>
      <w:bookmarkStart w:id="9" w:name="_Toc365385645"/>
      <w:bookmarkStart w:id="10" w:name="_Toc367644018"/>
      <w:r w:rsidRPr="005C2AD4">
        <w:t xml:space="preserve">Tabelle </w:t>
      </w:r>
      <w:fldSimple w:instr=" SEQ Tabelle \* ARABIC ">
        <w:r w:rsidR="00D63D29">
          <w:rPr>
            <w:noProof/>
          </w:rPr>
          <w:t>1</w:t>
        </w:r>
      </w:fldSimple>
      <w:r>
        <w:t>:</w:t>
      </w:r>
      <w:r>
        <w:tab/>
      </w:r>
      <w:r w:rsidRPr="005C2AD4">
        <w:t>Liste der Änderungen</w:t>
      </w:r>
      <w:bookmarkEnd w:id="9"/>
      <w:bookmarkEnd w:id="10"/>
    </w:p>
    <w:tbl>
      <w:tblPr>
        <w:tblStyle w:val="Tabellenraster"/>
        <w:tblW w:w="5000" w:type="pct"/>
        <w:tblLook w:val="04A0" w:firstRow="1" w:lastRow="0" w:firstColumn="1" w:lastColumn="0" w:noHBand="0" w:noVBand="1"/>
      </w:tblPr>
      <w:tblGrid>
        <w:gridCol w:w="1023"/>
        <w:gridCol w:w="1313"/>
        <w:gridCol w:w="6667"/>
      </w:tblGrid>
      <w:tr w:rsidR="008E3531" w:rsidTr="00F45E13">
        <w:tc>
          <w:tcPr>
            <w:tcW w:w="1023" w:type="dxa"/>
          </w:tcPr>
          <w:p w:rsidR="008E3531" w:rsidRPr="006B6DCB" w:rsidRDefault="008E3531" w:rsidP="004A6A1A">
            <w:pPr>
              <w:rPr>
                <w:b/>
              </w:rPr>
            </w:pPr>
            <w:r w:rsidRPr="006B6DCB">
              <w:rPr>
                <w:b/>
              </w:rPr>
              <w:t>Version</w:t>
            </w:r>
          </w:p>
        </w:tc>
        <w:tc>
          <w:tcPr>
            <w:tcW w:w="1313" w:type="dxa"/>
          </w:tcPr>
          <w:p w:rsidR="008E3531" w:rsidRPr="006B6DCB" w:rsidRDefault="008E3531" w:rsidP="004A6A1A">
            <w:pPr>
              <w:rPr>
                <w:b/>
              </w:rPr>
            </w:pPr>
            <w:r w:rsidRPr="006B6DCB">
              <w:rPr>
                <w:b/>
              </w:rPr>
              <w:t>Datum</w:t>
            </w:r>
          </w:p>
        </w:tc>
        <w:tc>
          <w:tcPr>
            <w:tcW w:w="6667" w:type="dxa"/>
          </w:tcPr>
          <w:p w:rsidR="008E3531" w:rsidRPr="006B6DCB" w:rsidRDefault="008E3531" w:rsidP="004A6A1A">
            <w:pPr>
              <w:rPr>
                <w:b/>
              </w:rPr>
            </w:pPr>
            <w:r w:rsidRPr="006B6DCB">
              <w:rPr>
                <w:b/>
              </w:rPr>
              <w:t>Änderungsbeschreibung</w:t>
            </w:r>
          </w:p>
        </w:tc>
      </w:tr>
      <w:tr w:rsidR="008E3531" w:rsidTr="00F45E13">
        <w:tc>
          <w:tcPr>
            <w:tcW w:w="1023" w:type="dxa"/>
          </w:tcPr>
          <w:p w:rsidR="008E3531" w:rsidRDefault="008E3531" w:rsidP="004A6A1A">
            <w:r>
              <w:t>0.1.2</w:t>
            </w:r>
          </w:p>
        </w:tc>
        <w:tc>
          <w:tcPr>
            <w:tcW w:w="1313" w:type="dxa"/>
          </w:tcPr>
          <w:p w:rsidR="008E3531" w:rsidRDefault="008E3531" w:rsidP="00A82871">
            <w:r>
              <w:t>22.09.2013</w:t>
            </w:r>
          </w:p>
        </w:tc>
        <w:tc>
          <w:tcPr>
            <w:tcW w:w="6667" w:type="dxa"/>
          </w:tcPr>
          <w:p w:rsidR="008E3531" w:rsidRDefault="008E3531" w:rsidP="004A6A1A">
            <w:r>
              <w:t>Korrekturen am Format (Verzeichnisse und Beschriftungen)</w:t>
            </w:r>
          </w:p>
        </w:tc>
      </w:tr>
      <w:tr w:rsidR="008E3531" w:rsidTr="00F45E13">
        <w:tc>
          <w:tcPr>
            <w:tcW w:w="1023" w:type="dxa"/>
          </w:tcPr>
          <w:p w:rsidR="008E3531" w:rsidRDefault="008E3531" w:rsidP="00AC6430">
            <w:r>
              <w:t>0.1.1</w:t>
            </w:r>
          </w:p>
        </w:tc>
        <w:tc>
          <w:tcPr>
            <w:tcW w:w="1313" w:type="dxa"/>
          </w:tcPr>
          <w:p w:rsidR="008E3531" w:rsidRDefault="008E3531" w:rsidP="00AC6430">
            <w:r>
              <w:t>27.08.2013</w:t>
            </w:r>
          </w:p>
        </w:tc>
        <w:tc>
          <w:tcPr>
            <w:tcW w:w="6667" w:type="dxa"/>
          </w:tcPr>
          <w:p w:rsidR="008E3531" w:rsidRDefault="008E3531" w:rsidP="00AC6430">
            <w:r>
              <w:t>Korrekturen an Rechtschreibung und Grammatik</w:t>
            </w:r>
          </w:p>
        </w:tc>
      </w:tr>
      <w:tr w:rsidR="008E3531" w:rsidTr="00F45E13">
        <w:tc>
          <w:tcPr>
            <w:tcW w:w="1023" w:type="dxa"/>
          </w:tcPr>
          <w:p w:rsidR="008E3531" w:rsidRDefault="008E3531" w:rsidP="005B7DC6">
            <w:r>
              <w:t>0.1.0</w:t>
            </w:r>
          </w:p>
        </w:tc>
        <w:tc>
          <w:tcPr>
            <w:tcW w:w="1313" w:type="dxa"/>
          </w:tcPr>
          <w:p w:rsidR="008E3531" w:rsidRDefault="008E3531" w:rsidP="005B7DC6">
            <w:r>
              <w:t>19.08.2013</w:t>
            </w:r>
          </w:p>
        </w:tc>
        <w:tc>
          <w:tcPr>
            <w:tcW w:w="6667" w:type="dxa"/>
          </w:tcPr>
          <w:p w:rsidR="008E3531" w:rsidRDefault="008E3531" w:rsidP="005B7DC6">
            <w:r>
              <w:t>Initiale Version</w:t>
            </w:r>
          </w:p>
        </w:tc>
      </w:tr>
    </w:tbl>
    <w:p w:rsidR="008E3531" w:rsidRPr="000E7B0D" w:rsidRDefault="008E3531" w:rsidP="00C71009"/>
    <w:p w:rsidR="00306CB1" w:rsidRDefault="00427FBF" w:rsidP="00306CB1">
      <w:pPr>
        <w:rPr>
          <w:rFonts w:ascii="Arial" w:eastAsiaTheme="majorEastAsia" w:hAnsi="Arial" w:cstheme="majorBidi"/>
          <w:b/>
          <w:bCs/>
          <w:szCs w:val="26"/>
        </w:rPr>
      </w:pPr>
      <w:r>
        <w:fldChar w:fldCharType="end"/>
      </w:r>
      <w:r w:rsidR="00306CB1">
        <w:br w:type="page"/>
      </w:r>
    </w:p>
    <w:p w:rsidR="008E3531" w:rsidRPr="00197C70" w:rsidRDefault="00845DFE" w:rsidP="00197C70">
      <w:pPr>
        <w:pStyle w:val="berschrift2"/>
      </w:pPr>
      <w:r>
        <w:rPr>
          <w:rFonts w:ascii="Arial" w:hAnsi="Arial"/>
        </w:rPr>
        <w:lastRenderedPageBreak/>
        <w:fldChar w:fldCharType="begin"/>
      </w:r>
      <w:r w:rsidRPr="005270B6">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5270B6">
        <w:instrText xml:space="preserve">\\.\\Chapters\\Dokumentenüberblick.docx" </w:instrText>
      </w:r>
      <w:r>
        <w:rPr>
          <w:rFonts w:ascii="Arial" w:hAnsi="Arial"/>
        </w:rPr>
        <w:fldChar w:fldCharType="separate"/>
      </w:r>
      <w:bookmarkStart w:id="11" w:name="_Toc364678860"/>
      <w:bookmarkStart w:id="12" w:name="_Toc367643978"/>
      <w:r w:rsidR="008E3531" w:rsidRPr="00197C70">
        <w:t>Dokumentenüberblick</w:t>
      </w:r>
      <w:bookmarkEnd w:id="11"/>
      <w:bookmarkEnd w:id="12"/>
    </w:p>
    <w:p w:rsidR="008E3531" w:rsidRDefault="008E3531" w:rsidP="00A15047">
      <w:r>
        <w:t xml:space="preserve">Dieses Dokument beschreibt das Add-In auf Anwendungsebene „Component-Based </w:t>
      </w:r>
      <w:r>
        <w:br/>
        <w:t>Authoring for Microsoft Word“.</w:t>
      </w:r>
    </w:p>
    <w:p w:rsidR="008E3531" w:rsidRDefault="008E3531" w:rsidP="00A15047">
      <w:r>
        <w:t>„Component-Based Authoring for Microsoft Word“ ist ein Software-Prototyp, der durch die Motivation entstanden ist, komponentenbasiertes Erstellen von Technischer Dokume</w:t>
      </w:r>
      <w:r>
        <w:t>n</w:t>
      </w:r>
      <w:r>
        <w:t>tation mit dem Textverarbeitungsprogramm „Microsoft Word“ zu realisieren. Die Software und dieses Dokument sind Teil der Masterarbeit „</w:t>
      </w:r>
      <w:r w:rsidRPr="00D5073B">
        <w:t>Automatisiertes Erstellen von Dokume</w:t>
      </w:r>
      <w:r w:rsidRPr="00D5073B">
        <w:t>n</w:t>
      </w:r>
      <w:r w:rsidRPr="00D5073B">
        <w:t>ten aus verwalteten Komponentenbeschreibungs-Bibliotheken</w:t>
      </w:r>
      <w:r>
        <w:t>“.</w:t>
      </w:r>
    </w:p>
    <w:p w:rsidR="008E3531" w:rsidRDefault="008E3531" w:rsidP="00A15047">
      <w:r>
        <w:t xml:space="preserve">Der Status der Stabilität der Software ist </w:t>
      </w:r>
      <w:r w:rsidRPr="0025682E">
        <w:rPr>
          <w:b/>
        </w:rPr>
        <w:t>BETA</w:t>
      </w:r>
      <w:r>
        <w:t>. Die Software sollte daher mit Vorsicht in einer Produktivumgebung eingesetzt werden</w:t>
      </w:r>
    </w:p>
    <w:p w:rsidR="008E3531" w:rsidRDefault="008E3531" w:rsidP="00A15047">
      <w:r>
        <w:t>Die Zielgruppe dieses Dokuments sind Endbenutzer. Das Dokument erfüllt die folgenden drei Zwecke:</w:t>
      </w:r>
    </w:p>
    <w:p w:rsidR="008E3531" w:rsidRDefault="008E3531" w:rsidP="008E3531">
      <w:pPr>
        <w:pStyle w:val="Listenabsatz"/>
        <w:numPr>
          <w:ilvl w:val="0"/>
          <w:numId w:val="1"/>
        </w:numPr>
        <w:ind w:left="360"/>
      </w:pPr>
      <w:r>
        <w:t>Es dient als Benutzerhandbuch, in der die Bedienung der Software erläutert wird.</w:t>
      </w:r>
    </w:p>
    <w:p w:rsidR="008E3531" w:rsidRDefault="008E3531" w:rsidP="008E3531">
      <w:pPr>
        <w:pStyle w:val="Listenabsatz"/>
        <w:numPr>
          <w:ilvl w:val="0"/>
          <w:numId w:val="1"/>
        </w:numPr>
        <w:ind w:left="360"/>
      </w:pPr>
      <w:r>
        <w:t>Es dient als Referenz-Beispiel für eine Dokumentation, die mit Unterstützung des Add-Ins erstellt wurde.</w:t>
      </w:r>
    </w:p>
    <w:p w:rsidR="008E3531" w:rsidRDefault="008E3531" w:rsidP="008E3531">
      <w:pPr>
        <w:pStyle w:val="Listenabsatz"/>
        <w:numPr>
          <w:ilvl w:val="0"/>
          <w:numId w:val="1"/>
        </w:numPr>
        <w:ind w:left="360"/>
      </w:pPr>
      <w:r>
        <w:t>Es beschreibt bekannte Probleme sowie mögliche Verbesserungen der Software. Dies wird in extra hervorgehobenen Abschnitten durchgeführt.</w:t>
      </w:r>
    </w:p>
    <w:p w:rsidR="008E3531" w:rsidRDefault="008E3531" w:rsidP="00A15047">
      <w:r>
        <w:t>Das Add-In bietet die folgenden Hauptfunktionen:</w:t>
      </w:r>
    </w:p>
    <w:p w:rsidR="008E3531" w:rsidRDefault="008E3531" w:rsidP="008E3531">
      <w:pPr>
        <w:pStyle w:val="Listenabsatz"/>
        <w:numPr>
          <w:ilvl w:val="0"/>
          <w:numId w:val="20"/>
        </w:numPr>
        <w:ind w:left="360"/>
      </w:pPr>
      <w:r>
        <w:t>Erstellen von Referenzen zwischen „Microsoft-Word“-Dokumenten und anderen D</w:t>
      </w:r>
      <w:r>
        <w:t>a</w:t>
      </w:r>
      <w:r>
        <w:t>teien.</w:t>
      </w:r>
    </w:p>
    <w:p w:rsidR="008E3531" w:rsidRDefault="008E3531" w:rsidP="008E3531">
      <w:pPr>
        <w:pStyle w:val="Listenabsatz"/>
        <w:numPr>
          <w:ilvl w:val="0"/>
          <w:numId w:val="20"/>
        </w:numPr>
        <w:ind w:left="360"/>
      </w:pPr>
      <w:r>
        <w:t xml:space="preserve">Verknüpfen von „Microsoft Word“-Dokumenten mit Daten im Format </w:t>
      </w:r>
      <w:r w:rsidRPr="002A4F09">
        <w:rPr>
          <w:i/>
        </w:rPr>
        <w:t>Extensible Markup Language</w:t>
      </w:r>
      <w:r>
        <w:t xml:space="preserve"> (XML).</w:t>
      </w:r>
    </w:p>
    <w:p w:rsidR="008E3531" w:rsidRDefault="008E3531" w:rsidP="008E3531">
      <w:pPr>
        <w:pStyle w:val="Listenabsatz"/>
        <w:numPr>
          <w:ilvl w:val="0"/>
          <w:numId w:val="20"/>
        </w:numPr>
        <w:ind w:left="360"/>
      </w:pPr>
      <w:r>
        <w:t>Erleichtern der Arbeit mit Feldern.</w:t>
      </w:r>
    </w:p>
    <w:p w:rsidR="008E3531" w:rsidRPr="00A15047" w:rsidRDefault="008E3531" w:rsidP="008E3531">
      <w:pPr>
        <w:pStyle w:val="Listenabsatz"/>
        <w:numPr>
          <w:ilvl w:val="0"/>
          <w:numId w:val="20"/>
        </w:numPr>
        <w:ind w:left="360"/>
      </w:pPr>
      <w:r>
        <w:t>Erleichtern der Arbeit mit Dokumentvorlagen</w:t>
      </w:r>
    </w:p>
    <w:p w:rsidR="00306CB1" w:rsidRPr="002377EA" w:rsidRDefault="00845DFE" w:rsidP="002377EA">
      <w:r>
        <w:fldChar w:fldCharType="end"/>
      </w:r>
      <w:r w:rsidR="00306CB1">
        <w:br w:type="page"/>
      </w:r>
    </w:p>
    <w:p w:rsidR="008E3531" w:rsidRPr="00413C4B" w:rsidRDefault="00454E70" w:rsidP="00413C4B">
      <w:pPr>
        <w:pStyle w:val="berschrift2"/>
      </w:pPr>
      <w:r>
        <w:rPr>
          <w:rFonts w:ascii="Arial" w:hAnsi="Arial"/>
          <w:sz w:val="26"/>
          <w:szCs w:val="28"/>
        </w:rPr>
        <w:lastRenderedPageBreak/>
        <w:fldChar w:fldCharType="begin"/>
      </w:r>
      <w:r w:rsidRPr="00CA161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CA1610">
        <w:instrText xml:space="preserve">\\.\\Chapters\\Systemvoraussetzungen.docx" </w:instrText>
      </w:r>
      <w:r>
        <w:rPr>
          <w:rFonts w:ascii="Arial" w:hAnsi="Arial"/>
          <w:sz w:val="26"/>
          <w:szCs w:val="28"/>
        </w:rPr>
        <w:fldChar w:fldCharType="separate"/>
      </w:r>
      <w:bookmarkStart w:id="13" w:name="_Toc364679159"/>
      <w:bookmarkStart w:id="14" w:name="_Toc367640920"/>
      <w:bookmarkStart w:id="15" w:name="_Toc367643979"/>
      <w:r w:rsidR="008E3531" w:rsidRPr="00413C4B">
        <w:t>Systemvoraussetzungen</w:t>
      </w:r>
      <w:bookmarkEnd w:id="13"/>
      <w:bookmarkEnd w:id="14"/>
      <w:bookmarkEnd w:id="15"/>
    </w:p>
    <w:p w:rsidR="008E3531" w:rsidRDefault="008E3531" w:rsidP="005C4B58">
      <w:pPr>
        <w:pStyle w:val="Beschriftung"/>
      </w:pPr>
      <w:bookmarkStart w:id="16" w:name="_Ref364158770"/>
      <w:bookmarkStart w:id="17" w:name="_Toc364679340"/>
      <w:bookmarkStart w:id="18" w:name="_Toc365385646"/>
      <w:bookmarkStart w:id="19" w:name="_Toc367644019"/>
      <w:r>
        <w:t xml:space="preserve">Tabelle </w:t>
      </w:r>
      <w:fldSimple w:instr=" SEQ Tabelle \r 2 \* ARABIC ">
        <w:r w:rsidR="00D63D29">
          <w:rPr>
            <w:noProof/>
          </w:rPr>
          <w:t>2</w:t>
        </w:r>
      </w:fldSimple>
      <w:bookmarkEnd w:id="16"/>
      <w:r>
        <w:t>:</w:t>
      </w:r>
      <w:r>
        <w:tab/>
        <w:t>Benötigte Software</w:t>
      </w:r>
      <w:bookmarkEnd w:id="17"/>
      <w:bookmarkEnd w:id="18"/>
      <w:bookmarkEnd w:id="19"/>
    </w:p>
    <w:tbl>
      <w:tblPr>
        <w:tblStyle w:val="Tabellenraster"/>
        <w:tblW w:w="5000" w:type="pct"/>
        <w:tblLook w:val="04A0" w:firstRow="1" w:lastRow="0" w:firstColumn="1" w:lastColumn="0" w:noHBand="0" w:noVBand="1"/>
      </w:tblPr>
      <w:tblGrid>
        <w:gridCol w:w="7286"/>
        <w:gridCol w:w="1717"/>
      </w:tblGrid>
      <w:tr w:rsidR="008E3531" w:rsidTr="0067787F">
        <w:trPr>
          <w:cantSplit/>
        </w:trPr>
        <w:tc>
          <w:tcPr>
            <w:tcW w:w="7338" w:type="dxa"/>
          </w:tcPr>
          <w:p w:rsidR="008E3531" w:rsidRPr="00786053" w:rsidRDefault="008E3531" w:rsidP="00E2232C">
            <w:pPr>
              <w:rPr>
                <w:b/>
              </w:rPr>
            </w:pPr>
            <w:r w:rsidRPr="00786053">
              <w:rPr>
                <w:b/>
              </w:rPr>
              <w:t>Bezeichnung</w:t>
            </w:r>
          </w:p>
        </w:tc>
        <w:tc>
          <w:tcPr>
            <w:tcW w:w="1723" w:type="dxa"/>
          </w:tcPr>
          <w:p w:rsidR="008E3531" w:rsidRPr="00786053" w:rsidRDefault="008E3531" w:rsidP="00E2232C">
            <w:pPr>
              <w:rPr>
                <w:b/>
              </w:rPr>
            </w:pPr>
            <w:r w:rsidRPr="00786053">
              <w:rPr>
                <w:b/>
              </w:rPr>
              <w:t>Version</w:t>
            </w:r>
          </w:p>
        </w:tc>
      </w:tr>
      <w:tr w:rsidR="008E3531" w:rsidTr="0067787F">
        <w:trPr>
          <w:cantSplit/>
        </w:trPr>
        <w:tc>
          <w:tcPr>
            <w:tcW w:w="7338" w:type="dxa"/>
          </w:tcPr>
          <w:p w:rsidR="008E3531" w:rsidRDefault="008E3531" w:rsidP="00E2232C">
            <w:r>
              <w:t>Microsoft Windows</w:t>
            </w:r>
          </w:p>
        </w:tc>
        <w:tc>
          <w:tcPr>
            <w:tcW w:w="1723" w:type="dxa"/>
          </w:tcPr>
          <w:p w:rsidR="008E3531" w:rsidRDefault="008E3531" w:rsidP="00E2232C">
            <w:r>
              <w:t>ab 7 (NT 6.1)</w:t>
            </w:r>
          </w:p>
        </w:tc>
      </w:tr>
      <w:tr w:rsidR="008E3531" w:rsidTr="0067787F">
        <w:trPr>
          <w:cantSplit/>
        </w:trPr>
        <w:tc>
          <w:tcPr>
            <w:tcW w:w="7338" w:type="dxa"/>
          </w:tcPr>
          <w:p w:rsidR="008E3531" w:rsidRDefault="008E3531" w:rsidP="00B56728">
            <w:r>
              <w:t>Microsoft Office Word</w:t>
            </w:r>
            <w:r>
              <w:rPr>
                <w:rStyle w:val="Funotenzeichen"/>
              </w:rPr>
              <w:footnoteReference w:id="1"/>
            </w:r>
          </w:p>
        </w:tc>
        <w:tc>
          <w:tcPr>
            <w:tcW w:w="1723" w:type="dxa"/>
          </w:tcPr>
          <w:p w:rsidR="008E3531" w:rsidRDefault="008E3531" w:rsidP="00B56728">
            <w:r>
              <w:t>2010</w:t>
            </w:r>
          </w:p>
        </w:tc>
      </w:tr>
      <w:tr w:rsidR="008E3531" w:rsidTr="0067787F">
        <w:trPr>
          <w:cantSplit/>
        </w:trPr>
        <w:tc>
          <w:tcPr>
            <w:tcW w:w="7338" w:type="dxa"/>
          </w:tcPr>
          <w:p w:rsidR="008E3531" w:rsidRDefault="008E3531" w:rsidP="00E2232C">
            <w:r>
              <w:t>Microsoft Visual Studio Tools for Office Runtime (VSTO)</w:t>
            </w:r>
            <w:r>
              <w:rPr>
                <w:rStyle w:val="Funotenzeichen"/>
              </w:rPr>
              <w:footnoteReference w:id="2"/>
            </w:r>
          </w:p>
        </w:tc>
        <w:tc>
          <w:tcPr>
            <w:tcW w:w="1723" w:type="dxa"/>
          </w:tcPr>
          <w:p w:rsidR="008E3531" w:rsidRDefault="008E3531" w:rsidP="00E2232C">
            <w:r>
              <w:t>2010</w:t>
            </w:r>
          </w:p>
        </w:tc>
      </w:tr>
    </w:tbl>
    <w:p w:rsidR="008E3531" w:rsidRDefault="008E3531" w:rsidP="0067787F">
      <w:pPr>
        <w:spacing w:before="240"/>
      </w:pPr>
      <w:r>
        <w:t xml:space="preserve">Die Funktionalität des Add-Ins mit aktuelleren Versionen der in </w:t>
      </w:r>
      <w:r>
        <w:fldChar w:fldCharType="begin"/>
      </w:r>
      <w:r>
        <w:instrText xml:space="preserve"> REF _Ref364158770 \h </w:instrText>
      </w:r>
      <w:r>
        <w:fldChar w:fldCharType="separate"/>
      </w:r>
      <w:r w:rsidR="00D63D29">
        <w:t xml:space="preserve">Tabelle </w:t>
      </w:r>
      <w:r w:rsidR="00D63D29">
        <w:rPr>
          <w:noProof/>
        </w:rPr>
        <w:t>2</w:t>
      </w:r>
      <w:r>
        <w:fldChar w:fldCharType="end"/>
      </w:r>
      <w:r>
        <w:t xml:space="preserve"> angegebenen Software wurde bis dato (Stand: 19.08.2013) nicht getestet.</w:t>
      </w:r>
    </w:p>
    <w:p w:rsidR="008E3531" w:rsidRPr="00E25B00" w:rsidRDefault="008E3531" w:rsidP="00E25B00">
      <w:r>
        <w:t xml:space="preserve">Das Add-In funktioniert nicht mit früheren Versionen der in </w:t>
      </w:r>
      <w:r>
        <w:fldChar w:fldCharType="begin"/>
      </w:r>
      <w:r>
        <w:instrText xml:space="preserve"> REF _Ref364158770 \h </w:instrText>
      </w:r>
      <w:r>
        <w:fldChar w:fldCharType="separate"/>
      </w:r>
      <w:r w:rsidR="00D63D29">
        <w:t xml:space="preserve">Tabelle </w:t>
      </w:r>
      <w:r w:rsidR="00D63D29">
        <w:rPr>
          <w:noProof/>
        </w:rPr>
        <w:t>2</w:t>
      </w:r>
      <w:r>
        <w:fldChar w:fldCharType="end"/>
      </w:r>
      <w:proofErr w:type="gramStart"/>
      <w:r>
        <w:t xml:space="preserve"> angegebenen</w:t>
      </w:r>
      <w:proofErr w:type="gramEnd"/>
      <w:r>
        <w:t xml:space="preserve"> Sof</w:t>
      </w:r>
      <w:r>
        <w:t>t</w:t>
      </w:r>
      <w:r>
        <w:t xml:space="preserve">ware. Es setzt zudem das Verwenden des Dateiformats </w:t>
      </w:r>
      <w:r w:rsidRPr="00E25B00">
        <w:rPr>
          <w:i/>
        </w:rPr>
        <w:t>Office Open XML</w:t>
      </w:r>
      <w:r>
        <w:t xml:space="preserve"> (OOXML) (Dateiendungen .docx, .dotx und .dotm) voraus und funktioniert daher nicht mit Dateien im binären Dateiformat MS-DOC (Dateiendungen .doc, .dot und .docm).</w:t>
      </w:r>
    </w:p>
    <w:p w:rsidR="005163D0" w:rsidRPr="00205C67" w:rsidRDefault="00454E70" w:rsidP="00205C67">
      <w:r>
        <w:fldChar w:fldCharType="end"/>
      </w:r>
    </w:p>
    <w:p w:rsidR="008E3531" w:rsidRDefault="004A5D86" w:rsidP="00050274">
      <w:pPr>
        <w:pStyle w:val="berschrift1"/>
      </w:pPr>
      <w:r>
        <w:lastRenderedPageBreak/>
        <w:fldChar w:fldCharType="begin"/>
      </w:r>
      <w:r w:rsidRPr="00CA161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CA1610">
        <w:instrText>\\</w:instrText>
      </w:r>
      <w:r w:rsidR="00205C67">
        <w:instrText xml:space="preserve">.\\Chapters\\Installation.docx" </w:instrText>
      </w:r>
      <w:r>
        <w:fldChar w:fldCharType="separate"/>
      </w:r>
      <w:bookmarkStart w:id="20" w:name="_Toc364679160"/>
      <w:bookmarkStart w:id="21" w:name="_Toc367640921"/>
      <w:bookmarkStart w:id="22" w:name="_Toc367643980"/>
      <w:r w:rsidR="008E3531">
        <w:t>Installation</w:t>
      </w:r>
      <w:bookmarkEnd w:id="20"/>
      <w:bookmarkEnd w:id="21"/>
      <w:bookmarkEnd w:id="22"/>
    </w:p>
    <w:p w:rsidR="008E3531" w:rsidRDefault="008E3531" w:rsidP="00EB7856">
      <w:r>
        <w:t xml:space="preserve">Die Software wird in Form eines ZIP-Archivs bereitgestellt (z. B. mit dem Dateinamen </w:t>
      </w:r>
      <w:r w:rsidRPr="008630CE">
        <w:rPr>
          <w:rStyle w:val="NurTextZchn"/>
        </w:rPr>
        <w:t>FlorianWolters.Office.Word.AddIn.CBA-v0.1.0.0.zip</w:t>
      </w:r>
      <w:r>
        <w:t>). Dieses ist in ein beliebiges Verzeichnis zu extrahieren. Voraussetzung für diesen Vorgang sind existierende Schrei</w:t>
      </w:r>
      <w:r>
        <w:t>b</w:t>
      </w:r>
      <w:r>
        <w:t>rechte für das Verzeichnis.</w:t>
      </w:r>
    </w:p>
    <w:p w:rsidR="008E3531" w:rsidRDefault="008E3531" w:rsidP="00EB7856">
      <w:pPr>
        <w:pStyle w:val="NurText"/>
      </w:pPr>
      <w:r>
        <w:t>|   FlorianWolters.Office.Word.AddIn.CBA.vsto</w:t>
      </w:r>
    </w:p>
    <w:p w:rsidR="008E3531" w:rsidRDefault="008E3531" w:rsidP="00EB7856">
      <w:pPr>
        <w:pStyle w:val="NurText"/>
      </w:pPr>
      <w:r>
        <w:t>|   setup.exe</w:t>
      </w:r>
    </w:p>
    <w:p w:rsidR="008E3531" w:rsidRDefault="008E3531" w:rsidP="00EB7856">
      <w:pPr>
        <w:pStyle w:val="NurText"/>
      </w:pPr>
      <w:r>
        <w:t>|   </w:t>
      </w:r>
    </w:p>
    <w:p w:rsidR="008E3531" w:rsidRDefault="008E3531" w:rsidP="00EB7856">
      <w:pPr>
        <w:pStyle w:val="NurText"/>
      </w:pPr>
      <w:r>
        <w:t>\---Application Files</w:t>
      </w:r>
    </w:p>
    <w:p w:rsidR="008E3531" w:rsidRDefault="008E3531" w:rsidP="00EB7856">
      <w:pPr>
        <w:pStyle w:val="NurText"/>
      </w:pPr>
      <w:r>
        <w:t>    \---FlorianWolters.Office.Word.AddIn.CBA_0_1_0_0</w:t>
      </w:r>
    </w:p>
    <w:p w:rsidR="008E3531" w:rsidRDefault="008E3531" w:rsidP="00EB7856">
      <w:pPr>
        <w:pStyle w:val="NurText"/>
        <w:keepNext/>
      </w:pPr>
      <w:r>
        <w:t>            [...]</w:t>
      </w:r>
    </w:p>
    <w:p w:rsidR="008E3531" w:rsidRDefault="008E3531" w:rsidP="00B7166B">
      <w:pPr>
        <w:pStyle w:val="Beschriftung"/>
        <w:spacing w:before="240"/>
      </w:pPr>
      <w:bookmarkStart w:id="23" w:name="_Toc367641079"/>
      <w:bookmarkStart w:id="24" w:name="_Toc367644022"/>
      <w:r>
        <w:t xml:space="preserve">Auflistung </w:t>
      </w:r>
      <w:fldSimple w:instr=" SEQ Auflistung \* ARABIC ">
        <w:r w:rsidR="00D63D29">
          <w:rPr>
            <w:noProof/>
          </w:rPr>
          <w:t>1</w:t>
        </w:r>
      </w:fldSimple>
      <w:r>
        <w:t>:</w:t>
      </w:r>
      <w:r>
        <w:tab/>
        <w:t>Dateistruktur des ZIP-Archivs</w:t>
      </w:r>
      <w:bookmarkEnd w:id="23"/>
      <w:bookmarkEnd w:id="24"/>
    </w:p>
    <w:p w:rsidR="008E3531" w:rsidRDefault="008E3531" w:rsidP="00EB7856">
      <w:r>
        <w:t xml:space="preserve">Durch die Datei </w:t>
      </w:r>
      <w:r w:rsidRPr="0021540F">
        <w:rPr>
          <w:rStyle w:val="NurTextZchn"/>
        </w:rPr>
        <w:t>setup.exe</w:t>
      </w:r>
      <w:r>
        <w:t xml:space="preserve"> lässt sich die Installation des Add-Ins durchführen. Das Ve</w:t>
      </w:r>
      <w:r>
        <w:t>r</w:t>
      </w:r>
      <w:r>
        <w:t xml:space="preserve">zeichnis </w:t>
      </w:r>
      <w:r>
        <w:rPr>
          <w:rStyle w:val="NurTextZchn"/>
        </w:rPr>
        <w:t>Application </w:t>
      </w:r>
      <w:r w:rsidRPr="0021540F">
        <w:rPr>
          <w:rStyle w:val="NurTextZchn"/>
        </w:rPr>
        <w:t>Files</w:t>
      </w:r>
      <w:r>
        <w:t xml:space="preserve"> enthält alle für das Add-In benötigten Dateien, die während des Installationsvorgangs automatisch in die korrekten Zielverzeichnisse kopiert werden. Nach dem Ausführen der Datei </w:t>
      </w:r>
      <w:r w:rsidRPr="00D76DAD">
        <w:rPr>
          <w:rStyle w:val="NurTextZchn"/>
        </w:rPr>
        <w:t>setup.exe</w:t>
      </w:r>
      <w:r>
        <w:t xml:space="preserve"> erscheint der in </w:t>
      </w:r>
      <w:r>
        <w:fldChar w:fldCharType="begin"/>
      </w:r>
      <w:r>
        <w:instrText xml:space="preserve"> REF _Ref364155899 \h </w:instrText>
      </w:r>
      <w:r>
        <w:fldChar w:fldCharType="separate"/>
      </w:r>
      <w:r w:rsidR="00D63D29">
        <w:t xml:space="preserve">Abbildung </w:t>
      </w:r>
      <w:r w:rsidR="00D63D29">
        <w:rPr>
          <w:noProof/>
        </w:rPr>
        <w:t>1</w:t>
      </w:r>
      <w:r>
        <w:fldChar w:fldCharType="end"/>
      </w:r>
      <w:r>
        <w:t xml:space="preserve"> dargestellte Dialog </w:t>
      </w:r>
      <w:r w:rsidRPr="00AC7AEA">
        <w:t>„Microsoft Office-Anpassungs-Installer“</w:t>
      </w:r>
      <w:r>
        <w:t>.</w:t>
      </w:r>
    </w:p>
    <w:p w:rsidR="008E3531" w:rsidRDefault="008E3531" w:rsidP="00076F6F">
      <w:pPr>
        <w:pStyle w:val="Abbildung"/>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instrText>D:\\Users\\Florian\\Dropbox\\component-based-authoring-add-in-for-microsoft-word-docs\\de</w:instrText>
      </w:r>
      <w:r w:rsidRPr="00076F6F">
        <w:fldChar w:fldCharType="end"/>
      </w:r>
      <w:r w:rsidRPr="00076F6F">
        <w:instrText xml:space="preserve">\\.\\Graphics\\Installation-001.png" \d \* MERGEFORMAT </w:instrText>
      </w:r>
      <w:r w:rsidRPr="00076F6F">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24" type="#_x0000_t75" style="width:330pt;height:175.5pt">
            <v:imagedata r:id="rId22"/>
          </v:shape>
        </w:pict>
      </w:r>
      <w:r w:rsidRPr="00076F6F">
        <w:fldChar w:fldCharType="end"/>
      </w:r>
    </w:p>
    <w:p w:rsidR="008E3531" w:rsidRDefault="008E3531" w:rsidP="00EB7856">
      <w:pPr>
        <w:pStyle w:val="Beschriftung"/>
      </w:pPr>
      <w:bookmarkStart w:id="25" w:name="_Ref364155899"/>
      <w:bookmarkStart w:id="26" w:name="_Toc364679202"/>
      <w:bookmarkStart w:id="27" w:name="_Toc365381177"/>
      <w:bookmarkStart w:id="28" w:name="_Toc365385653"/>
      <w:bookmarkStart w:id="29" w:name="_Toc367644026"/>
      <w:r>
        <w:t xml:space="preserve">Abbildung </w:t>
      </w:r>
      <w:fldSimple w:instr=" SEQ Abbildung \* ARABIC ">
        <w:r w:rsidR="00D63D29">
          <w:rPr>
            <w:noProof/>
          </w:rPr>
          <w:t>1</w:t>
        </w:r>
      </w:fldSimple>
      <w:bookmarkEnd w:id="25"/>
      <w:r>
        <w:t>:</w:t>
      </w:r>
      <w:r>
        <w:tab/>
        <w:t>Screenshot des Dialogs „Microsoft Office-Anpassungs-Installer“ („Der Verleger kann nicht überprüft werden.“)</w:t>
      </w:r>
      <w:bookmarkEnd w:id="26"/>
      <w:bookmarkEnd w:id="27"/>
      <w:bookmarkEnd w:id="28"/>
      <w:bookmarkEnd w:id="29"/>
    </w:p>
    <w:p w:rsidR="008E3531" w:rsidRPr="00D066C7" w:rsidRDefault="008E3531" w:rsidP="00EB7856">
      <w:pPr>
        <w:pBdr>
          <w:top w:val="single" w:sz="18" w:space="1" w:color="auto"/>
          <w:left w:val="single" w:sz="18" w:space="4" w:color="auto"/>
          <w:bottom w:val="single" w:sz="18" w:space="1" w:color="auto"/>
          <w:right w:val="single" w:sz="18" w:space="4" w:color="auto"/>
        </w:pBdr>
        <w:rPr>
          <w:b/>
        </w:rPr>
      </w:pPr>
      <w:r w:rsidRPr="00D066C7">
        <w:rPr>
          <w:b/>
        </w:rPr>
        <w:t>Ausblick</w:t>
      </w:r>
    </w:p>
    <w:p w:rsidR="008E3531" w:rsidRDefault="008E3531" w:rsidP="00EB7856">
      <w:pPr>
        <w:pBdr>
          <w:top w:val="single" w:sz="18" w:space="1" w:color="auto"/>
          <w:left w:val="single" w:sz="18" w:space="4" w:color="auto"/>
          <w:bottom w:val="single" w:sz="18" w:space="1" w:color="auto"/>
          <w:right w:val="single" w:sz="18" w:space="4" w:color="auto"/>
        </w:pBdr>
      </w:pPr>
      <w:r>
        <w:t>Die Meldung „</w:t>
      </w:r>
      <w:r w:rsidRPr="00205C67">
        <w:rPr>
          <w:b/>
        </w:rPr>
        <w:t>Der Verleger kann nicht überprüft werden.</w:t>
      </w:r>
      <w:r>
        <w:t>“ wird angezeigt, weil das Assembly FlorianWolters.Office.Word.AddIn.CBA nicht signiert wurde. Bei einer Weite</w:t>
      </w:r>
      <w:r>
        <w:t>r</w:t>
      </w:r>
      <w:r>
        <w:t>entwicklung sollte darauf geachtet werden, dass das Assembly mit Erreichen der Stabilität STABLE signiert wird.</w:t>
      </w:r>
    </w:p>
    <w:p w:rsidR="008E3531" w:rsidRDefault="008E3531" w:rsidP="00EB7856">
      <w:r>
        <w:t>Der Installationsvorgang kann durch die Auswahl des Buttons „Nicht installieren“ abg</w:t>
      </w:r>
      <w:r>
        <w:t>e</w:t>
      </w:r>
      <w:r>
        <w:t>brochen werden, wodurch der Dialog „Microsoft Office-Anpassungs-Installer“ geschlossen wird.</w:t>
      </w:r>
    </w:p>
    <w:p w:rsidR="008E3531" w:rsidRPr="00BA3303" w:rsidRDefault="008E3531" w:rsidP="00BA3303">
      <w:r>
        <w:br w:type="page"/>
      </w:r>
    </w:p>
    <w:p w:rsidR="008E3531" w:rsidRDefault="008E3531" w:rsidP="00EB7856">
      <w:r>
        <w:lastRenderedPageBreak/>
        <w:t>Die Auswahl des Buttons „Installieren“ startet die Installation des Add-Ins (</w:t>
      </w:r>
      <w:proofErr w:type="gramStart"/>
      <w:r>
        <w:t xml:space="preserve">siehe </w:t>
      </w:r>
      <w:proofErr w:type="gramEnd"/>
      <w:r>
        <w:fldChar w:fldCharType="begin"/>
      </w:r>
      <w:r>
        <w:instrText xml:space="preserve"> REF _Ref364156503 \h </w:instrText>
      </w:r>
      <w:r>
        <w:fldChar w:fldCharType="separate"/>
      </w:r>
      <w:r w:rsidR="00D63D29">
        <w:t>Abbi</w:t>
      </w:r>
      <w:r w:rsidR="00D63D29">
        <w:t>l</w:t>
      </w:r>
      <w:r w:rsidR="00D63D29">
        <w:t xml:space="preserve">dung </w:t>
      </w:r>
      <w:r w:rsidR="00D63D29">
        <w:rPr>
          <w:noProof/>
        </w:rPr>
        <w:t>2</w:t>
      </w:r>
      <w:r>
        <w:fldChar w:fldCharType="end"/>
      </w:r>
      <w:r>
        <w:t>).</w:t>
      </w:r>
    </w:p>
    <w:p w:rsidR="008E3531" w:rsidRDefault="008E3531" w:rsidP="00076F6F">
      <w:pPr>
        <w:pStyle w:val="Abbildung"/>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instrText>D:\\Users\\Florian\\Dropbox\\component-based-authoring-add-in-for-microsoft-word-docs\\de</w:instrText>
      </w:r>
      <w:r w:rsidRPr="00076F6F">
        <w:fldChar w:fldCharType="end"/>
      </w:r>
      <w:r>
        <w:instrText>\\.</w:instrText>
      </w:r>
      <w:r w:rsidRPr="00076F6F">
        <w:instrText xml:space="preserve">\\Graphics\\Installation-002.png" \d \* MERGEFORMAT </w:instrText>
      </w:r>
      <w:r w:rsidRPr="00076F6F">
        <w:fldChar w:fldCharType="separate"/>
      </w:r>
      <w:r>
        <w:pict>
          <v:shape id="_x0000_i2525" type="#_x0000_t75" style="width:330pt;height:157.5pt">
            <v:imagedata r:id="rId23"/>
          </v:shape>
        </w:pict>
      </w:r>
      <w:r w:rsidRPr="00076F6F">
        <w:fldChar w:fldCharType="end"/>
      </w:r>
    </w:p>
    <w:p w:rsidR="008E3531" w:rsidRDefault="008E3531" w:rsidP="00EB7856">
      <w:pPr>
        <w:pStyle w:val="Beschriftung"/>
      </w:pPr>
      <w:bookmarkStart w:id="30" w:name="_Ref364156503"/>
      <w:bookmarkStart w:id="31" w:name="_Toc364679203"/>
      <w:bookmarkStart w:id="32" w:name="_Toc365381178"/>
      <w:bookmarkStart w:id="33" w:name="_Toc365385654"/>
      <w:bookmarkStart w:id="34" w:name="_Toc367644027"/>
      <w:r>
        <w:t xml:space="preserve">Abbildung </w:t>
      </w:r>
      <w:fldSimple w:instr=" SEQ Abbildung \* ARABIC ">
        <w:r w:rsidR="00D63D29">
          <w:rPr>
            <w:noProof/>
          </w:rPr>
          <w:t>2</w:t>
        </w:r>
      </w:fldSimple>
      <w:bookmarkEnd w:id="30"/>
      <w:r>
        <w:t>:</w:t>
      </w:r>
      <w:r>
        <w:tab/>
        <w:t>Screenshot des Dialogs „Microsoft Office-Anpassungs-Installer“ („Installieren der Office-Anpassung“)</w:t>
      </w:r>
      <w:bookmarkEnd w:id="31"/>
      <w:bookmarkEnd w:id="32"/>
      <w:bookmarkEnd w:id="33"/>
      <w:bookmarkEnd w:id="34"/>
    </w:p>
    <w:p w:rsidR="008E3531" w:rsidRDefault="008E3531" w:rsidP="00EB7856">
      <w:r>
        <w:t xml:space="preserve">Durch die Auswahl des Buttons „Abbrechen“ kann der Installationsvorgang abgebrochen werden. Nach Abschluss des Vorgangs wird der, in </w:t>
      </w:r>
      <w:r>
        <w:fldChar w:fldCharType="begin"/>
      </w:r>
      <w:r>
        <w:instrText xml:space="preserve"> REF _Ref364679893 \h </w:instrText>
      </w:r>
      <w:r>
        <w:fldChar w:fldCharType="separate"/>
      </w:r>
      <w:r w:rsidR="00D63D29" w:rsidRPr="00854A92">
        <w:t xml:space="preserve">Abbildung </w:t>
      </w:r>
      <w:r w:rsidR="00D63D29">
        <w:rPr>
          <w:noProof/>
        </w:rPr>
        <w:t>3</w:t>
      </w:r>
      <w:r>
        <w:fldChar w:fldCharType="end"/>
      </w:r>
      <w:proofErr w:type="gramStart"/>
      <w:r>
        <w:t xml:space="preserve"> dargestellte</w:t>
      </w:r>
      <w:proofErr w:type="gramEnd"/>
      <w:r>
        <w:t xml:space="preserve"> Dialog ang</w:t>
      </w:r>
      <w:r>
        <w:t>e</w:t>
      </w:r>
      <w:r>
        <w:t>zeigt.</w:t>
      </w:r>
    </w:p>
    <w:p w:rsidR="008E3531" w:rsidRDefault="008E3531" w:rsidP="00076F6F">
      <w:pPr>
        <w:pStyle w:val="Abbildung"/>
        <w:rPr>
          <w:b/>
          <w:bCs/>
        </w:rPr>
      </w:pPr>
      <w:r w:rsidRPr="00076F6F">
        <w:fldChar w:fldCharType="begin"/>
      </w:r>
      <w:r w:rsidRPr="00076F6F">
        <w:instrText xml:space="preserve"> INCLUDEPICTURE "</w:instrText>
      </w:r>
      <w:r w:rsidRPr="00076F6F">
        <w:fldChar w:fldCharType="begin"/>
      </w:r>
      <w:r w:rsidRPr="00076F6F">
        <w:instrText xml:space="preserve"> DOCPROPERTY _LastDirectoryPath </w:instrText>
      </w:r>
      <w:r w:rsidRPr="00076F6F">
        <w:fldChar w:fldCharType="separate"/>
      </w:r>
      <w:r>
        <w:instrText>D:\\Users\\Florian\\Dropbox\\component-based-authoring-add-in-for-microsoft-word-docs\\de</w:instrText>
      </w:r>
      <w:r w:rsidRPr="00076F6F">
        <w:fldChar w:fldCharType="end"/>
      </w:r>
      <w:r w:rsidRPr="00076F6F">
        <w:instrText>\\.\\Graphics\\Installation-003.png" \d \* MERGEFORMAT</w:instrText>
      </w:r>
      <w:bookmarkStart w:id="35" w:name="_Ref364156666"/>
      <w:bookmarkStart w:id="36" w:name="_Toc364679204"/>
      <w:r w:rsidRPr="00076F6F">
        <w:instrText xml:space="preserve"> </w:instrText>
      </w:r>
      <w:r w:rsidRPr="00076F6F">
        <w:fldChar w:fldCharType="separate"/>
      </w:r>
      <w:r>
        <w:pict>
          <v:shape id="_x0000_i2526" type="#_x0000_t75" style="width:329.25pt;height:132.75pt">
            <v:imagedata r:id="rId24"/>
          </v:shape>
        </w:pict>
      </w:r>
      <w:r w:rsidRPr="00076F6F">
        <w:fldChar w:fldCharType="end"/>
      </w:r>
    </w:p>
    <w:p w:rsidR="008E3531" w:rsidRPr="00854A92" w:rsidRDefault="008E3531" w:rsidP="00854A92">
      <w:pPr>
        <w:pStyle w:val="Beschriftung"/>
      </w:pPr>
      <w:bookmarkStart w:id="37" w:name="_Ref364679893"/>
      <w:bookmarkStart w:id="38" w:name="_Toc365381179"/>
      <w:bookmarkStart w:id="39" w:name="_Toc365385655"/>
      <w:bookmarkStart w:id="40" w:name="_Toc367644028"/>
      <w:r w:rsidRPr="00854A92">
        <w:t xml:space="preserve">Abbildung </w:t>
      </w:r>
      <w:fldSimple w:instr=" SEQ Abbildung \* ARABIC ">
        <w:r w:rsidR="00D63D29">
          <w:rPr>
            <w:noProof/>
          </w:rPr>
          <w:t>3</w:t>
        </w:r>
      </w:fldSimple>
      <w:bookmarkEnd w:id="35"/>
      <w:bookmarkEnd w:id="37"/>
      <w:r>
        <w:t>:</w:t>
      </w:r>
      <w:r>
        <w:tab/>
      </w:r>
      <w:r w:rsidRPr="00854A92">
        <w:t>Screenshot des Dialogs „Microsoft Office-Anpassungs-Installer“ („Die Microsoft Office-Anpassung wurde erfolgreich installiert.“)</w:t>
      </w:r>
      <w:bookmarkEnd w:id="36"/>
      <w:bookmarkEnd w:id="38"/>
      <w:bookmarkEnd w:id="39"/>
      <w:bookmarkEnd w:id="40"/>
    </w:p>
    <w:p w:rsidR="008E3531" w:rsidRDefault="008E3531" w:rsidP="00EB7856">
      <w:r>
        <w:t xml:space="preserve">Nach der Auswahl des Buttons „Schließen“ wird der Dialog </w:t>
      </w:r>
      <w:r w:rsidRPr="005326B9">
        <w:t>„Microsoft Office-Anpassungs-Installer“</w:t>
      </w:r>
      <w:r>
        <w:t xml:space="preserve"> geschlossen. Die Installation ist damit beendet.</w:t>
      </w:r>
    </w:p>
    <w:p w:rsidR="008E3531" w:rsidRDefault="004A5D86" w:rsidP="006265D1">
      <w:pPr>
        <w:pStyle w:val="berschrift1"/>
      </w:pPr>
      <w:r>
        <w:lastRenderedPageBreak/>
        <w:fldChar w:fldCharType="end"/>
      </w:r>
      <w:r>
        <w:fldChar w:fldCharType="begin"/>
      </w:r>
      <w:r w:rsidRPr="00CA161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CA1610">
        <w:instrText>\\.\\Chapters\\Deinstallation.docx"</w:instrText>
      </w:r>
      <w:r w:rsidR="003A55D1" w:rsidRPr="00CA1610">
        <w:instrText xml:space="preserve"> </w:instrText>
      </w:r>
      <w:r>
        <w:fldChar w:fldCharType="separate"/>
      </w:r>
      <w:bookmarkStart w:id="41" w:name="_Toc364679974"/>
      <w:bookmarkStart w:id="42" w:name="_Toc367640922"/>
      <w:bookmarkStart w:id="43" w:name="_Toc367643981"/>
      <w:r w:rsidR="008E3531">
        <w:t>Deinstallation</w:t>
      </w:r>
      <w:bookmarkEnd w:id="41"/>
      <w:bookmarkEnd w:id="42"/>
      <w:bookmarkEnd w:id="43"/>
    </w:p>
    <w:p w:rsidR="008E3531" w:rsidRDefault="008E3531" w:rsidP="00337893">
      <w:r>
        <w:t>Das Add-In kann über das Fenster „Programme und Features“ der „Systemsteuerung“ d</w:t>
      </w:r>
      <w:r>
        <w:t>e</w:t>
      </w:r>
      <w:r>
        <w:t>installiert werden. Dazu sind die folgenden Schritte durchzuführen.</w:t>
      </w:r>
    </w:p>
    <w:p w:rsidR="008E3531" w:rsidRDefault="008E3531" w:rsidP="00557024">
      <w:pPr>
        <w:pStyle w:val="Listenabsatz"/>
        <w:numPr>
          <w:ilvl w:val="0"/>
          <w:numId w:val="2"/>
        </w:numPr>
      </w:pPr>
      <w:r>
        <w:t>Öffnen des Fensters „Programme und Features“.</w:t>
      </w:r>
    </w:p>
    <w:p w:rsidR="008E3531" w:rsidRDefault="008E3531" w:rsidP="00557024">
      <w:pPr>
        <w:pStyle w:val="Listenabsatz"/>
        <w:numPr>
          <w:ilvl w:val="0"/>
          <w:numId w:val="3"/>
        </w:numPr>
      </w:pPr>
      <w:r>
        <w:t>Mittels des „Windows Explorer“ (</w:t>
      </w:r>
      <w:r w:rsidRPr="00490CF2">
        <w:rPr>
          <w:rStyle w:val="NurTextZchn"/>
        </w:rPr>
        <w:t>explorer.exe</w:t>
      </w:r>
      <w:r>
        <w:t>):</w:t>
      </w:r>
    </w:p>
    <w:p w:rsidR="008E3531" w:rsidRDefault="008E3531" w:rsidP="00CD0670">
      <w:pPr>
        <w:ind w:left="708"/>
      </w:pPr>
      <w:r w:rsidRPr="00490CF2">
        <w:rPr>
          <w:rStyle w:val="NurTextZchn"/>
        </w:rPr>
        <w:t>Systemsteuerung\Alle Systemsteuerungselemente\Programme und Features</w:t>
      </w:r>
    </w:p>
    <w:p w:rsidR="008E3531" w:rsidRPr="00CD0670" w:rsidRDefault="008E3531" w:rsidP="00557024">
      <w:pPr>
        <w:pStyle w:val="Listenabsatz"/>
        <w:numPr>
          <w:ilvl w:val="0"/>
          <w:numId w:val="3"/>
        </w:numPr>
        <w:rPr>
          <w:sz w:val="22"/>
        </w:rPr>
      </w:pPr>
      <w:r>
        <w:t>Mittels der „Eingabeaufforderung“ (</w:t>
      </w:r>
      <w:r w:rsidRPr="00490CF2">
        <w:rPr>
          <w:rStyle w:val="NurTextZchn"/>
        </w:rPr>
        <w:t>cmd.exe</w:t>
      </w:r>
      <w:r>
        <w:t>):</w:t>
      </w:r>
    </w:p>
    <w:p w:rsidR="008E3531" w:rsidRPr="00CD0670" w:rsidRDefault="008E3531" w:rsidP="00CD0670">
      <w:pPr>
        <w:ind w:left="708"/>
        <w:rPr>
          <w:rStyle w:val="NurTextZchn"/>
          <w:rFonts w:asciiTheme="minorHAnsi" w:hAnsiTheme="minorHAnsi" w:cstheme="minorBidi"/>
          <w:sz w:val="22"/>
          <w:szCs w:val="22"/>
        </w:rPr>
      </w:pPr>
      <w:r w:rsidRPr="00490CF2">
        <w:rPr>
          <w:rStyle w:val="NurTextZchn"/>
        </w:rPr>
        <w:t>control appwiz.cpl</w:t>
      </w:r>
    </w:p>
    <w:p w:rsidR="008E3531" w:rsidRDefault="008E3531" w:rsidP="00557024">
      <w:pPr>
        <w:pStyle w:val="Listenabsatz"/>
        <w:numPr>
          <w:ilvl w:val="0"/>
          <w:numId w:val="2"/>
        </w:numPr>
      </w:pPr>
      <w:r>
        <w:t xml:space="preserve">Auswahl des Eintrags „FlorianWolters.Office.WordAddIn.CBA“ (siehe </w:t>
      </w:r>
      <w:r>
        <w:fldChar w:fldCharType="begin"/>
      </w:r>
      <w:r>
        <w:instrText xml:space="preserve"> REF _Ref364157185 \h </w:instrText>
      </w:r>
      <w:r>
        <w:fldChar w:fldCharType="separate"/>
      </w:r>
      <w:r w:rsidR="00D63D29">
        <w:t xml:space="preserve">Abbildung </w:t>
      </w:r>
      <w:r w:rsidR="00D63D29">
        <w:rPr>
          <w:noProof/>
        </w:rPr>
        <w:t>4</w:t>
      </w:r>
      <w:r>
        <w:fldChar w:fldCharType="end"/>
      </w:r>
      <w:r>
        <w:t>).</w:t>
      </w:r>
    </w:p>
    <w:p w:rsidR="008E3531" w:rsidRDefault="008E3531" w:rsidP="00CD0670">
      <w:pPr>
        <w:pStyle w:val="Abbildung"/>
      </w:pPr>
      <w:r w:rsidRPr="00CD0670">
        <w:fldChar w:fldCharType="begin"/>
      </w:r>
      <w:r w:rsidRPr="00CD0670">
        <w:instrText xml:space="preserve"> INCLUDEPICTURE "</w:instrText>
      </w:r>
      <w:r w:rsidRPr="00CD0670">
        <w:fldChar w:fldCharType="begin"/>
      </w:r>
      <w:r w:rsidRPr="00CD0670">
        <w:instrText xml:space="preserve"> DOCPROPERTY _LastDirectoryPath </w:instrText>
      </w:r>
      <w:r w:rsidRPr="00CD0670">
        <w:fldChar w:fldCharType="separate"/>
      </w:r>
      <w:r>
        <w:instrText>D:\\Users\\Florian\\Dropbox\\component-based-authoring-add-in-for-microsoft-word-docs\\de</w:instrText>
      </w:r>
      <w:r w:rsidRPr="00CD0670">
        <w:fldChar w:fldCharType="end"/>
      </w:r>
      <w:r w:rsidRPr="00CD0670">
        <w:instrText xml:space="preserve">\\.\\Graphics\\Uninstallation-001.png" \d \*MERGEFORMAT </w:instrText>
      </w:r>
      <w:r w:rsidRPr="00CD0670">
        <w:fldChar w:fldCharType="separate"/>
      </w:r>
      <w:r>
        <w:pict>
          <v:shape id="_x0000_i2529" type="#_x0000_t75" style="width:361.5pt;height:187.5pt">
            <v:imagedata r:id="rId25"/>
          </v:shape>
        </w:pict>
      </w:r>
      <w:r w:rsidRPr="00CD0670">
        <w:fldChar w:fldCharType="end"/>
      </w:r>
    </w:p>
    <w:p w:rsidR="008E3531" w:rsidRDefault="008E3531" w:rsidP="00337893">
      <w:pPr>
        <w:pStyle w:val="Beschriftung"/>
      </w:pPr>
      <w:bookmarkStart w:id="44" w:name="_Ref364157185"/>
      <w:bookmarkStart w:id="45" w:name="_Toc364680015"/>
      <w:bookmarkStart w:id="46" w:name="_Toc365385656"/>
      <w:bookmarkStart w:id="47" w:name="_Toc367644029"/>
      <w:r>
        <w:t xml:space="preserve">Abbildung </w:t>
      </w:r>
      <w:fldSimple w:instr=" SEQ Abbildung \r 4 \* ARABIC ">
        <w:r w:rsidR="00D63D29">
          <w:rPr>
            <w:noProof/>
          </w:rPr>
          <w:t>4</w:t>
        </w:r>
      </w:fldSimple>
      <w:bookmarkEnd w:id="44"/>
      <w:r>
        <w:t>:</w:t>
      </w:r>
      <w:r>
        <w:tab/>
        <w:t>Screenshot des Fensters „Programme und Features“ der „Systemsteuerung“</w:t>
      </w:r>
      <w:bookmarkEnd w:id="45"/>
      <w:bookmarkEnd w:id="46"/>
      <w:bookmarkEnd w:id="47"/>
    </w:p>
    <w:p w:rsidR="008E3531" w:rsidRDefault="008E3531" w:rsidP="00557024">
      <w:pPr>
        <w:pStyle w:val="Listenabsatz"/>
        <w:numPr>
          <w:ilvl w:val="0"/>
          <w:numId w:val="2"/>
        </w:numPr>
      </w:pPr>
      <w:r>
        <w:t xml:space="preserve">Auswahl des Buttons „Deinstallieren“. Der Dialog </w:t>
      </w:r>
      <w:r w:rsidRPr="0026781C">
        <w:t>„Microsoft Office-Anpassungs-Installer“</w:t>
      </w:r>
      <w:r>
        <w:t xml:space="preserve"> wird geöffnet (</w:t>
      </w:r>
      <w:proofErr w:type="gramStart"/>
      <w:r>
        <w:t xml:space="preserve">siehe </w:t>
      </w:r>
      <w:proofErr w:type="gramEnd"/>
      <w:r>
        <w:fldChar w:fldCharType="begin"/>
      </w:r>
      <w:r>
        <w:instrText xml:space="preserve"> REF _Ref364157468 \h </w:instrText>
      </w:r>
      <w:r>
        <w:fldChar w:fldCharType="separate"/>
      </w:r>
      <w:r w:rsidR="00D63D29">
        <w:t xml:space="preserve">Abbildung </w:t>
      </w:r>
      <w:r w:rsidR="00D63D29">
        <w:rPr>
          <w:noProof/>
        </w:rPr>
        <w:t>5</w:t>
      </w:r>
      <w:r>
        <w:fldChar w:fldCharType="end"/>
      </w:r>
      <w:r>
        <w:t>).</w:t>
      </w:r>
    </w:p>
    <w:p w:rsidR="008E3531" w:rsidRDefault="008E3531" w:rsidP="00CD0670">
      <w:pPr>
        <w:pStyle w:val="Abbildung"/>
      </w:pPr>
      <w:r w:rsidRPr="00CD0670">
        <w:fldChar w:fldCharType="begin"/>
      </w:r>
      <w:r w:rsidRPr="00CD0670">
        <w:instrText xml:space="preserve"> INCLUDEPICTURE "</w:instrText>
      </w:r>
      <w:r w:rsidRPr="00CD0670">
        <w:fldChar w:fldCharType="begin"/>
      </w:r>
      <w:r w:rsidRPr="00CD0670">
        <w:instrText xml:space="preserve"> DOCPROPERTY _LastDirectoryPath </w:instrText>
      </w:r>
      <w:r w:rsidRPr="00CD0670">
        <w:fldChar w:fldCharType="separate"/>
      </w:r>
      <w:r>
        <w:instrText>D:\\Users\\Florian\\Dropbox\\component-based-authoring-add-in-for-microsoft-word-docs\\de</w:instrText>
      </w:r>
      <w:r w:rsidRPr="00CD0670">
        <w:fldChar w:fldCharType="end"/>
      </w:r>
      <w:r w:rsidRPr="00CD0670">
        <w:instrText xml:space="preserve">\\.\\Graphics\\Uninstallation-002.png" \d \*MERGEFORMAT </w:instrText>
      </w:r>
      <w:r w:rsidRPr="00CD0670">
        <w:fldChar w:fldCharType="separate"/>
      </w:r>
      <w:r>
        <w:pict>
          <v:shape id="_x0000_i2530" type="#_x0000_t75" style="width:279pt;height:96.75pt">
            <v:imagedata r:id="rId26"/>
          </v:shape>
        </w:pict>
      </w:r>
      <w:r w:rsidRPr="00CD0670">
        <w:fldChar w:fldCharType="end"/>
      </w:r>
    </w:p>
    <w:p w:rsidR="008E3531" w:rsidRPr="00EE1103" w:rsidRDefault="008E3531" w:rsidP="00337893">
      <w:pPr>
        <w:pStyle w:val="Beschriftung"/>
      </w:pPr>
      <w:bookmarkStart w:id="48" w:name="_Ref364157468"/>
      <w:bookmarkStart w:id="49" w:name="_Toc364680016"/>
      <w:bookmarkStart w:id="50" w:name="_Toc365385657"/>
      <w:bookmarkStart w:id="51" w:name="_Toc367644030"/>
      <w:r>
        <w:t xml:space="preserve">Abbildung </w:t>
      </w:r>
      <w:fldSimple w:instr=" SEQ Abbildung \* ARABIC ">
        <w:r w:rsidR="00D63D29">
          <w:rPr>
            <w:noProof/>
          </w:rPr>
          <w:t>5</w:t>
        </w:r>
      </w:fldSimple>
      <w:bookmarkEnd w:id="48"/>
      <w:r>
        <w:t>:</w:t>
      </w:r>
      <w:r>
        <w:tab/>
        <w:t>Screenshot des Dialogs „Microsoft Office-Anpassungs-Installer“ bei der Deinstallation</w:t>
      </w:r>
      <w:bookmarkEnd w:id="49"/>
      <w:bookmarkEnd w:id="50"/>
      <w:bookmarkEnd w:id="51"/>
    </w:p>
    <w:p w:rsidR="008E3531" w:rsidRDefault="008E3531" w:rsidP="00CD0670">
      <w:r>
        <w:t>Der Deinstallationsvorgang kann durch die Auswahl des Buttons „Abbrechen“ abgebr</w:t>
      </w:r>
      <w:r>
        <w:t>o</w:t>
      </w:r>
      <w:r>
        <w:t>chen werden, wodurch der Dialog „Microsoft Office-Anpassungs-Installer“ geschlossen wird.</w:t>
      </w:r>
    </w:p>
    <w:p w:rsidR="008E3531" w:rsidRPr="00337893" w:rsidRDefault="008E3531" w:rsidP="00CD0670">
      <w:r>
        <w:t xml:space="preserve">Nach Auswahl des Buttons „OK“ wird der Deinstallationsvorgang durchgeführt und der Dialog </w:t>
      </w:r>
      <w:r w:rsidRPr="005326B9">
        <w:t>„Microsoft Office-Anpassungs-Installer“</w:t>
      </w:r>
      <w:r>
        <w:t xml:space="preserve"> geschlossen. Die Deinstallation ist damit beendet.</w:t>
      </w:r>
    </w:p>
    <w:p w:rsidR="008E3531" w:rsidRDefault="004A5D86" w:rsidP="00B72C8B">
      <w:pPr>
        <w:pStyle w:val="berschrift1"/>
      </w:pPr>
      <w:r>
        <w:lastRenderedPageBreak/>
        <w:fldChar w:fldCharType="end"/>
      </w:r>
      <w:r w:rsidR="007B079E">
        <w:fldChar w:fldCharType="begin"/>
      </w:r>
      <w:r w:rsidR="007B079E">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007B079E">
        <w:instrText>\\.\\Chapters\\Start_der_Anwendung</w:instrText>
      </w:r>
      <w:r w:rsidR="007B079E" w:rsidRPr="00454E70">
        <w:instrText>.docx</w:instrText>
      </w:r>
      <w:r w:rsidR="007B079E">
        <w:instrText xml:space="preserve">" </w:instrText>
      </w:r>
      <w:r w:rsidR="007B079E">
        <w:fldChar w:fldCharType="separate"/>
      </w:r>
      <w:bookmarkStart w:id="52" w:name="_Toc364680465"/>
      <w:bookmarkStart w:id="53" w:name="_Toc367643982"/>
      <w:r w:rsidR="008E3531">
        <w:t xml:space="preserve">Start der </w:t>
      </w:r>
      <w:r w:rsidR="008E3531" w:rsidRPr="009A7085">
        <w:t>Anwendung</w:t>
      </w:r>
      <w:bookmarkEnd w:id="52"/>
      <w:bookmarkEnd w:id="53"/>
    </w:p>
    <w:p w:rsidR="008E3531" w:rsidRDefault="008E3531" w:rsidP="001F6C49">
      <w:r>
        <w:t>Da es sich bei der Software um ein Add-In auf Anwendungsebene handelt, wird „Comp</w:t>
      </w:r>
      <w:r>
        <w:t>o</w:t>
      </w:r>
      <w:r>
        <w:t>nent-Based Authoring for Microsoft Word“ bei jedem Start von „Microsoft Word“ ebenfalls gestartet.</w:t>
      </w:r>
    </w:p>
    <w:p w:rsidR="008E3531" w:rsidRDefault="008E3531" w:rsidP="001F6C49">
      <w:r>
        <w:t>Das Add-In stellt den Reiter „Component-Based Authoring“ im Menüband von „Microsoft Word“ zur Verfügung. Über dieses kann auf alle Funktionen des Add-Ins zugegriffen we</w:t>
      </w:r>
      <w:r>
        <w:t>r</w:t>
      </w:r>
      <w:r>
        <w:t xml:space="preserve">den. </w:t>
      </w:r>
      <w:r>
        <w:fldChar w:fldCharType="begin"/>
      </w:r>
      <w:r>
        <w:instrText xml:space="preserve"> REF _Ref364162769 \h </w:instrText>
      </w:r>
      <w:r>
        <w:fldChar w:fldCharType="separate"/>
      </w:r>
      <w:r w:rsidR="00D63D29">
        <w:t xml:space="preserve">Abbildung </w:t>
      </w:r>
      <w:r w:rsidR="00D63D29">
        <w:rPr>
          <w:noProof/>
        </w:rPr>
        <w:t>6</w:t>
      </w:r>
      <w:r>
        <w:fldChar w:fldCharType="end"/>
      </w:r>
      <w:r>
        <w:t xml:space="preserve"> stellt das Menüband nach dem Start von „Microsoft Word 2010“ dar.</w:t>
      </w:r>
    </w:p>
    <w:p w:rsidR="008E3531" w:rsidRDefault="008E3531" w:rsidP="001F6C49">
      <w:pPr>
        <w:keepNext/>
        <w:jc w:val="center"/>
      </w:pPr>
      <w:r>
        <w:rPr>
          <w:noProof/>
          <w:lang w:eastAsia="de-DE"/>
        </w:rPr>
        <w:fldChar w:fldCharType="begin"/>
      </w:r>
      <w:r>
        <w:rPr>
          <w:noProof/>
          <w:lang w:eastAsia="de-DE"/>
        </w:rPr>
        <w:instrText xml:space="preserve"> </w:instrText>
      </w:r>
      <w:r>
        <w:instrText>INCLUDEPICTURE "</w:instrText>
      </w:r>
      <w:fldSimple w:instr=" DOCPROPERTY _LastDirectoryPath ">
        <w:r>
          <w:instrText>D:\\Users\\Florian\\Dropbox\\component-based-authoring-add-in-for-microsoft-word-docs\\de</w:instrText>
        </w:r>
      </w:fldSimple>
      <w:r>
        <w:instrText>\\.\\</w:instrText>
      </w:r>
      <w:r>
        <w:rPr>
          <w:noProof/>
          <w:lang w:eastAsia="de-DE"/>
        </w:rPr>
        <w:instrText>Graphics</w:instrText>
      </w:r>
      <w:r>
        <w:instrText>\\</w:instrText>
      </w:r>
      <w:r>
        <w:rPr>
          <w:noProof/>
          <w:lang w:eastAsia="de-DE"/>
        </w:rPr>
        <w:instrText>Ribbon-001.png</w:instrText>
      </w:r>
      <w:r>
        <w:instrText xml:space="preserve">"  \d </w:instrText>
      </w:r>
      <w:r>
        <w:rPr>
          <w:noProof/>
          <w:lang w:eastAsia="de-DE"/>
        </w:rPr>
        <w:instrText>\</w:instrText>
      </w:r>
      <w:r>
        <w:instrText>*MERGEFORMAT</w:instrText>
      </w:r>
      <w:r>
        <w:rPr>
          <w:noProof/>
          <w:lang w:eastAsia="de-DE"/>
        </w:rPr>
        <w:instrText xml:space="preserve"> </w:instrText>
      </w:r>
      <w:r>
        <w:fldChar w:fldCharType="separate"/>
      </w:r>
      <w:r>
        <w:pict>
          <v:shape id="_x0000_i2532" type="#_x0000_t75" style="width:438.75pt;height:117pt">
            <v:imagedata r:id="rId27"/>
          </v:shape>
        </w:pict>
      </w:r>
      <w:r>
        <w:rPr>
          <w:noProof/>
          <w:lang w:eastAsia="de-DE"/>
        </w:rPr>
        <w:fldChar w:fldCharType="end"/>
      </w:r>
    </w:p>
    <w:p w:rsidR="008E3531" w:rsidRDefault="008E3531" w:rsidP="001F6C49">
      <w:pPr>
        <w:pStyle w:val="Beschriftung"/>
      </w:pPr>
      <w:bookmarkStart w:id="54" w:name="_Ref364162769"/>
      <w:bookmarkStart w:id="55" w:name="_Toc364680017"/>
      <w:bookmarkStart w:id="56" w:name="_Toc367641516"/>
      <w:bookmarkStart w:id="57" w:name="_Toc367644031"/>
      <w:r>
        <w:t xml:space="preserve">Abbildung </w:t>
      </w:r>
      <w:fldSimple w:instr=" SEQ Abbildung \r 6 \* ARABIC ">
        <w:r w:rsidR="00D63D29">
          <w:rPr>
            <w:noProof/>
          </w:rPr>
          <w:t>6</w:t>
        </w:r>
      </w:fldSimple>
      <w:bookmarkEnd w:id="54"/>
      <w:r>
        <w:t>:</w:t>
      </w:r>
      <w:r>
        <w:tab/>
        <w:t>Screenshot des Menübands in „Microsoft Word 2010“ nach dem Öffnen der Applikation</w:t>
      </w:r>
      <w:bookmarkEnd w:id="55"/>
      <w:bookmarkEnd w:id="56"/>
      <w:bookmarkEnd w:id="57"/>
    </w:p>
    <w:p w:rsidR="008E3531" w:rsidRPr="000B2C45" w:rsidRDefault="008E3531" w:rsidP="006B381E">
      <w:r>
        <w:t>Das Add-In wurde so entwickelt, dass es ohne zusätzliche Konfiguration verwendbar ist. Aufgrund der Tatsache, dass das Add-In Funktionen implementiert, die eine Automatisi</w:t>
      </w:r>
      <w:r>
        <w:t>e</w:t>
      </w:r>
      <w:r>
        <w:t>rung darstellen und somit eine Abweichung des standardmäßigen Verhaltens von „Microsoft Word“ bedeuten, lässt sich jede dieser Automatisierungen separat deaktivieren (siehe Kapitel 5.2.4). Von einer Deaktivierung wird aber abgeraten, da es sich bei einigen der Funktionen des Add-Ins um Workarounds für Fehler in „Microsoft Word“ handelt. Z</w:t>
      </w:r>
      <w:r>
        <w:t>u</w:t>
      </w:r>
      <w:r>
        <w:t>dem sind diese Automatisierungen relativ unaufdringlich und helfen dabei Inhalte in „Microsoft Word“ konsistent zu halten. In Kapitel 5.1 wird auf die vom Add-In autom</w:t>
      </w:r>
      <w:r>
        <w:t>a</w:t>
      </w:r>
      <w:r>
        <w:t>tisch durchgeführten Aktionen eingegangen.</w:t>
      </w:r>
    </w:p>
    <w:p w:rsidR="008E3531" w:rsidRPr="00D066C7" w:rsidRDefault="008E3531" w:rsidP="001F6C49">
      <w:pPr>
        <w:pBdr>
          <w:top w:val="single" w:sz="18" w:space="1" w:color="auto"/>
          <w:left w:val="single" w:sz="18" w:space="4" w:color="auto"/>
          <w:bottom w:val="single" w:sz="18" w:space="1" w:color="auto"/>
          <w:right w:val="single" w:sz="18" w:space="4" w:color="auto"/>
        </w:pBdr>
        <w:rPr>
          <w:b/>
        </w:rPr>
      </w:pPr>
      <w:r w:rsidRPr="00D066C7">
        <w:rPr>
          <w:b/>
        </w:rPr>
        <w:t>Ausblick</w:t>
      </w:r>
    </w:p>
    <w:p w:rsidR="008E3531" w:rsidRDefault="008E3531" w:rsidP="001F6C49">
      <w:pPr>
        <w:pBdr>
          <w:top w:val="single" w:sz="18" w:space="1" w:color="auto"/>
          <w:left w:val="single" w:sz="18" w:space="4" w:color="auto"/>
          <w:bottom w:val="single" w:sz="18" w:space="1" w:color="auto"/>
          <w:right w:val="single" w:sz="18" w:space="4" w:color="auto"/>
        </w:pBdr>
      </w:pPr>
      <w:r>
        <w:t xml:space="preserve">Alle Texte im Menüband, in Formularen, in Message-Boxen, usw. sind in der Sprache Englisch verfasst. Bei einer Weiterentwicklung könnte die Software so erweitert werden, dass sie mehrsprachig ist. Durch das Setzen der Eigenschaft </w:t>
      </w:r>
      <w:r w:rsidRPr="00DD752A">
        <w:rPr>
          <w:rStyle w:val="NurTextZchn"/>
        </w:rPr>
        <w:t>Localizable</w:t>
      </w:r>
      <w:r>
        <w:t xml:space="preserve"> auf </w:t>
      </w:r>
      <w:r w:rsidRPr="00DD752A">
        <w:rPr>
          <w:rStyle w:val="NurTextZchn"/>
        </w:rPr>
        <w:t>true</w:t>
      </w:r>
      <w:r>
        <w:t xml:space="preserve"> einer </w:t>
      </w:r>
      <w:r w:rsidRPr="00DD752A">
        <w:rPr>
          <w:rStyle w:val="NurTextZchn"/>
        </w:rPr>
        <w:t>Ribbon</w:t>
      </w:r>
      <w:r w:rsidRPr="0050351C">
        <w:t>-Klasse</w:t>
      </w:r>
      <w:r>
        <w:t xml:space="preserve"> oder </w:t>
      </w:r>
      <w:r w:rsidRPr="00DD752A">
        <w:rPr>
          <w:rStyle w:val="NurTextZchn"/>
        </w:rPr>
        <w:t>Form</w:t>
      </w:r>
      <w:r w:rsidRPr="0050351C">
        <w:t>-Klasse</w:t>
      </w:r>
      <w:r>
        <w:t>, lässt sich lokalisierbarer Quelltext für die entsprechende Klasse generieren. Dadurch lässt sich eine Ressourcen-Datei (.resx Dateiendung) für jede Sprache erstellen, in der alle Texte der Bedienelemente der entsprechenden Klasse ang</w:t>
      </w:r>
      <w:r>
        <w:t>e</w:t>
      </w:r>
      <w:r>
        <w:t xml:space="preserve">passt werden können. Dieser Ansatz ermöglicht sowohl die </w:t>
      </w:r>
      <w:r w:rsidRPr="0050351C">
        <w:rPr>
          <w:i/>
        </w:rPr>
        <w:t>Internationalisierung</w:t>
      </w:r>
      <w:r>
        <w:t xml:space="preserve"> (I18N) von Menübänder, als auch von Formularen. Für alle weiteren Zeichenketten der Software (z. B. in von Message-Boxen) müssen aber eigene Übersetzungsstrategien entwickelt we</w:t>
      </w:r>
      <w:r>
        <w:t>r</w:t>
      </w:r>
      <w:r>
        <w:t>den.</w:t>
      </w:r>
    </w:p>
    <w:p w:rsidR="008E3531" w:rsidRDefault="008E3531" w:rsidP="006B381E">
      <w:pPr>
        <w:pBdr>
          <w:top w:val="single" w:sz="18" w:space="1" w:color="auto"/>
          <w:left w:val="single" w:sz="18" w:space="4" w:color="auto"/>
          <w:bottom w:val="single" w:sz="18" w:space="1" w:color="auto"/>
          <w:right w:val="single" w:sz="18" w:space="4" w:color="auto"/>
        </w:pBdr>
      </w:pPr>
      <w:r>
        <w:t xml:space="preserve">Die Klasse </w:t>
      </w:r>
      <w:r w:rsidRPr="00374439">
        <w:rPr>
          <w:rStyle w:val="NurTextZchn"/>
        </w:rPr>
        <w:t>ThisAddin</w:t>
      </w:r>
      <w:r>
        <w:t xml:space="preserve"> setzt bereits die korrekte Sprache für das Add-In, es müssten bei e</w:t>
      </w:r>
      <w:r>
        <w:t>i</w:t>
      </w:r>
      <w:r>
        <w:t xml:space="preserve">ner Erweiterung also pro Klasse lediglich die </w:t>
      </w:r>
      <w:r w:rsidRPr="00374439">
        <w:rPr>
          <w:rStyle w:val="NurTextZchn"/>
        </w:rPr>
        <w:t>Localizable</w:t>
      </w:r>
      <w:r w:rsidRPr="0033668D">
        <w:rPr>
          <w:rStyle w:val="NurTextZchn"/>
        </w:rPr>
        <w:t>-Eigenschaft</w:t>
      </w:r>
      <w:r>
        <w:t xml:space="preserve"> auf </w:t>
      </w:r>
      <w:r w:rsidRPr="00374439">
        <w:rPr>
          <w:rStyle w:val="NurTextZchn"/>
        </w:rPr>
        <w:t>true</w:t>
      </w:r>
      <w:r>
        <w:t xml:space="preserve"> gesetzt, und für jede Sprache eine dedizierte Ressourcen-Datei pro Klasse mit den Überse</w:t>
      </w:r>
      <w:r>
        <w:t>t</w:t>
      </w:r>
      <w:r>
        <w:t>zungstexten erstellt werden.</w:t>
      </w:r>
    </w:p>
    <w:p w:rsidR="008E3531" w:rsidRPr="00F30216" w:rsidRDefault="007B079E" w:rsidP="00F30216">
      <w:pPr>
        <w:pStyle w:val="berschrift1"/>
      </w:pPr>
      <w:r>
        <w:lastRenderedPageBreak/>
        <w:fldChar w:fldCharType="end"/>
      </w:r>
      <w:r w:rsidR="008C4EAA">
        <w:rPr>
          <w:rFonts w:ascii="Arial" w:hAnsi="Arial"/>
        </w:rPr>
        <w:fldChar w:fldCharType="begin"/>
      </w:r>
      <w:r w:rsidR="008C4EAA" w:rsidRPr="00486927">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008C4EAA" w:rsidRPr="00486927">
        <w:instrText xml:space="preserve">\\.\\Chapters\\Funktionen.docx" </w:instrText>
      </w:r>
      <w:r w:rsidR="008C4EAA">
        <w:rPr>
          <w:rFonts w:ascii="Arial" w:hAnsi="Arial"/>
        </w:rPr>
        <w:fldChar w:fldCharType="separate"/>
      </w:r>
      <w:bookmarkStart w:id="58" w:name="_Toc367643983"/>
      <w:r w:rsidR="008E3531" w:rsidRPr="00F30216">
        <w:t>Funktionen</w:t>
      </w:r>
      <w:bookmarkEnd w:id="58"/>
    </w:p>
    <w:p w:rsidR="008E3531" w:rsidRDefault="008E3531" w:rsidP="004A1EB9">
      <w:r>
        <w:t>Die grafische Oberfläche des Add-Ins besteht aus einem Menüband mit einem Reiter („Component-Based Authoring“). Der Reiter setzt sich aus den sechs folgenden Funkt</w:t>
      </w:r>
      <w:r>
        <w:t>i</w:t>
      </w:r>
      <w:r>
        <w:t>onsgruppen zusammen:</w:t>
      </w:r>
    </w:p>
    <w:p w:rsidR="008E3531" w:rsidRDefault="008E3531" w:rsidP="008E3531">
      <w:pPr>
        <w:pStyle w:val="Listenabsatz"/>
        <w:numPr>
          <w:ilvl w:val="0"/>
          <w:numId w:val="4"/>
        </w:numPr>
      </w:pPr>
      <w:r>
        <w:t xml:space="preserve">„References“: Funktionen, die das Arbeiten mit Inhalten aus anderen Dokumenten, z. B. ein „Microsoft Word“-Dokument oder eine Bilddatei im Grafikformat </w:t>
      </w:r>
      <w:r w:rsidRPr="002A743A">
        <w:rPr>
          <w:i/>
        </w:rPr>
        <w:t>Portable Network Graphics</w:t>
      </w:r>
      <w:r>
        <w:t xml:space="preserve"> (PNG), innerhalb des aktuellen Dokuments erlauben. Siehe Kapitel 5.4 für detaillierte Informationen.</w:t>
      </w:r>
    </w:p>
    <w:p w:rsidR="008E3531" w:rsidRDefault="008E3531" w:rsidP="008E3531">
      <w:pPr>
        <w:pStyle w:val="Listenabsatz"/>
        <w:numPr>
          <w:ilvl w:val="0"/>
          <w:numId w:val="4"/>
        </w:numPr>
      </w:pPr>
      <w:r>
        <w:t>„Fields“: Funktionen die das Arbeiten mit Feldern erleichtern. Siehe Kapitel 5.5 für d</w:t>
      </w:r>
      <w:r>
        <w:t>e</w:t>
      </w:r>
      <w:r>
        <w:t>taillierte Informationen.</w:t>
      </w:r>
    </w:p>
    <w:p w:rsidR="008E3531" w:rsidRDefault="008E3531" w:rsidP="008E3531">
      <w:pPr>
        <w:pStyle w:val="Listenabsatz"/>
        <w:numPr>
          <w:ilvl w:val="0"/>
          <w:numId w:val="4"/>
        </w:numPr>
      </w:pPr>
      <w:r>
        <w:t>„Document Properties“: Funktionen die das Arbeiten mit Dokumenteigenschaften e</w:t>
      </w:r>
      <w:r>
        <w:t>r</w:t>
      </w:r>
      <w:r>
        <w:t>leichtern. Siehe Kapitel 5.6 für detaillierte Informationen.</w:t>
      </w:r>
    </w:p>
    <w:p w:rsidR="008E3531" w:rsidRDefault="008E3531" w:rsidP="008E3531">
      <w:pPr>
        <w:pStyle w:val="Listenabsatz"/>
        <w:numPr>
          <w:ilvl w:val="0"/>
          <w:numId w:val="4"/>
        </w:numPr>
      </w:pPr>
      <w:r>
        <w:t>„Tools“: Bietet Zugriff auf die in "Microsoft Word" eingebaute Funktion „Vergle</w:t>
      </w:r>
      <w:r>
        <w:t>i</w:t>
      </w:r>
      <w:r>
        <w:t>chen“. Des Weiteren wird das Verknüpfen des aktuellen Dokuments mit XML-Daten ermöglicht. Siehe Kapitel 5.7 für detaillierte Informationen.</w:t>
      </w:r>
    </w:p>
    <w:p w:rsidR="008E3531" w:rsidRDefault="008E3531" w:rsidP="008E3531">
      <w:pPr>
        <w:pStyle w:val="Listenabsatz"/>
        <w:numPr>
          <w:ilvl w:val="0"/>
          <w:numId w:val="4"/>
        </w:numPr>
      </w:pPr>
      <w:r>
        <w:t>„View“: Funktionen, die die Darstellung der Inhalte im aktuellen Dokument ändern. Siehe Kapitel 5.5.4 für detaillierte Informationen.</w:t>
      </w:r>
    </w:p>
    <w:p w:rsidR="008E3531" w:rsidRDefault="008E3531" w:rsidP="008E3531">
      <w:pPr>
        <w:pStyle w:val="Listenabsatz"/>
        <w:numPr>
          <w:ilvl w:val="0"/>
          <w:numId w:val="4"/>
        </w:numPr>
      </w:pPr>
      <w:r>
        <w:t>„Miscellaneous“: Ermöglicht das Anzeigen von Meldungen des Add-Ins, die Konfig</w:t>
      </w:r>
      <w:r>
        <w:t>u</w:t>
      </w:r>
      <w:r>
        <w:t>ration des Add-Ins, sowie weiterer Informationen über das Add-In.</w:t>
      </w:r>
      <w:r w:rsidRPr="007F5D66">
        <w:t xml:space="preserve"> </w:t>
      </w:r>
      <w:r>
        <w:t>Siehe Kapitel 5.2 für detaillierte Informationen.</w:t>
      </w:r>
    </w:p>
    <w:p w:rsidR="008E3531" w:rsidRDefault="008E3531" w:rsidP="004A1EB9">
      <w:r>
        <w:t>Die Bedienelemente innerhalb der Gruppen werden, abhängig vom derzeitigen Kontext, aktiviert bzw. deaktiviert.</w:t>
      </w:r>
    </w:p>
    <w:p w:rsidR="008E3531" w:rsidRDefault="008E3531" w:rsidP="004A1EB9">
      <w:r w:rsidRPr="008062A9">
        <w:rPr>
          <w:i/>
        </w:rPr>
        <w:t>Beispiel</w:t>
      </w:r>
      <w:r>
        <w:t xml:space="preserve">: Ist kein Dokument in der Applikation „Microsoft Word“ geöffnet, so wird der Reiter „Component-Based Authoring“ wie in </w:t>
      </w:r>
      <w:r>
        <w:fldChar w:fldCharType="begin"/>
      </w:r>
      <w:r>
        <w:instrText xml:space="preserve"> REF _Ref364685595 \h </w:instrText>
      </w:r>
      <w:r>
        <w:fldChar w:fldCharType="separate"/>
      </w:r>
      <w:r w:rsidR="00D63D29">
        <w:t xml:space="preserve">Abbildung </w:t>
      </w:r>
      <w:r w:rsidR="00D63D29">
        <w:rPr>
          <w:noProof/>
        </w:rPr>
        <w:t>7</w:t>
      </w:r>
      <w:r>
        <w:fldChar w:fldCharType="end"/>
      </w:r>
      <w:r>
        <w:t xml:space="preserve"> dargestellt angezeigt. Zu erke</w:t>
      </w:r>
      <w:r>
        <w:t>n</w:t>
      </w:r>
      <w:r>
        <w:t>nen ist, dass fast alle Bedienelemente deaktiviert sind (mit Ausnahme derer, die kein aktives Dokument benötigen).</w:t>
      </w:r>
    </w:p>
    <w:p w:rsidR="008E3531" w:rsidRDefault="008E3531" w:rsidP="004A1EB9">
      <w:pPr>
        <w:keepNext/>
        <w:jc w:val="center"/>
      </w:pPr>
      <w:r>
        <w:rPr>
          <w:noProof/>
          <w:lang w:eastAsia="de-DE"/>
        </w:rPr>
        <w:fldChar w:fldCharType="begin"/>
      </w:r>
      <w:r>
        <w:rPr>
          <w:noProof/>
          <w:lang w:eastAsia="de-DE"/>
        </w:rPr>
        <w:instrText xml:space="preserve"> </w:instrText>
      </w:r>
      <w:r>
        <w:instrText>INCLUDEPICTURE "</w:instrText>
      </w:r>
      <w:fldSimple w:instr=" DOCPROPERTY _LastDirectoryPath ">
        <w:r>
          <w:instrText>D:\\Users\\Florian\\Dropbox\\component-based-authoring-add-in-for-microsoft-word-docs\\de</w:instrText>
        </w:r>
      </w:fldSimple>
      <w:r>
        <w:instrText xml:space="preserve">\\.\\Graphics\\Ribbon-002.png" </w:instrText>
      </w:r>
      <w:r>
        <w:fldChar w:fldCharType="begin"/>
      </w:r>
      <w:r>
        <w:instrText xml:space="preserve"> 2013-08-13 12:52:18Z </w:instrText>
      </w:r>
      <w:r>
        <w:fldChar w:fldCharType="end"/>
      </w:r>
      <w:r>
        <w:instrText>\d \* MERGEFORMAT</w:instrText>
      </w:r>
      <w:r>
        <w:rPr>
          <w:noProof/>
          <w:lang w:eastAsia="de-DE"/>
        </w:rPr>
        <w:instrText xml:space="preserve"> </w:instrText>
      </w:r>
      <w:r>
        <w:rPr>
          <w:noProof/>
          <w:lang w:eastAsia="de-DE"/>
        </w:rPr>
        <w:fldChar w:fldCharType="separate"/>
      </w:r>
      <w:r>
        <w:pict>
          <v:shape id="_x0000_i2534" type="#_x0000_t75" style="width:439.5pt;height:43.5pt">
            <v:imagedata r:id="rId28"/>
          </v:shape>
        </w:pict>
      </w:r>
      <w:r>
        <w:rPr>
          <w:noProof/>
          <w:lang w:eastAsia="de-DE"/>
        </w:rPr>
        <w:fldChar w:fldCharType="end"/>
      </w:r>
    </w:p>
    <w:p w:rsidR="008E3531" w:rsidRDefault="008E3531" w:rsidP="004A1EB9">
      <w:pPr>
        <w:pStyle w:val="Beschriftung"/>
      </w:pPr>
      <w:bookmarkStart w:id="59" w:name="_Ref364685595"/>
      <w:bookmarkStart w:id="60" w:name="_Toc367644032"/>
      <w:r>
        <w:t xml:space="preserve">Abbildung </w:t>
      </w:r>
      <w:fldSimple w:instr=" SEQ Abbildung \r 7 \* ARABIC ">
        <w:r w:rsidR="00D63D29">
          <w:rPr>
            <w:noProof/>
          </w:rPr>
          <w:t>7</w:t>
        </w:r>
      </w:fldSimple>
      <w:bookmarkEnd w:id="59"/>
      <w:r>
        <w:t>: Screenshot des Menübands in „Microsoft Word 2010“ ohne geöffnete Dokumente</w:t>
      </w:r>
      <w:bookmarkEnd w:id="60"/>
    </w:p>
    <w:p w:rsidR="008E3531" w:rsidRDefault="008E3531" w:rsidP="004A1EB9">
      <w:r>
        <w:t>In den folgenden Unterkapiteln werden die Funktionen innerhalb der einzelnen Gruppen detailliert beschrieben.</w:t>
      </w:r>
    </w:p>
    <w:p w:rsidR="00013FC9" w:rsidRDefault="008C4EAA" w:rsidP="00013FC9">
      <w:pPr>
        <w:rPr>
          <w:rFonts w:ascii="Arial" w:eastAsiaTheme="majorEastAsia" w:hAnsi="Arial" w:cstheme="majorBidi"/>
          <w:b/>
          <w:bCs/>
          <w:szCs w:val="26"/>
        </w:rPr>
      </w:pPr>
      <w:r>
        <w:fldChar w:fldCharType="end"/>
      </w:r>
      <w:r w:rsidR="00013FC9">
        <w:br w:type="page"/>
      </w:r>
    </w:p>
    <w:p w:rsidR="008E3531" w:rsidRDefault="00CE7386" w:rsidP="0054481D">
      <w:pPr>
        <w:pStyle w:val="berschrift2"/>
      </w:pPr>
      <w:r>
        <w:rPr>
          <w:rFonts w:ascii="Arial" w:hAnsi="Arial"/>
        </w:rPr>
        <w:lastRenderedPageBreak/>
        <w:fldChar w:fldCharType="begin"/>
      </w:r>
      <w:r>
        <w:instrText xml:space="preserve"> </w:instrText>
      </w:r>
      <w:r w:rsidRPr="00486927">
        <w:instrText>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486927">
        <w:instrText>\\.\\Chapters\\</w:instrText>
      </w:r>
      <w:r>
        <w:instrText>Automatisierungen</w:instrText>
      </w:r>
      <w:r w:rsidRPr="00486927">
        <w:instrText>.docx"</w:instrText>
      </w:r>
      <w:r>
        <w:instrText xml:space="preserve"> </w:instrText>
      </w:r>
      <w:r>
        <w:rPr>
          <w:rFonts w:ascii="Arial" w:hAnsi="Arial"/>
        </w:rPr>
        <w:fldChar w:fldCharType="separate"/>
      </w:r>
      <w:bookmarkStart w:id="61" w:name="_Toc367640925"/>
      <w:bookmarkStart w:id="62" w:name="_Toc367643984"/>
      <w:r w:rsidR="008E3531">
        <w:t>Automatisierungen</w:t>
      </w:r>
      <w:bookmarkEnd w:id="61"/>
      <w:bookmarkEnd w:id="62"/>
    </w:p>
    <w:p w:rsidR="008E3531" w:rsidRDefault="008E3531" w:rsidP="0054481D">
      <w:r>
        <w:t xml:space="preserve">Das Add-In führt standardmäßig automatisch die, in </w:t>
      </w:r>
      <w:r>
        <w:fldChar w:fldCharType="begin"/>
      </w:r>
      <w:r>
        <w:instrText xml:space="preserve"> REF _Ref364699155 \h </w:instrText>
      </w:r>
      <w:r>
        <w:fldChar w:fldCharType="separate"/>
      </w:r>
      <w:r w:rsidR="00D63D29" w:rsidRPr="00272AF3">
        <w:t xml:space="preserve">Tabelle </w:t>
      </w:r>
      <w:r w:rsidR="00D63D29">
        <w:rPr>
          <w:noProof/>
        </w:rPr>
        <w:t>3</w:t>
      </w:r>
      <w:r>
        <w:fldChar w:fldCharType="end"/>
      </w:r>
      <w:r>
        <w:t xml:space="preserve"> beschriebenen spezifischen Aktionen bei den angegebenen Aktionen mit einem „Microsoft Word“-Dokument aus.</w:t>
      </w:r>
    </w:p>
    <w:p w:rsidR="008E3531" w:rsidRPr="00272AF3" w:rsidRDefault="008E3531" w:rsidP="00272AF3">
      <w:pPr>
        <w:pStyle w:val="Beschriftung"/>
      </w:pPr>
      <w:bookmarkStart w:id="63" w:name="_Ref364699155"/>
      <w:bookmarkStart w:id="64" w:name="_Toc365385647"/>
      <w:bookmarkStart w:id="65" w:name="_Toc367644020"/>
      <w:r w:rsidRPr="00272AF3">
        <w:t xml:space="preserve">Tabelle </w:t>
      </w:r>
      <w:r w:rsidRPr="00272AF3">
        <w:fldChar w:fldCharType="begin"/>
      </w:r>
      <w:r w:rsidRPr="00272AF3">
        <w:instrText xml:space="preserve"> SEQ Tabelle</w:instrText>
      </w:r>
      <w:r>
        <w:instrText xml:space="preserve"> \r 3</w:instrText>
      </w:r>
      <w:r w:rsidRPr="00272AF3">
        <w:instrText xml:space="preserve"> \* ARABIC </w:instrText>
      </w:r>
      <w:r w:rsidRPr="00272AF3">
        <w:fldChar w:fldCharType="separate"/>
      </w:r>
      <w:r w:rsidR="00D63D29">
        <w:rPr>
          <w:noProof/>
        </w:rPr>
        <w:t>3</w:t>
      </w:r>
      <w:r w:rsidRPr="00272AF3">
        <w:fldChar w:fldCharType="end"/>
      </w:r>
      <w:bookmarkEnd w:id="63"/>
      <w:r>
        <w:t>:</w:t>
      </w:r>
      <w:r>
        <w:tab/>
      </w:r>
      <w:r w:rsidRPr="00272AF3">
        <w:t>Aktionen sowie deren Ausführungszeitpunkte, die vom Add-In automatisch durchgeführt we</w:t>
      </w:r>
      <w:r w:rsidRPr="00272AF3">
        <w:t>r</w:t>
      </w:r>
      <w:r w:rsidRPr="00272AF3">
        <w:t>den</w:t>
      </w:r>
      <w:bookmarkEnd w:id="64"/>
      <w:bookmarkEnd w:id="65"/>
    </w:p>
    <w:tbl>
      <w:tblPr>
        <w:tblStyle w:val="Tabellenraster"/>
        <w:tblW w:w="5000" w:type="pct"/>
        <w:tblLook w:val="04A0" w:firstRow="1" w:lastRow="0" w:firstColumn="1" w:lastColumn="0" w:noHBand="0" w:noVBand="1"/>
      </w:tblPr>
      <w:tblGrid>
        <w:gridCol w:w="6601"/>
        <w:gridCol w:w="2402"/>
      </w:tblGrid>
      <w:tr w:rsidR="008E3531" w:rsidTr="00B56728">
        <w:tc>
          <w:tcPr>
            <w:tcW w:w="6771" w:type="dxa"/>
          </w:tcPr>
          <w:p w:rsidR="008E3531" w:rsidRPr="000250DB" w:rsidRDefault="008E3531" w:rsidP="00B56728">
            <w:pPr>
              <w:rPr>
                <w:b/>
              </w:rPr>
            </w:pPr>
            <w:r>
              <w:rPr>
                <w:b/>
              </w:rPr>
              <w:t>Spezifische Aktion</w:t>
            </w:r>
          </w:p>
        </w:tc>
        <w:tc>
          <w:tcPr>
            <w:tcW w:w="2443" w:type="dxa"/>
          </w:tcPr>
          <w:p w:rsidR="008E3531" w:rsidRPr="000250DB" w:rsidRDefault="008E3531" w:rsidP="00B56728">
            <w:pPr>
              <w:rPr>
                <w:b/>
              </w:rPr>
            </w:pPr>
            <w:r>
              <w:rPr>
                <w:b/>
              </w:rPr>
              <w:t>Dokument-Aktion</w:t>
            </w:r>
          </w:p>
        </w:tc>
      </w:tr>
      <w:tr w:rsidR="008E3531" w:rsidTr="00B56728">
        <w:tc>
          <w:tcPr>
            <w:tcW w:w="6771" w:type="dxa"/>
          </w:tcPr>
          <w:p w:rsidR="008E3531" w:rsidRDefault="008E3531" w:rsidP="008E3531">
            <w:pPr>
              <w:pStyle w:val="Listenabsatz"/>
              <w:numPr>
                <w:ilvl w:val="0"/>
                <w:numId w:val="24"/>
              </w:numPr>
            </w:pPr>
            <w:bookmarkStart w:id="66" w:name="_Ref364698504"/>
            <w:r>
              <w:t>Schreiben einer benutzerdefinierten Dokumenteigenschaft, die den absoluten Verzeichnispfad des Zieldokuments enthält</w:t>
            </w:r>
            <w:bookmarkEnd w:id="66"/>
          </w:p>
        </w:tc>
        <w:tc>
          <w:tcPr>
            <w:tcW w:w="2443" w:type="dxa"/>
          </w:tcPr>
          <w:p w:rsidR="008E3531" w:rsidRDefault="008E3531" w:rsidP="00B56728">
            <w:r>
              <w:t>Öffnen und Speichern</w:t>
            </w:r>
          </w:p>
        </w:tc>
      </w:tr>
      <w:tr w:rsidR="008E3531" w:rsidTr="00B56728">
        <w:tc>
          <w:tcPr>
            <w:tcW w:w="6771" w:type="dxa"/>
          </w:tcPr>
          <w:p w:rsidR="008E3531" w:rsidRDefault="008E3531" w:rsidP="008E3531">
            <w:pPr>
              <w:pStyle w:val="Listenabsatz"/>
              <w:numPr>
                <w:ilvl w:val="0"/>
                <w:numId w:val="24"/>
              </w:numPr>
            </w:pPr>
            <w:bookmarkStart w:id="67" w:name="_Ref364698506"/>
            <w:r>
              <w:t>Aktualisieren der Verknüpfung zur Dokumentvorlage (Date</w:t>
            </w:r>
            <w:r>
              <w:t>i</w:t>
            </w:r>
            <w:r>
              <w:t>endung: .dotm oder .dotx) des Zieldokuments.</w:t>
            </w:r>
            <w:bookmarkEnd w:id="67"/>
          </w:p>
        </w:tc>
        <w:tc>
          <w:tcPr>
            <w:tcW w:w="2443" w:type="dxa"/>
          </w:tcPr>
          <w:p w:rsidR="008E3531" w:rsidRDefault="008E3531" w:rsidP="00B56728">
            <w:r>
              <w:t>Öffnen</w:t>
            </w:r>
          </w:p>
        </w:tc>
      </w:tr>
      <w:tr w:rsidR="008E3531" w:rsidTr="00B56728">
        <w:tc>
          <w:tcPr>
            <w:tcW w:w="6771" w:type="dxa"/>
          </w:tcPr>
          <w:p w:rsidR="008E3531" w:rsidRDefault="008E3531" w:rsidP="008E3531">
            <w:pPr>
              <w:pStyle w:val="Listenabsatz"/>
              <w:numPr>
                <w:ilvl w:val="0"/>
                <w:numId w:val="24"/>
              </w:numPr>
            </w:pPr>
            <w:bookmarkStart w:id="68" w:name="_Ref364699152"/>
            <w:r>
              <w:t>Aktualisieren (Überschreiben) der Formatvorlagen im Zield</w:t>
            </w:r>
            <w:r>
              <w:t>o</w:t>
            </w:r>
            <w:r>
              <w:t>kument mit den Formatvorlagen aus der verknüpften Dokumentvorlage</w:t>
            </w:r>
            <w:bookmarkEnd w:id="68"/>
          </w:p>
        </w:tc>
        <w:tc>
          <w:tcPr>
            <w:tcW w:w="2443" w:type="dxa"/>
          </w:tcPr>
          <w:p w:rsidR="008E3531" w:rsidRDefault="008E3531" w:rsidP="00B56728">
            <w:r>
              <w:t>Öffnen</w:t>
            </w:r>
          </w:p>
        </w:tc>
      </w:tr>
      <w:tr w:rsidR="008E3531" w:rsidTr="00B56728">
        <w:tc>
          <w:tcPr>
            <w:tcW w:w="6771" w:type="dxa"/>
          </w:tcPr>
          <w:p w:rsidR="008E3531" w:rsidRDefault="008E3531" w:rsidP="008E3531">
            <w:pPr>
              <w:pStyle w:val="Listenabsatz"/>
              <w:numPr>
                <w:ilvl w:val="0"/>
                <w:numId w:val="24"/>
              </w:numPr>
            </w:pPr>
            <w:bookmarkStart w:id="69" w:name="_Ref364698505"/>
            <w:r>
              <w:t>Aktualisieren aller (entsperrten) Felder in allen Abschnitten des Zieldokuments.</w:t>
            </w:r>
            <w:bookmarkEnd w:id="69"/>
          </w:p>
        </w:tc>
        <w:tc>
          <w:tcPr>
            <w:tcW w:w="2443" w:type="dxa"/>
          </w:tcPr>
          <w:p w:rsidR="008E3531" w:rsidRDefault="008E3531" w:rsidP="00B56728">
            <w:r>
              <w:t>Öffnen</w:t>
            </w:r>
          </w:p>
        </w:tc>
      </w:tr>
      <w:tr w:rsidR="008E3531" w:rsidTr="00B56728">
        <w:tc>
          <w:tcPr>
            <w:tcW w:w="6771" w:type="dxa"/>
          </w:tcPr>
          <w:p w:rsidR="008E3531" w:rsidRDefault="008E3531" w:rsidP="008E3531">
            <w:pPr>
              <w:pStyle w:val="Listenabsatz"/>
              <w:numPr>
                <w:ilvl w:val="0"/>
                <w:numId w:val="24"/>
              </w:numPr>
            </w:pPr>
            <w:bookmarkStart w:id="70" w:name="_Ref364699154"/>
            <w:r>
              <w:t>Synchronisieren von XML-Dateien in einem Unterverzeichnis des Zieldokuments mit benutzerdefinierten XML-Abschnitten im Zieldokument</w:t>
            </w:r>
            <w:bookmarkEnd w:id="70"/>
          </w:p>
        </w:tc>
        <w:tc>
          <w:tcPr>
            <w:tcW w:w="2443" w:type="dxa"/>
          </w:tcPr>
          <w:p w:rsidR="008E3531" w:rsidRDefault="008E3531" w:rsidP="00B56728">
            <w:r>
              <w:t>Öffnen</w:t>
            </w:r>
          </w:p>
        </w:tc>
      </w:tr>
    </w:tbl>
    <w:p w:rsidR="008E3531" w:rsidRDefault="008E3531" w:rsidP="0054481D">
      <w:r>
        <w:t>Alle spezifischen Aktionen (mit Ausnahme des Überschreibens der Formatvorlagen im Zieldokument) sind unaufdringlich, da sie entweder nur dann durchgeführt werden, wenn eine bestimmte Vorbedingung erfüllt wird oder sie zum Umgehen bekannter „Microsoft Word“ Fehler dienen.</w:t>
      </w:r>
    </w:p>
    <w:p w:rsidR="008E3531" w:rsidRDefault="008E3531" w:rsidP="008E3531">
      <w:pPr>
        <w:pStyle w:val="Listenabsatz"/>
        <w:numPr>
          <w:ilvl w:val="0"/>
          <w:numId w:val="26"/>
        </w:numPr>
      </w:pPr>
      <w:r>
        <w:t xml:space="preserve">Die Aktionen </w:t>
      </w:r>
      <w:r>
        <w:fldChar w:fldCharType="begin"/>
      </w:r>
      <w:r>
        <w:instrText xml:space="preserve"> REF _Ref364698504 \r \h </w:instrText>
      </w:r>
      <w:r>
        <w:fldChar w:fldCharType="separate"/>
      </w:r>
      <w:r w:rsidR="00D63D29">
        <w:t>1</w:t>
      </w:r>
      <w:r>
        <w:fldChar w:fldCharType="end"/>
      </w:r>
      <w:r>
        <w:t xml:space="preserve"> und </w:t>
      </w:r>
      <w:r>
        <w:fldChar w:fldCharType="begin"/>
      </w:r>
      <w:r>
        <w:instrText xml:space="preserve"> REF _Ref364698505 \r \h </w:instrText>
      </w:r>
      <w:r>
        <w:fldChar w:fldCharType="separate"/>
      </w:r>
      <w:r w:rsidR="00D63D29">
        <w:t>4</w:t>
      </w:r>
      <w:r>
        <w:fldChar w:fldCharType="end"/>
      </w:r>
      <w:r>
        <w:t xml:space="preserve"> werden für das, in Kapitel 5.4 beschriebene Arbeiten mit Ref</w:t>
      </w:r>
      <w:r>
        <w:t>e</w:t>
      </w:r>
      <w:r>
        <w:t>renzen benötigt.</w:t>
      </w:r>
    </w:p>
    <w:p w:rsidR="008E3531" w:rsidRDefault="008E3531" w:rsidP="008E3531">
      <w:pPr>
        <w:pStyle w:val="Listenabsatz"/>
        <w:numPr>
          <w:ilvl w:val="0"/>
          <w:numId w:val="26"/>
        </w:numPr>
      </w:pPr>
      <w:r>
        <w:t xml:space="preserve">Aktion </w:t>
      </w:r>
      <w:r>
        <w:fldChar w:fldCharType="begin"/>
      </w:r>
      <w:r>
        <w:instrText xml:space="preserve"> REF _Ref364698506 \r \h </w:instrText>
      </w:r>
      <w:r>
        <w:fldChar w:fldCharType="separate"/>
      </w:r>
      <w:r w:rsidR="00D63D29">
        <w:t>2</w:t>
      </w:r>
      <w:r>
        <w:fldChar w:fldCharType="end"/>
      </w:r>
      <w:r>
        <w:t xml:space="preserve"> kann dazu genutzt werden Dokumentvorlagen zusammen mit dem Dokument zu speichern (und nicht global im Benutzerverzeichnis). Siehe Kapitel 5.3 für weitere Informationen.</w:t>
      </w:r>
    </w:p>
    <w:p w:rsidR="008E3531" w:rsidRDefault="008E3531" w:rsidP="008E3531">
      <w:pPr>
        <w:pStyle w:val="Listenabsatz"/>
        <w:numPr>
          <w:ilvl w:val="0"/>
          <w:numId w:val="25"/>
        </w:numPr>
      </w:pPr>
      <w:r>
        <w:t xml:space="preserve">Aktion </w:t>
      </w:r>
      <w:r>
        <w:fldChar w:fldCharType="begin"/>
      </w:r>
      <w:r>
        <w:instrText xml:space="preserve"> REF _Ref364699152 \r \h </w:instrText>
      </w:r>
      <w:r>
        <w:fldChar w:fldCharType="separate"/>
      </w:r>
      <w:r w:rsidR="00D63D29">
        <w:t>3</w:t>
      </w:r>
      <w:r>
        <w:fldChar w:fldCharType="end"/>
      </w:r>
      <w:r>
        <w:t xml:space="preserve"> verhindert das Überschreiben von Formatvorlagen in einem „Word-Dokument“. Siehe Kapitel 5.3 für weitere Informationen.</w:t>
      </w:r>
    </w:p>
    <w:p w:rsidR="008E3531" w:rsidRPr="0054481D" w:rsidRDefault="008E3531" w:rsidP="008E3531">
      <w:pPr>
        <w:pStyle w:val="Listenabsatz"/>
        <w:numPr>
          <w:ilvl w:val="0"/>
          <w:numId w:val="25"/>
        </w:numPr>
      </w:pPr>
      <w:r>
        <w:t xml:space="preserve">Aktion </w:t>
      </w:r>
      <w:r>
        <w:fldChar w:fldCharType="begin"/>
      </w:r>
      <w:r>
        <w:instrText xml:space="preserve"> REF _Ref364699154 \r \h </w:instrText>
      </w:r>
      <w:r>
        <w:fldChar w:fldCharType="separate"/>
      </w:r>
      <w:r w:rsidR="00D63D29">
        <w:t>5</w:t>
      </w:r>
      <w:r>
        <w:fldChar w:fldCharType="end"/>
      </w:r>
      <w:r>
        <w:t xml:space="preserve"> kann dazu genutzt werden XML-Daten mit einem Dokument zu verknüpfen. Siehe Kapitel 5.7 für weitere Informationen.</w:t>
      </w:r>
    </w:p>
    <w:p w:rsidR="00013FC9" w:rsidRDefault="00CE7386" w:rsidP="00013FC9">
      <w:pPr>
        <w:rPr>
          <w:rFonts w:ascii="Arial" w:eastAsiaTheme="majorEastAsia" w:hAnsi="Arial" w:cstheme="majorBidi"/>
          <w:b/>
          <w:bCs/>
          <w:szCs w:val="26"/>
        </w:rPr>
      </w:pPr>
      <w:r>
        <w:fldChar w:fldCharType="end"/>
      </w:r>
      <w:r w:rsidR="00013FC9">
        <w:br w:type="page"/>
      </w:r>
    </w:p>
    <w:p w:rsidR="008E3531" w:rsidRDefault="00CE7386" w:rsidP="00055C84">
      <w:pPr>
        <w:pStyle w:val="berschrift2"/>
      </w:pPr>
      <w:r>
        <w:lastRenderedPageBreak/>
        <w:fldChar w:fldCharType="begin"/>
      </w:r>
      <w:r>
        <w:instrText xml:space="preserve"> </w:instrText>
      </w:r>
      <w:r w:rsidRPr="00486927">
        <w:instrText>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486927">
        <w:instrText>\\.\\Chapters\\</w:instrText>
      </w:r>
      <w:r>
        <w:instrText>Diverses</w:instrText>
      </w:r>
      <w:r w:rsidRPr="00486927">
        <w:instrText>.docx"</w:instrText>
      </w:r>
      <w:r w:rsidR="00352D4E">
        <w:instrText xml:space="preserve"> </w:instrText>
      </w:r>
      <w:r>
        <w:fldChar w:fldCharType="separate"/>
      </w:r>
      <w:bookmarkStart w:id="71" w:name="_Ref364412065"/>
      <w:bookmarkStart w:id="72" w:name="_Toc364682568"/>
      <w:bookmarkStart w:id="73" w:name="_Toc364684859"/>
      <w:bookmarkStart w:id="74" w:name="_Toc367643985"/>
      <w:r w:rsidR="008E3531">
        <w:t>Diverses</w:t>
      </w:r>
      <w:bookmarkEnd w:id="71"/>
      <w:bookmarkEnd w:id="72"/>
      <w:bookmarkEnd w:id="73"/>
      <w:bookmarkEnd w:id="74"/>
    </w:p>
    <w:p w:rsidR="008E3531" w:rsidRDefault="008E3531" w:rsidP="0074070C">
      <w:r>
        <w:t>Die Gruppe „Miscellaneous“ außen rechts im Reiter „Component-Based Authoring“ en</w:t>
      </w:r>
      <w:r>
        <w:t>t</w:t>
      </w:r>
      <w:r>
        <w:t>hält verschiedene Funktionen, die unabhängig vom aktuellen Kontext der Applikation „Microsoft Word“ verfügbar sind.</w:t>
      </w:r>
    </w:p>
    <w:p w:rsidR="008E3531" w:rsidRDefault="008E3531"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\\.\\Graphics\\Miscellaneous-001.png" \d \* MERGEFORMAT </w:instrText>
      </w:r>
      <w:r>
        <w:fldChar w:fldCharType="separate"/>
      </w:r>
      <w:r>
        <w:pict>
          <v:shape id="_x0000_i2542" type="#_x0000_t75" style="width:96.75pt;height:48pt">
            <v:imagedata r:id="rId29"/>
          </v:shape>
        </w:pict>
      </w:r>
      <w:r>
        <w:fldChar w:fldCharType="end"/>
      </w:r>
    </w:p>
    <w:p w:rsidR="008E3531" w:rsidRDefault="008E3531" w:rsidP="0074070C">
      <w:pPr>
        <w:pStyle w:val="Beschriftung"/>
      </w:pPr>
      <w:bookmarkStart w:id="75" w:name="_Toc364684907"/>
      <w:bookmarkStart w:id="76" w:name="_Toc367641518"/>
      <w:bookmarkStart w:id="77" w:name="_Toc367644033"/>
      <w:r>
        <w:t xml:space="preserve">Abbildung </w:t>
      </w:r>
      <w:fldSimple w:instr=" SEQ Abbildung \r 8 \* ARABIC ">
        <w:r w:rsidR="00D63D29">
          <w:rPr>
            <w:noProof/>
          </w:rPr>
          <w:t>8</w:t>
        </w:r>
      </w:fldSimple>
      <w:r>
        <w:t>:</w:t>
      </w:r>
      <w:r>
        <w:tab/>
        <w:t>Screenshot der Gruppe „Miscellaneous“</w:t>
      </w:r>
      <w:bookmarkEnd w:id="75"/>
      <w:bookmarkEnd w:id="76"/>
      <w:bookmarkEnd w:id="77"/>
    </w:p>
    <w:p w:rsidR="008E3531" w:rsidRDefault="008E3531" w:rsidP="0074070C">
      <w:r>
        <w:t>Die Gruppe „Miscellaneous“ besteht aus den folgenden vier Bedienelementen:</w:t>
      </w:r>
    </w:p>
    <w:p w:rsidR="008E3531" w:rsidRDefault="008E3531" w:rsidP="008E3531">
      <w:pPr>
        <w:pStyle w:val="Listenabsatz"/>
        <w:numPr>
          <w:ilvl w:val="0"/>
          <w:numId w:val="7"/>
        </w:numPr>
      </w:pPr>
      <w:r>
        <w:t>Toggle-Button „Messages“: Zeigt den Nachrichten-Dialog des Add-Ins an bzw. blendet ihn aus.</w:t>
      </w:r>
    </w:p>
    <w:p w:rsidR="008E3531" w:rsidRDefault="008E3531" w:rsidP="008E3531">
      <w:pPr>
        <w:pStyle w:val="Listenabsatz"/>
        <w:numPr>
          <w:ilvl w:val="1"/>
          <w:numId w:val="7"/>
        </w:numPr>
      </w:pPr>
      <w:r>
        <w:t>Ist der Button ausgewählt, so wird das Fenster angezeigt.</w:t>
      </w:r>
    </w:p>
    <w:p w:rsidR="008E3531" w:rsidRDefault="008E3531" w:rsidP="008E3531">
      <w:pPr>
        <w:pStyle w:val="Listenabsatz"/>
        <w:numPr>
          <w:ilvl w:val="1"/>
          <w:numId w:val="7"/>
        </w:numPr>
      </w:pPr>
      <w:r>
        <w:t>Ist der Button nicht ausgewählt, so wird Fenster nicht angezeigt.</w:t>
      </w:r>
    </w:p>
    <w:p w:rsidR="008E3531" w:rsidRDefault="008E3531" w:rsidP="008E3531">
      <w:pPr>
        <w:pStyle w:val="Listenabsatz"/>
        <w:numPr>
          <w:ilvl w:val="0"/>
          <w:numId w:val="7"/>
        </w:numPr>
      </w:pPr>
      <w:r>
        <w:t>Button „About“: Zeigt den Info-Dialog des Add-Ins an, der Informationen zum Add-In und zum Entwickler zur Verfügung stellt.</w:t>
      </w:r>
    </w:p>
    <w:p w:rsidR="008E3531" w:rsidRDefault="008E3531" w:rsidP="008E3531">
      <w:pPr>
        <w:pStyle w:val="Listenabsatz"/>
        <w:numPr>
          <w:ilvl w:val="0"/>
          <w:numId w:val="7"/>
        </w:numPr>
      </w:pPr>
      <w:r>
        <w:t>Button „Read Me“: Zeigt die sogenannte Readme-Datei des Add-Ins in einem Fenster an, die weitere Informationen zur Software enthält.</w:t>
      </w:r>
    </w:p>
    <w:p w:rsidR="008E3531" w:rsidRDefault="008E3531" w:rsidP="008E3531">
      <w:pPr>
        <w:pStyle w:val="Listenabsatz"/>
        <w:numPr>
          <w:ilvl w:val="0"/>
          <w:numId w:val="7"/>
        </w:numPr>
      </w:pPr>
      <w:r>
        <w:t>Button „Configuration“: Zeigt den Konfigurations-Dialog des Add-Ins an, mit dem sich globale Einstellungen des Add-Ins modifizieren lassen.</w:t>
      </w:r>
    </w:p>
    <w:p w:rsidR="008E3531" w:rsidRPr="000E4263" w:rsidRDefault="008E3531" w:rsidP="000E4263">
      <w:bookmarkStart w:id="78" w:name="_Ref364675173"/>
      <w:bookmarkStart w:id="79" w:name="_Toc364682569"/>
      <w:bookmarkStart w:id="80" w:name="_Toc364684860"/>
      <w:r w:rsidRPr="000E4263">
        <w:br w:type="page"/>
      </w:r>
    </w:p>
    <w:p w:rsidR="008E3531" w:rsidRDefault="008E3531" w:rsidP="00055C84">
      <w:pPr>
        <w:pStyle w:val="berschrift3"/>
      </w:pPr>
      <w:bookmarkStart w:id="81" w:name="_Toc367643986"/>
      <w:r>
        <w:lastRenderedPageBreak/>
        <w:t>Nachrichten-Dialog</w:t>
      </w:r>
      <w:bookmarkEnd w:id="78"/>
      <w:bookmarkEnd w:id="79"/>
      <w:bookmarkEnd w:id="80"/>
      <w:bookmarkEnd w:id="81"/>
    </w:p>
    <w:p w:rsidR="008E3531" w:rsidRPr="00623FB8" w:rsidRDefault="008E3531" w:rsidP="0074070C">
      <w:r>
        <w:t xml:space="preserve">Der Nachrichten-Dialog kann über den </w:t>
      </w:r>
      <w:r w:rsidRPr="00672705">
        <w:t>Toggle-Button „Messages“</w:t>
      </w:r>
      <w:r>
        <w:t xml:space="preserve"> der Gruppe </w:t>
      </w:r>
      <w:r>
        <w:br/>
        <w:t>„Miscellaneous“ im Reiter „Component-Based Authoring“ des Menübands ein- und au</w:t>
      </w:r>
      <w:r>
        <w:t>s</w:t>
      </w:r>
      <w:r>
        <w:t xml:space="preserve">geblendet werden. </w:t>
      </w:r>
      <w:r>
        <w:fldChar w:fldCharType="begin"/>
      </w:r>
      <w:r>
        <w:instrText xml:space="preserve"> REF _Ref364405290 \h </w:instrText>
      </w:r>
      <w:r>
        <w:fldChar w:fldCharType="separate"/>
      </w:r>
      <w:r w:rsidR="00D63D29">
        <w:t xml:space="preserve">Abbildung </w:t>
      </w:r>
      <w:r w:rsidR="00D63D29">
        <w:rPr>
          <w:noProof/>
        </w:rPr>
        <w:t>9</w:t>
      </w:r>
      <w:r>
        <w:fldChar w:fldCharType="end"/>
      </w:r>
      <w:r>
        <w:t xml:space="preserve"> stellt den Nachrichten-Dialog des Add-Ins nach dem Start von „Microsoft Word“ dar. Der Nachrichten-Dialog dient dazu Statusmeldungen des Add-Ins anzuzeigen. Ein separates Fenster gegenüber Message-Boxen hat den Vorteil, dass das Add-In unaufdringlich ist. Somit wird ein Benutzer, der die Funktionen des Add-Ins nicht benötigt nicht in seiner bisherigen Arbeitsweise eingeschränkt.</w:t>
      </w:r>
    </w:p>
    <w:p w:rsidR="008E3531" w:rsidRDefault="008E3531"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\\.\\Graphics\\Miscellaneous-002.png" \d \* MERGEFORMAT </w:instrText>
      </w:r>
      <w:r>
        <w:fldChar w:fldCharType="separate"/>
      </w:r>
      <w:r>
        <w:pict>
          <v:shape id="_x0000_i2543" type="#_x0000_t75" style="width:5in;height:270pt">
            <v:imagedata r:id="rId30"/>
          </v:shape>
        </w:pict>
      </w:r>
      <w:r>
        <w:fldChar w:fldCharType="end"/>
      </w:r>
    </w:p>
    <w:p w:rsidR="008E3531" w:rsidRDefault="008E3531" w:rsidP="0074070C">
      <w:pPr>
        <w:pStyle w:val="Beschriftung"/>
      </w:pPr>
      <w:bookmarkStart w:id="82" w:name="_Ref364405290"/>
      <w:bookmarkStart w:id="83" w:name="_Toc364684908"/>
      <w:bookmarkStart w:id="84" w:name="_Toc367641519"/>
      <w:bookmarkStart w:id="85" w:name="_Toc367644034"/>
      <w:r>
        <w:t xml:space="preserve">Abbildung </w:t>
      </w:r>
      <w:fldSimple w:instr=" SEQ Abbildung \* ARABIC ">
        <w:r w:rsidR="00D63D29">
          <w:rPr>
            <w:noProof/>
          </w:rPr>
          <w:t>9</w:t>
        </w:r>
      </w:fldSimple>
      <w:bookmarkEnd w:id="82"/>
      <w:r>
        <w:t>:</w:t>
      </w:r>
      <w:r>
        <w:tab/>
        <w:t>Screenshot des Dialogs „Messages“ nach dem Start von „Microsoft Word“</w:t>
      </w:r>
      <w:bookmarkEnd w:id="83"/>
      <w:bookmarkEnd w:id="84"/>
      <w:bookmarkEnd w:id="85"/>
    </w:p>
    <w:p w:rsidR="008E3531" w:rsidRDefault="008E3531" w:rsidP="0074070C">
      <w:r>
        <w:t>Die Größe des Dialogs kann verändert werden und die Position des Dialogs kann frei g</w:t>
      </w:r>
      <w:r>
        <w:t>e</w:t>
      </w:r>
      <w:r>
        <w:t>wählt werden, indem der Dialog verschoben wird. Das Arbeiten in „Microsoft Word“ ist auch mit geöffnetem Dialog möglich. Der Dialog formatiert den Text einer Nachricht in Abhängigkeit ihres Schweregrads (</w:t>
      </w:r>
      <w:proofErr w:type="gramStart"/>
      <w:r>
        <w:t xml:space="preserve">siehe </w:t>
      </w:r>
      <w:proofErr w:type="gramEnd"/>
      <w:r>
        <w:fldChar w:fldCharType="begin"/>
      </w:r>
      <w:r>
        <w:instrText xml:space="preserve"> REF _Ref364409058 \h </w:instrText>
      </w:r>
      <w:r>
        <w:fldChar w:fldCharType="separate"/>
      </w:r>
      <w:r w:rsidR="00D63D29">
        <w:t xml:space="preserve">Abbildung </w:t>
      </w:r>
      <w:r w:rsidR="00D63D29">
        <w:rPr>
          <w:noProof/>
        </w:rPr>
        <w:t>10</w:t>
      </w:r>
      <w:r>
        <w:fldChar w:fldCharType="end"/>
      </w:r>
      <w:r>
        <w:t>)</w:t>
      </w:r>
    </w:p>
    <w:p w:rsidR="008E3531" w:rsidRDefault="008E3531"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\\.\\Graphics\\Miscellaneous-007.png" \d \* MERGEFORMAT </w:instrText>
      </w:r>
      <w:r>
        <w:fldChar w:fldCharType="separate"/>
      </w:r>
      <w:r>
        <w:pict>
          <v:shape id="_x0000_i2544" type="#_x0000_t75" style="width:5in;height:152.25pt">
            <v:imagedata r:id="rId31"/>
          </v:shape>
        </w:pict>
      </w:r>
      <w:r>
        <w:fldChar w:fldCharType="end"/>
      </w:r>
    </w:p>
    <w:p w:rsidR="008E3531" w:rsidRDefault="008E3531" w:rsidP="0074070C">
      <w:pPr>
        <w:pStyle w:val="Beschriftung"/>
      </w:pPr>
      <w:bookmarkStart w:id="86" w:name="_Ref364409058"/>
      <w:bookmarkStart w:id="87" w:name="_Toc364684909"/>
      <w:bookmarkStart w:id="88" w:name="_Toc367641520"/>
      <w:bookmarkStart w:id="89" w:name="_Toc367644035"/>
      <w:r>
        <w:t xml:space="preserve">Abbildung </w:t>
      </w:r>
      <w:fldSimple w:instr=" SEQ Abbildung \* ARABIC ">
        <w:r w:rsidR="00D63D29">
          <w:rPr>
            <w:noProof/>
          </w:rPr>
          <w:t>10</w:t>
        </w:r>
      </w:fldSimple>
      <w:bookmarkEnd w:id="86"/>
      <w:r>
        <w:t>:</w:t>
      </w:r>
      <w:r>
        <w:tab/>
        <w:t>Screenshot des Dialogs „Messages“ mit Beispielen für die Schweregrade von Nachrichten</w:t>
      </w:r>
      <w:bookmarkEnd w:id="87"/>
      <w:bookmarkEnd w:id="88"/>
      <w:bookmarkEnd w:id="89"/>
    </w:p>
    <w:p w:rsidR="008E3531" w:rsidRPr="000E4263" w:rsidRDefault="008E3531" w:rsidP="000E4263">
      <w:bookmarkStart w:id="90" w:name="_Toc364682570"/>
      <w:bookmarkStart w:id="91" w:name="_Toc364684861"/>
      <w:r w:rsidRPr="000E4263">
        <w:br w:type="page"/>
      </w:r>
    </w:p>
    <w:p w:rsidR="008E3531" w:rsidRDefault="008E3531" w:rsidP="00055C84">
      <w:pPr>
        <w:pStyle w:val="berschrift3"/>
      </w:pPr>
      <w:bookmarkStart w:id="92" w:name="_Toc367643987"/>
      <w:r>
        <w:lastRenderedPageBreak/>
        <w:t>Info-Dialog</w:t>
      </w:r>
      <w:bookmarkEnd w:id="90"/>
      <w:bookmarkEnd w:id="91"/>
      <w:bookmarkEnd w:id="92"/>
    </w:p>
    <w:p w:rsidR="008E3531" w:rsidRDefault="008E3531" w:rsidP="0074070C">
      <w:r>
        <w:t xml:space="preserve">Der Info-Dialog kann über den </w:t>
      </w:r>
      <w:r w:rsidRPr="00672705">
        <w:t>Button „</w:t>
      </w:r>
      <w:r>
        <w:t>About</w:t>
      </w:r>
      <w:r w:rsidRPr="00672705">
        <w:t>“</w:t>
      </w:r>
      <w:r>
        <w:t xml:space="preserve"> der Gruppe „Miscellaneous“ im Reiter „Component-Based Authoring“ des Menübands geöffnet werden.</w:t>
      </w:r>
    </w:p>
    <w:p w:rsidR="008E3531" w:rsidRDefault="008E3531"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\\.\\Graphics\\Miscellaneous-003.png" \d \* MERGEFORMAT </w:instrText>
      </w:r>
      <w:r>
        <w:fldChar w:fldCharType="separate"/>
      </w:r>
      <w:r>
        <w:pict>
          <v:shape id="_x0000_i2545" type="#_x0000_t75" style="width:195.75pt;height:147pt">
            <v:imagedata r:id="rId32"/>
          </v:shape>
        </w:pict>
      </w:r>
      <w:r>
        <w:fldChar w:fldCharType="end"/>
      </w:r>
    </w:p>
    <w:p w:rsidR="008E3531" w:rsidRDefault="008E3531" w:rsidP="0074070C">
      <w:pPr>
        <w:pStyle w:val="Beschriftung"/>
      </w:pPr>
      <w:bookmarkStart w:id="93" w:name="_Toc364684910"/>
      <w:bookmarkStart w:id="94" w:name="_Toc367641521"/>
      <w:bookmarkStart w:id="95" w:name="_Toc367644036"/>
      <w:r>
        <w:t xml:space="preserve">Abbildung </w:t>
      </w:r>
      <w:fldSimple w:instr=" SEQ Abbildung \* ARABIC ">
        <w:r w:rsidR="00D63D29">
          <w:rPr>
            <w:noProof/>
          </w:rPr>
          <w:t>11</w:t>
        </w:r>
      </w:fldSimple>
      <w:r>
        <w:t>:</w:t>
      </w:r>
      <w:r>
        <w:tab/>
        <w:t>Screenshot des Dialogs „About“</w:t>
      </w:r>
      <w:bookmarkEnd w:id="93"/>
      <w:bookmarkEnd w:id="94"/>
      <w:bookmarkEnd w:id="95"/>
    </w:p>
    <w:p w:rsidR="008E3531" w:rsidRDefault="008E3531" w:rsidP="0074070C">
      <w:r>
        <w:t>Der Info-Dialog enthält folgende fünf Elemente:</w:t>
      </w:r>
    </w:p>
    <w:p w:rsidR="008E3531" w:rsidRDefault="008E3531" w:rsidP="008E3531">
      <w:pPr>
        <w:pStyle w:val="Listenabsatz"/>
        <w:numPr>
          <w:ilvl w:val="0"/>
          <w:numId w:val="23"/>
        </w:numPr>
      </w:pPr>
      <w:r>
        <w:t>Textfeld „Name“: Enthält den Namen des Add-Ins.</w:t>
      </w:r>
    </w:p>
    <w:p w:rsidR="008E3531" w:rsidRPr="008364D1" w:rsidRDefault="008E3531" w:rsidP="008E3531">
      <w:pPr>
        <w:pStyle w:val="Listenabsatz"/>
        <w:numPr>
          <w:ilvl w:val="0"/>
          <w:numId w:val="23"/>
        </w:numPr>
      </w:pPr>
      <w:r>
        <w:t>Textfeld „Version“: Enthält die Version des Add-Ins. Diese Angabe ist u. a. wichtig für das Berichten von Fehlern.</w:t>
      </w:r>
    </w:p>
    <w:p w:rsidR="008E3531" w:rsidRDefault="008E3531" w:rsidP="008E3531">
      <w:pPr>
        <w:pStyle w:val="Listenabsatz"/>
        <w:numPr>
          <w:ilvl w:val="0"/>
          <w:numId w:val="23"/>
        </w:numPr>
      </w:pPr>
      <w:r>
        <w:t>Textfeld „Author“: Der Name des Autors des Add-Ins.</w:t>
      </w:r>
    </w:p>
    <w:p w:rsidR="008E3531" w:rsidRDefault="008E3531" w:rsidP="008E3531">
      <w:pPr>
        <w:pStyle w:val="Listenabsatz"/>
        <w:numPr>
          <w:ilvl w:val="0"/>
          <w:numId w:val="23"/>
        </w:numPr>
      </w:pPr>
      <w:r>
        <w:t>Textfeld „Description“: Eine kurze Beschreibung des Add-Ins.</w:t>
      </w:r>
    </w:p>
    <w:p w:rsidR="008E3531" w:rsidRPr="008364D1" w:rsidRDefault="008E3531" w:rsidP="008E3531">
      <w:pPr>
        <w:pStyle w:val="Listenabsatz"/>
        <w:numPr>
          <w:ilvl w:val="0"/>
          <w:numId w:val="23"/>
        </w:numPr>
      </w:pPr>
      <w:r>
        <w:t>Picture-Box „Contribute“: Durch die Auswahl des Elements wird die Projektseite des Add-Ins auf der Hosting-Plattform „GitHub“ im Standard-Webbrowser geöffnet.</w:t>
      </w:r>
    </w:p>
    <w:p w:rsidR="008E3531" w:rsidRPr="000E4263" w:rsidRDefault="008E3531" w:rsidP="000E4263">
      <w:r w:rsidRPr="000E4263">
        <w:br w:type="page"/>
      </w:r>
    </w:p>
    <w:p w:rsidR="008E3531" w:rsidRDefault="008E3531" w:rsidP="00055C84">
      <w:pPr>
        <w:pStyle w:val="berschrift3"/>
      </w:pPr>
      <w:bookmarkStart w:id="96" w:name="_Toc364682571"/>
      <w:bookmarkStart w:id="97" w:name="_Toc364684862"/>
      <w:bookmarkStart w:id="98" w:name="_Toc367643988"/>
      <w:r>
        <w:lastRenderedPageBreak/>
        <w:t>README-Fenster</w:t>
      </w:r>
      <w:bookmarkEnd w:id="96"/>
      <w:bookmarkEnd w:id="97"/>
      <w:bookmarkEnd w:id="98"/>
    </w:p>
    <w:p w:rsidR="008E3531" w:rsidRDefault="008E3531" w:rsidP="0074070C">
      <w:r>
        <w:t xml:space="preserve">Das README-Fenster kann über den </w:t>
      </w:r>
      <w:r w:rsidRPr="00672705">
        <w:t>Button „</w:t>
      </w:r>
      <w:r>
        <w:t>Read Me</w:t>
      </w:r>
      <w:r w:rsidRPr="00672705">
        <w:t>“</w:t>
      </w:r>
      <w:r>
        <w:t xml:space="preserve"> der Gruppe „Miscellaneous“ im Reiter „Component-Based Authoring“ des Menübands geöffnet werden.</w:t>
      </w:r>
    </w:p>
    <w:p w:rsidR="008E3531" w:rsidRDefault="008E3531" w:rsidP="004F7A7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\\.\\Graphics\\Miscellaneous-004.png" \d \* MERGEFORMAT </w:instrText>
      </w:r>
      <w:r>
        <w:fldChar w:fldCharType="separate"/>
      </w:r>
      <w:r>
        <w:pict>
          <v:shape id="_x0000_i2546" type="#_x0000_t75" style="width:439.5pt;height:329.25pt">
            <v:imagedata r:id="rId33"/>
          </v:shape>
        </w:pict>
      </w:r>
      <w:r>
        <w:fldChar w:fldCharType="end"/>
      </w:r>
    </w:p>
    <w:p w:rsidR="008E3531" w:rsidRDefault="008E3531" w:rsidP="0074070C">
      <w:pPr>
        <w:pStyle w:val="Beschriftung"/>
      </w:pPr>
      <w:bookmarkStart w:id="99" w:name="_Toc364684911"/>
      <w:bookmarkStart w:id="100" w:name="_Toc367641522"/>
      <w:bookmarkStart w:id="101" w:name="_Toc367644037"/>
      <w:r>
        <w:t xml:space="preserve">Abbildung </w:t>
      </w:r>
      <w:fldSimple w:instr=" SEQ Abbildung \* ARABIC ">
        <w:r w:rsidR="00D63D29">
          <w:rPr>
            <w:noProof/>
          </w:rPr>
          <w:t>12</w:t>
        </w:r>
      </w:fldSimple>
      <w:r>
        <w:t>:</w:t>
      </w:r>
      <w:r>
        <w:tab/>
        <w:t>Screenshot des Fensters „README“</w:t>
      </w:r>
      <w:bookmarkEnd w:id="99"/>
      <w:bookmarkEnd w:id="100"/>
      <w:bookmarkEnd w:id="101"/>
    </w:p>
    <w:p w:rsidR="008E3531" w:rsidRPr="007141BE" w:rsidRDefault="008E3531" w:rsidP="0074070C">
      <w:r>
        <w:t xml:space="preserve">Das Fenster stellt die mittels der Auszeichnungssprache Markdown erstellte Liesmich-Datei </w:t>
      </w:r>
      <w:r w:rsidRPr="007141BE">
        <w:rPr>
          <w:rStyle w:val="NurTextZchn"/>
        </w:rPr>
        <w:t>README.MD</w:t>
      </w:r>
      <w:r>
        <w:t xml:space="preserve"> in einem Fenster an. Die Liesmich-Datei enthält weitere Informationen, die insbesondere für Entwickler interessant sind. Bei einem Mausklick auf einen der Links in dem Fenster öffnet sich die Webseite des Links im Standard-Webbrowser.</w:t>
      </w:r>
    </w:p>
    <w:p w:rsidR="008E3531" w:rsidRPr="000E4263" w:rsidRDefault="008E3531" w:rsidP="000E4263">
      <w:pPr>
        <w:pBdr>
          <w:top w:val="single" w:sz="18" w:space="1" w:color="auto"/>
          <w:left w:val="single" w:sz="18" w:space="4" w:color="auto"/>
          <w:bottom w:val="single" w:sz="18" w:space="1" w:color="auto"/>
          <w:right w:val="single" w:sz="18" w:space="4" w:color="auto"/>
        </w:pBdr>
        <w:rPr>
          <w:b/>
        </w:rPr>
      </w:pPr>
      <w:r w:rsidRPr="000E4263">
        <w:rPr>
          <w:b/>
        </w:rPr>
        <w:t>Ausblick</w:t>
      </w:r>
    </w:p>
    <w:p w:rsidR="008E3531" w:rsidRPr="000E4263" w:rsidRDefault="008E3531" w:rsidP="000E4263">
      <w:pPr>
        <w:pBdr>
          <w:top w:val="single" w:sz="18" w:space="1" w:color="auto"/>
          <w:left w:val="single" w:sz="18" w:space="4" w:color="auto"/>
          <w:bottom w:val="single" w:sz="18" w:space="1" w:color="auto"/>
          <w:right w:val="single" w:sz="18" w:space="4" w:color="auto"/>
        </w:pBdr>
        <w:rPr>
          <w:rFonts w:ascii="Symbol" w:hAnsi="Symbol"/>
        </w:rPr>
      </w:pPr>
      <w:r>
        <w:t xml:space="preserve">Die Datei </w:t>
      </w:r>
      <w:r w:rsidRPr="000E4263">
        <w:rPr>
          <w:rStyle w:val="NurTextZchn"/>
        </w:rPr>
        <w:t>README.MD</w:t>
      </w:r>
      <w:r>
        <w:t xml:space="preserve"> ist auch die Datei, die beim Aufruf der Projekt-Webseite auf der Hosting-Plattform GitHub</w:t>
      </w:r>
      <w:r>
        <w:rPr>
          <w:rStyle w:val="Funotenzeichen"/>
        </w:rPr>
        <w:footnoteReference w:id="3"/>
      </w:r>
      <w:r>
        <w:t xml:space="preserve"> angezeigt wird. Der Inhalt dieser Datei sollte immer auf dem aktuellen Stand gehalten werden. Zum derzeitigen Zeitpunkt ist die Datei noch recht m</w:t>
      </w:r>
      <w:r>
        <w:t>i</w:t>
      </w:r>
      <w:r>
        <w:t>nimalistisch und sollte in Zukunft mit Instruktionen (z. B. zur Installation) erweitert werden.</w:t>
      </w:r>
    </w:p>
    <w:p w:rsidR="008E3531" w:rsidRPr="005C357D" w:rsidRDefault="008E3531" w:rsidP="005C357D">
      <w:r w:rsidRPr="000E4263">
        <w:br w:type="page"/>
      </w:r>
    </w:p>
    <w:p w:rsidR="008E3531" w:rsidRDefault="008E3531" w:rsidP="00055C84">
      <w:pPr>
        <w:pStyle w:val="berschrift3"/>
      </w:pPr>
      <w:bookmarkStart w:id="102" w:name="_Ref364409833"/>
      <w:bookmarkStart w:id="103" w:name="_Toc364682572"/>
      <w:bookmarkStart w:id="104" w:name="_Toc364684863"/>
      <w:bookmarkStart w:id="105" w:name="_Toc367643989"/>
      <w:r>
        <w:lastRenderedPageBreak/>
        <w:t>Konfigurations-Dialog</w:t>
      </w:r>
      <w:bookmarkEnd w:id="102"/>
      <w:bookmarkEnd w:id="103"/>
      <w:bookmarkEnd w:id="104"/>
      <w:bookmarkEnd w:id="105"/>
    </w:p>
    <w:p w:rsidR="008E3531" w:rsidRPr="00C50405" w:rsidRDefault="008E3531" w:rsidP="00C50405">
      <w:r w:rsidRPr="00C50405">
        <w:t xml:space="preserve">Der </w:t>
      </w:r>
      <w:r>
        <w:t>Konfigurations</w:t>
      </w:r>
      <w:r w:rsidRPr="00C50405">
        <w:t>-Dialog kann über den Button „</w:t>
      </w:r>
      <w:r>
        <w:t>Configuration</w:t>
      </w:r>
      <w:r w:rsidRPr="00C50405">
        <w:t xml:space="preserve">“ der Gruppe </w:t>
      </w:r>
      <w:r>
        <w:br/>
      </w:r>
      <w:r w:rsidRPr="00C50405">
        <w:t>„Miscellaneous“ im Reiter „Component-Based Authoring“ des Menübands geöffnet we</w:t>
      </w:r>
      <w:r w:rsidRPr="00C50405">
        <w:t>r</w:t>
      </w:r>
      <w:r w:rsidRPr="00C50405">
        <w:t>den.</w:t>
      </w:r>
    </w:p>
    <w:p w:rsidR="008E3531" w:rsidRDefault="008E3531" w:rsidP="001F7B29">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\\.\\Graphics\\Miscellaneous-005.png" \d \* MERGEFORMAT </w:instrText>
      </w:r>
      <w:r>
        <w:fldChar w:fldCharType="separate"/>
      </w:r>
      <w:r>
        <w:pict>
          <v:shape id="_x0000_i2547" type="#_x0000_t75" style="width:180.75pt;height:135pt">
            <v:imagedata r:id="rId34"/>
          </v:shape>
        </w:pict>
      </w:r>
      <w:r>
        <w:fldChar w:fldCharType="end"/>
      </w:r>
    </w:p>
    <w:p w:rsidR="008E3531" w:rsidRDefault="008E3531" w:rsidP="00A071E8">
      <w:pPr>
        <w:pStyle w:val="Beschriftung"/>
      </w:pPr>
      <w:bookmarkStart w:id="106" w:name="_Toc364684912"/>
      <w:bookmarkStart w:id="107" w:name="_Toc367641523"/>
      <w:bookmarkStart w:id="108" w:name="_Toc367644038"/>
      <w:r>
        <w:t xml:space="preserve">Abbildung </w:t>
      </w:r>
      <w:fldSimple w:instr=" SEQ Abbildung \* ARABIC ">
        <w:r w:rsidR="00D63D29">
          <w:rPr>
            <w:noProof/>
          </w:rPr>
          <w:t>13</w:t>
        </w:r>
      </w:fldSimple>
      <w:r>
        <w:t>:</w:t>
      </w:r>
      <w:r>
        <w:tab/>
        <w:t>Screenshot des Reiters „Automatism“ im Dialog „Settings“</w:t>
      </w:r>
      <w:bookmarkEnd w:id="106"/>
      <w:bookmarkEnd w:id="107"/>
      <w:bookmarkEnd w:id="108"/>
    </w:p>
    <w:p w:rsidR="008E3531" w:rsidRDefault="008E3531" w:rsidP="00C50405">
      <w:r>
        <w:t>Der Konfigurations-Dialog enthält folgende zwei Reiter:</w:t>
      </w:r>
    </w:p>
    <w:p w:rsidR="008E3531" w:rsidRDefault="008E3531" w:rsidP="008E3531">
      <w:pPr>
        <w:pStyle w:val="Listenabsatz"/>
        <w:numPr>
          <w:ilvl w:val="0"/>
          <w:numId w:val="41"/>
        </w:numPr>
      </w:pPr>
      <w:r>
        <w:t>„Automatism“: Erlaubt das Aktivieren bzw. Deaktivieren der automatischen Funkti</w:t>
      </w:r>
      <w:r>
        <w:t>o</w:t>
      </w:r>
      <w:r>
        <w:t>nen des Add-Ins (siehe Kapitel 5.1).</w:t>
      </w:r>
    </w:p>
    <w:p w:rsidR="008E3531" w:rsidRDefault="008E3531" w:rsidP="008E3531">
      <w:pPr>
        <w:pStyle w:val="Listenabsatz"/>
        <w:numPr>
          <w:ilvl w:val="0"/>
          <w:numId w:val="41"/>
        </w:numPr>
      </w:pPr>
      <w:r>
        <w:t>„File Names“: Erlaubt das Ändern der Dateinamen, die für die Funktionen des Add-ins benötigt werden.</w:t>
      </w:r>
    </w:p>
    <w:p w:rsidR="008E3531" w:rsidRDefault="008E3531" w:rsidP="001F7B29">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\\.\\Graphics\\Miscellaneous-006.png" \d \* MERGEFORMAT </w:instrText>
      </w:r>
      <w:r>
        <w:fldChar w:fldCharType="separate"/>
      </w:r>
      <w:r>
        <w:pict>
          <v:shape id="_x0000_i2548" type="#_x0000_t75" style="width:180pt;height:135pt">
            <v:imagedata r:id="rId35"/>
          </v:shape>
        </w:pict>
      </w:r>
      <w:r>
        <w:fldChar w:fldCharType="end"/>
      </w:r>
    </w:p>
    <w:p w:rsidR="008E3531" w:rsidRDefault="008E3531" w:rsidP="0074070C">
      <w:pPr>
        <w:pStyle w:val="Beschriftung"/>
      </w:pPr>
      <w:bookmarkStart w:id="109" w:name="_Toc364684913"/>
      <w:bookmarkStart w:id="110" w:name="_Toc367641524"/>
      <w:bookmarkStart w:id="111" w:name="_Toc367644039"/>
      <w:r>
        <w:t xml:space="preserve">Abbildung </w:t>
      </w:r>
      <w:fldSimple w:instr=" SEQ Abbildung \* ARABIC ">
        <w:r w:rsidR="00D63D29">
          <w:rPr>
            <w:noProof/>
          </w:rPr>
          <w:t>14</w:t>
        </w:r>
      </w:fldSimple>
      <w:r>
        <w:t>:</w:t>
      </w:r>
      <w:r>
        <w:tab/>
        <w:t>Screenshot des Reiters „File Names“ im Dialog „Settings“</w:t>
      </w:r>
      <w:bookmarkEnd w:id="109"/>
      <w:bookmarkEnd w:id="110"/>
      <w:bookmarkEnd w:id="111"/>
    </w:p>
    <w:p w:rsidR="008E3531" w:rsidRPr="004F01C6" w:rsidRDefault="008E3531" w:rsidP="004F01C6">
      <w:pPr>
        <w:pBdr>
          <w:top w:val="single" w:sz="18" w:space="1" w:color="FF0000"/>
          <w:left w:val="single" w:sz="18" w:space="4" w:color="FF0000"/>
          <w:bottom w:val="single" w:sz="18" w:space="1" w:color="FF0000"/>
          <w:right w:val="single" w:sz="18" w:space="4" w:color="FF0000"/>
        </w:pBdr>
        <w:rPr>
          <w:b/>
          <w:color w:val="FF0000"/>
        </w:rPr>
      </w:pPr>
      <w:r w:rsidRPr="004F01C6">
        <w:rPr>
          <w:b/>
          <w:color w:val="FF0000"/>
        </w:rPr>
        <w:t>Achtung</w:t>
      </w:r>
    </w:p>
    <w:p w:rsidR="008E3531" w:rsidRPr="001C74B3" w:rsidRDefault="008E3531" w:rsidP="004F01C6">
      <w:pPr>
        <w:pBdr>
          <w:top w:val="single" w:sz="18" w:space="1" w:color="FF0000"/>
          <w:left w:val="single" w:sz="18" w:space="4" w:color="FF0000"/>
          <w:bottom w:val="single" w:sz="18" w:space="1" w:color="FF0000"/>
          <w:right w:val="single" w:sz="18" w:space="4" w:color="FF0000"/>
        </w:pBdr>
      </w:pPr>
      <w:r w:rsidRPr="001C74B3">
        <w:t xml:space="preserve">Die Konfiguration des Add-Ins sollte nachträglich nicht verändert werden, da diese global gilt und sich somit nicht für jedes Dokument separat einstellen </w:t>
      </w:r>
      <w:r>
        <w:t>lässt</w:t>
      </w:r>
      <w:r w:rsidRPr="001C74B3">
        <w:t>.</w:t>
      </w:r>
      <w:r>
        <w:t xml:space="preserve"> Bei einer nachträgl</w:t>
      </w:r>
      <w:r>
        <w:t>i</w:t>
      </w:r>
      <w:r>
        <w:t>chen Änderung würde es zu Inkompatibilitäten zwischen einzelnen „Microsoft Word“-Dokumenten kommen.</w:t>
      </w:r>
    </w:p>
    <w:p w:rsidR="008E3531" w:rsidRPr="008845C5" w:rsidRDefault="008E3531" w:rsidP="001C74B3">
      <w:pPr>
        <w:pBdr>
          <w:top w:val="single" w:sz="18" w:space="1" w:color="auto"/>
          <w:left w:val="single" w:sz="18" w:space="4" w:color="auto"/>
          <w:bottom w:val="single" w:sz="18" w:space="1" w:color="auto"/>
          <w:right w:val="single" w:sz="18" w:space="4" w:color="auto"/>
        </w:pBdr>
        <w:rPr>
          <w:b/>
        </w:rPr>
      </w:pPr>
      <w:r w:rsidRPr="008845C5">
        <w:rPr>
          <w:b/>
        </w:rPr>
        <w:t>Ausblick</w:t>
      </w:r>
    </w:p>
    <w:p w:rsidR="008E3531" w:rsidRPr="00D5476C" w:rsidRDefault="008E3531" w:rsidP="001C74B3">
      <w:pPr>
        <w:pBdr>
          <w:top w:val="single" w:sz="18" w:space="1" w:color="auto"/>
          <w:left w:val="single" w:sz="18" w:space="4" w:color="auto"/>
          <w:bottom w:val="single" w:sz="18" w:space="1" w:color="auto"/>
          <w:right w:val="single" w:sz="18" w:space="4" w:color="auto"/>
        </w:pBdr>
      </w:pPr>
      <w:r w:rsidRPr="00D5476C">
        <w:t>Bei einer Weite</w:t>
      </w:r>
      <w:r>
        <w:t>rentwicklung der Software könnten die (derzeitig noch globalen Konfigur</w:t>
      </w:r>
      <w:r>
        <w:t>a</w:t>
      </w:r>
      <w:r>
        <w:t>tionseinstellungen) als benutzerdefinierte Dokumenteigenschaften (siehe Kapitel 5.6) gespeichert werden. Dadurch wäre es möglich, die Konfiguration des Add-Ins mit dem a</w:t>
      </w:r>
      <w:r>
        <w:t>k</w:t>
      </w:r>
      <w:r>
        <w:t>tiven Zieldokument zu setzen.</w:t>
      </w:r>
    </w:p>
    <w:p w:rsidR="008E3531" w:rsidRDefault="00CE7386" w:rsidP="002237EA">
      <w:pPr>
        <w:pStyle w:val="berschrift2"/>
      </w:pPr>
      <w:r>
        <w:lastRenderedPageBreak/>
        <w:fldChar w:fldCharType="end"/>
      </w:r>
      <w:r w:rsidR="006A0182" w:rsidRPr="00103EE0">
        <w:rPr>
          <w:sz w:val="26"/>
          <w:szCs w:val="28"/>
        </w:rPr>
        <w:fldChar w:fldCharType="begin"/>
      </w:r>
      <w:r w:rsidR="006A0182" w:rsidRPr="00103EE0">
        <w:instrText xml:space="preserve"> INCLUDETEXT "</w:instrText>
      </w:r>
      <w:r w:rsidR="00D63D29">
        <w:fldChar w:fldCharType="begin"/>
      </w:r>
      <w:r w:rsidR="00D63D29">
        <w:instrText xml:space="preserve"> </w:instrText>
      </w:r>
      <w:r w:rsidR="00D63D29">
        <w:instrText xml:space="preserve">DOCPROPERTY _LastDirectoryPath </w:instrText>
      </w:r>
      <w:r w:rsidR="00D63D29">
        <w:fldChar w:fldCharType="separate"/>
      </w:r>
      <w:r w:rsidR="008E3531">
        <w:instrText>D:\\Users\\Florian\\Dropbox\\component-based-authoring-add-in-for-microsoft-word-docs\\de</w:instrText>
      </w:r>
      <w:r w:rsidR="00D63D29">
        <w:fldChar w:fldCharType="end"/>
      </w:r>
      <w:r w:rsidR="006A0182" w:rsidRPr="00103EE0">
        <w:instrText xml:space="preserve">\\.\\Chapters\\Arbeiten_mit_Vorlagen.docx" </w:instrText>
      </w:r>
      <w:r w:rsidR="006A0182" w:rsidRPr="00103EE0">
        <w:rPr>
          <w:sz w:val="26"/>
          <w:szCs w:val="28"/>
        </w:rPr>
        <w:fldChar w:fldCharType="separate"/>
      </w:r>
      <w:bookmarkStart w:id="112" w:name="_Toc367643990"/>
      <w:r w:rsidR="008E3531">
        <w:t>Arbeiten mit Vorlagen</w:t>
      </w:r>
      <w:bookmarkEnd w:id="112"/>
    </w:p>
    <w:p w:rsidR="008E3531" w:rsidRDefault="008E3531" w:rsidP="00881EDA">
      <w:r>
        <w:t>Das Add-In fördert die Arbeit mit Dokumentvorlagen, indem „Microsoft Word Vorlagen“ (Dateien mit der Dateiendung DOTM oder DOTX) zusammen mit dem oder den zu ve</w:t>
      </w:r>
      <w:r>
        <w:t>r</w:t>
      </w:r>
      <w:r>
        <w:t>knüpfenden „Microsoft Word“-Dokumenten im Dateisystem abgespeichert werden.</w:t>
      </w:r>
    </w:p>
    <w:p w:rsidR="008E3531" w:rsidRDefault="008E3531" w:rsidP="00145533">
      <w:r>
        <w:t xml:space="preserve">Das Standardverzeichnis für Dokumentvorlagen in „Microsoft Word“ ist </w:t>
      </w:r>
      <w:r w:rsidRPr="00145533">
        <w:rPr>
          <w:rStyle w:val="NurTextZchn"/>
        </w:rPr>
        <w:t>%APPDATA%\Microsoft\Templates</w:t>
      </w:r>
      <w:r>
        <w:t>, d. h. standardmäßig befindet sich die Dokumentvorl</w:t>
      </w:r>
      <w:r>
        <w:t>a</w:t>
      </w:r>
      <w:r>
        <w:t>ge eines Dokuments in einem anderen Verzeichnis als das Dokument selbst. Dies hat die folgenden Nachteile:</w:t>
      </w:r>
    </w:p>
    <w:p w:rsidR="008E3531" w:rsidRDefault="008E3531" w:rsidP="008E3531">
      <w:pPr>
        <w:pStyle w:val="Listenabsatz"/>
        <w:numPr>
          <w:ilvl w:val="0"/>
          <w:numId w:val="32"/>
        </w:numPr>
      </w:pPr>
      <w:r w:rsidRPr="00145533">
        <w:t>Das Verzeichnis</w:t>
      </w:r>
      <w:r>
        <w:rPr>
          <w:rStyle w:val="NurTextZchn"/>
        </w:rPr>
        <w:t xml:space="preserve"> </w:t>
      </w:r>
      <w:r w:rsidRPr="00145533">
        <w:rPr>
          <w:rStyle w:val="NurTextZchn"/>
        </w:rPr>
        <w:t>%APPDATA%</w:t>
      </w:r>
      <w:r>
        <w:t xml:space="preserve"> befindet sich innerhalb des Verzeichnisses </w:t>
      </w:r>
      <w:r w:rsidRPr="00145533">
        <w:rPr>
          <w:rStyle w:val="NurTextZchn"/>
        </w:rPr>
        <w:t>%USERPROFILE%</w:t>
      </w:r>
      <w:r>
        <w:t>. Daher wird der Benutzername eines „Microsoft Windows“-Benutzerkontos benötigt, um diesen Verzeichnispfad aufzulösen. Da Benutzer i. d. R. unterschiedliche Benutzernamen verwenden, kann nicht gewährleistet werden, dass immer der gleiche Verzeichnispfad verwendet wird. Grund dafür ist, dass „Microsoft Word“ keine Variablen beim Auflösen des Pfads zur Dokumentvorlage unterstützt.</w:t>
      </w:r>
    </w:p>
    <w:p w:rsidR="008E3531" w:rsidRDefault="008E3531" w:rsidP="00145533">
      <w:pPr>
        <w:ind w:left="360"/>
      </w:pPr>
      <w:r w:rsidRPr="00145533">
        <w:rPr>
          <w:i/>
        </w:rPr>
        <w:t>Beispiel</w:t>
      </w:r>
      <w:r>
        <w:t xml:space="preserve">: Der Pfad zur Datei </w:t>
      </w:r>
      <w:r w:rsidRPr="00145533">
        <w:rPr>
          <w:rStyle w:val="NurTextZchn"/>
        </w:rPr>
        <w:t>%APPDATA%\Microsoft\Templates\Brief.dotm</w:t>
      </w:r>
      <w:r>
        <w:t xml:space="preserve"> muss als </w:t>
      </w:r>
      <w:r w:rsidRPr="00145533">
        <w:rPr>
          <w:rStyle w:val="NurTextZchn"/>
        </w:rPr>
        <w:t>C:\Users\Florian\AppData\Roaming\Microsoft\Templates\Brief.dotm</w:t>
      </w:r>
      <w:r>
        <w:t xml:space="preserve"> im Dialog „Dokumentvorlagen und Add-Ins“ angegeben werden, da ansonsten eine Message-Box mit der Meldung „Diese Dokumentvorlage ist nicht vorhanden.“ geöffnet wird.</w:t>
      </w:r>
    </w:p>
    <w:p w:rsidR="008E3531" w:rsidRDefault="008E3531" w:rsidP="008E3531">
      <w:pPr>
        <w:pStyle w:val="Listenabsatz"/>
        <w:numPr>
          <w:ilvl w:val="0"/>
          <w:numId w:val="32"/>
        </w:numPr>
      </w:pPr>
      <w:r>
        <w:t>Das kollaborative Schreiben an einem Dokument wird erschwert, da nicht gewährlei</w:t>
      </w:r>
      <w:r>
        <w:t>s</w:t>
      </w:r>
      <w:r>
        <w:t>tet werden kann, dass jeder Anwender die gleiche Dokumentvorlage verwendet.</w:t>
      </w:r>
    </w:p>
    <w:p w:rsidR="008E3531" w:rsidRDefault="008E3531" w:rsidP="008E3531">
      <w:pPr>
        <w:pStyle w:val="Listenabsatz"/>
        <w:numPr>
          <w:ilvl w:val="0"/>
          <w:numId w:val="32"/>
        </w:numPr>
      </w:pPr>
      <w:r>
        <w:t>Änderungen an der Dokumentvorlagen-Datei lassen sich nicht unterbinden, da ein „Microsoft Windows“-Benutzer über Schreibzugriff in seinem Benutzerverzeichnis verfügt.</w:t>
      </w:r>
    </w:p>
    <w:p w:rsidR="008E3531" w:rsidRDefault="008E3531" w:rsidP="00145533">
      <w:r>
        <w:t>Indem die Dokumentenvorlage zusammen mit dem Dokument abgespeichert wird, kann sichergestellt werden, dass die oben erwähnten Nachteile vermieden werden.</w:t>
      </w:r>
    </w:p>
    <w:p w:rsidR="008E3531" w:rsidRDefault="008E3531" w:rsidP="00145533">
      <w:r>
        <w:t xml:space="preserve">Das Add-In sucht nach jedem Öffnen eines Dokuments nach einer Datei </w:t>
      </w:r>
      <w:r w:rsidRPr="00364EC0">
        <w:rPr>
          <w:rStyle w:val="NurTextZchn"/>
        </w:rPr>
        <w:t>_Template.dotx</w:t>
      </w:r>
      <w:r>
        <w:t xml:space="preserve"> und </w:t>
      </w:r>
      <w:r w:rsidRPr="00364EC0">
        <w:rPr>
          <w:rStyle w:val="NurTextZchn"/>
        </w:rPr>
        <w:t>_Template.dotm</w:t>
      </w:r>
      <w:r>
        <w:t xml:space="preserve"> im gleichen Verzeichnis, in dem auch das Dokument abgespeichert ist. Wird eine der beiden Dateien nicht gefunden, so wird die Suche auf einer Verzeichni</w:t>
      </w:r>
      <w:r>
        <w:t>s</w:t>
      </w:r>
      <w:r>
        <w:t>ebene darüber fortgesetzt. Wird eine Dokumentvorlagendatei mit einem der Dateinamen gefunden, so wird die Verknüpfung im Dokument zur Dokumentvorlage automatisch akt</w:t>
      </w:r>
      <w:r>
        <w:t>u</w:t>
      </w:r>
      <w:r>
        <w:t>alisiert. Dadurch ist es möglich, alle Dokumente in einem Verzeichnis automatisch mit der identischen Dokumentvorlage zu verknüpfen.</w:t>
      </w:r>
    </w:p>
    <w:p w:rsidR="008E3531" w:rsidRPr="00881EDA" w:rsidRDefault="008E3531" w:rsidP="00145533">
      <w:r>
        <w:t>Des Weiteren prüft das Add-In nach jedem Öffnen eines Dokuments, ob die Option „D</w:t>
      </w:r>
      <w:r>
        <w:t>o</w:t>
      </w:r>
      <w:r>
        <w:t>kumentvorlagen automatisch aktualisieren“ für das Dokument aktiviert ist. Falls diese deaktiviert ist, wird sie automatisch vom Add-In aktiviert und es werden alle Formatvorl</w:t>
      </w:r>
      <w:r>
        <w:t>a</w:t>
      </w:r>
      <w:r>
        <w:t>gen im Do</w:t>
      </w:r>
      <w:r w:rsidRPr="00361463">
        <w:t>kument mit den Formatvorlagen aus der verknüpften Dokumentvorlage</w:t>
      </w:r>
      <w:r>
        <w:t xml:space="preserve"> aktualisiert, wobei Formatvorlagen mit gleichem Namen überschrieben werden. Somit kann gewährleistet werden, dass die Darstellung einer Formatvorlage der Dokumentvorl</w:t>
      </w:r>
      <w:r>
        <w:t>a</w:t>
      </w:r>
      <w:r>
        <w:t>ge in einem Dokument dauerhaft konsistent ist.</w:t>
      </w:r>
    </w:p>
    <w:p w:rsidR="008E3531" w:rsidRDefault="006A0182" w:rsidP="002128F6">
      <w:pPr>
        <w:pStyle w:val="berschrift2"/>
      </w:pPr>
      <w:r w:rsidRPr="00103EE0">
        <w:lastRenderedPageBreak/>
        <w:fldChar w:fldCharType="end"/>
      </w:r>
      <w:r w:rsidR="00103EE0" w:rsidRPr="00103EE0">
        <w:rPr>
          <w:rFonts w:ascii="Arial" w:hAnsi="Arial"/>
          <w:sz w:val="26"/>
          <w:szCs w:val="28"/>
        </w:rPr>
        <w:fldChar w:fldCharType="begin"/>
      </w:r>
      <w:r w:rsidR="00103EE0" w:rsidRPr="00103EE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00103EE0" w:rsidRPr="00103EE0">
        <w:instrText>\\.\\Chapters\\Arbeiten_mit_</w:instrText>
      </w:r>
      <w:r>
        <w:instrText>Referenzen</w:instrText>
      </w:r>
      <w:r w:rsidR="00103EE0" w:rsidRPr="00103EE0">
        <w:instrText xml:space="preserve">.docx" </w:instrText>
      </w:r>
      <w:r w:rsidR="00442276">
        <w:instrText xml:space="preserve"> \* MERGEFORMAT </w:instrText>
      </w:r>
      <w:r w:rsidR="00103EE0" w:rsidRPr="00103EE0">
        <w:rPr>
          <w:rFonts w:ascii="Arial" w:hAnsi="Arial"/>
          <w:sz w:val="26"/>
          <w:szCs w:val="28"/>
        </w:rPr>
        <w:fldChar w:fldCharType="separate"/>
      </w:r>
      <w:bookmarkStart w:id="113" w:name="_Toc364691622"/>
      <w:bookmarkStart w:id="114" w:name="_Toc364682573"/>
      <w:bookmarkStart w:id="115" w:name="_Ref364411325"/>
      <w:bookmarkStart w:id="116" w:name="_Toc367640932"/>
      <w:bookmarkStart w:id="117" w:name="_Toc367643991"/>
      <w:r w:rsidR="008E3531">
        <w:t>Arbeiten mit Referenzen</w:t>
      </w:r>
      <w:bookmarkEnd w:id="113"/>
      <w:bookmarkEnd w:id="114"/>
      <w:bookmarkEnd w:id="115"/>
      <w:bookmarkEnd w:id="116"/>
      <w:bookmarkEnd w:id="117"/>
    </w:p>
    <w:p w:rsidR="008E3531" w:rsidRDefault="008E3531" w:rsidP="006864A6">
      <w:r>
        <w:t>Eine Grundidee des Add-Ins besteht darin das Erstellen von Dokumenten zu ermöglichen, die sich aus mehreren Dateien zusammensetzen. Es wird also das Prinzip der Komposition angewandt.</w:t>
      </w:r>
    </w:p>
    <w:p w:rsidR="008E3531" w:rsidRDefault="008E3531" w:rsidP="008E3531">
      <w:pPr>
        <w:pStyle w:val="Listenabsatz"/>
        <w:numPr>
          <w:ilvl w:val="0"/>
          <w:numId w:val="6"/>
        </w:numPr>
      </w:pPr>
      <w:r>
        <w:t xml:space="preserve">Ein „Microsoft Word“-Dokument, das Referenzen zu anderen Dateien enthält wird als </w:t>
      </w:r>
      <w:r w:rsidRPr="00AB1DEE">
        <w:rPr>
          <w:b/>
        </w:rPr>
        <w:t>Zieldokument</w:t>
      </w:r>
      <w:r>
        <w:t xml:space="preserve"> bezeichnet.</w:t>
      </w:r>
    </w:p>
    <w:p w:rsidR="008E3531" w:rsidRDefault="008E3531" w:rsidP="008E3531">
      <w:pPr>
        <w:pStyle w:val="Listenabsatz"/>
        <w:numPr>
          <w:ilvl w:val="0"/>
          <w:numId w:val="6"/>
        </w:numPr>
      </w:pPr>
      <w:r>
        <w:t xml:space="preserve">Wird eine Datei von einem oder mehreren Zieldokumenten referenziert, so wird sie als </w:t>
      </w:r>
      <w:r w:rsidRPr="00AB1DEE">
        <w:rPr>
          <w:b/>
        </w:rPr>
        <w:t>Quelldatei</w:t>
      </w:r>
      <w:r>
        <w:t xml:space="preserve"> bezeichnet.</w:t>
      </w:r>
    </w:p>
    <w:p w:rsidR="008E3531" w:rsidRDefault="008E3531" w:rsidP="009C639C">
      <w:r>
        <w:t>Ein („Microsoft Word“) Dokument kann zugleich Zieldokument und Quelldatei sein. S</w:t>
      </w:r>
      <w:r>
        <w:t>o</w:t>
      </w:r>
      <w:r>
        <w:t xml:space="preserve">mit kann ein Zieldokument </w:t>
      </w:r>
      <w:r w:rsidRPr="00AB1DEE">
        <w:rPr>
          <w:rStyle w:val="NurTextZchn"/>
        </w:rPr>
        <w:t>A.docx</w:t>
      </w:r>
      <w:proofErr w:type="gramStart"/>
      <w:r>
        <w:t>,auf</w:t>
      </w:r>
      <w:proofErr w:type="gramEnd"/>
      <w:r>
        <w:t xml:space="preserve"> eine Quelldatei </w:t>
      </w:r>
      <w:r w:rsidRPr="00AB1DEE">
        <w:rPr>
          <w:rStyle w:val="NurTextZchn"/>
        </w:rPr>
        <w:t>B.docx</w:t>
      </w:r>
      <w:r>
        <w:t xml:space="preserve"> verweisen, die wiederum auf ein Quelldokument </w:t>
      </w:r>
      <w:r w:rsidRPr="00AB1DEE">
        <w:rPr>
          <w:rStyle w:val="NurTextZchn"/>
        </w:rPr>
        <w:t>C.docx</w:t>
      </w:r>
      <w:r>
        <w:t xml:space="preserve"> verweist. Somit ist </w:t>
      </w:r>
      <w:r w:rsidRPr="00AB1DEE">
        <w:rPr>
          <w:rStyle w:val="NurTextZchn"/>
        </w:rPr>
        <w:t>B.docx</w:t>
      </w:r>
      <w:r>
        <w:t xml:space="preserve"> zugleich Quelldatei für </w:t>
      </w:r>
      <w:r w:rsidRPr="00AB1DEE">
        <w:rPr>
          <w:rStyle w:val="NurTextZchn"/>
        </w:rPr>
        <w:t>A.docx</w:t>
      </w:r>
      <w:r>
        <w:t xml:space="preserve"> und Zieldokument für </w:t>
      </w:r>
      <w:r w:rsidRPr="00AB1DEE">
        <w:rPr>
          <w:rStyle w:val="NurTextZchn"/>
        </w:rPr>
        <w:t>C.docx</w:t>
      </w:r>
      <w:r>
        <w:t xml:space="preserve">. </w:t>
      </w:r>
      <w:r>
        <w:fldChar w:fldCharType="begin"/>
      </w:r>
      <w:r>
        <w:instrText xml:space="preserve"> REF _Ref364168325 \h </w:instrText>
      </w:r>
      <w:r>
        <w:fldChar w:fldCharType="separate"/>
      </w:r>
      <w:r w:rsidR="00D63D29">
        <w:t xml:space="preserve">Abbildung </w:t>
      </w:r>
      <w:r w:rsidR="00D63D29">
        <w:rPr>
          <w:noProof/>
        </w:rPr>
        <w:t>15</w:t>
      </w:r>
      <w:r>
        <w:fldChar w:fldCharType="end"/>
      </w:r>
      <w:r>
        <w:t xml:space="preserve"> veranschaulicht dies.</w:t>
      </w:r>
    </w:p>
    <w:p w:rsidR="008E3531" w:rsidRDefault="008E3531" w:rsidP="00AB1DE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\\.\\Graphics\\References-001.png" \d \* MERGEFORMAT </w:instrText>
      </w:r>
      <w:r>
        <w:fldChar w:fldCharType="separate"/>
      </w:r>
      <w:r>
        <w:pict>
          <v:shape id="_x0000_i2562" type="#_x0000_t75" style="width:276.75pt;height:110.25pt">
            <v:imagedata r:id="rId36"/>
          </v:shape>
        </w:pict>
      </w:r>
      <w:r>
        <w:fldChar w:fldCharType="end"/>
      </w:r>
    </w:p>
    <w:p w:rsidR="008E3531" w:rsidRDefault="008E3531" w:rsidP="00787C68">
      <w:pPr>
        <w:pStyle w:val="Beschriftung"/>
      </w:pPr>
      <w:bookmarkStart w:id="118" w:name="_Ref364168325"/>
      <w:bookmarkStart w:id="119" w:name="_Toc364691671"/>
      <w:bookmarkStart w:id="120" w:name="_Toc365385667"/>
      <w:bookmarkStart w:id="121" w:name="_Toc367641525"/>
      <w:bookmarkStart w:id="122" w:name="_Toc367644040"/>
      <w:r>
        <w:t xml:space="preserve">Abbildung </w:t>
      </w:r>
      <w:fldSimple w:instr=" SEQ Abbildung \r 15 \* ARABIC ">
        <w:r w:rsidR="00D63D29">
          <w:rPr>
            <w:noProof/>
          </w:rPr>
          <w:t>15</w:t>
        </w:r>
      </w:fldSimple>
      <w:bookmarkEnd w:id="118"/>
      <w:r>
        <w:t>:</w:t>
      </w:r>
      <w:r>
        <w:tab/>
        <w:t>Beziehungen zwischen Quelldokument und Zieldokument</w:t>
      </w:r>
      <w:bookmarkEnd w:id="119"/>
      <w:bookmarkEnd w:id="120"/>
      <w:bookmarkEnd w:id="121"/>
      <w:bookmarkEnd w:id="122"/>
    </w:p>
    <w:p w:rsidR="008E3531" w:rsidRDefault="008E3531" w:rsidP="009474FD">
      <w:pPr>
        <w:pBdr>
          <w:top w:val="single" w:sz="18" w:space="1" w:color="auto"/>
          <w:left w:val="single" w:sz="18" w:space="4" w:color="auto"/>
          <w:bottom w:val="single" w:sz="18" w:space="1" w:color="auto"/>
          <w:right w:val="single" w:sz="18" w:space="4" w:color="auto"/>
        </w:pBdr>
        <w:rPr>
          <w:b/>
        </w:rPr>
      </w:pPr>
      <w:r>
        <w:rPr>
          <w:b/>
        </w:rPr>
        <w:t>Ausblick</w:t>
      </w:r>
    </w:p>
    <w:p w:rsidR="008E3531" w:rsidRDefault="008E3531" w:rsidP="009474FD">
      <w:pPr>
        <w:pBdr>
          <w:top w:val="single" w:sz="18" w:space="1" w:color="auto"/>
          <w:left w:val="single" w:sz="18" w:space="4" w:color="auto"/>
          <w:bottom w:val="single" w:sz="18" w:space="1" w:color="auto"/>
          <w:right w:val="single" w:sz="18" w:space="4" w:color="auto"/>
        </w:pBdr>
      </w:pPr>
      <w:r>
        <w:t>Das Add-In ist nicht in der Lage eine zyklische Abhängigkeit zu identifizieren. Diese kann entstehen,</w:t>
      </w:r>
      <w:r w:rsidRPr="00E75055">
        <w:t xml:space="preserve"> </w:t>
      </w:r>
      <w:r>
        <w:t>falls der Benutzer versucht zwei Dokumente zu erstellen, die sich gegenseitig referenzieren.</w:t>
      </w:r>
    </w:p>
    <w:p w:rsidR="008E3531" w:rsidRDefault="008E3531" w:rsidP="009474FD">
      <w:pPr>
        <w:pBdr>
          <w:top w:val="single" w:sz="18" w:space="1" w:color="auto"/>
          <w:left w:val="single" w:sz="18" w:space="4" w:color="auto"/>
          <w:bottom w:val="single" w:sz="18" w:space="1" w:color="auto"/>
          <w:right w:val="single" w:sz="18" w:space="4" w:color="auto"/>
        </w:pBdr>
      </w:pPr>
      <w:r w:rsidRPr="00E96393">
        <w:rPr>
          <w:i/>
        </w:rPr>
        <w:t>Beispiel</w:t>
      </w:r>
      <w:r>
        <w:t xml:space="preserve">: </w:t>
      </w:r>
      <w:r w:rsidRPr="002A7623">
        <w:rPr>
          <w:rStyle w:val="NurTextZchn"/>
        </w:rPr>
        <w:t>A.docx</w:t>
      </w:r>
      <w:r>
        <w:t xml:space="preserve"> referenziert </w:t>
      </w:r>
      <w:r w:rsidRPr="002A7623">
        <w:rPr>
          <w:rStyle w:val="NurTextZchn"/>
        </w:rPr>
        <w:t>B.docx</w:t>
      </w:r>
      <w:r>
        <w:t xml:space="preserve"> und </w:t>
      </w:r>
      <w:r w:rsidRPr="002A7623">
        <w:rPr>
          <w:rStyle w:val="NurTextZchn"/>
        </w:rPr>
        <w:t>B.docx</w:t>
      </w:r>
      <w:r>
        <w:t xml:space="preserve"> referenziert </w:t>
      </w:r>
      <w:r w:rsidRPr="002A7623">
        <w:rPr>
          <w:rStyle w:val="NurTextZchn"/>
        </w:rPr>
        <w:t>A.docx</w:t>
      </w:r>
      <w:r>
        <w:t>. Dadurch existiert e</w:t>
      </w:r>
      <w:r>
        <w:t>i</w:t>
      </w:r>
      <w:r>
        <w:t>ne zyklische Abhängigkeit zwischen beiden Dokumenten. „Microsoft Word“ setzt in diesem Fall das Ergebnis der Feldfunktion mit der Referenz auf das andere Dokument gleich der Zeichenkette „</w:t>
      </w:r>
      <w:r w:rsidRPr="00F14440">
        <w:rPr>
          <w:b/>
        </w:rPr>
        <w:t>Fehler! Das Feld EINFÜGEN darf sich nicht auf sich selbst beziehen.</w:t>
      </w:r>
      <w:r>
        <w:t>“.</w:t>
      </w:r>
    </w:p>
    <w:p w:rsidR="008E3531" w:rsidRDefault="008E3531" w:rsidP="00B80374">
      <w:pPr>
        <w:pBdr>
          <w:top w:val="single" w:sz="18" w:space="1" w:color="auto"/>
          <w:left w:val="single" w:sz="18" w:space="4" w:color="auto"/>
          <w:bottom w:val="single" w:sz="18" w:space="1" w:color="auto"/>
          <w:right w:val="single" w:sz="18" w:space="4" w:color="auto"/>
        </w:pBdr>
      </w:pPr>
      <w:r>
        <w:t>Zwar führt dieses Problem zu keinem Fehler, der z. B. in einem Absturz von „Microsoft Word“ resultiert, es führt aber dazu, dass der Benutzer erst spät Rückmeldung über eine zyklische Abhängigkeit erhält. Zudem wird es schwierig die Ursache der zyklischen A</w:t>
      </w:r>
      <w:r>
        <w:t>b</w:t>
      </w:r>
      <w:r>
        <w:t>hängigkeit herauszufinden, falls es sich nicht, wie in obigem Beispiel um zwei Dokumente, sondern um mehrere Dokumente handelt.</w:t>
      </w:r>
    </w:p>
    <w:p w:rsidR="008E3531" w:rsidRPr="009474FD" w:rsidRDefault="008E3531" w:rsidP="00B80374">
      <w:pPr>
        <w:pBdr>
          <w:top w:val="single" w:sz="18" w:space="1" w:color="auto"/>
          <w:left w:val="single" w:sz="18" w:space="4" w:color="auto"/>
          <w:bottom w:val="single" w:sz="18" w:space="1" w:color="auto"/>
          <w:right w:val="single" w:sz="18" w:space="4" w:color="auto"/>
        </w:pBdr>
      </w:pPr>
      <w:r>
        <w:t>Bei einer Weiterentwicklung könnte die Software vor dem Einfügen einer Referenz prüfen, ob durch das Einfügen eine zyklische Abhängigkeit entstehen würde. Ist dies der Fall, so könnte der Benutzer darüber informiert, und das Einfügen der Referenz verhindern we</w:t>
      </w:r>
      <w:r>
        <w:t>r</w:t>
      </w:r>
      <w:r>
        <w:t>den.</w:t>
      </w:r>
    </w:p>
    <w:p w:rsidR="008E3531" w:rsidRDefault="008E3531" w:rsidP="006864A6">
      <w:r>
        <w:lastRenderedPageBreak/>
        <w:t>Das Verwenden von Referenzen führt u. a. zu den folgenden Vorteilen:</w:t>
      </w:r>
    </w:p>
    <w:p w:rsidR="008E3531" w:rsidRDefault="008E3531" w:rsidP="008E3531">
      <w:pPr>
        <w:pStyle w:val="Listenabsatz"/>
        <w:numPr>
          <w:ilvl w:val="0"/>
          <w:numId w:val="5"/>
        </w:numPr>
      </w:pPr>
      <w:r>
        <w:t>Wiederverwenden von Inhalten.</w:t>
      </w:r>
    </w:p>
    <w:p w:rsidR="008E3531" w:rsidRDefault="008E3531" w:rsidP="008E3531">
      <w:pPr>
        <w:pStyle w:val="Listenabsatz"/>
        <w:numPr>
          <w:ilvl w:val="0"/>
          <w:numId w:val="5"/>
        </w:numPr>
      </w:pPr>
      <w:r>
        <w:t xml:space="preserve">Vermeiden der Duplizierung von Inhalten, z. B. via Kopieren und Einfügen (engl. </w:t>
      </w:r>
      <w:r>
        <w:br/>
        <w:t>„copy &amp; paste“).</w:t>
      </w:r>
    </w:p>
    <w:p w:rsidR="008E3531" w:rsidRDefault="008E3531" w:rsidP="008E3531">
      <w:pPr>
        <w:pStyle w:val="Listenabsatz"/>
        <w:numPr>
          <w:ilvl w:val="0"/>
          <w:numId w:val="5"/>
        </w:numPr>
      </w:pPr>
      <w:r>
        <w:t>Verringern des Arbeitsaufwands, da die Änderung des Inhalts einer referenzierten D</w:t>
      </w:r>
      <w:r>
        <w:t>a</w:t>
      </w:r>
      <w:r>
        <w:t>tei automatisch zum Aktualisieren der Inhalte aller referenzierten Dateien genutzt werden kann.</w:t>
      </w:r>
    </w:p>
    <w:p w:rsidR="008E3531" w:rsidRDefault="008E3531" w:rsidP="008E3531">
      <w:pPr>
        <w:pStyle w:val="Listenabsatz"/>
        <w:numPr>
          <w:ilvl w:val="0"/>
          <w:numId w:val="5"/>
        </w:numPr>
      </w:pPr>
      <w:r>
        <w:t>Verringern der Dateigröße der Zieldokumente, da z. B. Grafiken nicht innerhalb des Zieldokuments gespeichert werden.</w:t>
      </w:r>
    </w:p>
    <w:p w:rsidR="008E3531" w:rsidRPr="00803972" w:rsidRDefault="008E3531" w:rsidP="00E14EA2">
      <w:pPr>
        <w:pStyle w:val="berschrift3"/>
      </w:pPr>
      <w:bookmarkStart w:id="123" w:name="_Toc367640933"/>
      <w:bookmarkStart w:id="124" w:name="_Toc367643992"/>
      <w:r>
        <w:t>Einfügen von Inhalten</w:t>
      </w:r>
      <w:bookmarkEnd w:id="123"/>
      <w:bookmarkEnd w:id="124"/>
    </w:p>
    <w:p w:rsidR="008E3531" w:rsidRDefault="008E3531"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\\.\\Graphics\\Ribbon-003.png" \d \* MERGEFORMAT </w:instrText>
      </w:r>
      <w:r>
        <w:fldChar w:fldCharType="separate"/>
      </w:r>
      <w:r>
        <w:pict>
          <v:shape id="_x0000_i2563" type="#_x0000_t75" style="width:171pt;height:48pt">
            <v:imagedata r:id="rId37"/>
          </v:shape>
        </w:pict>
      </w:r>
      <w:r>
        <w:fldChar w:fldCharType="end"/>
      </w:r>
    </w:p>
    <w:p w:rsidR="008E3531" w:rsidRDefault="008E3531" w:rsidP="00F36701">
      <w:pPr>
        <w:pStyle w:val="Beschriftung"/>
      </w:pPr>
      <w:bookmarkStart w:id="125" w:name="_Ref364245947"/>
      <w:bookmarkStart w:id="126" w:name="_Ref364245951"/>
      <w:bookmarkStart w:id="127" w:name="_Toc364691672"/>
      <w:bookmarkStart w:id="128" w:name="_Toc365385668"/>
      <w:bookmarkStart w:id="129" w:name="_Toc367641526"/>
      <w:bookmarkStart w:id="130" w:name="_Toc367644041"/>
      <w:r>
        <w:t xml:space="preserve">Abbildung </w:t>
      </w:r>
      <w:fldSimple w:instr=" SEQ Abbildung \* ARABIC ">
        <w:r w:rsidR="00D63D29">
          <w:rPr>
            <w:noProof/>
          </w:rPr>
          <w:t>16</w:t>
        </w:r>
      </w:fldSimple>
      <w:bookmarkEnd w:id="125"/>
      <w:r>
        <w:t>:</w:t>
      </w:r>
      <w:r>
        <w:tab/>
        <w:t>Screenshot der Gruppe „References“</w:t>
      </w:r>
      <w:bookmarkEnd w:id="126"/>
      <w:bookmarkEnd w:id="127"/>
      <w:bookmarkEnd w:id="128"/>
      <w:bookmarkEnd w:id="129"/>
      <w:bookmarkEnd w:id="130"/>
    </w:p>
    <w:p w:rsidR="008E3531" w:rsidRDefault="008E3531" w:rsidP="00F36701">
      <w:r>
        <w:t>Die Gruppe „References“ besteht aus den folgenden fünf Bedienelementen:</w:t>
      </w:r>
    </w:p>
    <w:p w:rsidR="008E3531" w:rsidRDefault="008E3531" w:rsidP="008E3531">
      <w:pPr>
        <w:pStyle w:val="Listenabsatz"/>
        <w:numPr>
          <w:ilvl w:val="0"/>
          <w:numId w:val="7"/>
        </w:numPr>
      </w:pPr>
      <w:r>
        <w:t>Split-Button „Include“: Fügt eine Referenz zu einer Quelldatei in das aktive Zieldok</w:t>
      </w:r>
      <w:r>
        <w:t>u</w:t>
      </w:r>
      <w:r>
        <w:t>ment ein.</w:t>
      </w:r>
    </w:p>
    <w:p w:rsidR="008E3531" w:rsidRDefault="008E3531" w:rsidP="008E3531">
      <w:pPr>
        <w:pStyle w:val="Listenabsatz"/>
        <w:numPr>
          <w:ilvl w:val="0"/>
          <w:numId w:val="7"/>
        </w:numPr>
      </w:pPr>
      <w:r>
        <w:t>Button „Update From Source“: Aktualisiert die Inhalte im aktiven Zieldokument mit den Inhalten der referenzierten Quelldatei.</w:t>
      </w:r>
    </w:p>
    <w:p w:rsidR="008E3531" w:rsidRDefault="008E3531" w:rsidP="008E3531">
      <w:pPr>
        <w:pStyle w:val="Listenabsatz"/>
        <w:numPr>
          <w:ilvl w:val="0"/>
          <w:numId w:val="7"/>
        </w:numPr>
      </w:pPr>
      <w:r>
        <w:t>Button „Open Source File“: Öffnet die referenzierte Quelldatei mit dem verknüpften Standardprogramm.</w:t>
      </w:r>
    </w:p>
    <w:p w:rsidR="008E3531" w:rsidRDefault="008E3531" w:rsidP="008E3531">
      <w:pPr>
        <w:pStyle w:val="Listenabsatz"/>
        <w:numPr>
          <w:ilvl w:val="0"/>
          <w:numId w:val="7"/>
        </w:numPr>
      </w:pPr>
      <w:r>
        <w:t>Button „Update To Source“: Aktualisiert die Inhalte der referenzierten Quelldatei mit den Inhalten aus dem aktiven Zieldokument.</w:t>
      </w:r>
    </w:p>
    <w:p w:rsidR="008E3531" w:rsidRDefault="008E3531" w:rsidP="008E3531">
      <w:pPr>
        <w:pStyle w:val="Listenabsatz"/>
        <w:numPr>
          <w:ilvl w:val="0"/>
          <w:numId w:val="7"/>
        </w:numPr>
      </w:pPr>
      <w:r>
        <w:t>Button „Compare“: Vergleicht die Inhalte des aktuellen Zieldokuments mit den Inha</w:t>
      </w:r>
      <w:r>
        <w:t>l</w:t>
      </w:r>
      <w:r>
        <w:t>ten des referenzierten Quelldokuments.</w:t>
      </w:r>
    </w:p>
    <w:p w:rsidR="008E3531" w:rsidRDefault="008E3531" w:rsidP="00B21B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\\.\\Graphics\\Ribbon-004.png" \d \* MERGEFORMAT </w:instrText>
      </w:r>
      <w:r>
        <w:fldChar w:fldCharType="separate"/>
      </w:r>
      <w:r>
        <w:pict>
          <v:shape id="_x0000_i2564" type="#_x0000_t75" style="width:81pt;height:67.5pt">
            <v:imagedata r:id="rId38"/>
          </v:shape>
        </w:pict>
      </w:r>
      <w:r>
        <w:fldChar w:fldCharType="end"/>
      </w:r>
    </w:p>
    <w:p w:rsidR="008E3531" w:rsidRDefault="008E3531" w:rsidP="00CC3CB2">
      <w:pPr>
        <w:pStyle w:val="Beschriftung"/>
      </w:pPr>
      <w:bookmarkStart w:id="131" w:name="_Toc364691673"/>
      <w:bookmarkStart w:id="132" w:name="_Toc365385669"/>
      <w:bookmarkStart w:id="133" w:name="_Toc367641527"/>
      <w:bookmarkStart w:id="134" w:name="_Toc367644042"/>
      <w:r>
        <w:t xml:space="preserve">Abbildung </w:t>
      </w:r>
      <w:fldSimple w:instr=" SEQ Abbildung \* ARABIC ">
        <w:r w:rsidR="00D63D29">
          <w:rPr>
            <w:noProof/>
          </w:rPr>
          <w:t>17</w:t>
        </w:r>
      </w:fldSimple>
      <w:r>
        <w:t>:</w:t>
      </w:r>
      <w:r>
        <w:tab/>
        <w:t>Screenshot des Split-Buttons „Include“ der Gruppe „References“</w:t>
      </w:r>
      <w:bookmarkEnd w:id="131"/>
      <w:bookmarkEnd w:id="132"/>
      <w:bookmarkEnd w:id="133"/>
      <w:bookmarkEnd w:id="134"/>
    </w:p>
    <w:p w:rsidR="008E3531" w:rsidRDefault="008E3531" w:rsidP="0008422E">
      <w:r>
        <w:t>Unterhalb des Split-Buttons „Include“ stehen die folgenden zwei Bedienelemente zur Ve</w:t>
      </w:r>
      <w:r>
        <w:t>r</w:t>
      </w:r>
      <w:r>
        <w:t>fügung:</w:t>
      </w:r>
    </w:p>
    <w:p w:rsidR="008E3531" w:rsidRDefault="008E3531" w:rsidP="008E3531">
      <w:pPr>
        <w:pStyle w:val="Listenabsatz"/>
        <w:numPr>
          <w:ilvl w:val="0"/>
          <w:numId w:val="7"/>
        </w:numPr>
      </w:pPr>
      <w:r>
        <w:t>Button „Include Text“: Fügt eine Referenz zu einem Quelldokument (z. B. ein anderes „Microsoft Word“-Dokument) in das aktive Zieldokument ein.</w:t>
      </w:r>
    </w:p>
    <w:p w:rsidR="008E3531" w:rsidRDefault="008E3531" w:rsidP="008E3531">
      <w:pPr>
        <w:pStyle w:val="Listenabsatz"/>
        <w:numPr>
          <w:ilvl w:val="0"/>
          <w:numId w:val="7"/>
        </w:numPr>
      </w:pPr>
      <w:r>
        <w:t>Button „Include Picture“: Fügt eine Referenz zu einer Grafikdatei in das aktive Zield</w:t>
      </w:r>
      <w:r>
        <w:t>o</w:t>
      </w:r>
      <w:r>
        <w:t>kument ein.</w:t>
      </w:r>
    </w:p>
    <w:p w:rsidR="008E3531" w:rsidRPr="00442276" w:rsidRDefault="008E3531" w:rsidP="00442276">
      <w:r>
        <w:br w:type="page"/>
      </w:r>
    </w:p>
    <w:p w:rsidR="008E3531" w:rsidRDefault="008E3531" w:rsidP="00DD07E3">
      <w:pPr>
        <w:pStyle w:val="berschrift4"/>
      </w:pPr>
      <w:bookmarkStart w:id="135" w:name="_Ref364174926"/>
      <w:bookmarkStart w:id="136" w:name="_Ref364175125"/>
      <w:bookmarkStart w:id="137" w:name="_Toc364682576"/>
      <w:bookmarkStart w:id="138" w:name="_Toc364691625"/>
      <w:bookmarkStart w:id="139" w:name="_Toc367640934"/>
      <w:bookmarkStart w:id="140" w:name="_Toc367643993"/>
      <w:r>
        <w:lastRenderedPageBreak/>
        <w:t>Einfügen einer Referenz zu einem Quell(text)dokument</w:t>
      </w:r>
      <w:bookmarkEnd w:id="135"/>
      <w:bookmarkEnd w:id="136"/>
      <w:bookmarkEnd w:id="137"/>
      <w:bookmarkEnd w:id="138"/>
      <w:bookmarkEnd w:id="139"/>
      <w:bookmarkEnd w:id="140"/>
    </w:p>
    <w:p w:rsidR="008E3531" w:rsidRDefault="008E3531" w:rsidP="00803972">
      <w:r>
        <w:t>Um eine Referenz zu einem Quelldokument zum aktiven Zieldokument hinzuzufügen, sind die folgenden Schritte notwendig:</w:t>
      </w:r>
    </w:p>
    <w:p w:rsidR="008E3531" w:rsidRDefault="008E3531" w:rsidP="008E3531">
      <w:pPr>
        <w:pStyle w:val="Listenabsatz"/>
        <w:numPr>
          <w:ilvl w:val="0"/>
          <w:numId w:val="8"/>
        </w:numPr>
      </w:pPr>
      <w:r>
        <w:t>Öffnen eines gespeicherten Dokuments in „Microsoft Word“. Falls ein neues Dok</w:t>
      </w:r>
      <w:r>
        <w:t>u</w:t>
      </w:r>
      <w:r>
        <w:t>ment erstellt werden soll, so muss dieses zunächst gespeichert werden.</w:t>
      </w:r>
    </w:p>
    <w:p w:rsidR="008E3531" w:rsidRDefault="008E3531" w:rsidP="008E3531">
      <w:pPr>
        <w:pStyle w:val="Listenabsatz"/>
        <w:numPr>
          <w:ilvl w:val="0"/>
          <w:numId w:val="8"/>
        </w:numPr>
      </w:pPr>
      <w:r>
        <w:t>Bewegen der Einfügemarke an die Position im Dokument, an der die Referenz erstellt werden soll.</w:t>
      </w:r>
    </w:p>
    <w:p w:rsidR="008E3531" w:rsidRDefault="008E3531" w:rsidP="008E3531">
      <w:pPr>
        <w:pStyle w:val="Listenabsatz"/>
        <w:numPr>
          <w:ilvl w:val="0"/>
          <w:numId w:val="8"/>
        </w:numPr>
      </w:pPr>
      <w:r>
        <w:t>Auswahl des Buttons „Include Text“ im Reiter „Component-Based Authoring“ im M</w:t>
      </w:r>
      <w:r>
        <w:t>e</w:t>
      </w:r>
      <w:r>
        <w:t>nüband. Der Dialog „Datei einfügen“ wird geöffnet (</w:t>
      </w:r>
      <w:proofErr w:type="gramStart"/>
      <w:r>
        <w:t xml:space="preserve">siehe </w:t>
      </w:r>
      <w:proofErr w:type="gramEnd"/>
      <w:r>
        <w:fldChar w:fldCharType="begin"/>
      </w:r>
      <w:r>
        <w:instrText xml:space="preserve"> REF _Ref364171667 \h </w:instrText>
      </w:r>
      <w:r>
        <w:fldChar w:fldCharType="separate"/>
      </w:r>
      <w:r w:rsidR="00D63D29">
        <w:t xml:space="preserve">Abbildung </w:t>
      </w:r>
      <w:r w:rsidR="00D63D29">
        <w:rPr>
          <w:noProof/>
        </w:rPr>
        <w:t>18</w:t>
      </w:r>
      <w:r>
        <w:fldChar w:fldCharType="end"/>
      </w:r>
      <w:r>
        <w:t>).</w:t>
      </w:r>
    </w:p>
    <w:p w:rsidR="008E3531" w:rsidRDefault="008E3531"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\\.\\Graphics\\References-002.png" \d \* MERGEFORMAT </w:instrText>
      </w:r>
      <w:r>
        <w:fldChar w:fldCharType="separate"/>
      </w:r>
      <w:r>
        <w:pict>
          <v:shape id="_x0000_i2565" type="#_x0000_t75" style="width:351pt;height:225pt">
            <v:imagedata r:id="rId39"/>
          </v:shape>
        </w:pict>
      </w:r>
      <w:r>
        <w:fldChar w:fldCharType="end"/>
      </w:r>
    </w:p>
    <w:p w:rsidR="008E3531" w:rsidRDefault="008E3531" w:rsidP="00A27B78">
      <w:pPr>
        <w:pStyle w:val="Beschriftung"/>
      </w:pPr>
      <w:bookmarkStart w:id="141" w:name="_Ref364171667"/>
      <w:bookmarkStart w:id="142" w:name="_Toc364691674"/>
      <w:bookmarkStart w:id="143" w:name="_Toc365385670"/>
      <w:bookmarkStart w:id="144" w:name="_Toc367641528"/>
      <w:bookmarkStart w:id="145" w:name="_Toc367644043"/>
      <w:proofErr w:type="gramStart"/>
      <w:r>
        <w:t xml:space="preserve">Abbildung </w:t>
      </w:r>
      <w:proofErr w:type="gramEnd"/>
      <w:r>
        <w:fldChar w:fldCharType="begin"/>
      </w:r>
      <w:r>
        <w:instrText xml:space="preserve"> SEQ Abbildung \* ARABIC </w:instrText>
      </w:r>
      <w:r>
        <w:fldChar w:fldCharType="separate"/>
      </w:r>
      <w:r w:rsidR="00D63D29">
        <w:rPr>
          <w:noProof/>
        </w:rPr>
        <w:t>18</w:t>
      </w:r>
      <w:r>
        <w:rPr>
          <w:noProof/>
        </w:rPr>
        <w:fldChar w:fldCharType="end"/>
      </w:r>
      <w:bookmarkEnd w:id="141"/>
      <w:r>
        <w:t>:</w:t>
      </w:r>
      <w:r>
        <w:tab/>
        <w:t>Screenshot des Standard-Dialogs „Datei einfügen“ in „Microsoft Word 2010“</w:t>
      </w:r>
      <w:bookmarkEnd w:id="142"/>
      <w:bookmarkEnd w:id="143"/>
      <w:bookmarkEnd w:id="144"/>
      <w:bookmarkEnd w:id="145"/>
    </w:p>
    <w:p w:rsidR="008E3531" w:rsidRDefault="008E3531" w:rsidP="008E3531">
      <w:pPr>
        <w:pStyle w:val="Listenabsatz"/>
        <w:numPr>
          <w:ilvl w:val="0"/>
          <w:numId w:val="8"/>
        </w:numPr>
      </w:pPr>
      <w:r>
        <w:t>Auswahl des Split-Buttons „Einfügen“ oder des Buttons „Als Verknüpfung einfügen“. Der Dialog „Datei einfügen“ wird geschlossen.</w:t>
      </w:r>
    </w:p>
    <w:p w:rsidR="008E3531" w:rsidRDefault="008E3531" w:rsidP="008E3531">
      <w:pPr>
        <w:pStyle w:val="Listenabsatz"/>
        <w:numPr>
          <w:ilvl w:val="0"/>
          <w:numId w:val="8"/>
        </w:numPr>
      </w:pPr>
      <w:r>
        <w:t xml:space="preserve">Falls zuvor der Button „Einfügen“ ausgewählt wurde, wird die in </w:t>
      </w:r>
      <w:r>
        <w:fldChar w:fldCharType="begin"/>
      </w:r>
      <w:r>
        <w:instrText xml:space="preserve"> REF _Ref364174559 \h </w:instrText>
      </w:r>
      <w:r>
        <w:fldChar w:fldCharType="separate"/>
      </w:r>
      <w:r w:rsidR="00D63D29">
        <w:t xml:space="preserve">Abbildung </w:t>
      </w:r>
      <w:r w:rsidR="00D63D29">
        <w:rPr>
          <w:noProof/>
        </w:rPr>
        <w:t>19</w:t>
      </w:r>
      <w:r>
        <w:fldChar w:fldCharType="end"/>
      </w:r>
      <w:r>
        <w:t xml:space="preserve"> darg</w:t>
      </w:r>
      <w:r>
        <w:t>e</w:t>
      </w:r>
      <w:r>
        <w:t>stellte Message-Box angezeigt. Sie weist den Benutzer darauf hin, dass das im Dialog ausgewählte Quelldokument ausschließlich als Verknüpfung in das aktive Zieldok</w:t>
      </w:r>
      <w:r>
        <w:t>u</w:t>
      </w:r>
      <w:r>
        <w:t>ment eingefügt wird.</w:t>
      </w:r>
    </w:p>
    <w:p w:rsidR="008E3531" w:rsidRDefault="008E3531" w:rsidP="0065691C">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\\.\\Graphics\\References-003.png" \d \* MERGEFORMAT </w:instrText>
      </w:r>
      <w:r>
        <w:fldChar w:fldCharType="separate"/>
      </w:r>
      <w:r>
        <w:pict>
          <v:shape id="_x0000_i2566" type="#_x0000_t75" style="width:265.5pt;height:96.75pt">
            <v:imagedata r:id="rId40"/>
          </v:shape>
        </w:pict>
      </w:r>
      <w:r>
        <w:fldChar w:fldCharType="end"/>
      </w:r>
    </w:p>
    <w:p w:rsidR="008E3531" w:rsidRDefault="008E3531" w:rsidP="004256A4">
      <w:pPr>
        <w:pStyle w:val="Beschriftung"/>
      </w:pPr>
      <w:bookmarkStart w:id="146" w:name="_Ref364174559"/>
      <w:bookmarkStart w:id="147" w:name="_Ref364174747"/>
      <w:bookmarkStart w:id="148" w:name="_Toc364691675"/>
      <w:bookmarkStart w:id="149" w:name="_Toc365385671"/>
      <w:bookmarkStart w:id="150" w:name="_Toc367641529"/>
      <w:bookmarkStart w:id="151" w:name="_Toc367644044"/>
      <w:r>
        <w:t xml:space="preserve">Abbildung </w:t>
      </w:r>
      <w:fldSimple w:instr=" SEQ Abbildung \* ARABIC ">
        <w:r w:rsidR="00D63D29">
          <w:rPr>
            <w:noProof/>
          </w:rPr>
          <w:t>19</w:t>
        </w:r>
      </w:fldSimple>
      <w:bookmarkEnd w:id="146"/>
      <w:r>
        <w:t>:</w:t>
      </w:r>
      <w:r>
        <w:tab/>
        <w:t>Screenshot einer Message-Box, mit dem Hinweis, dass das ausgewählte Quelldokument als Ve</w:t>
      </w:r>
      <w:r>
        <w:t>r</w:t>
      </w:r>
      <w:r>
        <w:t xml:space="preserve">knüpfung eingefügt </w:t>
      </w:r>
      <w:bookmarkEnd w:id="147"/>
      <w:bookmarkEnd w:id="148"/>
      <w:r>
        <w:t>wurde</w:t>
      </w:r>
      <w:bookmarkEnd w:id="149"/>
      <w:bookmarkEnd w:id="150"/>
      <w:bookmarkEnd w:id="151"/>
    </w:p>
    <w:p w:rsidR="008E3531" w:rsidRDefault="008E3531" w:rsidP="0065691C">
      <w:r>
        <w:t>Nach Abschluss des Vorgangs wird der Inhalt des im Dialog ausgewählten Quell(text)dokuments im Zieldokument dargestellt.</w:t>
      </w:r>
    </w:p>
    <w:p w:rsidR="008E3531" w:rsidRDefault="008E3531" w:rsidP="00877E3B">
      <w:pPr>
        <w:pBdr>
          <w:top w:val="single" w:sz="18" w:space="1" w:color="auto"/>
          <w:left w:val="single" w:sz="18" w:space="4" w:color="auto"/>
          <w:bottom w:val="single" w:sz="18" w:space="1" w:color="auto"/>
          <w:right w:val="single" w:sz="18" w:space="4" w:color="auto"/>
        </w:pBdr>
        <w:rPr>
          <w:b/>
        </w:rPr>
      </w:pPr>
      <w:r>
        <w:rPr>
          <w:b/>
        </w:rPr>
        <w:lastRenderedPageBreak/>
        <w:t>Ausblick</w:t>
      </w:r>
    </w:p>
    <w:p w:rsidR="008E3531" w:rsidRDefault="008E3531" w:rsidP="00877E3B">
      <w:pPr>
        <w:pBdr>
          <w:top w:val="single" w:sz="18" w:space="1" w:color="auto"/>
          <w:left w:val="single" w:sz="18" w:space="4" w:color="auto"/>
          <w:bottom w:val="single" w:sz="18" w:space="1" w:color="auto"/>
          <w:right w:val="single" w:sz="18" w:space="4" w:color="auto"/>
        </w:pBdr>
      </w:pPr>
      <w:r>
        <w:t xml:space="preserve">Der Dialog in </w:t>
      </w:r>
      <w:r>
        <w:fldChar w:fldCharType="begin"/>
      </w:r>
      <w:r>
        <w:instrText xml:space="preserve"> REF _Ref364171667 \h </w:instrText>
      </w:r>
      <w:r>
        <w:fldChar w:fldCharType="separate"/>
      </w:r>
      <w:r w:rsidR="00D63D29">
        <w:t xml:space="preserve">Abbildung </w:t>
      </w:r>
      <w:r w:rsidR="00D63D29">
        <w:rPr>
          <w:noProof/>
        </w:rPr>
        <w:t>18</w:t>
      </w:r>
      <w:r>
        <w:fldChar w:fldCharType="end"/>
      </w:r>
      <w:r>
        <w:t xml:space="preserve"> ist in der Sprache Deutsch verfasst. Der Grund dafür liegt d</w:t>
      </w:r>
      <w:r>
        <w:t>a</w:t>
      </w:r>
      <w:r>
        <w:t>rin, dass für diese Funktion ein eingebauter „Microsoft Word“-Dialog verwendet wurde, der die Sprache der installierten „Microsoft Word“-Version verwendet.</w:t>
      </w:r>
    </w:p>
    <w:p w:rsidR="008E3531" w:rsidRDefault="008E3531" w:rsidP="00877E3B">
      <w:pPr>
        <w:pBdr>
          <w:top w:val="single" w:sz="18" w:space="1" w:color="auto"/>
          <w:left w:val="single" w:sz="18" w:space="4" w:color="auto"/>
          <w:bottom w:val="single" w:sz="18" w:space="1" w:color="auto"/>
          <w:right w:val="single" w:sz="18" w:space="4" w:color="auto"/>
        </w:pBdr>
      </w:pPr>
      <w:r>
        <w:t>Bei einer Weiterentwicklung sollte ein benutzerdefinierter Dialog verwendet werden, da der eingebaute Dialog zwei Möglichkeiten bietet um ein Quelldokument in das aktive Zieldokument einzufügen. Das Add-In verwendet aber unabhängig von der Auswahl des Buttons im Dialog die identische Methode um das Quelldokument als Verknüpfung in das aktive Zieldokument einzufügen. Bei einem Ersetzen durch einen benutzerdefinierten Di</w:t>
      </w:r>
      <w:r>
        <w:t>a</w:t>
      </w:r>
      <w:r>
        <w:t>log würde auch der Hinweis durch die Message-Box entfallen. Des Weiteren ist es derzeitig nicht möglich, mit dem Dialog mehrere Quell(text)dokumente in einem Schritt als Referenzen einzufügen.</w:t>
      </w:r>
    </w:p>
    <w:p w:rsidR="008E3531" w:rsidRDefault="008E3531" w:rsidP="0031428E">
      <w:r>
        <w:t xml:space="preserve">Diese Funktion verwendet das Feld </w:t>
      </w:r>
      <w:r w:rsidRPr="00065B8D">
        <w:rPr>
          <w:rStyle w:val="NurTextZchn"/>
        </w:rPr>
        <w:t>IncludeText</w:t>
      </w:r>
      <w:r>
        <w:t>, unterscheidet sich aber zu der, in „Microsoft Word“ eingebauten Funktion „Einfügen, Objekt, Text aus Datei…“. Der (abs</w:t>
      </w:r>
      <w:r>
        <w:t>o</w:t>
      </w:r>
      <w:r>
        <w:t xml:space="preserve">lute) Dateipfad zum Zieldokument wird mit Hilfe der benutzerdefinierten Dokumenteigenschaft </w:t>
      </w:r>
      <w:r w:rsidRPr="00FF25C3">
        <w:rPr>
          <w:rStyle w:val="NurTextZchn"/>
        </w:rPr>
        <w:t>_lastDirectoryPath</w:t>
      </w:r>
      <w:r>
        <w:t xml:space="preserve"> dynamisch erstellt, indem diese durch ein ve</w:t>
      </w:r>
      <w:r>
        <w:t>r</w:t>
      </w:r>
      <w:r>
        <w:t xml:space="preserve">schachteltes </w:t>
      </w:r>
      <w:r w:rsidRPr="00BA6525">
        <w:rPr>
          <w:rStyle w:val="NurTextZchn"/>
        </w:rPr>
        <w:t>DocProperty</w:t>
      </w:r>
      <w:r w:rsidRPr="009E7502">
        <w:rPr>
          <w:rStyle w:val="NurTextZchn"/>
        </w:rPr>
        <w:t>-Feld</w:t>
      </w:r>
      <w:r>
        <w:t xml:space="preserve"> ausgewertet wird. Diese Dokumenteigenschaft wird bei jedem Öffnen des Zieldokuments automatisch vom Add-In aktualisiert (siehe Kapitel 5.1), falls das Dokument verschoben wurde. Somit enthält die Eigenschaft </w:t>
      </w:r>
      <w:r w:rsidRPr="00FF25C3">
        <w:rPr>
          <w:rStyle w:val="NurTextZchn"/>
        </w:rPr>
        <w:t>_lastDirectoryPath</w:t>
      </w:r>
      <w:r>
        <w:t xml:space="preserve"> nach dem Öffnen eines Dokuments immer den absoluten Verzeichnispfad des Dokuments.</w:t>
      </w:r>
    </w:p>
    <w:p w:rsidR="008E3531" w:rsidRDefault="008E3531" w:rsidP="00FF25C3">
      <w:r>
        <w:t>Die folgende Auflistung stellt ein Beispiel für eine Feldfunktion dar, die mit dieser Funkt</w:t>
      </w:r>
      <w:r>
        <w:t>i</w:t>
      </w:r>
      <w:r>
        <w:t>on erstellt wurde. Bei den geschweiften Klammern handelt es sich in „Microsoft Word“ um Steuerzeichen, die dazu dienen ein Feld zu markieren. Des Weiteren wurde die Fel</w:t>
      </w:r>
      <w:r>
        <w:t>d</w:t>
      </w:r>
      <w:r>
        <w:t xml:space="preserve">funktion in </w:t>
      </w:r>
      <w:r>
        <w:fldChar w:fldCharType="begin"/>
      </w:r>
      <w:r>
        <w:instrText xml:space="preserve"> REF _Ref364243599 \h </w:instrText>
      </w:r>
      <w:r>
        <w:fldChar w:fldCharType="separate"/>
      </w:r>
      <w:r w:rsidR="00D63D29">
        <w:t xml:space="preserve">Auflistung </w:t>
      </w:r>
      <w:r w:rsidR="00D63D29">
        <w:rPr>
          <w:noProof/>
        </w:rPr>
        <w:t>2</w:t>
      </w:r>
      <w:r>
        <w:fldChar w:fldCharType="end"/>
      </w:r>
      <w:r>
        <w:t xml:space="preserve"> auf mehrere Zeilen aufgeteilt, um lesbarer zu sein.</w:t>
      </w:r>
    </w:p>
    <w:p w:rsidR="008E3531" w:rsidRPr="0031428E" w:rsidRDefault="008E3531" w:rsidP="0031428E">
      <w:pPr>
        <w:pStyle w:val="NurText"/>
      </w:pPr>
      <w:r w:rsidRPr="0031428E">
        <w:t>{ INCLUDETEXT </w:t>
      </w:r>
      <w:r w:rsidRPr="0031428E">
        <w:br/>
        <w:t>"{ DOCPROPERTY _LastDirectoryPath }\.\\Relative\\Path&gt;\\To\\File.docx"</w:t>
      </w:r>
      <w:r w:rsidRPr="0031428E">
        <w:br/>
        <w:t> }</w:t>
      </w:r>
    </w:p>
    <w:p w:rsidR="008E3531" w:rsidRDefault="008E3531" w:rsidP="000322B1">
      <w:pPr>
        <w:pStyle w:val="Beschriftung"/>
      </w:pPr>
      <w:bookmarkStart w:id="152" w:name="_Ref364243599"/>
      <w:bookmarkStart w:id="153" w:name="_Toc365385650"/>
      <w:bookmarkStart w:id="154" w:name="_Toc367644023"/>
      <w:r>
        <w:t xml:space="preserve">Auflistung </w:t>
      </w:r>
      <w:fldSimple w:instr=" SEQ Auflistung \r 2 \* ARABIC ">
        <w:r w:rsidR="00D63D29">
          <w:rPr>
            <w:noProof/>
          </w:rPr>
          <w:t>2</w:t>
        </w:r>
      </w:fldSimple>
      <w:bookmarkEnd w:id="152"/>
      <w:r>
        <w:t>:</w:t>
      </w:r>
      <w:r>
        <w:tab/>
        <w:t>Beispiel für einen mit dem Add-In erstellten IncludeText-Feld-Code</w:t>
      </w:r>
      <w:bookmarkEnd w:id="153"/>
      <w:bookmarkEnd w:id="154"/>
    </w:p>
    <w:p w:rsidR="008E3531" w:rsidRDefault="008E3531" w:rsidP="00FF25C3">
      <w:r>
        <w:t>Die Funktion bietet folgende Vorteile, gegenüber der in „Microsoft Word“ eingebauten Funktion:</w:t>
      </w:r>
    </w:p>
    <w:p w:rsidR="008E3531" w:rsidRDefault="008E3531" w:rsidP="008E3531">
      <w:pPr>
        <w:pStyle w:val="Listenabsatz"/>
        <w:numPr>
          <w:ilvl w:val="0"/>
          <w:numId w:val="9"/>
        </w:numPr>
      </w:pPr>
      <w:r>
        <w:t>Das Verschieben von Dokumenten ohne Datenverlust ist möglich, solange ein Zield</w:t>
      </w:r>
      <w:r>
        <w:t>o</w:t>
      </w:r>
      <w:r>
        <w:t xml:space="preserve">kument zusammen mit allen referenzierten Quelldokumenten verschoben wird. Dies ist beim standardmäßigen Verwenden des </w:t>
      </w:r>
      <w:r w:rsidRPr="00BA6525">
        <w:rPr>
          <w:rStyle w:val="NurTextZchn"/>
        </w:rPr>
        <w:t>IncludeText</w:t>
      </w:r>
      <w:r w:rsidRPr="009E7502">
        <w:rPr>
          <w:rStyle w:val="NurTextZchn"/>
        </w:rPr>
        <w:t>-Felds</w:t>
      </w:r>
      <w:r>
        <w:t xml:space="preserve"> (ohne geschachteltes </w:t>
      </w:r>
      <w:r w:rsidRPr="00BA6525">
        <w:rPr>
          <w:rStyle w:val="NurTextZchn"/>
        </w:rPr>
        <w:t>DocProperty</w:t>
      </w:r>
      <w:r w:rsidRPr="009E7502">
        <w:rPr>
          <w:rStyle w:val="NurTextZchn"/>
        </w:rPr>
        <w:t>-Feld</w:t>
      </w:r>
      <w:r>
        <w:t>) nicht möglich, da der Dateipfad eine konstante Zeichenkette ist.</w:t>
      </w:r>
    </w:p>
    <w:p w:rsidR="008E3531" w:rsidRDefault="008E3531" w:rsidP="008E3531">
      <w:pPr>
        <w:pStyle w:val="Listenabsatz"/>
        <w:numPr>
          <w:ilvl w:val="0"/>
          <w:numId w:val="9"/>
        </w:numPr>
      </w:pPr>
      <w:r>
        <w:t xml:space="preserve">Durch den Einsatz eines absoluten Dateipfads können Dokumente sowohl aus der Softwareanwendung „Microsoft Word“ heraus, als auch über ein externes Programm (z. B. „Windows Explorer“) geöffnet werden, ohne dass die Feldfunktion fehlschlägt. Verwendet man eines der </w:t>
      </w:r>
      <w:r w:rsidRPr="00920232">
        <w:rPr>
          <w:rStyle w:val="NurTextZchn"/>
        </w:rPr>
        <w:t>Include[…]</w:t>
      </w:r>
      <w:r>
        <w:t>-Felder mit relativen Dateipfaden, so ergeben sich Probleme, falls sich das Arbeitsverzeichnis vom Verzeichnis des Dokuments u</w:t>
      </w:r>
      <w:r>
        <w:t>n</w:t>
      </w:r>
      <w:r>
        <w:t>terscheidet.</w:t>
      </w:r>
    </w:p>
    <w:p w:rsidR="008E3531" w:rsidRDefault="008E3531" w:rsidP="00DD07E3">
      <w:pPr>
        <w:pStyle w:val="berschrift4"/>
      </w:pPr>
      <w:bookmarkStart w:id="155" w:name="_Toc364682577"/>
      <w:bookmarkStart w:id="156" w:name="_Toc364691626"/>
      <w:bookmarkStart w:id="157" w:name="_Toc367640935"/>
      <w:bookmarkStart w:id="158" w:name="_Toc367643994"/>
      <w:r>
        <w:lastRenderedPageBreak/>
        <w:t>Einfügen einer Referenz zu einer Quell(bild)datei</w:t>
      </w:r>
      <w:bookmarkEnd w:id="155"/>
      <w:bookmarkEnd w:id="156"/>
      <w:bookmarkEnd w:id="157"/>
      <w:bookmarkEnd w:id="158"/>
    </w:p>
    <w:p w:rsidR="008E3531" w:rsidRDefault="008E3531" w:rsidP="00D45352">
      <w:r>
        <w:t>Um eine Referenz zu einer Quellbilddatei zum aktiven Zieldokument hinzuzufügen, sind die folgenden Schritte notwendig:</w:t>
      </w:r>
    </w:p>
    <w:p w:rsidR="008E3531" w:rsidRDefault="008E3531" w:rsidP="008E3531">
      <w:pPr>
        <w:pStyle w:val="Listenabsatz"/>
        <w:numPr>
          <w:ilvl w:val="0"/>
          <w:numId w:val="11"/>
        </w:numPr>
      </w:pPr>
      <w:r>
        <w:t>Öffnen eines gespeicherten Dokuments in „Microsoft Word“. Falls ein neues Dok</w:t>
      </w:r>
      <w:r>
        <w:t>u</w:t>
      </w:r>
      <w:r>
        <w:t>ment erstellt werden soll, so muss dieses zunächst gespeichert werden.</w:t>
      </w:r>
    </w:p>
    <w:p w:rsidR="008E3531" w:rsidRDefault="008E3531" w:rsidP="008E3531">
      <w:pPr>
        <w:pStyle w:val="Listenabsatz"/>
        <w:numPr>
          <w:ilvl w:val="0"/>
          <w:numId w:val="11"/>
        </w:numPr>
      </w:pPr>
      <w:r>
        <w:t>Bewegen der Einfügemarke an die Position im Dokument, an der die Referenz erstellt werden soll.</w:t>
      </w:r>
    </w:p>
    <w:p w:rsidR="008E3531" w:rsidRDefault="008E3531" w:rsidP="008E3531">
      <w:pPr>
        <w:pStyle w:val="Listenabsatz"/>
        <w:numPr>
          <w:ilvl w:val="0"/>
          <w:numId w:val="11"/>
        </w:numPr>
      </w:pPr>
      <w:r>
        <w:t>Auswahl des Buttons „Include Picture“ im Reiter „Component-Based Authoring“ im Menüband. Der Dialog „Grafik einfügen“ wird geöffnet.</w:t>
      </w:r>
    </w:p>
    <w:p w:rsidR="008E3531" w:rsidRDefault="008E3531" w:rsidP="00E14EA2">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\\.\\Graphics\\References-004.png" \d \* MERGEFORMAT </w:instrText>
      </w:r>
      <w:r>
        <w:fldChar w:fldCharType="separate"/>
      </w:r>
      <w:r>
        <w:pict>
          <v:shape id="_x0000_i2567" type="#_x0000_t75" style="width:351pt;height:190.5pt">
            <v:imagedata r:id="rId41"/>
          </v:shape>
        </w:pict>
      </w:r>
      <w:r>
        <w:fldChar w:fldCharType="end"/>
      </w:r>
    </w:p>
    <w:p w:rsidR="008E3531" w:rsidRDefault="008E3531" w:rsidP="004828CB">
      <w:pPr>
        <w:pStyle w:val="Beschriftung"/>
      </w:pPr>
      <w:bookmarkStart w:id="159" w:name="_Ref364174957"/>
      <w:bookmarkStart w:id="160" w:name="_Toc364691676"/>
      <w:bookmarkStart w:id="161" w:name="_Toc365385672"/>
      <w:bookmarkStart w:id="162" w:name="_Toc367641530"/>
      <w:bookmarkStart w:id="163" w:name="_Toc367644045"/>
      <w:proofErr w:type="gramStart"/>
      <w:r>
        <w:t xml:space="preserve">Abbildung </w:t>
      </w:r>
      <w:proofErr w:type="gramEnd"/>
      <w:r>
        <w:fldChar w:fldCharType="begin"/>
      </w:r>
      <w:r>
        <w:instrText xml:space="preserve"> SEQ Abbildung \* ARABIC </w:instrText>
      </w:r>
      <w:r>
        <w:fldChar w:fldCharType="separate"/>
      </w:r>
      <w:r w:rsidR="00D63D29">
        <w:rPr>
          <w:noProof/>
        </w:rPr>
        <w:t>20</w:t>
      </w:r>
      <w:r>
        <w:rPr>
          <w:noProof/>
        </w:rPr>
        <w:fldChar w:fldCharType="end"/>
      </w:r>
      <w:bookmarkEnd w:id="159"/>
      <w:r>
        <w:t>:</w:t>
      </w:r>
      <w:r>
        <w:tab/>
        <w:t>Screenshot des Standard-Dialogs „Grafik einfügen“ in „Microsoft Word 2010“</w:t>
      </w:r>
      <w:bookmarkEnd w:id="160"/>
      <w:bookmarkEnd w:id="161"/>
      <w:bookmarkEnd w:id="162"/>
      <w:bookmarkEnd w:id="163"/>
    </w:p>
    <w:p w:rsidR="008E3531" w:rsidRDefault="008E3531" w:rsidP="008E3531">
      <w:pPr>
        <w:pStyle w:val="Listenabsatz"/>
        <w:numPr>
          <w:ilvl w:val="0"/>
          <w:numId w:val="11"/>
        </w:numPr>
      </w:pPr>
      <w:r>
        <w:t>Auswahl des Buttons „Einfügen“, des Buttons „Mit Datei verknüpfen“ oder des Bu</w:t>
      </w:r>
      <w:r>
        <w:t>t</w:t>
      </w:r>
      <w:r>
        <w:t>tons „Einfügen u. Verknüpfen“). Der Dialog „Grafik einfügen“ wird geschlossen.</w:t>
      </w:r>
    </w:p>
    <w:p w:rsidR="008E3531" w:rsidRDefault="008E3531" w:rsidP="008E3531">
      <w:pPr>
        <w:pStyle w:val="Listenabsatz"/>
        <w:numPr>
          <w:ilvl w:val="0"/>
          <w:numId w:val="11"/>
        </w:numPr>
      </w:pPr>
      <w:r>
        <w:t>Falls zuvor der Button „Einfügen“ oder der Button „Einfügen u. Verknüpfen“ ausg</w:t>
      </w:r>
      <w:r>
        <w:t>e</w:t>
      </w:r>
      <w:r>
        <w:t xml:space="preserve">wählt wurde, wird die in </w:t>
      </w:r>
      <w:r>
        <w:fldChar w:fldCharType="begin"/>
      </w:r>
      <w:r>
        <w:instrText xml:space="preserve"> REF _Ref364174559 \h </w:instrText>
      </w:r>
      <w:r>
        <w:fldChar w:fldCharType="separate"/>
      </w:r>
      <w:r w:rsidR="00D63D29">
        <w:t xml:space="preserve">Abbildung </w:t>
      </w:r>
      <w:r w:rsidR="00D63D29">
        <w:rPr>
          <w:noProof/>
        </w:rPr>
        <w:t>19</w:t>
      </w:r>
      <w:r>
        <w:fldChar w:fldCharType="end"/>
      </w:r>
      <w:r>
        <w:t xml:space="preserve"> (siehe S</w:t>
      </w:r>
      <w:proofErr w:type="gramStart"/>
      <w:r>
        <w:t>. </w:t>
      </w:r>
      <w:proofErr w:type="gramEnd"/>
      <w:r>
        <w:fldChar w:fldCharType="begin"/>
      </w:r>
      <w:r>
        <w:instrText xml:space="preserve"> PAGEREF _Ref364174747 \h </w:instrText>
      </w:r>
      <w:r>
        <w:fldChar w:fldCharType="separate"/>
      </w:r>
      <w:r w:rsidR="00D63D29">
        <w:rPr>
          <w:noProof/>
        </w:rPr>
        <w:t>18</w:t>
      </w:r>
      <w:r>
        <w:fldChar w:fldCharType="end"/>
      </w:r>
      <w:r>
        <w:t>) dargestellte Message-Box angezeigt. Sie weist den Benutzer darauf hin, dass die im Dialog ausgewählte Quel</w:t>
      </w:r>
      <w:r>
        <w:t>l</w:t>
      </w:r>
      <w:r>
        <w:t>bilddatei ausschließlich als Verknüpfung in das aktive Zieldokument eingefügt wird.</w:t>
      </w:r>
    </w:p>
    <w:p w:rsidR="008E3531" w:rsidRDefault="008E3531" w:rsidP="00E14EA2">
      <w:r w:rsidRPr="00E14EA2">
        <w:t>Nach Abschluss des Vorgangs wird der Inhalt de</w:t>
      </w:r>
      <w:r>
        <w:t>r</w:t>
      </w:r>
      <w:r w:rsidRPr="00E14EA2">
        <w:t xml:space="preserve"> im Dialog ausgewählten Quell(</w:t>
      </w:r>
      <w:r>
        <w:t>bild</w:t>
      </w:r>
      <w:r w:rsidRPr="00E14EA2">
        <w:t>)</w:t>
      </w:r>
      <w:r>
        <w:t>datei</w:t>
      </w:r>
      <w:r w:rsidRPr="00E14EA2">
        <w:t xml:space="preserve"> im Zieldokument dargestellt.</w:t>
      </w:r>
    </w:p>
    <w:p w:rsidR="008E3531" w:rsidRDefault="008E3531" w:rsidP="00FB737A">
      <w:pPr>
        <w:pBdr>
          <w:top w:val="single" w:sz="18" w:space="1" w:color="auto"/>
          <w:left w:val="single" w:sz="18" w:space="4" w:color="auto"/>
          <w:bottom w:val="single" w:sz="18" w:space="1" w:color="auto"/>
          <w:right w:val="single" w:sz="18" w:space="4" w:color="auto"/>
        </w:pBdr>
        <w:rPr>
          <w:b/>
        </w:rPr>
      </w:pPr>
      <w:r>
        <w:rPr>
          <w:b/>
        </w:rPr>
        <w:t>Ausblick</w:t>
      </w:r>
    </w:p>
    <w:p w:rsidR="008E3531" w:rsidRDefault="008E3531" w:rsidP="00FB737A">
      <w:pPr>
        <w:pBdr>
          <w:top w:val="single" w:sz="18" w:space="1" w:color="auto"/>
          <w:left w:val="single" w:sz="18" w:space="4" w:color="auto"/>
          <w:bottom w:val="single" w:sz="18" w:space="1" w:color="auto"/>
          <w:right w:val="single" w:sz="18" w:space="4" w:color="auto"/>
        </w:pBdr>
      </w:pPr>
      <w:r>
        <w:t xml:space="preserve">Die Ausführungen im Kästchen „Ausblick“ in Kapitel </w:t>
      </w:r>
      <w:r>
        <w:fldChar w:fldCharType="begin"/>
      </w:r>
      <w:r>
        <w:instrText xml:space="preserve"> REF _Ref364174926 \r \h </w:instrText>
      </w:r>
      <w:r>
        <w:fldChar w:fldCharType="separate"/>
      </w:r>
      <w:r w:rsidR="00D63D29">
        <w:t>5.4.1.1</w:t>
      </w:r>
      <w:r>
        <w:fldChar w:fldCharType="end"/>
      </w:r>
      <w:r>
        <w:t xml:space="preserve"> gelten auch für diese Funkt</w:t>
      </w:r>
      <w:r>
        <w:t>i</w:t>
      </w:r>
      <w:r>
        <w:t xml:space="preserve">on, da es sich bei dem in </w:t>
      </w:r>
      <w:r>
        <w:fldChar w:fldCharType="begin"/>
      </w:r>
      <w:r>
        <w:instrText xml:space="preserve"> REF _Ref364174957 \h </w:instrText>
      </w:r>
      <w:r>
        <w:fldChar w:fldCharType="separate"/>
      </w:r>
      <w:r w:rsidR="00D63D29">
        <w:t xml:space="preserve">Abbildung </w:t>
      </w:r>
      <w:r w:rsidR="00D63D29">
        <w:rPr>
          <w:noProof/>
        </w:rPr>
        <w:t>20</w:t>
      </w:r>
      <w:r>
        <w:fldChar w:fldCharType="end"/>
      </w:r>
      <w:r>
        <w:t xml:space="preserve"> dargestellten Dialog, ebenfalls um einen in „Microsoft Word“ eingebauten Dialog handelt.</w:t>
      </w:r>
    </w:p>
    <w:p w:rsidR="008E3531" w:rsidRDefault="008E3531" w:rsidP="000F405F">
      <w:r>
        <w:t xml:space="preserve">Diese Funktion verwendet das Feld </w:t>
      </w:r>
      <w:r w:rsidRPr="00065B8D">
        <w:rPr>
          <w:rStyle w:val="NurTextZchn"/>
        </w:rPr>
        <w:t>Include</w:t>
      </w:r>
      <w:r>
        <w:rPr>
          <w:rStyle w:val="NurTextZchn"/>
        </w:rPr>
        <w:t>Picture</w:t>
      </w:r>
      <w:r>
        <w:t>, unterscheidet sich aber zur der in „Microsoft Word“ eingebauten Funktion „Einfügen, Grafik“. Die Unterschiede und Vorte</w:t>
      </w:r>
      <w:r>
        <w:t>i</w:t>
      </w:r>
      <w:r>
        <w:t xml:space="preserve">le entsprechen denen, die in Kapitel </w:t>
      </w:r>
      <w:r>
        <w:fldChar w:fldCharType="begin"/>
      </w:r>
      <w:r>
        <w:instrText xml:space="preserve"> REF _Ref364175125 \r \h </w:instrText>
      </w:r>
      <w:r>
        <w:fldChar w:fldCharType="separate"/>
      </w:r>
      <w:r w:rsidR="00D63D29">
        <w:t>5.4.1.1</w:t>
      </w:r>
      <w:r>
        <w:fldChar w:fldCharType="end"/>
      </w:r>
      <w:r>
        <w:t xml:space="preserve"> beschrieben sind.</w:t>
      </w:r>
    </w:p>
    <w:p w:rsidR="008E3531" w:rsidRPr="00442276" w:rsidRDefault="008E3531" w:rsidP="00442276">
      <w:r>
        <w:br w:type="page"/>
      </w:r>
    </w:p>
    <w:p w:rsidR="008E3531" w:rsidRDefault="008E3531" w:rsidP="00E14EA2">
      <w:pPr>
        <w:pStyle w:val="berschrift3"/>
      </w:pPr>
      <w:bookmarkStart w:id="164" w:name="_Toc364682578"/>
      <w:bookmarkStart w:id="165" w:name="_Ref364685798"/>
      <w:bookmarkStart w:id="166" w:name="_Toc364691627"/>
      <w:bookmarkStart w:id="167" w:name="_Toc367640936"/>
      <w:bookmarkStart w:id="168" w:name="_Toc367643995"/>
      <w:r>
        <w:lastRenderedPageBreak/>
        <w:t>Aktualisieren von Inhalten zwischen Ziel- und Quelldokumenten</w:t>
      </w:r>
      <w:bookmarkEnd w:id="164"/>
      <w:bookmarkEnd w:id="165"/>
      <w:bookmarkEnd w:id="166"/>
      <w:bookmarkEnd w:id="167"/>
      <w:bookmarkEnd w:id="168"/>
    </w:p>
    <w:p w:rsidR="008E3531" w:rsidRDefault="008E3531" w:rsidP="000F405F">
      <w:r>
        <w:t xml:space="preserve">Nach dem Öffnen eines Dokuments in „Microsoft Word“ werden </w:t>
      </w:r>
      <w:r w:rsidRPr="007E7F7E">
        <w:t>alle</w:t>
      </w:r>
      <w:r>
        <w:t xml:space="preserve"> Felder (mit Au</w:t>
      </w:r>
      <w:r>
        <w:t>s</w:t>
      </w:r>
      <w:r>
        <w:t xml:space="preserve">nahme der gesperrten Felder) im Inhalt des Dokuments </w:t>
      </w:r>
      <w:r w:rsidRPr="007E7F7E">
        <w:t>automatisch</w:t>
      </w:r>
      <w:r>
        <w:t xml:space="preserve"> aktualisiert. Der Inhalt schließt jedoch nicht die Kopf- und Fußzeilen mit ein. Aus diesem Grund und wegen eines Softwarefehlers im Zusammenhang mit der Verwendung von </w:t>
      </w:r>
      <w:r w:rsidRPr="007E7F7E">
        <w:rPr>
          <w:rStyle w:val="NurTextZchn"/>
        </w:rPr>
        <w:t>IncludePicture</w:t>
      </w:r>
      <w:r w:rsidRPr="009E7502">
        <w:rPr>
          <w:rStyle w:val="NurTextZchn"/>
        </w:rPr>
        <w:t>-Feldern</w:t>
      </w:r>
      <w:r>
        <w:t xml:space="preserve"> mit dem OOXML-Dateiformat, aktualisiert das Add-In erneut </w:t>
      </w:r>
      <w:r w:rsidRPr="002128F6">
        <w:t>alle</w:t>
      </w:r>
      <w:r>
        <w:t xml:space="preserve"> Felder nach dem Öffnen eines Dokuments (siehe Kapitel 5.1).</w:t>
      </w:r>
    </w:p>
    <w:p w:rsidR="008E3531" w:rsidRDefault="008E3531" w:rsidP="00B63F38">
      <w:r>
        <w:t>Das Add-In bietet jedoch auch während des Arbeitens mit Ziel- und Quelldokumenten die Möglichkeit Inhalte zwischen beiden auszutauschen:</w:t>
      </w:r>
    </w:p>
    <w:p w:rsidR="008E3531" w:rsidRDefault="008E3531" w:rsidP="008E3531">
      <w:pPr>
        <w:pStyle w:val="Listenabsatz"/>
        <w:numPr>
          <w:ilvl w:val="0"/>
          <w:numId w:val="13"/>
        </w:numPr>
      </w:pPr>
      <w:r>
        <w:t>Aktualisieren von Inhalten im Zieldokument mit Inhalten aus Quelldokumenten.</w:t>
      </w:r>
    </w:p>
    <w:p w:rsidR="008E3531" w:rsidRDefault="008E3531" w:rsidP="008E3531">
      <w:pPr>
        <w:pStyle w:val="Listenabsatz"/>
        <w:numPr>
          <w:ilvl w:val="0"/>
          <w:numId w:val="13"/>
        </w:numPr>
      </w:pPr>
      <w:r>
        <w:t>Aktualisieren von Inhalten in Quelldokumenten mit Inhalten aus dem Zieldokument.</w:t>
      </w:r>
    </w:p>
    <w:p w:rsidR="008E3531" w:rsidRDefault="008E3531" w:rsidP="00B63F38">
      <w:r>
        <w:t>Beide Möglichkeiten werden in den folgenden zwei Unterkapiteln erläutert.</w:t>
      </w:r>
    </w:p>
    <w:p w:rsidR="008E3531" w:rsidRDefault="008E3531" w:rsidP="00B63F38">
      <w:r>
        <w:t>Durch den Button „Open Source File“ in der Gruppe „References“ im Reiter „Component-Based Authoring“ können eine oder mehrere Quelldateien aus einem Zieldokument heraus geöffnet werden. Die Anzahl der geöffneten Quelldateien hängt dabei von der Anzahl der selektierten Referenzen ab. Die Quelldatei wird mit dem Standardprogramm für den Date</w:t>
      </w:r>
      <w:r>
        <w:t>i</w:t>
      </w:r>
      <w:r>
        <w:t>typ der Quelldatei geöffnet.</w:t>
      </w:r>
    </w:p>
    <w:p w:rsidR="008E3531" w:rsidRPr="0093378B" w:rsidRDefault="008E3531" w:rsidP="00B63F38">
      <w:pPr>
        <w:rPr>
          <w:i/>
        </w:rPr>
      </w:pPr>
      <w:r w:rsidRPr="0093378B">
        <w:rPr>
          <w:i/>
        </w:rPr>
        <w:t>Beispiel:</w:t>
      </w:r>
    </w:p>
    <w:p w:rsidR="008E3531" w:rsidRDefault="008E3531" w:rsidP="008E3531">
      <w:pPr>
        <w:pStyle w:val="Listenabsatz"/>
        <w:numPr>
          <w:ilvl w:val="0"/>
          <w:numId w:val="14"/>
        </w:numPr>
      </w:pPr>
      <w:r>
        <w:t>Ein „Microsoft Word“-Dokument (Dateiendung .docx) wird in dem Programm „Micr</w:t>
      </w:r>
      <w:r>
        <w:t>o</w:t>
      </w:r>
      <w:r>
        <w:t>soft Word“ geöffnet.</w:t>
      </w:r>
    </w:p>
    <w:p w:rsidR="008E3531" w:rsidRDefault="008E3531" w:rsidP="008E3531">
      <w:pPr>
        <w:pStyle w:val="Listenabsatz"/>
        <w:numPr>
          <w:ilvl w:val="0"/>
          <w:numId w:val="14"/>
        </w:numPr>
      </w:pPr>
      <w:r>
        <w:t xml:space="preserve">Eine Bilddatei im Format </w:t>
      </w:r>
      <w:r w:rsidRPr="008B1A43">
        <w:rPr>
          <w:i/>
        </w:rPr>
        <w:t>Portable Network Graphics</w:t>
      </w:r>
      <w:r>
        <w:t xml:space="preserve"> (PNG) (Dateinamenserweiterung PNG) wird in dem Programm „Windows-Fotoanzeige“ geöffnet.</w:t>
      </w:r>
    </w:p>
    <w:p w:rsidR="008E3531" w:rsidRDefault="008E3531" w:rsidP="00336ACC">
      <w:r>
        <w:fldChar w:fldCharType="begin"/>
      </w:r>
      <w:r>
        <w:instrText xml:space="preserve"> REF _Ref364245897 \h </w:instrText>
      </w:r>
      <w:r>
        <w:fldChar w:fldCharType="separate"/>
      </w:r>
      <w:r w:rsidR="00D63D29">
        <w:t xml:space="preserve">Abbildung </w:t>
      </w:r>
      <w:r w:rsidR="00D63D29">
        <w:rPr>
          <w:noProof/>
        </w:rPr>
        <w:t>21</w:t>
      </w:r>
      <w:r>
        <w:fldChar w:fldCharType="end"/>
      </w:r>
      <w:r>
        <w:t xml:space="preserve"> zeigt die Quelldatei </w:t>
      </w:r>
      <w:r w:rsidRPr="00336ACC">
        <w:rPr>
          <w:rStyle w:val="NurTextZchn"/>
        </w:rPr>
        <w:t>Ribbon-003.png</w:t>
      </w:r>
      <w:r>
        <w:t xml:space="preserve"> (ist als </w:t>
      </w:r>
      <w:r>
        <w:fldChar w:fldCharType="begin"/>
      </w:r>
      <w:r>
        <w:instrText xml:space="preserve"> REF _Ref364245947 \h </w:instrText>
      </w:r>
      <w:r>
        <w:fldChar w:fldCharType="separate"/>
      </w:r>
      <w:r w:rsidR="00D63D29">
        <w:t xml:space="preserve">Abbildung </w:t>
      </w:r>
      <w:r w:rsidR="00D63D29">
        <w:rPr>
          <w:noProof/>
        </w:rPr>
        <w:t>16</w:t>
      </w:r>
      <w:r>
        <w:fldChar w:fldCharType="end"/>
      </w:r>
      <w:r>
        <w:t xml:space="preserve"> auf S. </w:t>
      </w:r>
      <w:r>
        <w:fldChar w:fldCharType="begin"/>
      </w:r>
      <w:r>
        <w:instrText xml:space="preserve"> PAGEREF _Ref364245951 \h </w:instrText>
      </w:r>
      <w:r>
        <w:fldChar w:fldCharType="separate"/>
      </w:r>
      <w:r w:rsidR="00D63D29">
        <w:rPr>
          <w:noProof/>
        </w:rPr>
        <w:t>17</w:t>
      </w:r>
      <w:r>
        <w:fldChar w:fldCharType="end"/>
      </w:r>
      <w:r>
        <w:t xml:space="preserve"> in di</w:t>
      </w:r>
      <w:r>
        <w:t>e</w:t>
      </w:r>
      <w:r>
        <w:t>sem Dokument als Referenz eingebunden) im Programm „Windows-Fotoanzeige“. Dazu wurde die Referenz im Dokument markiert und anschließend der Buttons „Open Source File“ ausgewählt.</w:t>
      </w:r>
    </w:p>
    <w:p w:rsidR="008E3531" w:rsidRDefault="008E3531" w:rsidP="00835E5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\\.\\Graphics\\References-009.png" \d \* MERGEFORMAT </w:instrText>
      </w:r>
      <w:r>
        <w:fldChar w:fldCharType="separate"/>
      </w:r>
      <w:r>
        <w:pict>
          <v:shape id="_x0000_i2568" type="#_x0000_t75" style="width:238.5pt;height:208.5pt">
            <v:imagedata r:id="rId42"/>
          </v:shape>
        </w:pict>
      </w:r>
      <w:r>
        <w:fldChar w:fldCharType="end"/>
      </w:r>
    </w:p>
    <w:p w:rsidR="008E3531" w:rsidRDefault="008E3531" w:rsidP="00336ACC">
      <w:pPr>
        <w:pStyle w:val="Beschriftung"/>
      </w:pPr>
      <w:bookmarkStart w:id="169" w:name="_Ref364245897"/>
      <w:bookmarkStart w:id="170" w:name="_Toc364691677"/>
      <w:bookmarkStart w:id="171" w:name="_Toc365385673"/>
      <w:bookmarkStart w:id="172" w:name="_Toc367641531"/>
      <w:bookmarkStart w:id="173" w:name="_Toc367644046"/>
      <w:r>
        <w:lastRenderedPageBreak/>
        <w:t xml:space="preserve">Abbildung </w:t>
      </w:r>
      <w:fldSimple w:instr=" SEQ Abbildung \* ARABIC ">
        <w:r w:rsidR="00D63D29">
          <w:rPr>
            <w:noProof/>
          </w:rPr>
          <w:t>21</w:t>
        </w:r>
      </w:fldSimple>
      <w:bookmarkEnd w:id="169"/>
      <w:r>
        <w:t>:</w:t>
      </w:r>
      <w:r>
        <w:tab/>
        <w:t>Screenshot des mit dem Button „Open Source File“ geöffneten Programms „Windows-Fotoanzeige“</w:t>
      </w:r>
      <w:bookmarkEnd w:id="170"/>
      <w:bookmarkEnd w:id="171"/>
      <w:bookmarkEnd w:id="172"/>
      <w:bookmarkEnd w:id="173"/>
    </w:p>
    <w:p w:rsidR="008E3531" w:rsidRDefault="008E3531" w:rsidP="00E14EA2">
      <w:pPr>
        <w:pStyle w:val="berschrift4"/>
      </w:pPr>
      <w:bookmarkStart w:id="174" w:name="_Ref364243810"/>
      <w:bookmarkStart w:id="175" w:name="_Toc364682579"/>
      <w:bookmarkStart w:id="176" w:name="_Toc364691628"/>
      <w:bookmarkStart w:id="177" w:name="_Ref364693686"/>
      <w:bookmarkStart w:id="178" w:name="_Toc367640937"/>
      <w:bookmarkStart w:id="179" w:name="_Toc367643996"/>
      <w:r>
        <w:t>Aktualisieren von Inhalten im Zieldokument</w:t>
      </w:r>
      <w:bookmarkEnd w:id="174"/>
      <w:bookmarkEnd w:id="175"/>
      <w:bookmarkEnd w:id="176"/>
      <w:bookmarkEnd w:id="177"/>
      <w:bookmarkEnd w:id="178"/>
      <w:bookmarkEnd w:id="179"/>
    </w:p>
    <w:p w:rsidR="008E3531" w:rsidRDefault="008E3531" w:rsidP="009E1902">
      <w:r>
        <w:t xml:space="preserve">Es kann während der Bearbeitung erforderlich sein, </w:t>
      </w:r>
      <w:r w:rsidRPr="00F35D14">
        <w:t>die Inhalte im aktiven Zieldokument mit den Inhalten der referenzierten Quelldatei</w:t>
      </w:r>
      <w:r>
        <w:t xml:space="preserve"> zu aktualisieren. So kann eine Quelldatei während der Bearbeitung des Zieldokuments modifiziert werden. Sollen die Änderungen in der Quelldatei im aktiven Zieldokument übernommen werden, so kann der Button „Update From Source“ in der Gruppe „References“ im Reiter „Component-Based Authoring“ des Menübands ausgewählt werden.</w:t>
      </w:r>
    </w:p>
    <w:p w:rsidR="008E3531" w:rsidRDefault="008E3531" w:rsidP="0014696C">
      <w:r>
        <w:t>Der Button „Update From Source“ ist nur aktiv, falls die Markierung im aktiven Zield</w:t>
      </w:r>
      <w:r>
        <w:t>o</w:t>
      </w:r>
      <w:r>
        <w:t xml:space="preserve">kument eine oder mehrere Referenzen zu Quelldatei(en) enthält. Trifft diese Bedingung zu, wird nach der Auswahl des Buttons „Update From Source“ eine Message-Box, </w:t>
      </w:r>
      <w:proofErr w:type="gramStart"/>
      <w:r>
        <w:t xml:space="preserve">ähnlich </w:t>
      </w:r>
      <w:proofErr w:type="gramEnd"/>
      <w:r>
        <w:fldChar w:fldCharType="begin"/>
      </w:r>
      <w:r>
        <w:instrText xml:space="preserve"> REF _Ref364242950 \h </w:instrText>
      </w:r>
      <w:r>
        <w:fldChar w:fldCharType="separate"/>
      </w:r>
      <w:r w:rsidR="00D63D29">
        <w:t xml:space="preserve">Abbildung </w:t>
      </w:r>
      <w:r w:rsidR="00D63D29">
        <w:rPr>
          <w:noProof/>
        </w:rPr>
        <w:t>22</w:t>
      </w:r>
      <w:r>
        <w:fldChar w:fldCharType="end"/>
      </w:r>
      <w:r>
        <w:t>, dargestellt.</w:t>
      </w:r>
    </w:p>
    <w:p w:rsidR="008E3531" w:rsidRDefault="008E3531"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\\.\\Graphics\\References-005.png" \d \* MERGEFORMAT </w:instrText>
      </w:r>
      <w:r>
        <w:fldChar w:fldCharType="separate"/>
      </w:r>
      <w:r>
        <w:pict>
          <v:shape id="_x0000_i2569" type="#_x0000_t75" style="width:267.75pt;height:104.25pt">
            <v:imagedata r:id="rId43"/>
          </v:shape>
        </w:pict>
      </w:r>
      <w:r>
        <w:fldChar w:fldCharType="end"/>
      </w:r>
    </w:p>
    <w:p w:rsidR="008E3531" w:rsidRDefault="008E3531" w:rsidP="0014696C">
      <w:pPr>
        <w:pStyle w:val="Beschriftung"/>
      </w:pPr>
      <w:bookmarkStart w:id="180" w:name="_Ref364242950"/>
      <w:bookmarkStart w:id="181" w:name="_Toc364691678"/>
      <w:bookmarkStart w:id="182" w:name="_Toc365385674"/>
      <w:bookmarkStart w:id="183" w:name="_Toc367641532"/>
      <w:bookmarkStart w:id="184" w:name="_Toc367644047"/>
      <w:r>
        <w:t xml:space="preserve">Abbildung </w:t>
      </w:r>
      <w:fldSimple w:instr=" SEQ Abbildung \* ARABIC ">
        <w:r w:rsidR="00D63D29">
          <w:rPr>
            <w:noProof/>
          </w:rPr>
          <w:t>22</w:t>
        </w:r>
      </w:fldSimple>
      <w:bookmarkEnd w:id="180"/>
      <w:r>
        <w:t>:</w:t>
      </w:r>
      <w:r>
        <w:tab/>
        <w:t>Screenshot einer Message-Box, die den Benutzer fragt, ob die Inhalte im aktiven Zieldokument mit den Inhalten aus der referenzierten Quelldatei aktualisiert werden sollen</w:t>
      </w:r>
      <w:bookmarkEnd w:id="181"/>
      <w:bookmarkEnd w:id="182"/>
      <w:bookmarkEnd w:id="183"/>
      <w:bookmarkEnd w:id="184"/>
    </w:p>
    <w:p w:rsidR="008E3531" w:rsidRDefault="008E3531" w:rsidP="00DC67D2">
      <w:r>
        <w:fldChar w:fldCharType="begin"/>
      </w:r>
      <w:r>
        <w:instrText xml:space="preserve"> REF _Ref364242996 \h </w:instrText>
      </w:r>
      <w:r>
        <w:fldChar w:fldCharType="separate"/>
      </w:r>
      <w:r w:rsidR="00D63D29">
        <w:t xml:space="preserve">Abbildung </w:t>
      </w:r>
      <w:r w:rsidR="00D63D29">
        <w:rPr>
          <w:noProof/>
        </w:rPr>
        <w:t>23</w:t>
      </w:r>
      <w:r>
        <w:fldChar w:fldCharType="end"/>
      </w:r>
      <w:r>
        <w:t xml:space="preserve"> stellt die gleiche Message-Box nach der Auswahl von zwei Referenzen dar.</w:t>
      </w:r>
    </w:p>
    <w:p w:rsidR="008E3531" w:rsidRDefault="008E3531" w:rsidP="0063682E">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\\.\\Graphics\\References-006.png" \d \* MERGEFORMAT </w:instrText>
      </w:r>
      <w:r>
        <w:fldChar w:fldCharType="separate"/>
      </w:r>
      <w:r>
        <w:pict>
          <v:shape id="_x0000_i2570" type="#_x0000_t75" style="width:267.75pt;height:112.5pt">
            <v:imagedata r:id="rId44"/>
          </v:shape>
        </w:pict>
      </w:r>
      <w:r>
        <w:fldChar w:fldCharType="end"/>
      </w:r>
    </w:p>
    <w:p w:rsidR="008E3531" w:rsidRDefault="008E3531" w:rsidP="008735A9">
      <w:pPr>
        <w:pStyle w:val="Beschriftung"/>
      </w:pPr>
      <w:bookmarkStart w:id="185" w:name="_Ref364242996"/>
      <w:bookmarkStart w:id="186" w:name="_Toc364691679"/>
      <w:bookmarkStart w:id="187" w:name="_Toc365385675"/>
      <w:bookmarkStart w:id="188" w:name="_Toc367641533"/>
      <w:bookmarkStart w:id="189" w:name="_Toc367644048"/>
      <w:r>
        <w:t xml:space="preserve">Abbildung </w:t>
      </w:r>
      <w:fldSimple w:instr=" SEQ Abbildung \* ARABIC ">
        <w:r w:rsidR="00D63D29">
          <w:rPr>
            <w:noProof/>
          </w:rPr>
          <w:t>23</w:t>
        </w:r>
      </w:fldSimple>
      <w:bookmarkEnd w:id="185"/>
      <w:r>
        <w:t>:</w:t>
      </w:r>
      <w:r>
        <w:tab/>
        <w:t>Screenshot einer Message-Box, die den Benutzer fragt, ob die Inhalte im aktiven Zieldokument mit den Inhalten aus den referenzierten Quelldateien aktualisiert werden sollen</w:t>
      </w:r>
      <w:bookmarkEnd w:id="186"/>
      <w:bookmarkEnd w:id="187"/>
      <w:bookmarkEnd w:id="188"/>
      <w:bookmarkEnd w:id="189"/>
    </w:p>
    <w:p w:rsidR="008E3531" w:rsidRDefault="008E3531" w:rsidP="00E14EA2">
      <w:pPr>
        <w:pStyle w:val="berschrift4"/>
      </w:pPr>
      <w:bookmarkStart w:id="190" w:name="_Toc364682580"/>
      <w:bookmarkStart w:id="191" w:name="_Toc364691629"/>
      <w:bookmarkStart w:id="192" w:name="_Toc367640938"/>
      <w:bookmarkStart w:id="193" w:name="_Toc367643997"/>
      <w:r>
        <w:t>Aktualisieren von Inhalten in einem Quelldokument</w:t>
      </w:r>
      <w:bookmarkEnd w:id="190"/>
      <w:bookmarkEnd w:id="191"/>
      <w:bookmarkEnd w:id="192"/>
      <w:bookmarkEnd w:id="193"/>
    </w:p>
    <w:p w:rsidR="008E3531" w:rsidRDefault="008E3531">
      <w:r>
        <w:t>Das Add-In bietet zwei Möglichkeiten um Inhalte in Quelldokumenten zu manipulieren:</w:t>
      </w:r>
    </w:p>
    <w:p w:rsidR="008E3531" w:rsidRDefault="008E3531" w:rsidP="008E3531">
      <w:pPr>
        <w:pStyle w:val="Listenabsatz"/>
        <w:numPr>
          <w:ilvl w:val="0"/>
          <w:numId w:val="12"/>
        </w:numPr>
      </w:pPr>
      <w:r>
        <w:t>Ändern des Feldergebnisses des referenzierten Quelldokuments und Auswahl des Bu</w:t>
      </w:r>
      <w:r>
        <w:t>t</w:t>
      </w:r>
      <w:r>
        <w:t>tons „Update To Source“ in der Gruppe „References“ im Reiter „Component-Based Authoring“ des Menübands.</w:t>
      </w:r>
    </w:p>
    <w:p w:rsidR="008E3531" w:rsidRDefault="008E3531" w:rsidP="008E3531">
      <w:pPr>
        <w:pStyle w:val="Listenabsatz"/>
        <w:numPr>
          <w:ilvl w:val="0"/>
          <w:numId w:val="12"/>
        </w:numPr>
      </w:pPr>
      <w:r>
        <w:t xml:space="preserve">Ändern des Inhalts in der Quelldatei und anschließendes Aktualisieren des Inhalts im Zieldokument (siehe Kapitel </w:t>
      </w:r>
      <w:r>
        <w:fldChar w:fldCharType="begin"/>
      </w:r>
      <w:r>
        <w:instrText xml:space="preserve"> REF _Ref364693686 \r \h </w:instrText>
      </w:r>
      <w:r>
        <w:fldChar w:fldCharType="separate"/>
      </w:r>
      <w:r w:rsidR="00D63D29">
        <w:t>5.4.2.1</w:t>
      </w:r>
      <w:r>
        <w:fldChar w:fldCharType="end"/>
      </w:r>
      <w:r>
        <w:t>).</w:t>
      </w:r>
    </w:p>
    <w:p w:rsidR="008E3531" w:rsidRDefault="008E3531">
      <w:r>
        <w:lastRenderedPageBreak/>
        <w:t>Die erste Möglichkeit hat den Vorteil, dass alle Inhalte aus einem Dokument (dem Zield</w:t>
      </w:r>
      <w:r>
        <w:t>o</w:t>
      </w:r>
      <w:r>
        <w:t>kument) heraus modifiziert werden können. Somit muss ein Quelldokument nicht in „Microsoft Word“ geöffnet sein, um Änderungen am Inhalt vorzunehmen.</w:t>
      </w:r>
    </w:p>
    <w:p w:rsidR="008E3531" w:rsidRDefault="008E3531" w:rsidP="001E7A44">
      <w:r>
        <w:t>Der Button „Update To Source“ ist nur aktiv, falls die aktuelle Selektion im aktiven Zie</w:t>
      </w:r>
      <w:r>
        <w:t>l</w:t>
      </w:r>
      <w:r>
        <w:t>dokument eine oder mehrere Referenzen zu Quelldatei(en) enthält. Trifft diese Bedingung</w:t>
      </w:r>
      <w:r w:rsidRPr="004A1966">
        <w:t xml:space="preserve"> zu, wird nach der Auswahl des Buttons „Update </w:t>
      </w:r>
      <w:r>
        <w:t>To</w:t>
      </w:r>
      <w:r w:rsidRPr="004A1966">
        <w:t xml:space="preserve"> Source“ ein</w:t>
      </w:r>
      <w:r>
        <w:t xml:space="preserve"> Dialog</w:t>
      </w:r>
      <w:r w:rsidRPr="004A1966">
        <w:t>,</w:t>
      </w:r>
      <w:r>
        <w:t xml:space="preserve"> ähnlich </w:t>
      </w:r>
      <w:r>
        <w:fldChar w:fldCharType="begin"/>
      </w:r>
      <w:r>
        <w:instrText xml:space="preserve"> REF _Ref364244692 \h </w:instrText>
      </w:r>
      <w:r>
        <w:fldChar w:fldCharType="separate"/>
      </w:r>
      <w:r w:rsidR="00D63D29">
        <w:t xml:space="preserve">Abbildung </w:t>
      </w:r>
      <w:r w:rsidR="00D63D29">
        <w:rPr>
          <w:noProof/>
        </w:rPr>
        <w:t>24</w:t>
      </w:r>
      <w:r>
        <w:fldChar w:fldCharType="end"/>
      </w:r>
      <w:r>
        <w:t xml:space="preserve"> </w:t>
      </w:r>
      <w:r w:rsidRPr="004A1966">
        <w:t>dargestellt.</w:t>
      </w:r>
    </w:p>
    <w:p w:rsidR="008E3531" w:rsidRDefault="008E3531" w:rsidP="002225E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\\.\\Graphics\\References-007.png" \d \* MERGEFORMAT </w:instrText>
      </w:r>
      <w:r>
        <w:fldChar w:fldCharType="separate"/>
      </w:r>
      <w:r>
        <w:pict>
          <v:shape id="_x0000_i2571" type="#_x0000_t75" style="width:276.75pt;height:104.25pt">
            <v:imagedata r:id="rId45"/>
          </v:shape>
        </w:pict>
      </w:r>
      <w:r>
        <w:fldChar w:fldCharType="end"/>
      </w:r>
    </w:p>
    <w:p w:rsidR="008E3531" w:rsidRDefault="008E3531" w:rsidP="00D50E3E">
      <w:pPr>
        <w:pStyle w:val="Beschriftung"/>
      </w:pPr>
      <w:bookmarkStart w:id="194" w:name="_Ref364244692"/>
      <w:bookmarkStart w:id="195" w:name="_Toc364691680"/>
      <w:bookmarkStart w:id="196" w:name="_Toc365385676"/>
      <w:bookmarkStart w:id="197" w:name="_Toc367641534"/>
      <w:bookmarkStart w:id="198" w:name="_Toc367644049"/>
      <w:r>
        <w:t xml:space="preserve">Abbildung </w:t>
      </w:r>
      <w:fldSimple w:instr=" SEQ Abbildung \* ARABIC ">
        <w:r w:rsidR="00D63D29">
          <w:rPr>
            <w:noProof/>
          </w:rPr>
          <w:t>24</w:t>
        </w:r>
      </w:fldSimple>
      <w:bookmarkEnd w:id="194"/>
      <w:r>
        <w:t>:</w:t>
      </w:r>
      <w:r>
        <w:tab/>
        <w:t>Screenshot einer Message-Box, die den Benutzer fragt, ob die Inhalte im referenzierten Quel</w:t>
      </w:r>
      <w:r>
        <w:t>l</w:t>
      </w:r>
      <w:r>
        <w:t>dokument mit den Inhalten aus dem aktuellen Zieldokument aktualisiert werden sollen</w:t>
      </w:r>
      <w:bookmarkEnd w:id="195"/>
      <w:bookmarkEnd w:id="196"/>
      <w:bookmarkEnd w:id="197"/>
      <w:bookmarkEnd w:id="198"/>
    </w:p>
    <w:p w:rsidR="008E3531" w:rsidRDefault="008E3531" w:rsidP="00D50E3E">
      <w:r>
        <w:fldChar w:fldCharType="begin"/>
      </w:r>
      <w:r>
        <w:instrText xml:space="preserve"> REF _Ref364244743 \h </w:instrText>
      </w:r>
      <w:r>
        <w:fldChar w:fldCharType="separate"/>
      </w:r>
      <w:r w:rsidR="00D63D29">
        <w:t xml:space="preserve">Abbildung </w:t>
      </w:r>
      <w:r w:rsidR="00D63D29">
        <w:rPr>
          <w:noProof/>
        </w:rPr>
        <w:t>25</w:t>
      </w:r>
      <w:r>
        <w:fldChar w:fldCharType="end"/>
      </w:r>
      <w:r>
        <w:t xml:space="preserve"> stellt die gleiche Message-Box nach der Auswahl von zwei Referenzen dar.</w:t>
      </w:r>
    </w:p>
    <w:p w:rsidR="008E3531" w:rsidRDefault="008E3531" w:rsidP="00D50E3E">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\\.\\Graphics\\References-008.png" \d \* MERGEFORMAT </w:instrText>
      </w:r>
      <w:r>
        <w:fldChar w:fldCharType="separate"/>
      </w:r>
      <w:r>
        <w:pict>
          <v:shape id="_x0000_i2572" type="#_x0000_t75" style="width:276.75pt;height:112.5pt">
            <v:imagedata r:id="rId46"/>
          </v:shape>
        </w:pict>
      </w:r>
      <w:r>
        <w:fldChar w:fldCharType="end"/>
      </w:r>
    </w:p>
    <w:p w:rsidR="008E3531" w:rsidRDefault="008E3531" w:rsidP="00D50E3E">
      <w:pPr>
        <w:pStyle w:val="Beschriftung"/>
      </w:pPr>
      <w:bookmarkStart w:id="199" w:name="_Ref364244743"/>
      <w:bookmarkStart w:id="200" w:name="_Toc364691681"/>
      <w:bookmarkStart w:id="201" w:name="_Toc365385677"/>
      <w:bookmarkStart w:id="202" w:name="_Toc367641535"/>
      <w:bookmarkStart w:id="203" w:name="_Toc367644050"/>
      <w:r>
        <w:t xml:space="preserve">Abbildung </w:t>
      </w:r>
      <w:fldSimple w:instr=" SEQ Abbildung \* ARABIC ">
        <w:r w:rsidR="00D63D29">
          <w:rPr>
            <w:noProof/>
          </w:rPr>
          <w:t>25</w:t>
        </w:r>
      </w:fldSimple>
      <w:bookmarkEnd w:id="199"/>
      <w:r>
        <w:t>:</w:t>
      </w:r>
      <w:r>
        <w:tab/>
        <w:t>Screenshot einer Message-Box, die den Benutzer fragt, ob die Inhalte in den referenzierten Quelldokumenten mit den Inhalten aus dem aktuellen Zieldokument aktualisiert werden sollen</w:t>
      </w:r>
      <w:bookmarkEnd w:id="200"/>
      <w:bookmarkEnd w:id="201"/>
      <w:bookmarkEnd w:id="202"/>
      <w:bookmarkEnd w:id="203"/>
    </w:p>
    <w:p w:rsidR="008E3531" w:rsidRDefault="008E3531">
      <w:r>
        <w:t>Mit dieser Funktion ist es auch möglich, Inhalte in einem Quelldokument (</w:t>
      </w:r>
      <w:r w:rsidRPr="00715976">
        <w:rPr>
          <w:rStyle w:val="NurTextZchn"/>
        </w:rPr>
        <w:t>C.docx</w:t>
      </w:r>
      <w:r>
        <w:t>) zu ä</w:t>
      </w:r>
      <w:r>
        <w:t>n</w:t>
      </w:r>
      <w:r>
        <w:t>dern, das nicht direkt in einem Zieldokument (</w:t>
      </w:r>
      <w:r w:rsidRPr="00715976">
        <w:rPr>
          <w:rStyle w:val="NurTextZchn"/>
        </w:rPr>
        <w:t>A.docx</w:t>
      </w:r>
      <w:r>
        <w:t xml:space="preserve">) referenziert ist, sondern indirekt durch ein weiteres direkt in </w:t>
      </w:r>
      <w:r w:rsidRPr="00715976">
        <w:rPr>
          <w:rStyle w:val="NurTextZchn"/>
        </w:rPr>
        <w:t>A.docx</w:t>
      </w:r>
      <w:r>
        <w:t xml:space="preserve"> referenziertes Quelldokument (</w:t>
      </w:r>
      <w:r w:rsidRPr="00715976">
        <w:rPr>
          <w:rStyle w:val="NurTextZchn"/>
        </w:rPr>
        <w:t>B.docx</w:t>
      </w:r>
      <w:r>
        <w:t xml:space="preserve">) (das somit Zieldokument für </w:t>
      </w:r>
      <w:r w:rsidRPr="00715976">
        <w:rPr>
          <w:rStyle w:val="NurTextZchn"/>
        </w:rPr>
        <w:t>C.docx</w:t>
      </w:r>
      <w:r>
        <w:t xml:space="preserve"> ist) in </w:t>
      </w:r>
      <w:r w:rsidRPr="00715976">
        <w:rPr>
          <w:rStyle w:val="NurTextZchn"/>
        </w:rPr>
        <w:t>A.docx</w:t>
      </w:r>
      <w:r>
        <w:t xml:space="preserve"> eingebunden wird. </w:t>
      </w:r>
      <w:r>
        <w:fldChar w:fldCharType="begin"/>
      </w:r>
      <w:r>
        <w:instrText xml:space="preserve"> REF _Ref364246757 \h </w:instrText>
      </w:r>
      <w:r>
        <w:fldChar w:fldCharType="separate"/>
      </w:r>
      <w:r w:rsidR="00D63D29">
        <w:t xml:space="preserve">Abbildung </w:t>
      </w:r>
      <w:r w:rsidR="00D63D29">
        <w:rPr>
          <w:noProof/>
        </w:rPr>
        <w:t>26</w:t>
      </w:r>
      <w:r>
        <w:fldChar w:fldCharType="end"/>
      </w:r>
      <w:r>
        <w:t xml:space="preserve"> veranschaulicht dies.</w:t>
      </w:r>
    </w:p>
    <w:p w:rsidR="008E3531" w:rsidRDefault="008E3531" w:rsidP="00715976">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\\.\\Graphics\\References-010.png" \d \* MERGEFORMAT </w:instrText>
      </w:r>
      <w:r>
        <w:fldChar w:fldCharType="separate"/>
      </w:r>
      <w:r>
        <w:pict>
          <v:shape id="_x0000_i2573" type="#_x0000_t75" style="width:309pt;height:118.5pt">
            <v:imagedata r:id="rId47"/>
          </v:shape>
        </w:pict>
      </w:r>
      <w:r>
        <w:fldChar w:fldCharType="end"/>
      </w:r>
    </w:p>
    <w:p w:rsidR="008E3531" w:rsidRDefault="008E3531" w:rsidP="007B7B37">
      <w:pPr>
        <w:pStyle w:val="Beschriftung"/>
      </w:pPr>
      <w:bookmarkStart w:id="204" w:name="_Ref364246757"/>
      <w:bookmarkStart w:id="205" w:name="_Toc364691682"/>
      <w:bookmarkStart w:id="206" w:name="_Toc365385678"/>
      <w:bookmarkStart w:id="207" w:name="_Toc367641536"/>
      <w:bookmarkStart w:id="208" w:name="_Toc367644051"/>
      <w:r>
        <w:t xml:space="preserve">Abbildung </w:t>
      </w:r>
      <w:fldSimple w:instr=" SEQ Abbildung \* ARABIC ">
        <w:r w:rsidR="00D63D29">
          <w:rPr>
            <w:noProof/>
          </w:rPr>
          <w:t>26</w:t>
        </w:r>
      </w:fldSimple>
      <w:bookmarkEnd w:id="204"/>
      <w:r>
        <w:t>:</w:t>
      </w:r>
      <w:r>
        <w:tab/>
        <w:t>Aktualisieren von Quelldokumente aus einem Zieldokument</w:t>
      </w:r>
      <w:bookmarkEnd w:id="205"/>
      <w:bookmarkEnd w:id="206"/>
      <w:bookmarkEnd w:id="207"/>
      <w:bookmarkEnd w:id="208"/>
    </w:p>
    <w:p w:rsidR="008E3531" w:rsidRDefault="008E3531">
      <w:pPr>
        <w:jc w:val="left"/>
        <w:rPr>
          <w:rFonts w:ascii="Arial" w:eastAsiaTheme="majorEastAsia" w:hAnsi="Arial" w:cstheme="majorBidi"/>
          <w:b/>
          <w:bCs/>
        </w:rPr>
      </w:pPr>
      <w:bookmarkStart w:id="209" w:name="_Toc364682581"/>
      <w:bookmarkStart w:id="210" w:name="_Toc364691630"/>
      <w:r>
        <w:br w:type="page"/>
      </w:r>
    </w:p>
    <w:p w:rsidR="008E3531" w:rsidRDefault="008E3531" w:rsidP="00E14EA2">
      <w:pPr>
        <w:pStyle w:val="berschrift3"/>
      </w:pPr>
      <w:bookmarkStart w:id="211" w:name="_Toc367640939"/>
      <w:bookmarkStart w:id="212" w:name="_Toc367643998"/>
      <w:r>
        <w:lastRenderedPageBreak/>
        <w:t>Vergleichen von Inhalten zwischen Zield- und Quelldokument</w:t>
      </w:r>
      <w:bookmarkEnd w:id="209"/>
      <w:bookmarkEnd w:id="210"/>
      <w:bookmarkEnd w:id="211"/>
      <w:bookmarkEnd w:id="212"/>
    </w:p>
    <w:p w:rsidR="008E3531" w:rsidRDefault="008E3531" w:rsidP="00173B2F">
      <w:r>
        <w:t>Mit dem Button „Compare“ in der Gruppe „References“ im Reiter „Component-Based A</w:t>
      </w:r>
      <w:r>
        <w:t>u</w:t>
      </w:r>
      <w:r>
        <w:t>thoring“ des Menübands kann der Inhalt des Quelldokuments mit dem Inhalt des Feldergebnisses im Zieldokument verglichen werden. Dadurch ist es möglich alle Unte</w:t>
      </w:r>
      <w:r>
        <w:t>r</w:t>
      </w:r>
      <w:r>
        <w:t>schiede zwischen einem Zieldokument und einem oder mehreren Quelldokumenten herauszufinden. Dies kann z. B. hilfreich für einen Review-Prozess sein.</w:t>
      </w:r>
    </w:p>
    <w:p w:rsidR="008E3531" w:rsidRDefault="008E3531" w:rsidP="00792638">
      <w:r>
        <w:t xml:space="preserve">Die Funktion unterscheidet sich von der </w:t>
      </w:r>
      <w:r w:rsidRPr="00186EE6">
        <w:t>in „Microsoft Word“ eingebauten Funktion „</w:t>
      </w:r>
      <w:r>
        <w:t>Ve</w:t>
      </w:r>
      <w:r>
        <w:t>r</w:t>
      </w:r>
      <w:r>
        <w:t>gleichen“ (zu erreichen über den Reiter „Überprüfen“ im Menüband), mit der sich ausschließlich Dateien vergleichen lassen. Wird ein Zieldokument mit einem darin ref</w:t>
      </w:r>
      <w:r>
        <w:t>e</w:t>
      </w:r>
      <w:r>
        <w:t>renzierten Quelldokument mit der Funktion „Vergleichen“ verglichen, so wertet diese die (scheinbar) identischen Inhalte trotzdem als Einfügungen und Löschvorgänge aus.</w:t>
      </w:r>
    </w:p>
    <w:p w:rsidR="008E3531" w:rsidRDefault="008E3531" w:rsidP="000901C3">
      <w:r w:rsidRPr="000C261E">
        <w:rPr>
          <w:i/>
        </w:rPr>
        <w:t>Beispiel</w:t>
      </w:r>
      <w:r>
        <w:t xml:space="preserve">: Zieldokument </w:t>
      </w:r>
      <w:r w:rsidRPr="000901C3">
        <w:rPr>
          <w:rStyle w:val="NurTextZchn"/>
        </w:rPr>
        <w:t>A.docx</w:t>
      </w:r>
      <w:r>
        <w:t xml:space="preserve"> referenziert Quelldokument </w:t>
      </w:r>
      <w:r w:rsidRPr="000901C3">
        <w:rPr>
          <w:rStyle w:val="NurTextZchn"/>
        </w:rPr>
        <w:t>B.docx</w:t>
      </w:r>
      <w:r>
        <w:t xml:space="preserve">. Demzufolge wird der Inhalt von </w:t>
      </w:r>
      <w:r w:rsidRPr="000901C3">
        <w:rPr>
          <w:rStyle w:val="NurTextZchn"/>
        </w:rPr>
        <w:t>B.docx</w:t>
      </w:r>
      <w:r>
        <w:t xml:space="preserve"> als Feldergebnis in </w:t>
      </w:r>
      <w:r w:rsidRPr="000901C3">
        <w:rPr>
          <w:rStyle w:val="NurTextZchn"/>
        </w:rPr>
        <w:t>A.docx</w:t>
      </w:r>
      <w:r>
        <w:t xml:space="preserve"> dargestellt. Beim Vergleichen von </w:t>
      </w:r>
      <w:r w:rsidRPr="000901C3">
        <w:rPr>
          <w:rStyle w:val="NurTextZchn"/>
        </w:rPr>
        <w:t>A.docx</w:t>
      </w:r>
      <w:r>
        <w:t xml:space="preserve"> mit </w:t>
      </w:r>
      <w:r w:rsidRPr="000901C3">
        <w:rPr>
          <w:rStyle w:val="NurTextZchn"/>
        </w:rPr>
        <w:t>B.docx</w:t>
      </w:r>
      <w:r>
        <w:t xml:space="preserve"> mit der Funktion „Vergleichen“ werden keine Gemeinsamkeiten zwischen be</w:t>
      </w:r>
      <w:r>
        <w:t>i</w:t>
      </w:r>
      <w:r>
        <w:t>den Dokumenten gefunden.</w:t>
      </w:r>
    </w:p>
    <w:p w:rsidR="008E3531" w:rsidRDefault="008E3531" w:rsidP="00260480">
      <w:r>
        <w:t>Mit der Funktion „Compare“ des Add-Ins ist es möglich das aktuelle Feldergebnis im Zieldokument mit dem Inhalt des referenzierten Quelldokuments zu vergleichen. Existi</w:t>
      </w:r>
      <w:r>
        <w:t>e</w:t>
      </w:r>
      <w:r>
        <w:t>ren ein oder mehrere Unterschiede zwischen dem Inhalt des Zieldokuments und dem Inhalt des Quelldokuments, so wird ein neues (temporäres) Dokument in der sogenannten „Ve</w:t>
      </w:r>
      <w:r>
        <w:t>r</w:t>
      </w:r>
      <w:r>
        <w:t>gleichsergebnis“-Ansicht von „Microsoft Word“ geöffnet.</w:t>
      </w:r>
    </w:p>
    <w:p w:rsidR="008E3531" w:rsidRDefault="008E3531" w:rsidP="008E3531">
      <w:pPr>
        <w:pStyle w:val="Listenabsatz"/>
        <w:numPr>
          <w:ilvl w:val="0"/>
          <w:numId w:val="15"/>
        </w:numPr>
      </w:pPr>
      <w:r>
        <w:t>Im rechten unteren Bereich wird der Inhalt des überarbeiteten Dokuments angezeigt. Der Inhalt entspricht dem Feldergebnis aus dem Zieldokument.</w:t>
      </w:r>
    </w:p>
    <w:p w:rsidR="008E3531" w:rsidRDefault="008E3531" w:rsidP="008E3531">
      <w:pPr>
        <w:pStyle w:val="Listenabsatz"/>
        <w:numPr>
          <w:ilvl w:val="0"/>
          <w:numId w:val="15"/>
        </w:numPr>
      </w:pPr>
      <w:r>
        <w:t>Im linken Bereich „Zusammenfassung“ werden alle Überarbeitungen des überarbeit</w:t>
      </w:r>
      <w:r>
        <w:t>e</w:t>
      </w:r>
      <w:r>
        <w:t>ten Dokuments gegenüber dem Originaldokument dargestellt.</w:t>
      </w:r>
    </w:p>
    <w:p w:rsidR="008E3531" w:rsidRDefault="008E3531" w:rsidP="008E3531">
      <w:pPr>
        <w:pStyle w:val="Listenabsatz"/>
        <w:numPr>
          <w:ilvl w:val="0"/>
          <w:numId w:val="15"/>
        </w:numPr>
      </w:pPr>
      <w:r>
        <w:t>Der mittlere Bereich „Verglichenes Dokument“ stellt das temporäre Dokument dar, in dem alle Einfügungen und Löschvorgänge hervorgehoben sind.</w:t>
      </w:r>
    </w:p>
    <w:p w:rsidR="008E3531" w:rsidRDefault="008E3531" w:rsidP="008E3531">
      <w:pPr>
        <w:pStyle w:val="Listenabsatz"/>
        <w:numPr>
          <w:ilvl w:val="0"/>
          <w:numId w:val="15"/>
        </w:numPr>
      </w:pPr>
      <w:r>
        <w:t>Im rechten oberen Bereich wird der Inhalt des Originaldokuments angezeigt. Das Or</w:t>
      </w:r>
      <w:r>
        <w:t>i</w:t>
      </w:r>
      <w:r>
        <w:t>ginaldokument entspricht dem Quelldokument.</w:t>
      </w:r>
    </w:p>
    <w:p w:rsidR="008E3531" w:rsidRDefault="008E3531" w:rsidP="00260480">
      <w:r>
        <w:t xml:space="preserve">Für den Fall, dass keine Unterschiede existieren, wird der in </w:t>
      </w:r>
      <w:r>
        <w:fldChar w:fldCharType="begin"/>
      </w:r>
      <w:r>
        <w:instrText xml:space="preserve"> REF _Ref364263264 \h </w:instrText>
      </w:r>
      <w:r>
        <w:fldChar w:fldCharType="separate"/>
      </w:r>
      <w:r w:rsidR="00D63D29">
        <w:t xml:space="preserve">Abbildung </w:t>
      </w:r>
      <w:r w:rsidR="00D63D29">
        <w:rPr>
          <w:noProof/>
        </w:rPr>
        <w:t>27</w:t>
      </w:r>
      <w:r>
        <w:fldChar w:fldCharType="end"/>
      </w:r>
      <w:proofErr w:type="gramStart"/>
      <w:r>
        <w:t xml:space="preserve"> dargestellte</w:t>
      </w:r>
      <w:proofErr w:type="gramEnd"/>
      <w:r>
        <w:t xml:space="preserve"> D</w:t>
      </w:r>
      <w:r>
        <w:t>i</w:t>
      </w:r>
      <w:r>
        <w:t>alog anstelle der „Vergleichsergebnis“-Ansicht angezeigt.</w:t>
      </w:r>
    </w:p>
    <w:p w:rsidR="008E3531" w:rsidRDefault="008E3531" w:rsidP="0059141A">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\\.\\Graphics\\References-011.png" \d \* MERGEFORMAT </w:instrText>
      </w:r>
      <w:r>
        <w:fldChar w:fldCharType="separate"/>
      </w:r>
      <w:r>
        <w:pict>
          <v:shape id="_x0000_i2574" type="#_x0000_t75" style="width:279pt;height:96.75pt">
            <v:imagedata r:id="rId48"/>
          </v:shape>
        </w:pict>
      </w:r>
      <w:r>
        <w:fldChar w:fldCharType="end"/>
      </w:r>
    </w:p>
    <w:p w:rsidR="008E3531" w:rsidRDefault="008E3531" w:rsidP="00041E13">
      <w:pPr>
        <w:pStyle w:val="Beschriftung"/>
      </w:pPr>
      <w:bookmarkStart w:id="213" w:name="_Ref364263264"/>
      <w:bookmarkStart w:id="214" w:name="_Toc364691683"/>
      <w:bookmarkStart w:id="215" w:name="_Toc365385679"/>
      <w:bookmarkStart w:id="216" w:name="_Toc367641537"/>
      <w:bookmarkStart w:id="217" w:name="_Toc367644052"/>
      <w:proofErr w:type="gramStart"/>
      <w:r>
        <w:t xml:space="preserve">Abbildung </w:t>
      </w:r>
      <w:proofErr w:type="gramEnd"/>
      <w:r>
        <w:fldChar w:fldCharType="begin"/>
      </w:r>
      <w:r>
        <w:instrText xml:space="preserve"> SEQ Abbildung \* ARABIC </w:instrText>
      </w:r>
      <w:r>
        <w:fldChar w:fldCharType="separate"/>
      </w:r>
      <w:r w:rsidR="00D63D29">
        <w:rPr>
          <w:noProof/>
        </w:rPr>
        <w:t>27</w:t>
      </w:r>
      <w:r>
        <w:rPr>
          <w:noProof/>
        </w:rPr>
        <w:fldChar w:fldCharType="end"/>
      </w:r>
      <w:bookmarkEnd w:id="213"/>
      <w:r>
        <w:t>:</w:t>
      </w:r>
      <w:r>
        <w:tab/>
        <w:t>Screenshot der Message-Box, die angezeigt wird, falls keine Unterschiede zwischen aktuellem Zieldokument und referenzierten Quelldokument existieren</w:t>
      </w:r>
      <w:bookmarkEnd w:id="214"/>
      <w:bookmarkEnd w:id="215"/>
      <w:bookmarkEnd w:id="216"/>
      <w:bookmarkEnd w:id="217"/>
    </w:p>
    <w:p w:rsidR="008E3531" w:rsidRDefault="008E3531">
      <w:r>
        <w:br w:type="page"/>
      </w:r>
    </w:p>
    <w:p w:rsidR="008E3531" w:rsidRDefault="008E3531" w:rsidP="000901C3">
      <w:r>
        <w:lastRenderedPageBreak/>
        <w:t>Der Einsatz dieser Funktion macht besonders bei den folgenden zwei Anwendungsfällen Sinn:</w:t>
      </w:r>
    </w:p>
    <w:p w:rsidR="008E3531" w:rsidRDefault="008E3531" w:rsidP="008E3531">
      <w:pPr>
        <w:pStyle w:val="Listenabsatz"/>
        <w:numPr>
          <w:ilvl w:val="0"/>
          <w:numId w:val="35"/>
        </w:numPr>
      </w:pPr>
      <w:r>
        <w:t xml:space="preserve">Das </w:t>
      </w:r>
      <w:r w:rsidRPr="00DF11DC">
        <w:rPr>
          <w:rStyle w:val="NurTextZchn"/>
        </w:rPr>
        <w:t>IncludeText</w:t>
      </w:r>
      <w:r w:rsidRPr="009E7502">
        <w:rPr>
          <w:rStyle w:val="NurTextZchn"/>
        </w:rPr>
        <w:t>-Feld</w:t>
      </w:r>
      <w:r>
        <w:t xml:space="preserve"> wurde gesperrt, da sich die Inhalte im Zieldokument vom Quelldokument unterscheiden </w:t>
      </w:r>
      <w:r w:rsidRPr="00FD3B1C">
        <w:t>sollen</w:t>
      </w:r>
      <w:r>
        <w:t>. Das Sperren verhindert ein Aktualisieren des Felds (sowohl manuell als auch automatisch) und damit ein Aktualisieren der Inhalte im Zieldokument mit den Inhalten aus dem Quelldokument.</w:t>
      </w:r>
    </w:p>
    <w:p w:rsidR="008E3531" w:rsidRDefault="008E3531" w:rsidP="008E3531">
      <w:pPr>
        <w:pStyle w:val="Listenabsatz"/>
        <w:numPr>
          <w:ilvl w:val="0"/>
          <w:numId w:val="35"/>
        </w:numPr>
      </w:pPr>
      <w:r>
        <w:t xml:space="preserve">Das </w:t>
      </w:r>
      <w:r w:rsidRPr="00DF11DC">
        <w:rPr>
          <w:rStyle w:val="NurTextZchn"/>
        </w:rPr>
        <w:t>IncludeText</w:t>
      </w:r>
      <w:r w:rsidRPr="009E7502">
        <w:rPr>
          <w:rStyle w:val="NurTextZchn"/>
        </w:rPr>
        <w:t>-Feld</w:t>
      </w:r>
      <w:r>
        <w:t xml:space="preserve"> wurde gesperrt, da das Quelldokument </w:t>
      </w:r>
      <w:r w:rsidRPr="00FD3B1C">
        <w:t>schreibgeschützt</w:t>
      </w:r>
      <w:r>
        <w:t xml:space="preserve"> ist und somit die Inhalte im Quelldokument nicht aktualisiert werden können. Das Zieldok</w:t>
      </w:r>
      <w:r>
        <w:t>u</w:t>
      </w:r>
      <w:r>
        <w:t xml:space="preserve">ment soll aber unterschiedliche Inhalte enthalten. </w:t>
      </w:r>
    </w:p>
    <w:p w:rsidR="008E3531" w:rsidRDefault="008E3531" w:rsidP="000901C3">
      <w:r>
        <w:t xml:space="preserve">Beide Anwendungsfälle sind jedoch mit Vorsicht zu gebrauchen, da beim übermäßigen Einsatz das Delta zwischen Zieldokument und Quelldokument immer größer wird. Dadurch entfallen die in Kapitel </w:t>
      </w:r>
      <w:r>
        <w:fldChar w:fldCharType="begin"/>
      </w:r>
      <w:r>
        <w:instrText xml:space="preserve"> REF _Ref364411325 \r \h </w:instrText>
      </w:r>
      <w:r>
        <w:fldChar w:fldCharType="separate"/>
      </w:r>
      <w:r w:rsidR="00D63D29">
        <w:t>5.4</w:t>
      </w:r>
      <w:r>
        <w:fldChar w:fldCharType="end"/>
      </w:r>
      <w:r>
        <w:t xml:space="preserve"> genannten Vorteile.</w:t>
      </w:r>
    </w:p>
    <w:p w:rsidR="008E3531" w:rsidRDefault="008E3531" w:rsidP="00D97765">
      <w:pPr>
        <w:pBdr>
          <w:top w:val="single" w:sz="18" w:space="1" w:color="auto"/>
          <w:left w:val="single" w:sz="18" w:space="4" w:color="auto"/>
          <w:bottom w:val="single" w:sz="18" w:space="1" w:color="auto"/>
          <w:right w:val="single" w:sz="18" w:space="4" w:color="auto"/>
        </w:pBdr>
        <w:rPr>
          <w:b/>
        </w:rPr>
      </w:pPr>
      <w:r>
        <w:rPr>
          <w:b/>
        </w:rPr>
        <w:t>Ausblick</w:t>
      </w:r>
    </w:p>
    <w:p w:rsidR="008E3531" w:rsidRDefault="008E3531" w:rsidP="00D97765">
      <w:pPr>
        <w:pBdr>
          <w:top w:val="single" w:sz="18" w:space="1" w:color="auto"/>
          <w:left w:val="single" w:sz="18" w:space="4" w:color="auto"/>
          <w:bottom w:val="single" w:sz="18" w:space="1" w:color="auto"/>
          <w:right w:val="single" w:sz="18" w:space="4" w:color="auto"/>
        </w:pBdr>
      </w:pPr>
      <w:r>
        <w:t>Es ist bis dato ausschließlich möglich Inhalte mit der Funktion „Compare“ zu vergleichen, also ein „Diff“ zu erstellen. Das Add-In ist nicht in der Lage das Feldergebnis im Zield</w:t>
      </w:r>
      <w:r>
        <w:t>o</w:t>
      </w:r>
      <w:r>
        <w:t>kument nach dem Überarbeiten zu aktualisieren, also einen „Patch“ durchzuführen. Bei einer Weiterentwicklung könnte dieses Verhalten implementiert werden. Diese Funktion ist jedoch nicht als Ersatz für eine Versionsverwaltung gedacht.</w:t>
      </w:r>
    </w:p>
    <w:p w:rsidR="008E3531" w:rsidRDefault="008E3531" w:rsidP="00173B2F">
      <w:pPr>
        <w:pBdr>
          <w:top w:val="single" w:sz="18" w:space="1" w:color="auto"/>
          <w:left w:val="single" w:sz="18" w:space="4" w:color="auto"/>
          <w:bottom w:val="single" w:sz="18" w:space="1" w:color="auto"/>
          <w:right w:val="single" w:sz="18" w:space="4" w:color="auto"/>
        </w:pBdr>
      </w:pPr>
      <w:r>
        <w:t>Als Workaround ist es aber möglich, den in der „Microsoft Word“-Ansicht „Vergleichse</w:t>
      </w:r>
      <w:r>
        <w:t>r</w:t>
      </w:r>
      <w:r>
        <w:t>gebnis“ dargestellten „Diff“ als neues Dokument zu speichern (mit Überarbeitungen). Somit können Änderungen an Zieldokument oder Quelldokumenten nachträglich manuell vorgenommen werden.</w:t>
      </w:r>
    </w:p>
    <w:p w:rsidR="005F228E" w:rsidRDefault="00103EE0" w:rsidP="005F228E">
      <w:pPr>
        <w:rPr>
          <w:rFonts w:ascii="Arial" w:eastAsiaTheme="majorEastAsia" w:hAnsi="Arial" w:cstheme="majorBidi"/>
          <w:b/>
          <w:bCs/>
          <w:sz w:val="26"/>
          <w:szCs w:val="28"/>
        </w:rPr>
      </w:pPr>
      <w:r w:rsidRPr="00103EE0">
        <w:fldChar w:fldCharType="end"/>
      </w:r>
      <w:r w:rsidR="005F228E">
        <w:rPr>
          <w:sz w:val="26"/>
          <w:szCs w:val="28"/>
        </w:rPr>
        <w:br w:type="page"/>
      </w:r>
    </w:p>
    <w:p w:rsidR="008E3531" w:rsidRPr="00C16357" w:rsidRDefault="006A0182" w:rsidP="00C16357">
      <w:pPr>
        <w:pStyle w:val="berschrift2"/>
      </w:pPr>
      <w:r w:rsidRPr="00103EE0">
        <w:rPr>
          <w:sz w:val="26"/>
          <w:szCs w:val="28"/>
        </w:rPr>
        <w:lastRenderedPageBreak/>
        <w:fldChar w:fldCharType="begin"/>
      </w:r>
      <w:r w:rsidRPr="00103EE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103EE0">
        <w:instrText>\\.\\Chapters\\Arbeiten_mit_</w:instrText>
      </w:r>
      <w:r>
        <w:instrText>Feldern</w:instrText>
      </w:r>
      <w:r w:rsidRPr="00103EE0">
        <w:instrText xml:space="preserve">.docx" </w:instrText>
      </w:r>
      <w:r w:rsidRPr="00103EE0">
        <w:rPr>
          <w:sz w:val="26"/>
          <w:szCs w:val="28"/>
        </w:rPr>
        <w:fldChar w:fldCharType="separate"/>
      </w:r>
      <w:bookmarkStart w:id="218" w:name="_Ref364411972"/>
      <w:bookmarkStart w:id="219" w:name="_Toc364682582"/>
      <w:bookmarkStart w:id="220" w:name="_Toc364690520"/>
      <w:bookmarkStart w:id="221" w:name="_Toc367643999"/>
      <w:r w:rsidR="008E3531" w:rsidRPr="00C16357">
        <w:t>Arbeiten mit Feldern</w:t>
      </w:r>
      <w:bookmarkEnd w:id="218"/>
      <w:bookmarkEnd w:id="219"/>
      <w:bookmarkEnd w:id="220"/>
      <w:bookmarkEnd w:id="221"/>
    </w:p>
    <w:p w:rsidR="008E3531" w:rsidRDefault="008E3531" w:rsidP="00141EB2">
      <w:r>
        <w:t xml:space="preserve">Das Add-In stellt </w:t>
      </w:r>
      <w:proofErr w:type="gramStart"/>
      <w:r>
        <w:t>eine</w:t>
      </w:r>
      <w:proofErr w:type="gramEnd"/>
      <w:r>
        <w:t xml:space="preserve"> Art integrierte Entwicklungsumgebung zum Arbeiten mit Feldern zur Verfügung. Die Interaktion mit Feldern ist mit „Microsoft Word“ standardmäßig nur über Tastenkombinationen möglich. Das Add-In stellt zusätzliche Bedienelemente zur Ve</w:t>
      </w:r>
      <w:r>
        <w:t>r</w:t>
      </w:r>
      <w:r>
        <w:t>fügung um folgende Interaktionen mit Feldern zu ermöglichen:</w:t>
      </w:r>
    </w:p>
    <w:p w:rsidR="008E3531" w:rsidRDefault="008E3531" w:rsidP="008E3531">
      <w:pPr>
        <w:pStyle w:val="Listenabsatz"/>
        <w:numPr>
          <w:ilvl w:val="0"/>
          <w:numId w:val="17"/>
        </w:numPr>
      </w:pPr>
      <w:r>
        <w:t>Erstellen von Felder.</w:t>
      </w:r>
    </w:p>
    <w:p w:rsidR="008E3531" w:rsidRDefault="008E3531" w:rsidP="008E3531">
      <w:pPr>
        <w:pStyle w:val="Listenabsatz"/>
        <w:numPr>
          <w:ilvl w:val="0"/>
          <w:numId w:val="17"/>
        </w:numPr>
      </w:pPr>
      <w:r>
        <w:t>Formatieren von Feldern.</w:t>
      </w:r>
    </w:p>
    <w:p w:rsidR="008E3531" w:rsidRDefault="008E3531" w:rsidP="008E3531">
      <w:pPr>
        <w:pStyle w:val="Listenabsatz"/>
        <w:numPr>
          <w:ilvl w:val="0"/>
          <w:numId w:val="17"/>
        </w:numPr>
      </w:pPr>
      <w:r>
        <w:t>Durchführen von Aktionen mit Feldern.</w:t>
      </w:r>
    </w:p>
    <w:p w:rsidR="008E3531" w:rsidRDefault="008E3531" w:rsidP="00840C71">
      <w:r>
        <w:t>Detaillierte Informationen zum Thema Felder lassen sich dem Artikel „Einfügen und Fo</w:t>
      </w:r>
      <w:r>
        <w:t>r</w:t>
      </w:r>
      <w:r>
        <w:t>matieren von Feldfunktionen in Word“</w:t>
      </w:r>
      <w:r>
        <w:rPr>
          <w:rStyle w:val="Funotenzeichen"/>
        </w:rPr>
        <w:footnoteReference w:id="4"/>
      </w:r>
      <w:r>
        <w:t xml:space="preserve"> entnehmen.</w:t>
      </w:r>
    </w:p>
    <w:p w:rsidR="008E3531" w:rsidRDefault="008E3531"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\\.\\Graphics\\Fields-001.png" \d \* MERGEFORMAT </w:instrText>
      </w:r>
      <w:r>
        <w:fldChar w:fldCharType="separate"/>
      </w:r>
      <w:r>
        <w:pict>
          <v:shape id="_x0000_i2584" type="#_x0000_t75" style="width:60.75pt;height:48pt">
            <v:imagedata r:id="rId49"/>
          </v:shape>
        </w:pict>
      </w:r>
      <w:r>
        <w:fldChar w:fldCharType="end"/>
      </w:r>
    </w:p>
    <w:p w:rsidR="008E3531" w:rsidRDefault="008E3531" w:rsidP="002A7623">
      <w:pPr>
        <w:pStyle w:val="Beschriftung"/>
      </w:pPr>
      <w:bookmarkStart w:id="222" w:name="_Toc364690573"/>
      <w:bookmarkStart w:id="223" w:name="_Toc367641538"/>
      <w:bookmarkStart w:id="224" w:name="_Toc367644053"/>
      <w:r>
        <w:t xml:space="preserve">Abbildung </w:t>
      </w:r>
      <w:fldSimple w:instr=" SEQ Abbildung \r 28 \* ARABIC ">
        <w:r w:rsidR="00D63D29">
          <w:rPr>
            <w:noProof/>
          </w:rPr>
          <w:t>28</w:t>
        </w:r>
      </w:fldSimple>
      <w:r>
        <w:t>:</w:t>
      </w:r>
      <w:r>
        <w:tab/>
        <w:t>Screenshot der Gruppe „Fields“</w:t>
      </w:r>
      <w:bookmarkEnd w:id="222"/>
      <w:bookmarkEnd w:id="223"/>
      <w:bookmarkEnd w:id="224"/>
    </w:p>
    <w:p w:rsidR="008E3531" w:rsidRDefault="008E3531" w:rsidP="002A7623">
      <w:r>
        <w:t>Die Gruppe „Fields“ besteht aus den folgenden drei Bedienelementen:</w:t>
      </w:r>
    </w:p>
    <w:p w:rsidR="008E3531" w:rsidRDefault="008E3531" w:rsidP="008E3531">
      <w:pPr>
        <w:pStyle w:val="Listenabsatz"/>
        <w:numPr>
          <w:ilvl w:val="0"/>
          <w:numId w:val="7"/>
        </w:numPr>
      </w:pPr>
      <w:r>
        <w:t>Split-Button „Insert Field“: Fügt ein neues Feld hinter der Einfügemarke im aktiven Dokument ein.</w:t>
      </w:r>
    </w:p>
    <w:p w:rsidR="008E3531" w:rsidRDefault="008E3531" w:rsidP="008E3531">
      <w:pPr>
        <w:pStyle w:val="Listenabsatz"/>
        <w:numPr>
          <w:ilvl w:val="0"/>
          <w:numId w:val="7"/>
        </w:numPr>
      </w:pPr>
      <w:r>
        <w:t>Menü „Field Format“: Passt die Formatierung aller markierten Felder an.</w:t>
      </w:r>
    </w:p>
    <w:p w:rsidR="008E3531" w:rsidRDefault="008E3531" w:rsidP="008E3531">
      <w:pPr>
        <w:pStyle w:val="Listenabsatz"/>
        <w:numPr>
          <w:ilvl w:val="0"/>
          <w:numId w:val="7"/>
        </w:numPr>
      </w:pPr>
      <w:r>
        <w:t>Menü „Field Action“: Führt eine Aktion mit allen markierten Felden durch.</w:t>
      </w:r>
    </w:p>
    <w:p w:rsidR="008E3531" w:rsidRDefault="008E3531"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\\.\\Graphics\\Fields-002.png" \d \* MERGEFORMAT </w:instrText>
      </w:r>
      <w:r>
        <w:fldChar w:fldCharType="separate"/>
      </w:r>
      <w:r>
        <w:pict>
          <v:shape id="_x0000_i2585" type="#_x0000_t75" style="width:96.75pt;height:78pt">
            <v:imagedata r:id="rId50"/>
          </v:shape>
        </w:pict>
      </w:r>
      <w:r>
        <w:fldChar w:fldCharType="end"/>
      </w:r>
    </w:p>
    <w:p w:rsidR="008E3531" w:rsidRDefault="008E3531" w:rsidP="002A7623">
      <w:pPr>
        <w:pStyle w:val="Beschriftung"/>
      </w:pPr>
      <w:bookmarkStart w:id="225" w:name="_Toc364690574"/>
      <w:bookmarkStart w:id="226" w:name="_Toc367641539"/>
      <w:bookmarkStart w:id="227" w:name="_Toc367644054"/>
      <w:r>
        <w:t xml:space="preserve">Abbildung </w:t>
      </w:r>
      <w:fldSimple w:instr=" SEQ Abbildung \* ARABIC ">
        <w:r w:rsidR="00D63D29">
          <w:rPr>
            <w:noProof/>
          </w:rPr>
          <w:t>29</w:t>
        </w:r>
      </w:fldSimple>
      <w:r>
        <w:t>:</w:t>
      </w:r>
      <w:r>
        <w:tab/>
        <w:t>Screenshot des Menüs „Insert Field“ der Gruppe „Fields“</w:t>
      </w:r>
      <w:bookmarkEnd w:id="225"/>
      <w:bookmarkEnd w:id="226"/>
      <w:bookmarkEnd w:id="227"/>
    </w:p>
    <w:p w:rsidR="008E3531" w:rsidRDefault="008E3531" w:rsidP="002A7623">
      <w:r>
        <w:t>Unterhalb des Split-Buttons „Insert Field“ stehen die folgenden fünf Bedienelemente zur Verfügung:</w:t>
      </w:r>
    </w:p>
    <w:p w:rsidR="008E3531" w:rsidRDefault="008E3531" w:rsidP="008E3531">
      <w:pPr>
        <w:pStyle w:val="Listenabsatz"/>
        <w:numPr>
          <w:ilvl w:val="0"/>
          <w:numId w:val="7"/>
        </w:numPr>
      </w:pPr>
      <w:r>
        <w:t>Button „Insert empty field“: Fügt ein leeres Feld ein.</w:t>
      </w:r>
    </w:p>
    <w:p w:rsidR="008E3531" w:rsidRDefault="008E3531" w:rsidP="008E3531">
      <w:pPr>
        <w:pStyle w:val="Listenabsatz"/>
        <w:numPr>
          <w:ilvl w:val="0"/>
          <w:numId w:val="7"/>
        </w:numPr>
      </w:pPr>
      <w:r>
        <w:t>Button „Insert "Date" field“: F</w:t>
      </w:r>
      <w:r w:rsidRPr="00BE5BA9">
        <w:t xml:space="preserve">ügt </w:t>
      </w:r>
      <w:r>
        <w:t>das aktuelle Datum ein.</w:t>
      </w:r>
    </w:p>
    <w:p w:rsidR="008E3531" w:rsidRDefault="008E3531" w:rsidP="008E3531">
      <w:pPr>
        <w:pStyle w:val="Listenabsatz"/>
        <w:numPr>
          <w:ilvl w:val="0"/>
          <w:numId w:val="7"/>
        </w:numPr>
      </w:pPr>
      <w:r>
        <w:t>Button „Insert "Time" field“: F</w:t>
      </w:r>
      <w:r w:rsidRPr="00BE5BA9">
        <w:t xml:space="preserve">ügt </w:t>
      </w:r>
      <w:r>
        <w:t>die aktuelle Uhrzeit ein.</w:t>
      </w:r>
    </w:p>
    <w:p w:rsidR="008E3531" w:rsidRDefault="008E3531" w:rsidP="008E3531">
      <w:pPr>
        <w:pStyle w:val="Listenabsatz"/>
        <w:numPr>
          <w:ilvl w:val="0"/>
          <w:numId w:val="7"/>
        </w:numPr>
      </w:pPr>
      <w:r>
        <w:t>Button „Insert "ListNum" field“: F</w:t>
      </w:r>
      <w:r w:rsidRPr="00BE5BA9">
        <w:t>ügt ein</w:t>
      </w:r>
      <w:r>
        <w:t>e</w:t>
      </w:r>
      <w:r w:rsidRPr="00BE5BA9">
        <w:t xml:space="preserve"> </w:t>
      </w:r>
      <w:r>
        <w:t>Zahl</w:t>
      </w:r>
      <w:r w:rsidRPr="00BE5BA9">
        <w:t xml:space="preserve"> ein</w:t>
      </w:r>
      <w:r>
        <w:t xml:space="preserve">, </w:t>
      </w:r>
      <w:r w:rsidRPr="00DB5629">
        <w:t>die</w:t>
      </w:r>
      <w:r>
        <w:t xml:space="preserve"> in die</w:t>
      </w:r>
      <w:r w:rsidRPr="00DB5629">
        <w:t xml:space="preserve"> Nummerierung einer einfachen oder als Gl</w:t>
      </w:r>
      <w:r>
        <w:t>iederung nummerierten Liste</w:t>
      </w:r>
      <w:r w:rsidRPr="00DB5629">
        <w:t xml:space="preserve"> einbezogen werden</w:t>
      </w:r>
      <w:r>
        <w:t xml:space="preserve"> kann</w:t>
      </w:r>
      <w:r w:rsidRPr="00DB5629">
        <w:t>.</w:t>
      </w:r>
    </w:p>
    <w:p w:rsidR="008E3531" w:rsidRDefault="008E3531" w:rsidP="008E3531">
      <w:pPr>
        <w:pStyle w:val="Listenabsatz"/>
        <w:numPr>
          <w:ilvl w:val="0"/>
          <w:numId w:val="7"/>
        </w:numPr>
      </w:pPr>
      <w:r>
        <w:t>Button „Insert "Page" field“: F</w:t>
      </w:r>
      <w:r w:rsidRPr="00BE5BA9">
        <w:t xml:space="preserve">ügt </w:t>
      </w:r>
      <w:r>
        <w:t>die Seitenzahl der aktuellen Seite im Dokument ein.</w:t>
      </w:r>
    </w:p>
    <w:p w:rsidR="008E3531" w:rsidRDefault="008E3531" w:rsidP="001B1238">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\\.\\Graphics\\Fields-003.png" </w:instrText>
      </w:r>
      <w:r>
        <w:fldChar w:fldCharType="begin"/>
      </w:r>
      <w:r>
        <w:instrText xml:space="preserve"> 2013-08-14 15:42:49Z </w:instrText>
      </w:r>
      <w:r>
        <w:fldChar w:fldCharType="end"/>
      </w:r>
      <w:r>
        <w:instrText>\d \* MERGEFORMAT</w:instrText>
      </w:r>
      <w:r>
        <w:fldChar w:fldCharType="separate"/>
      </w:r>
      <w:r>
        <w:pict>
          <v:shape id="_x0000_i2586" type="#_x0000_t75" style="width:93.75pt;height:67.5pt">
            <v:imagedata r:id="rId51"/>
          </v:shape>
        </w:pict>
      </w:r>
      <w:r>
        <w:fldChar w:fldCharType="end"/>
      </w:r>
    </w:p>
    <w:p w:rsidR="008E3531" w:rsidRDefault="008E3531" w:rsidP="00896F54">
      <w:pPr>
        <w:pStyle w:val="Beschriftung"/>
      </w:pPr>
      <w:bookmarkStart w:id="228" w:name="_Toc364690575"/>
      <w:bookmarkStart w:id="229" w:name="_Toc367641540"/>
      <w:bookmarkStart w:id="230" w:name="_Toc367644055"/>
      <w:r>
        <w:t xml:space="preserve">Abbildung </w:t>
      </w:r>
      <w:fldSimple w:instr=" SEQ Abbildung \* ARABIC ">
        <w:r w:rsidR="00D63D29">
          <w:rPr>
            <w:noProof/>
          </w:rPr>
          <w:t>30</w:t>
        </w:r>
      </w:fldSimple>
      <w:r>
        <w:t>:</w:t>
      </w:r>
      <w:r>
        <w:tab/>
        <w:t>Screenshot des Menüs „Field Format“ der Gruppe „Fields“</w:t>
      </w:r>
      <w:bookmarkEnd w:id="228"/>
      <w:bookmarkEnd w:id="229"/>
      <w:bookmarkEnd w:id="230"/>
    </w:p>
    <w:p w:rsidR="008E3531" w:rsidRDefault="008E3531" w:rsidP="008C1B32">
      <w:r>
        <w:t>Unterhalb des Menüs „Field Format“ stehen die folgenden drei Bedienelemente zur Verf</w:t>
      </w:r>
      <w:r>
        <w:t>ü</w:t>
      </w:r>
      <w:r>
        <w:t>gung:</w:t>
      </w:r>
    </w:p>
    <w:p w:rsidR="008E3531" w:rsidRDefault="008E3531" w:rsidP="008E3531">
      <w:pPr>
        <w:pStyle w:val="Listenabsatz"/>
        <w:numPr>
          <w:ilvl w:val="0"/>
          <w:numId w:val="7"/>
        </w:numPr>
      </w:pPr>
      <w:r>
        <w:t>Menü „Capitalization“: Erlaubt es die Darstellung der Groß- und Kleinschreibung von Feldergebnissen anzupassen.</w:t>
      </w:r>
    </w:p>
    <w:p w:rsidR="008E3531" w:rsidRDefault="008E3531" w:rsidP="008E3531">
      <w:pPr>
        <w:pStyle w:val="Listenabsatz"/>
        <w:numPr>
          <w:ilvl w:val="0"/>
          <w:numId w:val="7"/>
        </w:numPr>
      </w:pPr>
      <w:r>
        <w:t>Menü „Number“: Erlaubt es die Zifferndarstellung von Feldergebnissen anzupassen.</w:t>
      </w:r>
    </w:p>
    <w:p w:rsidR="008E3531" w:rsidRDefault="008E3531" w:rsidP="008E3531">
      <w:pPr>
        <w:pStyle w:val="Listenabsatz"/>
        <w:numPr>
          <w:ilvl w:val="0"/>
          <w:numId w:val="7"/>
        </w:numPr>
      </w:pPr>
      <w:r>
        <w:t>Toggle-Button „Preserve Formatting“: Falls aktiv wird die Formatierung des vorherg</w:t>
      </w:r>
      <w:r>
        <w:t>e</w:t>
      </w:r>
      <w:r>
        <w:t>henden Feldergebnisses dem neuen Feldergebnis zugewiesen.</w:t>
      </w:r>
    </w:p>
    <w:p w:rsidR="008E3531" w:rsidRDefault="008E3531" w:rsidP="00E757CC">
      <w:pPr>
        <w:pStyle w:val="Listenabsatz"/>
        <w:ind w:left="360"/>
      </w:pPr>
      <w:r w:rsidRPr="00E757CC">
        <w:rPr>
          <w:i/>
        </w:rPr>
        <w:t>Beispiel</w:t>
      </w:r>
      <w:r>
        <w:t xml:space="preserve">: Der Benutzer markiert das Feldergebnis eines </w:t>
      </w:r>
      <w:r w:rsidRPr="008C1B32">
        <w:rPr>
          <w:rStyle w:val="NurTextZchn"/>
        </w:rPr>
        <w:t>DATE</w:t>
      </w:r>
      <w:r>
        <w:t>-Felds und formatiert das Ergebnis fett. Ist „Preserve Formatting“ aktiviert, wird das Feldergebnis auch nach dem Aktualisieren des Felds fett-formatiert dargestellt, ansonsten gehen alle Formatieru</w:t>
      </w:r>
      <w:r>
        <w:t>n</w:t>
      </w:r>
      <w:r>
        <w:t>gen nach dem Aktualisieren verloren.</w:t>
      </w:r>
    </w:p>
    <w:p w:rsidR="008E3531" w:rsidRPr="00896F54" w:rsidRDefault="008E3531"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\\.\\Graphics\\Fields-004.png" \d \* MERGEFORMAT </w:instrText>
      </w:r>
      <w:r>
        <w:fldChar w:fldCharType="separate"/>
      </w:r>
      <w:r>
        <w:pict>
          <v:shape id="_x0000_i2587" type="#_x0000_t75" style="width:177.75pt;height:78.75pt">
            <v:imagedata r:id="rId52"/>
          </v:shape>
        </w:pict>
      </w:r>
      <w:r>
        <w:fldChar w:fldCharType="end"/>
      </w:r>
    </w:p>
    <w:p w:rsidR="008E3531" w:rsidRDefault="008E3531" w:rsidP="00896F54">
      <w:pPr>
        <w:pStyle w:val="Beschriftung"/>
      </w:pPr>
      <w:bookmarkStart w:id="231" w:name="_Toc364690576"/>
      <w:bookmarkStart w:id="232" w:name="_Toc367641541"/>
      <w:bookmarkStart w:id="233" w:name="_Toc367644056"/>
      <w:r>
        <w:t xml:space="preserve">Abbildung </w:t>
      </w:r>
      <w:fldSimple w:instr=" SEQ Abbildung \* ARABIC ">
        <w:r w:rsidR="00D63D29">
          <w:rPr>
            <w:noProof/>
          </w:rPr>
          <w:t>31</w:t>
        </w:r>
      </w:fldSimple>
      <w:r>
        <w:t>:</w:t>
      </w:r>
      <w:r>
        <w:tab/>
        <w:t>Screenshot des Menüs „Capitalization“ unterhalb des Buttons „Field Format“</w:t>
      </w:r>
      <w:bookmarkEnd w:id="231"/>
      <w:bookmarkEnd w:id="232"/>
      <w:bookmarkEnd w:id="233"/>
    </w:p>
    <w:p w:rsidR="008E3531" w:rsidRDefault="008E3531" w:rsidP="008C1B32">
      <w:r>
        <w:t>Unterhalb des Menüs „Capitalization“ stehen die folgenden vier Bedienelemente zur Ve</w:t>
      </w:r>
      <w:r>
        <w:t>r</w:t>
      </w:r>
      <w:r>
        <w:t>fügung:</w:t>
      </w:r>
    </w:p>
    <w:p w:rsidR="008E3531" w:rsidRDefault="008E3531" w:rsidP="008E3531">
      <w:pPr>
        <w:pStyle w:val="Listenabsatz"/>
        <w:numPr>
          <w:ilvl w:val="0"/>
          <w:numId w:val="7"/>
        </w:numPr>
      </w:pPr>
      <w:r>
        <w:t>Toggle-Button „Uppercase Words“: Stellt den ersten Buchstaben jedes Wortes in Großschreibung dar.</w:t>
      </w:r>
    </w:p>
    <w:p w:rsidR="008E3531" w:rsidRDefault="008E3531" w:rsidP="008E3531">
      <w:pPr>
        <w:pStyle w:val="Listenabsatz"/>
        <w:numPr>
          <w:ilvl w:val="0"/>
          <w:numId w:val="7"/>
        </w:numPr>
      </w:pPr>
      <w:r>
        <w:t>Toggle-Button „Uppercase First“: Stellt den ersten Buchstaben des ersten Wortes in Großschreibung dar.</w:t>
      </w:r>
    </w:p>
    <w:p w:rsidR="008E3531" w:rsidRDefault="008E3531" w:rsidP="008E3531">
      <w:pPr>
        <w:pStyle w:val="Listenabsatz"/>
        <w:numPr>
          <w:ilvl w:val="0"/>
          <w:numId w:val="7"/>
        </w:numPr>
      </w:pPr>
      <w:r>
        <w:t>Toggle-Button „Uppercase All“: Stellt alle Buchstaben in Großschreibung dar.</w:t>
      </w:r>
    </w:p>
    <w:p w:rsidR="008E3531" w:rsidRDefault="008E3531" w:rsidP="008E3531">
      <w:pPr>
        <w:pStyle w:val="Listenabsatz"/>
        <w:numPr>
          <w:ilvl w:val="0"/>
          <w:numId w:val="7"/>
        </w:numPr>
      </w:pPr>
      <w:r>
        <w:t>Toggle-Button „Lowercase All“: Stellt alle Buchstaben in Kleinschreibung dar.</w:t>
      </w:r>
    </w:p>
    <w:p w:rsidR="008E3531" w:rsidRDefault="008E3531">
      <w:pPr>
        <w:rPr>
          <w:noProof/>
          <w:lang w:eastAsia="de-DE"/>
        </w:rPr>
      </w:pPr>
      <w:r>
        <w:br w:type="page"/>
      </w:r>
    </w:p>
    <w:p w:rsidR="008E3531" w:rsidRDefault="008E3531" w:rsidP="00D811F9">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\\.\\Graphics\\Fields-005.png" \d \* MERGEFORMAT </w:instrText>
      </w:r>
      <w:r>
        <w:fldChar w:fldCharType="separate"/>
      </w:r>
      <w:r>
        <w:pict>
          <v:shape id="_x0000_i2588" type="#_x0000_t75" style="width:222pt;height:141pt">
            <v:imagedata r:id="rId53"/>
          </v:shape>
        </w:pict>
      </w:r>
      <w:r>
        <w:fldChar w:fldCharType="end"/>
      </w:r>
    </w:p>
    <w:p w:rsidR="008E3531" w:rsidRDefault="008E3531" w:rsidP="00896F54">
      <w:pPr>
        <w:pStyle w:val="Beschriftung"/>
      </w:pPr>
      <w:bookmarkStart w:id="234" w:name="_Toc364690577"/>
      <w:bookmarkStart w:id="235" w:name="_Toc367641542"/>
      <w:bookmarkStart w:id="236" w:name="_Toc367644057"/>
      <w:r>
        <w:t xml:space="preserve">Abbildung </w:t>
      </w:r>
      <w:fldSimple w:instr=" SEQ Abbildung \* ARABIC ">
        <w:r w:rsidR="00D63D29">
          <w:rPr>
            <w:noProof/>
          </w:rPr>
          <w:t>32</w:t>
        </w:r>
      </w:fldSimple>
      <w:r>
        <w:t>:</w:t>
      </w:r>
      <w:r>
        <w:tab/>
        <w:t>Screenshot des Menüs „Number“ unterhalb des Buttons „Field Format“</w:t>
      </w:r>
      <w:bookmarkEnd w:id="234"/>
      <w:bookmarkEnd w:id="235"/>
      <w:bookmarkEnd w:id="236"/>
    </w:p>
    <w:p w:rsidR="008E3531" w:rsidRDefault="008E3531" w:rsidP="00236A3C">
      <w:r>
        <w:t>Unterhalb des Menüs „Number“ stehen die folgenden acht Bedienelemente zur Verfügung:</w:t>
      </w:r>
    </w:p>
    <w:p w:rsidR="008E3531" w:rsidRDefault="008E3531" w:rsidP="008E3531">
      <w:pPr>
        <w:pStyle w:val="Listenabsatz"/>
        <w:numPr>
          <w:ilvl w:val="0"/>
          <w:numId w:val="7"/>
        </w:numPr>
      </w:pPr>
      <w:r>
        <w:t>Toggle-Button „Uppercase Alphabetic Characters“: Stellt das Feldergebnis in Gro</w:t>
      </w:r>
      <w:r>
        <w:t>ß</w:t>
      </w:r>
      <w:r>
        <w:t>buchstaben dar.</w:t>
      </w:r>
    </w:p>
    <w:p w:rsidR="008E3531" w:rsidRDefault="008E3531" w:rsidP="0066069C">
      <w:pPr>
        <w:pStyle w:val="Listenabsatz"/>
        <w:ind w:left="360"/>
      </w:pPr>
      <w:r w:rsidRPr="0066069C">
        <w:rPr>
          <w:i/>
        </w:rPr>
        <w:t>Beispiel</w:t>
      </w:r>
      <w:r>
        <w:t xml:space="preserve">: </w:t>
      </w:r>
      <w:proofErr w:type="gramStart"/>
      <w:r w:rsidRPr="00316A94">
        <w:rPr>
          <w:rStyle w:val="NurTextZchn"/>
        </w:rPr>
        <w:t>{ </w:t>
      </w:r>
      <w:r>
        <w:rPr>
          <w:rStyle w:val="NurTextZchn"/>
        </w:rPr>
        <w:t>=</w:t>
      </w:r>
      <w:proofErr w:type="gramEnd"/>
      <w:r>
        <w:rPr>
          <w:rStyle w:val="NurTextZchn"/>
        </w:rPr>
        <w:t> 10 \* ALPHABETIC</w:t>
      </w:r>
      <w:r w:rsidRPr="00316A94">
        <w:rPr>
          <w:rStyle w:val="NurTextZchn"/>
        </w:rPr>
        <w:t> }</w:t>
      </w:r>
      <w:r>
        <w:t xml:space="preserve"> wird als </w:t>
      </w:r>
      <w:r>
        <w:rPr>
          <w:rStyle w:val="NurTextZchn"/>
        </w:rPr>
        <w:t>J</w:t>
      </w:r>
      <w:r>
        <w:t xml:space="preserve"> dargestellt.</w:t>
      </w:r>
    </w:p>
    <w:p w:rsidR="008E3531" w:rsidRDefault="008E3531" w:rsidP="008E3531">
      <w:pPr>
        <w:pStyle w:val="Listenabsatz"/>
        <w:numPr>
          <w:ilvl w:val="0"/>
          <w:numId w:val="7"/>
        </w:numPr>
      </w:pPr>
      <w:r>
        <w:t>Toggle-Button „Arabic Cardinal Numbers“: Stellt das Feldergebnis als arabische Ka</w:t>
      </w:r>
      <w:r>
        <w:t>r</w:t>
      </w:r>
      <w:r>
        <w:t>dinalzahl dar.</w:t>
      </w:r>
    </w:p>
    <w:p w:rsidR="008E3531" w:rsidRDefault="008E3531" w:rsidP="0066069C">
      <w:pPr>
        <w:pStyle w:val="Listenabsatz"/>
        <w:ind w:left="360"/>
      </w:pPr>
      <w:r w:rsidRPr="0066069C">
        <w:rPr>
          <w:i/>
        </w:rPr>
        <w:t>Beispiel</w:t>
      </w:r>
      <w:r>
        <w:t xml:space="preserve">: </w:t>
      </w:r>
      <w:proofErr w:type="gramStart"/>
      <w:r w:rsidRPr="00316A94">
        <w:rPr>
          <w:rStyle w:val="NurTextZchn"/>
        </w:rPr>
        <w:t>{ PAGE</w:t>
      </w:r>
      <w:proofErr w:type="gramEnd"/>
      <w:r>
        <w:rPr>
          <w:rStyle w:val="NurTextZchn"/>
        </w:rPr>
        <w:t> \* ARABIC</w:t>
      </w:r>
      <w:r w:rsidRPr="00316A94">
        <w:rPr>
          <w:rStyle w:val="NurTextZchn"/>
        </w:rPr>
        <w:t> }</w:t>
      </w:r>
      <w:r>
        <w:t xml:space="preserve"> wird als </w:t>
      </w:r>
      <w:r w:rsidRPr="00316A94">
        <w:rPr>
          <w:rStyle w:val="NurTextZchn"/>
        </w:rPr>
        <w:t>2</w:t>
      </w:r>
      <w:r>
        <w:t xml:space="preserve"> dargestellt, falls</w:t>
      </w:r>
      <w:r w:rsidRPr="00316A94">
        <w:t xml:space="preserve"> die aktuelle Seitenzahl 2 ist.</w:t>
      </w:r>
      <w:r>
        <w:t xml:space="preserve"> Diese Einstellung hat Vorrang vor der „Microsoft Word“ Einstellung „Seitenzahle</w:t>
      </w:r>
      <w:r>
        <w:t>n</w:t>
      </w:r>
      <w:r>
        <w:t>format“.</w:t>
      </w:r>
    </w:p>
    <w:p w:rsidR="008E3531" w:rsidRDefault="008E3531" w:rsidP="008E3531">
      <w:pPr>
        <w:pStyle w:val="Listenabsatz"/>
        <w:numPr>
          <w:ilvl w:val="0"/>
          <w:numId w:val="7"/>
        </w:numPr>
      </w:pPr>
      <w:r>
        <w:t>Toggle-Button „Cardinal Text“: Stellt das Feldergebnis in Grundtextform und kau</w:t>
      </w:r>
      <w:r>
        <w:t>f</w:t>
      </w:r>
      <w:r>
        <w:t>männisch gerundet dar.</w:t>
      </w:r>
    </w:p>
    <w:p w:rsidR="008E3531" w:rsidRDefault="008E3531" w:rsidP="00316A94">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w:t>
      </w:r>
      <w:r w:rsidRPr="00316A94">
        <w:rPr>
          <w:rStyle w:val="NurTextZchn"/>
        </w:rPr>
        <w:t>3,84</w:t>
      </w:r>
      <w:r>
        <w:rPr>
          <w:rStyle w:val="NurTextZchn"/>
        </w:rPr>
        <w:t> </w:t>
      </w:r>
      <w:r w:rsidRPr="00316A94">
        <w:rPr>
          <w:rStyle w:val="NurTextZchn"/>
        </w:rPr>
        <w:t>\*</w:t>
      </w:r>
      <w:r>
        <w:rPr>
          <w:rStyle w:val="NurTextZchn"/>
        </w:rPr>
        <w:t> CARDTEXT</w:t>
      </w:r>
      <w:r w:rsidRPr="00316A94">
        <w:rPr>
          <w:rStyle w:val="NurTextZchn"/>
        </w:rPr>
        <w:t> }</w:t>
      </w:r>
      <w:r>
        <w:t xml:space="preserve"> wird als </w:t>
      </w:r>
      <w:r w:rsidRPr="00316A94">
        <w:rPr>
          <w:rStyle w:val="NurTextZchn"/>
        </w:rPr>
        <w:t>4</w:t>
      </w:r>
      <w:r>
        <w:t xml:space="preserve"> dargestellt.</w:t>
      </w:r>
    </w:p>
    <w:p w:rsidR="008E3531" w:rsidRDefault="008E3531" w:rsidP="008E3531">
      <w:pPr>
        <w:pStyle w:val="Listenabsatz"/>
        <w:numPr>
          <w:ilvl w:val="0"/>
          <w:numId w:val="7"/>
        </w:numPr>
      </w:pPr>
      <w:r>
        <w:t>Toggle-Button „Cardinal Text (with fraction)“: Stellt das Feldergebnis in Grundtex</w:t>
      </w:r>
      <w:r>
        <w:t>t</w:t>
      </w:r>
      <w:r>
        <w:t>form, mit „und“ an der Dezimalstelle und einem Bruch dar.</w:t>
      </w:r>
    </w:p>
    <w:p w:rsidR="008E3531" w:rsidRDefault="008E3531" w:rsidP="00DF1D39">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w:t>
      </w:r>
      <w:r w:rsidRPr="00316A94">
        <w:rPr>
          <w:rStyle w:val="NurTextZchn"/>
        </w:rPr>
        <w:t>3,84</w:t>
      </w:r>
      <w:r>
        <w:rPr>
          <w:rStyle w:val="NurTextZchn"/>
        </w:rPr>
        <w:t> </w:t>
      </w:r>
      <w:r w:rsidRPr="00316A94">
        <w:rPr>
          <w:rStyle w:val="NurTextZchn"/>
        </w:rPr>
        <w:t>\*</w:t>
      </w:r>
      <w:r>
        <w:rPr>
          <w:rStyle w:val="NurTextZchn"/>
        </w:rPr>
        <w:t> DOLLARTEXT</w:t>
      </w:r>
      <w:r w:rsidRPr="00316A94">
        <w:rPr>
          <w:rStyle w:val="NurTextZchn"/>
        </w:rPr>
        <w:t> }</w:t>
      </w:r>
      <w:r>
        <w:t xml:space="preserve"> wird als </w:t>
      </w:r>
      <w:r>
        <w:rPr>
          <w:rStyle w:val="NurTextZchn"/>
        </w:rPr>
        <w:t>Vierzehn und 55/100</w:t>
      </w:r>
      <w:r>
        <w:t xml:space="preserve"> dargestellt.</w:t>
      </w:r>
    </w:p>
    <w:p w:rsidR="008E3531" w:rsidRDefault="008E3531" w:rsidP="008E3531">
      <w:pPr>
        <w:pStyle w:val="Listenabsatz"/>
        <w:numPr>
          <w:ilvl w:val="0"/>
          <w:numId w:val="7"/>
        </w:numPr>
      </w:pPr>
      <w:r>
        <w:t>Toggle-Button „Hexdecimal Numbers“: Stellt das Feldergebnis als hexadezimale Za</w:t>
      </w:r>
      <w:r>
        <w:t>h</w:t>
      </w:r>
      <w:r>
        <w:t>len dar.</w:t>
      </w:r>
    </w:p>
    <w:p w:rsidR="008E3531" w:rsidRDefault="008E3531" w:rsidP="00DA3EB5">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10 </w:t>
      </w:r>
      <w:r w:rsidRPr="00316A94">
        <w:rPr>
          <w:rStyle w:val="NurTextZchn"/>
        </w:rPr>
        <w:t>\*</w:t>
      </w:r>
      <w:r>
        <w:rPr>
          <w:rStyle w:val="NurTextZchn"/>
        </w:rPr>
        <w:t> HEX</w:t>
      </w:r>
      <w:r w:rsidRPr="00316A94">
        <w:rPr>
          <w:rStyle w:val="NurTextZchn"/>
        </w:rPr>
        <w:t> }</w:t>
      </w:r>
      <w:r>
        <w:t xml:space="preserve"> wird als </w:t>
      </w:r>
      <w:r>
        <w:rPr>
          <w:rStyle w:val="NurTextZchn"/>
        </w:rPr>
        <w:t>A</w:t>
      </w:r>
      <w:r>
        <w:t xml:space="preserve"> dargestellt.</w:t>
      </w:r>
    </w:p>
    <w:p w:rsidR="008E3531" w:rsidRDefault="008E3531" w:rsidP="008E3531">
      <w:pPr>
        <w:pStyle w:val="Listenabsatz"/>
        <w:numPr>
          <w:ilvl w:val="0"/>
          <w:numId w:val="7"/>
        </w:numPr>
      </w:pPr>
      <w:r>
        <w:t>Toggle-Button „Ordinal Text“: Stellt das Feldergebnis in Ordnungstextform dar.</w:t>
      </w:r>
    </w:p>
    <w:p w:rsidR="008E3531" w:rsidRDefault="008E3531" w:rsidP="00D966CF">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10 </w:t>
      </w:r>
      <w:r w:rsidRPr="00316A94">
        <w:rPr>
          <w:rStyle w:val="NurTextZchn"/>
        </w:rPr>
        <w:t>\*</w:t>
      </w:r>
      <w:r>
        <w:rPr>
          <w:rStyle w:val="NurTextZchn"/>
        </w:rPr>
        <w:t> ORDTEXT</w:t>
      </w:r>
      <w:r w:rsidRPr="00316A94">
        <w:rPr>
          <w:rStyle w:val="NurTextZchn"/>
        </w:rPr>
        <w:t> }</w:t>
      </w:r>
      <w:r>
        <w:t xml:space="preserve"> wird als </w:t>
      </w:r>
      <w:r>
        <w:rPr>
          <w:rStyle w:val="NurTextZchn"/>
        </w:rPr>
        <w:t>Zehnte</w:t>
      </w:r>
      <w:r>
        <w:t xml:space="preserve"> dargestellt.</w:t>
      </w:r>
    </w:p>
    <w:p w:rsidR="008E3531" w:rsidRDefault="008E3531" w:rsidP="008E3531">
      <w:pPr>
        <w:pStyle w:val="Listenabsatz"/>
        <w:numPr>
          <w:ilvl w:val="0"/>
          <w:numId w:val="7"/>
        </w:numPr>
      </w:pPr>
      <w:r>
        <w:t>Toggle-Button „Ordinal Arabic Numerals“: Stellt das Feldergebnis als arabische Or</w:t>
      </w:r>
      <w:r>
        <w:t>d</w:t>
      </w:r>
      <w:r>
        <w:t>nungszahl dar.</w:t>
      </w:r>
    </w:p>
    <w:p w:rsidR="008E3531" w:rsidRDefault="008E3531" w:rsidP="00D966CF">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10 </w:t>
      </w:r>
      <w:r w:rsidRPr="00316A94">
        <w:rPr>
          <w:rStyle w:val="NurTextZchn"/>
        </w:rPr>
        <w:t>\*</w:t>
      </w:r>
      <w:r>
        <w:rPr>
          <w:rStyle w:val="NurTextZchn"/>
        </w:rPr>
        <w:t> ORDINAL</w:t>
      </w:r>
      <w:r w:rsidRPr="00316A94">
        <w:rPr>
          <w:rStyle w:val="NurTextZchn"/>
        </w:rPr>
        <w:t> }</w:t>
      </w:r>
      <w:r>
        <w:t xml:space="preserve"> wird als </w:t>
      </w:r>
      <w:r>
        <w:rPr>
          <w:rStyle w:val="NurTextZchn"/>
        </w:rPr>
        <w:t>10.</w:t>
      </w:r>
      <w:r>
        <w:t xml:space="preserve"> dargestellt.</w:t>
      </w:r>
    </w:p>
    <w:p w:rsidR="008E3531" w:rsidRDefault="008E3531" w:rsidP="008E3531">
      <w:pPr>
        <w:pStyle w:val="Listenabsatz"/>
        <w:numPr>
          <w:ilvl w:val="0"/>
          <w:numId w:val="7"/>
        </w:numPr>
      </w:pPr>
      <w:r>
        <w:t>Toggle-Button „Roman Numerals“: Stellt das Feldergebnis in römischen Ordnungsza</w:t>
      </w:r>
      <w:r>
        <w:t>h</w:t>
      </w:r>
      <w:r>
        <w:t>len dar.</w:t>
      </w:r>
    </w:p>
    <w:p w:rsidR="008E3531" w:rsidRDefault="008E3531" w:rsidP="00AD5069">
      <w:pPr>
        <w:pStyle w:val="Listenabsatz"/>
        <w:ind w:left="360"/>
      </w:pPr>
      <w:r w:rsidRPr="00316A94">
        <w:rPr>
          <w:i/>
        </w:rPr>
        <w:t>Beispiel</w:t>
      </w:r>
      <w:r>
        <w:t xml:space="preserve">: </w:t>
      </w:r>
      <w:proofErr w:type="gramStart"/>
      <w:r w:rsidRPr="00316A94">
        <w:rPr>
          <w:rStyle w:val="NurTextZchn"/>
        </w:rPr>
        <w:t>{ </w:t>
      </w:r>
      <w:r>
        <w:rPr>
          <w:rStyle w:val="NurTextZchn"/>
        </w:rPr>
        <w:t>=</w:t>
      </w:r>
      <w:proofErr w:type="gramEnd"/>
      <w:r>
        <w:rPr>
          <w:rStyle w:val="NurTextZchn"/>
        </w:rPr>
        <w:t> 10 </w:t>
      </w:r>
      <w:r w:rsidRPr="00316A94">
        <w:rPr>
          <w:rStyle w:val="NurTextZchn"/>
        </w:rPr>
        <w:t>\*</w:t>
      </w:r>
      <w:r>
        <w:rPr>
          <w:rStyle w:val="NurTextZchn"/>
        </w:rPr>
        <w:t> ROMAN</w:t>
      </w:r>
      <w:r w:rsidRPr="00316A94">
        <w:rPr>
          <w:rStyle w:val="NurTextZchn"/>
        </w:rPr>
        <w:t> }</w:t>
      </w:r>
      <w:r>
        <w:t xml:space="preserve"> wird als </w:t>
      </w:r>
      <w:r>
        <w:rPr>
          <w:rStyle w:val="NurTextZchn"/>
        </w:rPr>
        <w:t>X</w:t>
      </w:r>
      <w:r>
        <w:t xml:space="preserve"> dargestellt.</w:t>
      </w:r>
    </w:p>
    <w:p w:rsidR="008E3531" w:rsidRDefault="008E3531">
      <w:pPr>
        <w:rPr>
          <w:noProof/>
          <w:lang w:eastAsia="de-DE"/>
        </w:rPr>
      </w:pPr>
      <w:r>
        <w:br w:type="page"/>
      </w:r>
    </w:p>
    <w:p w:rsidR="008E3531" w:rsidRDefault="008E3531" w:rsidP="00E757CC">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\\.\\Graphics\\Fields-006.png" \d \* MERGEFORMAT </w:instrText>
      </w:r>
      <w:r>
        <w:fldChar w:fldCharType="separate"/>
      </w:r>
      <w:r>
        <w:pict>
          <v:shape id="_x0000_i2589" type="#_x0000_t75" style="width:85.5pt;height:78pt">
            <v:imagedata r:id="rId54"/>
          </v:shape>
        </w:pict>
      </w:r>
      <w:r>
        <w:fldChar w:fldCharType="end"/>
      </w:r>
    </w:p>
    <w:p w:rsidR="008E3531" w:rsidRDefault="008E3531" w:rsidP="00961385">
      <w:pPr>
        <w:pStyle w:val="Beschriftung"/>
      </w:pPr>
      <w:bookmarkStart w:id="237" w:name="_Toc364690578"/>
      <w:bookmarkStart w:id="238" w:name="_Toc367641543"/>
      <w:bookmarkStart w:id="239" w:name="_Toc367644058"/>
      <w:r>
        <w:t xml:space="preserve">Abbildung </w:t>
      </w:r>
      <w:fldSimple w:instr=" SEQ Abbildung \* ARABIC ">
        <w:r w:rsidR="00D63D29">
          <w:rPr>
            <w:noProof/>
          </w:rPr>
          <w:t>33</w:t>
        </w:r>
      </w:fldSimple>
      <w:r>
        <w:t>:</w:t>
      </w:r>
      <w:r>
        <w:tab/>
        <w:t>Screenshot des Menüs „Field Action“ der Gruppe „Fields“</w:t>
      </w:r>
      <w:bookmarkEnd w:id="237"/>
      <w:bookmarkEnd w:id="238"/>
      <w:bookmarkEnd w:id="239"/>
    </w:p>
    <w:p w:rsidR="008E3531" w:rsidRDefault="008E3531" w:rsidP="00961385">
      <w:r>
        <w:t>Unterhalb des Menüs „Field Action“ stehen die folgenden drei Bedienelemente zur Verf</w:t>
      </w:r>
      <w:r>
        <w:t>ü</w:t>
      </w:r>
      <w:r>
        <w:t>gung:</w:t>
      </w:r>
    </w:p>
    <w:p w:rsidR="008E3531" w:rsidRDefault="008E3531" w:rsidP="008E3531">
      <w:pPr>
        <w:pStyle w:val="Listenabsatz"/>
        <w:numPr>
          <w:ilvl w:val="0"/>
          <w:numId w:val="7"/>
        </w:numPr>
      </w:pPr>
      <w:r>
        <w:t>Button „Update Field“: Aktualisiert das Feldergebnis aller markierten Felder.</w:t>
      </w:r>
    </w:p>
    <w:p w:rsidR="008E3531" w:rsidRDefault="008E3531" w:rsidP="008E3531">
      <w:pPr>
        <w:pStyle w:val="Listenabsatz"/>
        <w:numPr>
          <w:ilvl w:val="0"/>
          <w:numId w:val="7"/>
        </w:numPr>
      </w:pPr>
      <w:r>
        <w:t>Toggle-Button „Lock Field“: Sperrt bzw. entsperrt alle markierten Felder.</w:t>
      </w:r>
    </w:p>
    <w:p w:rsidR="008E3531" w:rsidRDefault="008E3531" w:rsidP="008E3531">
      <w:pPr>
        <w:pStyle w:val="Listenabsatz"/>
        <w:numPr>
          <w:ilvl w:val="1"/>
          <w:numId w:val="7"/>
        </w:numPr>
      </w:pPr>
      <w:r>
        <w:t>Ist der Button ausgewählt, so ist das Feld gesperrt. Das Feldergebnis eines g</w:t>
      </w:r>
      <w:r>
        <w:t>e</w:t>
      </w:r>
      <w:r>
        <w:t>sperrten Felds kann nicht aktualisiert werden (weder automatisch noch manuell).</w:t>
      </w:r>
    </w:p>
    <w:p w:rsidR="008E3531" w:rsidRDefault="008E3531" w:rsidP="008E3531">
      <w:pPr>
        <w:pStyle w:val="Listenabsatz"/>
        <w:numPr>
          <w:ilvl w:val="1"/>
          <w:numId w:val="7"/>
        </w:numPr>
      </w:pPr>
      <w:r>
        <w:t>Ist der Button nicht ausgewählt, so ist das Feld entsperrt. Das Feldergebnis e</w:t>
      </w:r>
      <w:r>
        <w:t>i</w:t>
      </w:r>
      <w:r>
        <w:t>nes entsperrten Felds kann aktualisiert werden.</w:t>
      </w:r>
    </w:p>
    <w:p w:rsidR="008E3531" w:rsidRDefault="008E3531" w:rsidP="008E3531">
      <w:pPr>
        <w:pStyle w:val="Listenabsatz"/>
        <w:numPr>
          <w:ilvl w:val="0"/>
          <w:numId w:val="7"/>
        </w:numPr>
      </w:pPr>
      <w:r>
        <w:t>Toggle-Button „Show Field Codes“: Zeigt die Feldfunktion bzw. das Feldergebnis aller markierten Felder an.</w:t>
      </w:r>
    </w:p>
    <w:p w:rsidR="008E3531" w:rsidRDefault="008E3531" w:rsidP="008E3531">
      <w:pPr>
        <w:pStyle w:val="Listenabsatz"/>
        <w:numPr>
          <w:ilvl w:val="1"/>
          <w:numId w:val="7"/>
        </w:numPr>
      </w:pPr>
      <w:r>
        <w:t>Ist der Button ausgewählt, so wird die Feldfunktion (z. B. </w:t>
      </w:r>
      <w:proofErr w:type="gramStart"/>
      <w:r w:rsidRPr="00961385">
        <w:rPr>
          <w:rStyle w:val="NurTextZchn"/>
        </w:rPr>
        <w:t>{ =</w:t>
      </w:r>
      <w:proofErr w:type="gramEnd"/>
      <w:r w:rsidRPr="00961385">
        <w:rPr>
          <w:rStyle w:val="NurTextZchn"/>
        </w:rPr>
        <w:t> 2*2 }</w:t>
      </w:r>
      <w:r>
        <w:t>) ang</w:t>
      </w:r>
      <w:r>
        <w:t>e</w:t>
      </w:r>
      <w:r>
        <w:t>zeigt.</w:t>
      </w:r>
    </w:p>
    <w:p w:rsidR="008E3531" w:rsidRDefault="008E3531" w:rsidP="008E3531">
      <w:pPr>
        <w:pStyle w:val="Listenabsatz"/>
        <w:numPr>
          <w:ilvl w:val="1"/>
          <w:numId w:val="7"/>
        </w:numPr>
      </w:pPr>
      <w:r>
        <w:t>Ist der Button nicht ausgewählt, so wird das Feldergebnis (z. B. </w:t>
      </w:r>
      <w:r w:rsidRPr="00961385">
        <w:rPr>
          <w:rStyle w:val="NurTextZchn"/>
        </w:rPr>
        <w:t>4</w:t>
      </w:r>
      <w:r>
        <w:t>) angezeigt.</w:t>
      </w:r>
    </w:p>
    <w:p w:rsidR="008E3531" w:rsidRPr="007A3B3F" w:rsidRDefault="008E3531" w:rsidP="007A3B3F">
      <w:bookmarkStart w:id="240" w:name="_Toc364682585"/>
      <w:bookmarkStart w:id="241" w:name="_Toc364690523"/>
      <w:r>
        <w:br w:type="page"/>
      </w:r>
    </w:p>
    <w:p w:rsidR="008E3531" w:rsidRDefault="008E3531" w:rsidP="00264246">
      <w:pPr>
        <w:pStyle w:val="berschrift3"/>
      </w:pPr>
      <w:bookmarkStart w:id="242" w:name="_Toc367644000"/>
      <w:r>
        <w:lastRenderedPageBreak/>
        <w:t>Hinzufügen von Feldern</w:t>
      </w:r>
      <w:bookmarkEnd w:id="240"/>
      <w:bookmarkEnd w:id="241"/>
      <w:bookmarkEnd w:id="242"/>
    </w:p>
    <w:p w:rsidR="008E3531" w:rsidRDefault="008E3531" w:rsidP="00CD640E">
      <w:r>
        <w:t>Durch die Auswahl des Split-Buttons „Insert Field“ in der Gruppe „Fields“ des Reiters „Component-Based Authoring“ im Menüband öffnet sich der Standarddialog „Feld“ von „Microsoft Word“ (</w:t>
      </w:r>
      <w:proofErr w:type="gramStart"/>
      <w:r>
        <w:t xml:space="preserve">siehe </w:t>
      </w:r>
      <w:proofErr w:type="gramEnd"/>
      <w:r>
        <w:fldChar w:fldCharType="begin"/>
      </w:r>
      <w:r>
        <w:instrText xml:space="preserve"> REF _Ref364266720 \h </w:instrText>
      </w:r>
      <w:r>
        <w:fldChar w:fldCharType="separate"/>
      </w:r>
      <w:r w:rsidR="00D63D29">
        <w:t xml:space="preserve">Abbildung </w:t>
      </w:r>
      <w:r w:rsidR="00D63D29">
        <w:rPr>
          <w:noProof/>
        </w:rPr>
        <w:t>34</w:t>
      </w:r>
      <w:r>
        <w:fldChar w:fldCharType="end"/>
      </w:r>
      <w:r>
        <w:t>).</w:t>
      </w:r>
    </w:p>
    <w:p w:rsidR="008E3531" w:rsidRDefault="008E3531"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\\.\\Graphics\\Fields-007.png" \d \* MERGEFORMAT </w:instrText>
      </w:r>
      <w:r>
        <w:fldChar w:fldCharType="separate"/>
      </w:r>
      <w:r>
        <w:pict>
          <v:shape id="_x0000_i2590" type="#_x0000_t75" style="width:438.75pt;height:255pt">
            <v:imagedata r:id="rId55"/>
          </v:shape>
        </w:pict>
      </w:r>
      <w:r>
        <w:fldChar w:fldCharType="end"/>
      </w:r>
    </w:p>
    <w:p w:rsidR="008E3531" w:rsidRDefault="008E3531" w:rsidP="006620D0">
      <w:pPr>
        <w:pStyle w:val="Beschriftung"/>
      </w:pPr>
      <w:bookmarkStart w:id="243" w:name="_Ref364266720"/>
      <w:bookmarkStart w:id="244" w:name="_Toc364690579"/>
      <w:bookmarkStart w:id="245" w:name="_Toc367641544"/>
      <w:bookmarkStart w:id="246" w:name="_Toc367644059"/>
      <w:r>
        <w:t xml:space="preserve">Abbildung </w:t>
      </w:r>
      <w:fldSimple w:instr=" SEQ Abbildung \* ARABIC ">
        <w:r w:rsidR="00D63D29">
          <w:rPr>
            <w:noProof/>
          </w:rPr>
          <w:t>34</w:t>
        </w:r>
      </w:fldSimple>
      <w:bookmarkEnd w:id="243"/>
      <w:r>
        <w:t>:</w:t>
      </w:r>
      <w:r>
        <w:tab/>
        <w:t>Screenshot des Standard-Dialogs „Feld“ in „Microsoft Word“ 2010</w:t>
      </w:r>
      <w:bookmarkEnd w:id="244"/>
      <w:bookmarkEnd w:id="245"/>
      <w:bookmarkEnd w:id="246"/>
    </w:p>
    <w:p w:rsidR="008E3531" w:rsidRDefault="008E3531" w:rsidP="009D7613">
      <w:r>
        <w:t>Über diesen Dialog ist es möglich, jeden in „Microsoft Word“ vorhandenen Feld-Typen hinter der Einfügemarke im aktiven Dokument hinzuzufügen. Nach der Auswahl des Bu</w:t>
      </w:r>
      <w:r>
        <w:t>t</w:t>
      </w:r>
      <w:r>
        <w:t xml:space="preserve">tons „OK“ wird die, in </w:t>
      </w:r>
      <w:r>
        <w:fldChar w:fldCharType="begin"/>
      </w:r>
      <w:r>
        <w:instrText xml:space="preserve"> REF _Ref364267239 \h </w:instrText>
      </w:r>
      <w:r>
        <w:fldChar w:fldCharType="separate"/>
      </w:r>
      <w:r w:rsidR="00D63D29">
        <w:t xml:space="preserve">Abbildung </w:t>
      </w:r>
      <w:r w:rsidR="00D63D29">
        <w:rPr>
          <w:noProof/>
        </w:rPr>
        <w:t>35</w:t>
      </w:r>
      <w:r>
        <w:fldChar w:fldCharType="end"/>
      </w:r>
      <w:r>
        <w:t xml:space="preserve"> dargestellte Message-Box angezeigt.</w:t>
      </w:r>
    </w:p>
    <w:p w:rsidR="008E3531" w:rsidRDefault="008E3531"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\\.\\Graphics\\Fields-008.png" \d \* MERGEFORMAT </w:instrText>
      </w:r>
      <w:r>
        <w:fldChar w:fldCharType="separate"/>
      </w:r>
      <w:r>
        <w:pict>
          <v:shape id="_x0000_i2591" type="#_x0000_t75" style="width:279pt;height:96.75pt">
            <v:imagedata r:id="rId56"/>
          </v:shape>
        </w:pict>
      </w:r>
      <w:r>
        <w:fldChar w:fldCharType="end"/>
      </w:r>
    </w:p>
    <w:p w:rsidR="008E3531" w:rsidRDefault="008E3531" w:rsidP="00392F54">
      <w:pPr>
        <w:pStyle w:val="Beschriftung"/>
      </w:pPr>
      <w:bookmarkStart w:id="247" w:name="_Ref364267239"/>
      <w:bookmarkStart w:id="248" w:name="_Toc364690580"/>
      <w:bookmarkStart w:id="249" w:name="_Toc367641545"/>
      <w:bookmarkStart w:id="250" w:name="_Toc367644060"/>
      <w:r>
        <w:t xml:space="preserve">Abbildung </w:t>
      </w:r>
      <w:fldSimple w:instr=" SEQ Abbildung \* ARABIC ">
        <w:r w:rsidR="00D63D29">
          <w:rPr>
            <w:noProof/>
          </w:rPr>
          <w:t>35</w:t>
        </w:r>
      </w:fldSimple>
      <w:bookmarkEnd w:id="247"/>
      <w:r>
        <w:t>:</w:t>
      </w:r>
      <w:r>
        <w:tab/>
      </w:r>
      <w:r w:rsidRPr="00392F54">
        <w:t xml:space="preserve">Screenshot der Message-Box, die angezeigt wird, </w:t>
      </w:r>
      <w:r>
        <w:t>nachdem der Button „OK“ im Dialog „Feld“ ausgewählt wurde</w:t>
      </w:r>
      <w:bookmarkEnd w:id="248"/>
      <w:bookmarkEnd w:id="249"/>
      <w:bookmarkEnd w:id="250"/>
    </w:p>
    <w:p w:rsidR="008E3531" w:rsidRDefault="008E3531" w:rsidP="008E3531">
      <w:pPr>
        <w:pStyle w:val="Listenabsatz"/>
        <w:numPr>
          <w:ilvl w:val="0"/>
          <w:numId w:val="18"/>
        </w:numPr>
      </w:pPr>
      <w:r>
        <w:t>Durch die Auswahl des Buttons „Ja“ wird die zuvor im Dialog „Feld“ konfigurierte und in der Message-Box angezeigte Feldfunktion hinter der Einfügemarke im aktiven Dokument hinzuzufügt. Zudem wird der Dialog „Feld“ geschlossen.</w:t>
      </w:r>
    </w:p>
    <w:p w:rsidR="008E3531" w:rsidRDefault="008E3531" w:rsidP="008E3531">
      <w:pPr>
        <w:pStyle w:val="Listenabsatz"/>
        <w:numPr>
          <w:ilvl w:val="0"/>
          <w:numId w:val="18"/>
        </w:numPr>
      </w:pPr>
      <w:r>
        <w:t>Durch die Auswahl des Buttons „Nein“ werden die Message-Box und der Dialog „Feld“ geschlossen. Es wird kein Feld zum aktiven Dokument hinzugefügt.</w:t>
      </w:r>
    </w:p>
    <w:p w:rsidR="008E3531" w:rsidRDefault="008E3531" w:rsidP="008E3531">
      <w:pPr>
        <w:pStyle w:val="Listenabsatz"/>
        <w:numPr>
          <w:ilvl w:val="0"/>
          <w:numId w:val="18"/>
        </w:numPr>
      </w:pPr>
      <w:r>
        <w:t>Durch die Auswahl des Buttons „Abbrechen“ wird die Message-Box geschlossen und erneut der Dialog „Feld“ angezeigt.</w:t>
      </w:r>
    </w:p>
    <w:p w:rsidR="008E3531" w:rsidRPr="007A3B3F" w:rsidRDefault="008E3531" w:rsidP="007A3B3F">
      <w:bookmarkStart w:id="251" w:name="_Toc364682586"/>
      <w:bookmarkStart w:id="252" w:name="_Toc364690524"/>
      <w:r>
        <w:br w:type="page"/>
      </w:r>
    </w:p>
    <w:p w:rsidR="008E3531" w:rsidRDefault="008E3531" w:rsidP="00264246">
      <w:pPr>
        <w:pStyle w:val="berschrift3"/>
      </w:pPr>
      <w:bookmarkStart w:id="253" w:name="_Toc367644001"/>
      <w:r>
        <w:lastRenderedPageBreak/>
        <w:t>Formatieren von Feldergebnisse</w:t>
      </w:r>
      <w:bookmarkEnd w:id="251"/>
      <w:bookmarkEnd w:id="252"/>
      <w:bookmarkEnd w:id="253"/>
    </w:p>
    <w:p w:rsidR="008E3531" w:rsidRDefault="008E3531" w:rsidP="00CE74CC">
      <w:r>
        <w:t xml:space="preserve">Mit den Buttons unterhalb des Menüs „Field Format“ in der Gruppe „Fields“ des Reiters „Component-Based Authoring“ im Menüband lässt sich festlegen, wie das Feldergebnis eines Felds bzw. mehrerer Felder dargestellt wird. Das Menü ist nur aktiv, falls im aktiven Dokument ein oder mehrere Felder markiert sind. Siehe Kapitel </w:t>
      </w:r>
      <w:r>
        <w:fldChar w:fldCharType="begin"/>
      </w:r>
      <w:r>
        <w:instrText xml:space="preserve"> REF _Ref364411972 \r \h </w:instrText>
      </w:r>
      <w:r>
        <w:fldChar w:fldCharType="separate"/>
      </w:r>
      <w:r w:rsidR="00D63D29">
        <w:t>5.5</w:t>
      </w:r>
      <w:r>
        <w:fldChar w:fldCharType="end"/>
      </w:r>
      <w:r>
        <w:t xml:space="preserve"> für eine Übersicht über die vorhandenen Formatierungsmöglichkeiten.</w:t>
      </w:r>
    </w:p>
    <w:p w:rsidR="008E3531" w:rsidRDefault="008E3531" w:rsidP="00264246">
      <w:pPr>
        <w:pStyle w:val="berschrift3"/>
      </w:pPr>
      <w:bookmarkStart w:id="254" w:name="_Toc364682587"/>
      <w:bookmarkStart w:id="255" w:name="_Ref364685939"/>
      <w:bookmarkStart w:id="256" w:name="_Toc364690525"/>
      <w:bookmarkStart w:id="257" w:name="_Toc367644002"/>
      <w:r>
        <w:t>Ausführen von Aktionen mit Feldern</w:t>
      </w:r>
      <w:bookmarkEnd w:id="254"/>
      <w:bookmarkEnd w:id="255"/>
      <w:bookmarkEnd w:id="256"/>
      <w:bookmarkEnd w:id="257"/>
    </w:p>
    <w:p w:rsidR="008E3531" w:rsidRDefault="008E3531" w:rsidP="00E04884">
      <w:r>
        <w:t xml:space="preserve">Mit den Buttons unterhalb des Menüs „Field Action“ in der Gruppe „Fields“ des Reiters „Component-Based Authoring“ im Menüband lassen sich Aktionen mit einem Feld bzw. mehreren Feldern durchführen. Das Menü ist nur aktiv, falls im aktiven Dokument ein oder mehrere Felder markiert sind. Siehe Kapitel </w:t>
      </w:r>
      <w:r>
        <w:fldChar w:fldCharType="begin"/>
      </w:r>
      <w:r>
        <w:instrText xml:space="preserve"> REF _Ref364411972 \r \h </w:instrText>
      </w:r>
      <w:r>
        <w:fldChar w:fldCharType="separate"/>
      </w:r>
      <w:r w:rsidR="00D63D29">
        <w:t>5.5</w:t>
      </w:r>
      <w:r>
        <w:fldChar w:fldCharType="end"/>
      </w:r>
      <w:r>
        <w:t xml:space="preserve"> für eine Übersicht über die vorhandenen Aktionsmöglichkeiten.</w:t>
      </w:r>
    </w:p>
    <w:p w:rsidR="008E3531" w:rsidRDefault="008E3531" w:rsidP="00264246">
      <w:pPr>
        <w:pStyle w:val="berschrift3"/>
      </w:pPr>
      <w:bookmarkStart w:id="258" w:name="_Toc364682588"/>
      <w:bookmarkStart w:id="259" w:name="_Ref364685922"/>
      <w:bookmarkStart w:id="260" w:name="_Toc364690526"/>
      <w:bookmarkStart w:id="261" w:name="_Toc367644003"/>
      <w:r>
        <w:t>Darstellung von Feldern</w:t>
      </w:r>
      <w:bookmarkEnd w:id="258"/>
      <w:bookmarkEnd w:id="259"/>
      <w:bookmarkEnd w:id="260"/>
      <w:bookmarkEnd w:id="261"/>
    </w:p>
    <w:p w:rsidR="008E3531" w:rsidRDefault="008E3531" w:rsidP="00AF7B0D">
      <w:r>
        <w:t>Innerhalb der Gruppe „View“ stehen die folgenden drei Bedienelemente zur Verfügung:</w:t>
      </w:r>
    </w:p>
    <w:p w:rsidR="008E3531" w:rsidRDefault="008E3531" w:rsidP="008E3531">
      <w:pPr>
        <w:pStyle w:val="Listenabsatz"/>
        <w:numPr>
          <w:ilvl w:val="0"/>
          <w:numId w:val="7"/>
        </w:numPr>
      </w:pPr>
      <w:r>
        <w:t>Dropdown-Liste „Field Shading“: Konfiguriert, wie Feldschattierungen im aktiven Dokument angezeigt werden:</w:t>
      </w:r>
    </w:p>
    <w:p w:rsidR="008E3531" w:rsidRDefault="008E3531" w:rsidP="008E3531">
      <w:pPr>
        <w:pStyle w:val="Listenabsatz"/>
        <w:numPr>
          <w:ilvl w:val="1"/>
          <w:numId w:val="7"/>
        </w:numPr>
      </w:pPr>
      <w:r>
        <w:t>„Never“: Zeigt keine Feldschattierungen an.</w:t>
      </w:r>
    </w:p>
    <w:p w:rsidR="008E3531" w:rsidRDefault="008E3531" w:rsidP="008E3531">
      <w:pPr>
        <w:pStyle w:val="Listenabsatz"/>
        <w:numPr>
          <w:ilvl w:val="1"/>
          <w:numId w:val="7"/>
        </w:numPr>
      </w:pPr>
      <w:r>
        <w:t>„Always“: Zeigt die Schattierungen aller Felder an.</w:t>
      </w:r>
    </w:p>
    <w:p w:rsidR="008E3531" w:rsidRDefault="008E3531" w:rsidP="008E3531">
      <w:pPr>
        <w:pStyle w:val="Listenabsatz"/>
        <w:numPr>
          <w:ilvl w:val="1"/>
          <w:numId w:val="7"/>
        </w:numPr>
      </w:pPr>
      <w:r>
        <w:t>„When Selected“: Zeigt nur Schattierungen für selektierte Felder an.</w:t>
      </w:r>
    </w:p>
    <w:p w:rsidR="008E3531" w:rsidRDefault="008E3531" w:rsidP="008E3531">
      <w:pPr>
        <w:pStyle w:val="Listenabsatz"/>
        <w:numPr>
          <w:ilvl w:val="0"/>
          <w:numId w:val="7"/>
        </w:numPr>
      </w:pPr>
      <w:r>
        <w:t>Toggle-Button „Form Field Shading“: Zeigt Schattierungen für Formularsteuereleme</w:t>
      </w:r>
      <w:r>
        <w:t>n</w:t>
      </w:r>
      <w:r>
        <w:t>te an bzw. blendet sie aus.</w:t>
      </w:r>
    </w:p>
    <w:p w:rsidR="008E3531" w:rsidRDefault="008E3531" w:rsidP="008E3531">
      <w:pPr>
        <w:pStyle w:val="Listenabsatz"/>
        <w:numPr>
          <w:ilvl w:val="1"/>
          <w:numId w:val="7"/>
        </w:numPr>
      </w:pPr>
      <w:r>
        <w:t>Ist der Button ausgewählt, werden Schattierungen für alle Formularsteuerel</w:t>
      </w:r>
      <w:r>
        <w:t>e</w:t>
      </w:r>
      <w:r>
        <w:t>mente angezeigt.</w:t>
      </w:r>
    </w:p>
    <w:p w:rsidR="008E3531" w:rsidRDefault="008E3531" w:rsidP="008E3531">
      <w:pPr>
        <w:pStyle w:val="Listenabsatz"/>
        <w:numPr>
          <w:ilvl w:val="1"/>
          <w:numId w:val="7"/>
        </w:numPr>
      </w:pPr>
      <w:r>
        <w:t>Ist der Button nicht ausgewählt, werden keine Schattierungen für Formularste</w:t>
      </w:r>
      <w:r>
        <w:t>u</w:t>
      </w:r>
      <w:r>
        <w:t>erelemente angezeigt.</w:t>
      </w:r>
    </w:p>
    <w:p w:rsidR="008E3531" w:rsidRDefault="008E3531" w:rsidP="008E3531">
      <w:pPr>
        <w:pStyle w:val="Listenabsatz"/>
        <w:numPr>
          <w:ilvl w:val="0"/>
          <w:numId w:val="7"/>
        </w:numPr>
      </w:pPr>
      <w:r>
        <w:t xml:space="preserve">Toggle-Button „Field Codes“: Zeigt die Feldfunktionen bzw. die Feldergebnisse aller Felder im </w:t>
      </w:r>
      <w:proofErr w:type="gramStart"/>
      <w:r>
        <w:t>aktivem</w:t>
      </w:r>
      <w:proofErr w:type="gramEnd"/>
      <w:r>
        <w:t xml:space="preserve"> Dokument an.</w:t>
      </w:r>
    </w:p>
    <w:p w:rsidR="008E3531" w:rsidRDefault="008E3531" w:rsidP="008E3531">
      <w:pPr>
        <w:pStyle w:val="Listenabsatz"/>
        <w:numPr>
          <w:ilvl w:val="1"/>
          <w:numId w:val="7"/>
        </w:numPr>
      </w:pPr>
      <w:r>
        <w:t>Ist der Button ausgewählt, werden Feldfunktionen (z. B. </w:t>
      </w:r>
      <w:proofErr w:type="gramStart"/>
      <w:r w:rsidRPr="00961385">
        <w:rPr>
          <w:rStyle w:val="NurTextZchn"/>
        </w:rPr>
        <w:t>{ =</w:t>
      </w:r>
      <w:proofErr w:type="gramEnd"/>
      <w:r w:rsidRPr="00961385">
        <w:rPr>
          <w:rStyle w:val="NurTextZchn"/>
        </w:rPr>
        <w:t> 2*2 }</w:t>
      </w:r>
      <w:r>
        <w:t>) angezeigt.</w:t>
      </w:r>
    </w:p>
    <w:p w:rsidR="008E3531" w:rsidRDefault="008E3531" w:rsidP="008E3531">
      <w:pPr>
        <w:pStyle w:val="Listenabsatz"/>
        <w:numPr>
          <w:ilvl w:val="1"/>
          <w:numId w:val="7"/>
        </w:numPr>
      </w:pPr>
      <w:r>
        <w:t>Ist der Button nicht ausgewählt, werden Feldergebnisse (z. B. </w:t>
      </w:r>
      <w:r w:rsidRPr="00961385">
        <w:rPr>
          <w:rStyle w:val="NurTextZchn"/>
        </w:rPr>
        <w:t>4</w:t>
      </w:r>
      <w:r>
        <w:t>) angezeigt.</w:t>
      </w:r>
    </w:p>
    <w:p w:rsidR="008E3531" w:rsidRDefault="008E3531" w:rsidP="001A366F">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\\.\\Graphics\\View-001.png" \d \* MERGEFORMAT </w:instrText>
      </w:r>
      <w:r>
        <w:fldChar w:fldCharType="separate"/>
      </w:r>
      <w:r>
        <w:pict>
          <v:shape id="_x0000_i2592" type="#_x0000_t75" style="width:113.25pt;height:47.25pt">
            <v:imagedata r:id="rId57"/>
          </v:shape>
        </w:pict>
      </w:r>
      <w:r>
        <w:fldChar w:fldCharType="end"/>
      </w:r>
    </w:p>
    <w:p w:rsidR="008E3531" w:rsidRDefault="008E3531" w:rsidP="00CB4E7A">
      <w:pPr>
        <w:pStyle w:val="Beschriftung"/>
      </w:pPr>
      <w:bookmarkStart w:id="262" w:name="_Toc364690581"/>
      <w:bookmarkStart w:id="263" w:name="_Toc367641546"/>
      <w:bookmarkStart w:id="264" w:name="_Toc367644061"/>
      <w:r>
        <w:t xml:space="preserve">Abbildung </w:t>
      </w:r>
      <w:fldSimple w:instr=" SEQ Abbildung \* ARABIC ">
        <w:r w:rsidR="00D63D29">
          <w:rPr>
            <w:noProof/>
          </w:rPr>
          <w:t>36</w:t>
        </w:r>
      </w:fldSimple>
      <w:r>
        <w:t>:</w:t>
      </w:r>
      <w:r>
        <w:tab/>
        <w:t>Screenshot der Gruppe „View“</w:t>
      </w:r>
      <w:bookmarkEnd w:id="262"/>
      <w:bookmarkEnd w:id="263"/>
      <w:bookmarkEnd w:id="264"/>
    </w:p>
    <w:p w:rsidR="008E3531" w:rsidRDefault="008E3531">
      <w:r>
        <w:t>Das Ändern der Anzeige von Feldschattierungen mit der Dropdown-Liste „Field Shading“ macht Sinn, falls der Benutzer sich nicht sicher ist, ob es sich bei den zu bearbeitenden I</w:t>
      </w:r>
      <w:r>
        <w:t>n</w:t>
      </w:r>
      <w:r>
        <w:t>halten um ein Feld handelt oder nicht. Dies kann er leicht feststellen, in dem die Auswahl auf „When Selected“ gesetzt wird. Möchte der Benutzer hingegen ein größeres Feld bea</w:t>
      </w:r>
      <w:r>
        <w:t>r</w:t>
      </w:r>
      <w:r>
        <w:t>beiten, z. B. die Inhalte eines Quelldokuments (siehe Kapitel 5.4.1.1), so macht es Sinn, temporär „Never“ auszuwählen, falls die Feldschattierungen als störend empfunden we</w:t>
      </w:r>
      <w:r>
        <w:t>r</w:t>
      </w:r>
      <w:r>
        <w:t>den. Durch die Auswahl von „Always“ kann schnell erkannt werden, bei welchen Inhalten es sich in einem Dokument um Felder handelt bzw. bei welchen Inhalten nicht.</w:t>
      </w:r>
    </w:p>
    <w:p w:rsidR="008E3531" w:rsidRDefault="006A0182" w:rsidP="00806340">
      <w:pPr>
        <w:pStyle w:val="berschrift2"/>
      </w:pPr>
      <w:r w:rsidRPr="00103EE0">
        <w:lastRenderedPageBreak/>
        <w:fldChar w:fldCharType="end"/>
      </w:r>
      <w:r w:rsidRPr="00103EE0">
        <w:rPr>
          <w:sz w:val="26"/>
          <w:szCs w:val="28"/>
        </w:rPr>
        <w:fldChar w:fldCharType="begin"/>
      </w:r>
      <w:r w:rsidRPr="00103EE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103EE0">
        <w:instrText>\\.\\Chapters\\</w:instrText>
      </w:r>
      <w:r>
        <w:instrText>Benutzerdefinierte_Dokumenteigenschaften</w:instrText>
      </w:r>
      <w:r w:rsidRPr="00103EE0">
        <w:instrText xml:space="preserve">.docx" </w:instrText>
      </w:r>
      <w:r w:rsidRPr="00103EE0">
        <w:rPr>
          <w:sz w:val="26"/>
          <w:szCs w:val="28"/>
        </w:rPr>
        <w:fldChar w:fldCharType="separate"/>
      </w:r>
      <w:bookmarkStart w:id="265" w:name="_Ref364411977"/>
      <w:bookmarkStart w:id="266" w:name="_Toc364682589"/>
      <w:bookmarkStart w:id="267" w:name="_Toc364694888"/>
      <w:bookmarkStart w:id="268" w:name="_Toc364698015"/>
      <w:bookmarkStart w:id="269" w:name="_Toc367644004"/>
      <w:r w:rsidR="008E3531">
        <w:t>Benutzerdefinierte Dokumenteigenschaften</w:t>
      </w:r>
      <w:bookmarkEnd w:id="265"/>
      <w:bookmarkEnd w:id="266"/>
      <w:bookmarkEnd w:id="267"/>
      <w:bookmarkEnd w:id="268"/>
      <w:bookmarkEnd w:id="269"/>
    </w:p>
    <w:p w:rsidR="008E3531" w:rsidRDefault="008E3531" w:rsidP="00DF7299">
      <w:r>
        <w:t xml:space="preserve">Das Add-In bietet die Möglichkeit benutzerdefinierte Dokumenteigenschaften in einem „Microsoft Word“-Dokument zu erstellen und zu ändern, sowie als </w:t>
      </w:r>
      <w:r w:rsidRPr="00216E29">
        <w:rPr>
          <w:rStyle w:val="NurTextZchn"/>
        </w:rPr>
        <w:t>DocProperty</w:t>
      </w:r>
      <w:r>
        <w:t>-Feld im aktiven Dokument einzufügen.</w:t>
      </w:r>
    </w:p>
    <w:p w:rsidR="008E3531" w:rsidRDefault="008E3531" w:rsidP="00DD0F7E">
      <w:r>
        <w:t>Detaillierte Informationen über Dokumenteigenschaften enthält der Artikel „Anzeigen oder Ändern der Eigenschaften für eine Office-Datei“</w:t>
      </w:r>
      <w:r>
        <w:rPr>
          <w:rStyle w:val="Funotenzeichen"/>
        </w:rPr>
        <w:footnoteReference w:id="5"/>
      </w:r>
      <w:r>
        <w:t>.</w:t>
      </w:r>
    </w:p>
    <w:p w:rsidR="008E3531" w:rsidRDefault="008E3531"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\\.\\Graphics\\DocumentProperties-001.png" \d \* MERGEFORMAT </w:instrText>
      </w:r>
      <w:r>
        <w:rPr>
          <w:noProof w:val="0"/>
        </w:rPr>
        <w:fldChar w:fldCharType="separate"/>
      </w:r>
      <w:r>
        <w:rPr>
          <w:noProof w:val="0"/>
        </w:rPr>
        <w:pict>
          <v:shape id="_x0000_i2599" type="#_x0000_t75" style="width:119.25pt;height:48pt">
            <v:imagedata r:id="rId58"/>
          </v:shape>
        </w:pict>
      </w:r>
      <w:r>
        <w:rPr>
          <w:noProof w:val="0"/>
        </w:rPr>
        <w:fldChar w:fldCharType="end"/>
      </w:r>
    </w:p>
    <w:p w:rsidR="008E3531" w:rsidRDefault="008E3531" w:rsidP="00216E29">
      <w:pPr>
        <w:pStyle w:val="Beschriftung"/>
      </w:pPr>
      <w:bookmarkStart w:id="270" w:name="_Toc364694944"/>
      <w:bookmarkStart w:id="271" w:name="_Toc367641547"/>
      <w:bookmarkStart w:id="272" w:name="_Toc367644062"/>
      <w:r>
        <w:t xml:space="preserve">Abbildung </w:t>
      </w:r>
      <w:fldSimple w:instr=" SEQ Abbildung \r 37 \* ARABIC ">
        <w:r w:rsidR="00D63D29">
          <w:rPr>
            <w:noProof/>
          </w:rPr>
          <w:t>37</w:t>
        </w:r>
      </w:fldSimple>
      <w:r>
        <w:t>:</w:t>
      </w:r>
      <w:r>
        <w:tab/>
        <w:t>Screenshot der Gruppe „Document Properties“</w:t>
      </w:r>
      <w:bookmarkEnd w:id="270"/>
      <w:bookmarkEnd w:id="271"/>
      <w:bookmarkEnd w:id="272"/>
    </w:p>
    <w:p w:rsidR="008E3531" w:rsidRDefault="008E3531" w:rsidP="00216E29">
      <w:r>
        <w:t>Die Gruppe „Document Properties“ besteht aus den folgenden drei Bedienelementen:</w:t>
      </w:r>
    </w:p>
    <w:p w:rsidR="008E3531" w:rsidRDefault="008E3531" w:rsidP="008E3531">
      <w:pPr>
        <w:pStyle w:val="Listenabsatz"/>
        <w:numPr>
          <w:ilvl w:val="0"/>
          <w:numId w:val="7"/>
        </w:numPr>
      </w:pPr>
      <w:r>
        <w:t xml:space="preserve">Dropdown-Liste „Custom Properties“: Fügt ein neues </w:t>
      </w:r>
      <w:r w:rsidRPr="00623269">
        <w:rPr>
          <w:rStyle w:val="NurTextZchn"/>
        </w:rPr>
        <w:t>DocProperty</w:t>
      </w:r>
      <w:r>
        <w:t>-Feld mit dem N</w:t>
      </w:r>
      <w:r>
        <w:t>a</w:t>
      </w:r>
      <w:r>
        <w:t>men der selektierten benutzerdefinierten Dokumenteigenschaft hinter der Einfügemarke im aktiven Dokument ein.</w:t>
      </w:r>
    </w:p>
    <w:p w:rsidR="008E3531" w:rsidRDefault="008E3531" w:rsidP="008E3531">
      <w:pPr>
        <w:pStyle w:val="Listenabsatz"/>
        <w:numPr>
          <w:ilvl w:val="0"/>
          <w:numId w:val="7"/>
        </w:numPr>
      </w:pPr>
      <w:r>
        <w:t>Checkbox „Hide "Internal"“: Blendet pseudo-interne benutzerdefinierte Dokumente</w:t>
      </w:r>
      <w:r>
        <w:t>i</w:t>
      </w:r>
      <w:r>
        <w:t>genschaften in der Dropdown-Liste „Custom Properties“ ein bzw. aus. Als interne benutzerdefinierte Dokumenteigenschaften werden alle Dokumenteigenschaften b</w:t>
      </w:r>
      <w:r>
        <w:t>e</w:t>
      </w:r>
      <w:r>
        <w:t>zeichnet, die mit dem Zeichen Unterstrich („_“) beginnen (z. B. die in Kapitel 5.4.1.1 erläuterte benutzerdefinierte Dokumenteigenschaft _</w:t>
      </w:r>
      <w:r w:rsidRPr="00CD19A4">
        <w:rPr>
          <w:rStyle w:val="NurTextZchn"/>
        </w:rPr>
        <w:t>lastDirectoryPath</w:t>
      </w:r>
      <w:r>
        <w:t>).</w:t>
      </w:r>
    </w:p>
    <w:p w:rsidR="008E3531" w:rsidRDefault="008E3531" w:rsidP="008E3531">
      <w:pPr>
        <w:pStyle w:val="Listenabsatz"/>
        <w:numPr>
          <w:ilvl w:val="1"/>
          <w:numId w:val="7"/>
        </w:numPr>
      </w:pPr>
      <w:r>
        <w:t>Ist die Checkbox ausgewählt, so werden pseudo-interne benutzerdefinierte D</w:t>
      </w:r>
      <w:r>
        <w:t>o</w:t>
      </w:r>
      <w:r>
        <w:t>kumenteigenschaften nicht in der Dropdown-Liste „Custom Properties“ angezeigt.</w:t>
      </w:r>
    </w:p>
    <w:p w:rsidR="008E3531" w:rsidRDefault="008E3531" w:rsidP="008E3531">
      <w:pPr>
        <w:pStyle w:val="Listenabsatz"/>
        <w:numPr>
          <w:ilvl w:val="1"/>
          <w:numId w:val="7"/>
        </w:numPr>
      </w:pPr>
      <w:r>
        <w:t>Ist die Checkbox nicht ausgewählt, so werden pseudo-interne benutzerdefinierte Dokumenteigenschaften in der Dropdown-Liste „Custom Properties“ angezeigt.</w:t>
      </w:r>
    </w:p>
    <w:p w:rsidR="008E3531" w:rsidRDefault="008E3531" w:rsidP="008E3531">
      <w:pPr>
        <w:pStyle w:val="Listenabsatz"/>
        <w:numPr>
          <w:ilvl w:val="0"/>
          <w:numId w:val="7"/>
        </w:numPr>
      </w:pPr>
      <w:r>
        <w:t>Button „Create Custom Document Property“: Fügt eine neue benutzerdefinierte D</w:t>
      </w:r>
      <w:r>
        <w:t>o</w:t>
      </w:r>
      <w:r>
        <w:t>kumenteigenschaft zum aktiven Dokument hinzu bzw. ändert den Wert einer existierenden Eigenschaft.</w:t>
      </w:r>
    </w:p>
    <w:p w:rsidR="008E3531" w:rsidRPr="00EE7715" w:rsidRDefault="008E3531" w:rsidP="00EE7715">
      <w:bookmarkStart w:id="273" w:name="_Toc364682591"/>
      <w:bookmarkStart w:id="274" w:name="_Toc364694890"/>
      <w:r>
        <w:br w:type="page"/>
      </w:r>
    </w:p>
    <w:p w:rsidR="008E3531" w:rsidRDefault="008E3531" w:rsidP="00820FA0">
      <w:pPr>
        <w:pStyle w:val="berschrift3"/>
      </w:pPr>
      <w:bookmarkStart w:id="275" w:name="_Toc364698016"/>
      <w:bookmarkStart w:id="276" w:name="_Toc367644005"/>
      <w:r>
        <w:lastRenderedPageBreak/>
        <w:t>Erstellen einer benutzerdefinierten Dokumenteigenschaft</w:t>
      </w:r>
      <w:bookmarkEnd w:id="273"/>
      <w:bookmarkEnd w:id="274"/>
      <w:bookmarkEnd w:id="275"/>
      <w:bookmarkEnd w:id="276"/>
    </w:p>
    <w:p w:rsidR="008E3531" w:rsidRDefault="008E3531" w:rsidP="00DF7299">
      <w:r>
        <w:t>Das Erstellen einer neuen benutzerdefinierten Dokumenteigenschaft im aktiven Dokument ist folgendermaßen möglich:</w:t>
      </w:r>
    </w:p>
    <w:p w:rsidR="008E3531" w:rsidRDefault="008E3531" w:rsidP="008E3531">
      <w:pPr>
        <w:pStyle w:val="Listenabsatz"/>
        <w:numPr>
          <w:ilvl w:val="0"/>
          <w:numId w:val="21"/>
        </w:numPr>
      </w:pPr>
      <w:r>
        <w:t>Auswahl des Buttons „Create Custom Document Property“ in der Gruppe „Document Properties“ im Reiter „Component-Based Authoring“ des Menübands. Die Input-Box „Write a custom property“ wird angezeigt (</w:t>
      </w:r>
      <w:proofErr w:type="gramStart"/>
      <w:r>
        <w:t xml:space="preserve">siehe </w:t>
      </w:r>
      <w:proofErr w:type="gramEnd"/>
      <w:r>
        <w:fldChar w:fldCharType="begin"/>
      </w:r>
      <w:r>
        <w:instrText xml:space="preserve"> REF _Ref364349401 \h </w:instrText>
      </w:r>
      <w:r>
        <w:fldChar w:fldCharType="separate"/>
      </w:r>
      <w:r w:rsidR="00D63D29">
        <w:t xml:space="preserve">Abbildung </w:t>
      </w:r>
      <w:r w:rsidR="00D63D29">
        <w:rPr>
          <w:noProof/>
        </w:rPr>
        <w:t>38</w:t>
      </w:r>
      <w:r>
        <w:fldChar w:fldCharType="end"/>
      </w:r>
      <w:r>
        <w:t>).</w:t>
      </w:r>
    </w:p>
    <w:p w:rsidR="008E3531" w:rsidRDefault="008E3531" w:rsidP="008E3531">
      <w:pPr>
        <w:pStyle w:val="Listenabsatz"/>
        <w:numPr>
          <w:ilvl w:val="0"/>
          <w:numId w:val="21"/>
        </w:numPr>
      </w:pPr>
      <w:r>
        <w:t>Eingabe des Namens der zu schreibenden benutzerdefinierten Eigenschaften in das Textfeld.</w:t>
      </w:r>
    </w:p>
    <w:p w:rsidR="008E3531" w:rsidRDefault="008E3531"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\\.\\Graphics\\DocumentProperties-002.png" \d \* MERGEFORMAT </w:instrText>
      </w:r>
      <w:r>
        <w:rPr>
          <w:noProof w:val="0"/>
        </w:rPr>
        <w:fldChar w:fldCharType="separate"/>
      </w:r>
      <w:r>
        <w:rPr>
          <w:noProof w:val="0"/>
        </w:rPr>
        <w:pict>
          <v:shape id="_x0000_i2600" type="#_x0000_t75" style="width:194.25pt;height:83.25pt">
            <v:imagedata r:id="rId59"/>
          </v:shape>
        </w:pict>
      </w:r>
      <w:r>
        <w:rPr>
          <w:noProof w:val="0"/>
        </w:rPr>
        <w:fldChar w:fldCharType="end"/>
      </w:r>
    </w:p>
    <w:p w:rsidR="008E3531" w:rsidRDefault="008E3531" w:rsidP="00DD0F7E">
      <w:pPr>
        <w:pStyle w:val="Beschriftung"/>
      </w:pPr>
      <w:bookmarkStart w:id="277" w:name="_Ref364349401"/>
      <w:bookmarkStart w:id="278" w:name="_Ref364349807"/>
      <w:bookmarkStart w:id="279" w:name="_Toc364694945"/>
      <w:bookmarkStart w:id="280" w:name="_Toc367641548"/>
      <w:bookmarkStart w:id="281" w:name="_Toc367644063"/>
      <w:proofErr w:type="gramStart"/>
      <w:r>
        <w:t xml:space="preserve">Abbildung </w:t>
      </w:r>
      <w:proofErr w:type="gramEnd"/>
      <w:r>
        <w:fldChar w:fldCharType="begin"/>
      </w:r>
      <w:r>
        <w:instrText xml:space="preserve"> SEQ Abbildung \* ARABIC </w:instrText>
      </w:r>
      <w:r>
        <w:fldChar w:fldCharType="separate"/>
      </w:r>
      <w:r w:rsidR="00D63D29">
        <w:rPr>
          <w:noProof/>
        </w:rPr>
        <w:t>38</w:t>
      </w:r>
      <w:r>
        <w:rPr>
          <w:noProof/>
        </w:rPr>
        <w:fldChar w:fldCharType="end"/>
      </w:r>
      <w:bookmarkEnd w:id="277"/>
      <w:r>
        <w:t>:</w:t>
      </w:r>
      <w:r>
        <w:tab/>
        <w:t>Screenshot der Input-Box „Write a custom property“ (Schritt 1)</w:t>
      </w:r>
      <w:bookmarkEnd w:id="278"/>
      <w:bookmarkEnd w:id="279"/>
      <w:bookmarkEnd w:id="280"/>
      <w:bookmarkEnd w:id="281"/>
    </w:p>
    <w:p w:rsidR="008E3531" w:rsidRDefault="008E3531" w:rsidP="008E3531">
      <w:pPr>
        <w:pStyle w:val="Listenabsatz"/>
        <w:numPr>
          <w:ilvl w:val="0"/>
          <w:numId w:val="21"/>
        </w:numPr>
      </w:pPr>
      <w:r>
        <w:t>Auswahl des Buttons „OK“. Eine weitere Input-Box wird angezeigt (</w:t>
      </w:r>
      <w:proofErr w:type="gramStart"/>
      <w:r>
        <w:t xml:space="preserve">siehe </w:t>
      </w:r>
      <w:proofErr w:type="gramEnd"/>
      <w:r>
        <w:fldChar w:fldCharType="begin"/>
      </w:r>
      <w:r>
        <w:instrText xml:space="preserve"> REF _Ref364349444 \h </w:instrText>
      </w:r>
      <w:r>
        <w:fldChar w:fldCharType="separate"/>
      </w:r>
      <w:r w:rsidR="00D63D29">
        <w:t xml:space="preserve">Abbildung </w:t>
      </w:r>
      <w:r w:rsidR="00D63D29">
        <w:rPr>
          <w:noProof/>
        </w:rPr>
        <w:t>39</w:t>
      </w:r>
      <w:r>
        <w:fldChar w:fldCharType="end"/>
      </w:r>
      <w:r>
        <w:t>).</w:t>
      </w:r>
    </w:p>
    <w:p w:rsidR="008E3531" w:rsidRDefault="008E3531" w:rsidP="008E3531">
      <w:pPr>
        <w:pStyle w:val="Listenabsatz"/>
        <w:numPr>
          <w:ilvl w:val="0"/>
          <w:numId w:val="21"/>
        </w:numPr>
      </w:pPr>
      <w:r>
        <w:t>Eingabe des Werts der zu schreibenden benutzerdefinierten Eigenschaften in das Tex</w:t>
      </w:r>
      <w:r>
        <w:t>t</w:t>
      </w:r>
      <w:r>
        <w:t>feld.</w:t>
      </w:r>
    </w:p>
    <w:p w:rsidR="008E3531" w:rsidRDefault="008E3531"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\\.\\Graphics\\DocumentProperties-003.png" \d \* MERGEFORMAT </w:instrText>
      </w:r>
      <w:r>
        <w:rPr>
          <w:noProof w:val="0"/>
        </w:rPr>
        <w:fldChar w:fldCharType="separate"/>
      </w:r>
      <w:r>
        <w:rPr>
          <w:noProof w:val="0"/>
        </w:rPr>
        <w:pict>
          <v:shape id="_x0000_i2601" type="#_x0000_t75" style="width:194.25pt;height:83.25pt">
            <v:imagedata r:id="rId60"/>
          </v:shape>
        </w:pict>
      </w:r>
      <w:r>
        <w:rPr>
          <w:noProof w:val="0"/>
        </w:rPr>
        <w:fldChar w:fldCharType="end"/>
      </w:r>
    </w:p>
    <w:p w:rsidR="008E3531" w:rsidRDefault="008E3531" w:rsidP="00DD0F7E">
      <w:pPr>
        <w:pStyle w:val="Beschriftung"/>
      </w:pPr>
      <w:bookmarkStart w:id="282" w:name="_Ref364349444"/>
      <w:bookmarkStart w:id="283" w:name="_Toc364694946"/>
      <w:bookmarkStart w:id="284" w:name="_Toc367641549"/>
      <w:bookmarkStart w:id="285" w:name="_Toc367644064"/>
      <w:proofErr w:type="gramStart"/>
      <w:r>
        <w:t xml:space="preserve">Abbildung </w:t>
      </w:r>
      <w:proofErr w:type="gramEnd"/>
      <w:r>
        <w:fldChar w:fldCharType="begin"/>
      </w:r>
      <w:r>
        <w:instrText xml:space="preserve"> SEQ Abbildung \* ARABIC </w:instrText>
      </w:r>
      <w:r>
        <w:fldChar w:fldCharType="separate"/>
      </w:r>
      <w:r w:rsidR="00D63D29">
        <w:rPr>
          <w:noProof/>
        </w:rPr>
        <w:t>39</w:t>
      </w:r>
      <w:r>
        <w:rPr>
          <w:noProof/>
        </w:rPr>
        <w:fldChar w:fldCharType="end"/>
      </w:r>
      <w:bookmarkEnd w:id="282"/>
      <w:r>
        <w:t>:</w:t>
      </w:r>
      <w:r>
        <w:tab/>
        <w:t>Screenshot der Input-Box „Write a custom property“ (Schritt 2)</w:t>
      </w:r>
      <w:bookmarkEnd w:id="283"/>
      <w:bookmarkEnd w:id="284"/>
      <w:bookmarkEnd w:id="285"/>
    </w:p>
    <w:p w:rsidR="008E3531" w:rsidRDefault="008E3531" w:rsidP="008E3531">
      <w:pPr>
        <w:pStyle w:val="Listenabsatz"/>
        <w:numPr>
          <w:ilvl w:val="0"/>
          <w:numId w:val="21"/>
        </w:numPr>
      </w:pPr>
      <w:r>
        <w:t xml:space="preserve">Auswahl des Buttons „OK“. Die in </w:t>
      </w:r>
      <w:r>
        <w:fldChar w:fldCharType="begin"/>
      </w:r>
      <w:r>
        <w:instrText xml:space="preserve"> REF _Ref364349902 \h </w:instrText>
      </w:r>
      <w:r>
        <w:fldChar w:fldCharType="separate"/>
      </w:r>
      <w:r w:rsidR="00D63D29">
        <w:t xml:space="preserve">Abbildung </w:t>
      </w:r>
      <w:r w:rsidR="00D63D29">
        <w:rPr>
          <w:noProof/>
        </w:rPr>
        <w:t>40</w:t>
      </w:r>
      <w:r>
        <w:fldChar w:fldCharType="end"/>
      </w:r>
      <w:r>
        <w:t xml:space="preserve"> dargestellte Message-Box wird ang</w:t>
      </w:r>
      <w:r>
        <w:t>e</w:t>
      </w:r>
      <w:r>
        <w:t>zeigt.</w:t>
      </w:r>
    </w:p>
    <w:p w:rsidR="008E3531" w:rsidRDefault="008E3531"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\\.\\Graphics\\DocumentProperties-004.png" \d \* MERGEFORMAT </w:instrText>
      </w:r>
      <w:r>
        <w:rPr>
          <w:noProof w:val="0"/>
        </w:rPr>
        <w:fldChar w:fldCharType="separate"/>
      </w:r>
      <w:r>
        <w:rPr>
          <w:noProof w:val="0"/>
        </w:rPr>
        <w:pict>
          <v:shape id="_x0000_i2602" type="#_x0000_t75" style="width:250.5pt;height:90.75pt">
            <v:imagedata r:id="rId61"/>
          </v:shape>
        </w:pict>
      </w:r>
      <w:r>
        <w:rPr>
          <w:noProof w:val="0"/>
        </w:rPr>
        <w:fldChar w:fldCharType="end"/>
      </w:r>
    </w:p>
    <w:p w:rsidR="008E3531" w:rsidRDefault="008E3531" w:rsidP="00DD0F7E">
      <w:pPr>
        <w:pStyle w:val="Beschriftung"/>
      </w:pPr>
      <w:bookmarkStart w:id="286" w:name="_Ref364349902"/>
      <w:bookmarkStart w:id="287" w:name="_Ref364350044"/>
      <w:bookmarkStart w:id="288" w:name="_Toc364694947"/>
      <w:bookmarkStart w:id="289" w:name="_Toc367641550"/>
      <w:bookmarkStart w:id="290" w:name="_Toc367644065"/>
      <w:r>
        <w:t xml:space="preserve">Abbildung </w:t>
      </w:r>
      <w:fldSimple w:instr=" SEQ Abbildung \* ARABIC ">
        <w:r w:rsidR="00D63D29">
          <w:rPr>
            <w:noProof/>
          </w:rPr>
          <w:t>40</w:t>
        </w:r>
      </w:fldSimple>
      <w:bookmarkEnd w:id="286"/>
      <w:r>
        <w:t>:</w:t>
      </w:r>
      <w:r>
        <w:tab/>
      </w:r>
      <w:r w:rsidRPr="00392F54">
        <w:t xml:space="preserve">Screenshot </w:t>
      </w:r>
      <w:r>
        <w:t>einer</w:t>
      </w:r>
      <w:r w:rsidRPr="00392F54">
        <w:t xml:space="preserve"> Message-Box, die angezeigt wird, </w:t>
      </w:r>
      <w:r>
        <w:t>nachdem eine benutzerdefinierte Dokume</w:t>
      </w:r>
      <w:r>
        <w:t>n</w:t>
      </w:r>
      <w:r>
        <w:t>teigenschaft hinzugefügt wurde</w:t>
      </w:r>
      <w:bookmarkEnd w:id="287"/>
      <w:bookmarkEnd w:id="288"/>
      <w:bookmarkEnd w:id="289"/>
      <w:bookmarkEnd w:id="290"/>
    </w:p>
    <w:p w:rsidR="008E3531" w:rsidRDefault="008E3531">
      <w:r>
        <w:t xml:space="preserve">Durch den Button „Abbrechen“ in einer der Input-Boxen lässt sich der Vorgang abbrechen. Wird dieser ausgewählt, so wird die in </w:t>
      </w:r>
      <w:r>
        <w:fldChar w:fldCharType="begin"/>
      </w:r>
      <w:r>
        <w:instrText xml:space="preserve"> REF _Ref364350367 \h </w:instrText>
      </w:r>
      <w:r>
        <w:fldChar w:fldCharType="separate"/>
      </w:r>
      <w:r w:rsidR="00D63D29">
        <w:t xml:space="preserve">Abbildung </w:t>
      </w:r>
      <w:r w:rsidR="00D63D29">
        <w:rPr>
          <w:noProof/>
        </w:rPr>
        <w:t>41</w:t>
      </w:r>
      <w:r>
        <w:fldChar w:fldCharType="end"/>
      </w:r>
      <w:r>
        <w:t xml:space="preserve"> dargestellte Message-Box angezeigt.</w:t>
      </w:r>
    </w:p>
    <w:p w:rsidR="008E3531" w:rsidRDefault="008E3531" w:rsidP="00806340">
      <w:pPr>
        <w:pStyle w:val="Abbildung"/>
        <w:rPr>
          <w:noProof w:val="0"/>
        </w:rPr>
      </w:pPr>
      <w:r>
        <w:rPr>
          <w:noProof w:val="0"/>
        </w:rPr>
        <w:lastRenderedPageBreak/>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\\.\\Graphics\\DocumentProperties-006.png" \d \* MERGEFORMAT </w:instrText>
      </w:r>
      <w:r>
        <w:rPr>
          <w:noProof w:val="0"/>
        </w:rPr>
        <w:fldChar w:fldCharType="separate"/>
      </w:r>
      <w:r>
        <w:rPr>
          <w:noProof w:val="0"/>
        </w:rPr>
        <w:pict>
          <v:shape id="_x0000_i2603" type="#_x0000_t75" style="width:247.5pt;height:90.75pt">
            <v:imagedata r:id="rId62"/>
          </v:shape>
        </w:pict>
      </w:r>
      <w:r>
        <w:rPr>
          <w:noProof w:val="0"/>
        </w:rPr>
        <w:fldChar w:fldCharType="end"/>
      </w:r>
    </w:p>
    <w:p w:rsidR="008E3531" w:rsidRDefault="008E3531" w:rsidP="00A0629F">
      <w:pPr>
        <w:pStyle w:val="Beschriftung"/>
      </w:pPr>
      <w:bookmarkStart w:id="291" w:name="_Ref364350367"/>
      <w:bookmarkStart w:id="292" w:name="_Ref364350391"/>
      <w:bookmarkStart w:id="293" w:name="_Toc364694948"/>
      <w:bookmarkStart w:id="294" w:name="_Toc367641551"/>
      <w:bookmarkStart w:id="295" w:name="_Toc367644066"/>
      <w:r>
        <w:t xml:space="preserve">Abbildung </w:t>
      </w:r>
      <w:fldSimple w:instr=" SEQ Abbildung \* ARABIC ">
        <w:r w:rsidR="00D63D29">
          <w:rPr>
            <w:noProof/>
          </w:rPr>
          <w:t>41</w:t>
        </w:r>
      </w:fldSimple>
      <w:bookmarkEnd w:id="291"/>
      <w:r>
        <w:t>:</w:t>
      </w:r>
      <w:r>
        <w:tab/>
        <w:t>Screenshot der Message-Box, die angezeigt wird, falls der Prozess zum Schreiben einer benu</w:t>
      </w:r>
      <w:r>
        <w:t>t</w:t>
      </w:r>
      <w:r>
        <w:t>zerdefinierten Dokumenteigenschaft vom Benutzer abgebrochen wurde</w:t>
      </w:r>
      <w:bookmarkEnd w:id="292"/>
      <w:bookmarkEnd w:id="293"/>
      <w:bookmarkEnd w:id="294"/>
      <w:bookmarkEnd w:id="295"/>
    </w:p>
    <w:p w:rsidR="008E3531" w:rsidRDefault="008E3531" w:rsidP="006C2DE2">
      <w:pPr>
        <w:pStyle w:val="berschrift3"/>
      </w:pPr>
      <w:bookmarkStart w:id="296" w:name="_Toc364682592"/>
      <w:bookmarkStart w:id="297" w:name="_Toc364694891"/>
      <w:bookmarkStart w:id="298" w:name="_Toc364698017"/>
      <w:bookmarkStart w:id="299" w:name="_Toc367644006"/>
      <w:r>
        <w:t>Ändern einer benutzerdefinierten Dokumenteigenschaft</w:t>
      </w:r>
      <w:bookmarkEnd w:id="296"/>
      <w:bookmarkEnd w:id="297"/>
      <w:bookmarkEnd w:id="298"/>
      <w:bookmarkEnd w:id="299"/>
    </w:p>
    <w:p w:rsidR="008E3531" w:rsidRDefault="008E3531" w:rsidP="00DD0F7E">
      <w:r>
        <w:t>Das Ändern einer existierenden benutzerdefinierten Dokumenteigenschaft im aktiven D</w:t>
      </w:r>
      <w:r>
        <w:t>o</w:t>
      </w:r>
      <w:r>
        <w:t>kument ist folgendermaßen möglich:</w:t>
      </w:r>
    </w:p>
    <w:p w:rsidR="008E3531" w:rsidRDefault="008E3531" w:rsidP="008E3531">
      <w:pPr>
        <w:pStyle w:val="Listenabsatz"/>
        <w:numPr>
          <w:ilvl w:val="0"/>
          <w:numId w:val="22"/>
        </w:numPr>
      </w:pPr>
      <w:r>
        <w:t xml:space="preserve">Auswahl des Buttons „Create Custom Document Property“ in der Gruppe „Document Properties“ im Reiter „Component-Based Authoring“ des Menübands. Die Input-Box „Write a custom property“ wird angezeigt (siehe </w:t>
      </w:r>
      <w:r>
        <w:fldChar w:fldCharType="begin"/>
      </w:r>
      <w:r>
        <w:instrText xml:space="preserve"> REF _Ref364349401 \h </w:instrText>
      </w:r>
      <w:r>
        <w:fldChar w:fldCharType="separate"/>
      </w:r>
      <w:r w:rsidR="00D63D29">
        <w:t xml:space="preserve">Abbildung </w:t>
      </w:r>
      <w:r w:rsidR="00D63D29">
        <w:rPr>
          <w:noProof/>
        </w:rPr>
        <w:t>38</w:t>
      </w:r>
      <w:r>
        <w:fldChar w:fldCharType="end"/>
      </w:r>
      <w:r>
        <w:t xml:space="preserve"> auf S</w:t>
      </w:r>
      <w:proofErr w:type="gramStart"/>
      <w:r>
        <w:t>. </w:t>
      </w:r>
      <w:proofErr w:type="gramEnd"/>
      <w:r>
        <w:fldChar w:fldCharType="begin"/>
      </w:r>
      <w:r>
        <w:instrText xml:space="preserve"> PAGEREF _Ref364349807 \h </w:instrText>
      </w:r>
      <w:r>
        <w:fldChar w:fldCharType="separate"/>
      </w:r>
      <w:r w:rsidR="00D63D29">
        <w:rPr>
          <w:noProof/>
        </w:rPr>
        <w:t>33</w:t>
      </w:r>
      <w:r>
        <w:fldChar w:fldCharType="end"/>
      </w:r>
      <w:r>
        <w:t>).</w:t>
      </w:r>
    </w:p>
    <w:p w:rsidR="008E3531" w:rsidRDefault="008E3531" w:rsidP="008E3531">
      <w:pPr>
        <w:pStyle w:val="Listenabsatz"/>
        <w:numPr>
          <w:ilvl w:val="0"/>
          <w:numId w:val="22"/>
        </w:numPr>
      </w:pPr>
      <w:r>
        <w:t>Eingabe des Namens der zu ändernden benutzerdefinierten Eigenschaften in das Tex</w:t>
      </w:r>
      <w:r>
        <w:t>t</w:t>
      </w:r>
      <w:r>
        <w:t xml:space="preserve">feld. Existiert eine benutzerdefinierte Dokumenteigenschaft mit dem eingegebenen Namen im aktiven Dokument, so wird die in </w:t>
      </w:r>
      <w:r>
        <w:fldChar w:fldCharType="begin"/>
      </w:r>
      <w:r>
        <w:instrText xml:space="preserve"> REF _Ref364349985 \h </w:instrText>
      </w:r>
      <w:r>
        <w:fldChar w:fldCharType="separate"/>
      </w:r>
      <w:r w:rsidR="00D63D29">
        <w:t xml:space="preserve">Abbildung </w:t>
      </w:r>
      <w:r w:rsidR="00D63D29">
        <w:rPr>
          <w:noProof/>
        </w:rPr>
        <w:t>42</w:t>
      </w:r>
      <w:r>
        <w:fldChar w:fldCharType="end"/>
      </w:r>
      <w:r>
        <w:t xml:space="preserve"> dargestellte Message-Box angezeigt.</w:t>
      </w:r>
    </w:p>
    <w:p w:rsidR="008E3531" w:rsidRDefault="008E3531" w:rsidP="00806340">
      <w:pPr>
        <w:pStyle w:val="Abbildung"/>
        <w:rPr>
          <w:noProof w:val="0"/>
        </w:rPr>
      </w:pPr>
      <w:r>
        <w:rPr>
          <w:noProof w:val="0"/>
        </w:rPr>
        <w:fldChar w:fldCharType="begin"/>
      </w:r>
      <w:r>
        <w:rPr>
          <w:noProof w:val="0"/>
        </w:rPr>
        <w:instrText xml:space="preserve"> INCLUDEPICTURE "</w:instrText>
      </w:r>
      <w:r>
        <w:rPr>
          <w:noProof w:val="0"/>
        </w:rPr>
        <w:fldChar w:fldCharType="begin"/>
      </w:r>
      <w:r>
        <w:rPr>
          <w:noProof w:val="0"/>
        </w:rPr>
        <w:instrText xml:space="preserve"> DOCPROPERTY _LastDirectoryPath </w:instrText>
      </w:r>
      <w:r>
        <w:rPr>
          <w:noProof w:val="0"/>
        </w:rPr>
        <w:fldChar w:fldCharType="separate"/>
      </w:r>
      <w:r>
        <w:rPr>
          <w:noProof w:val="0"/>
        </w:rPr>
        <w:instrText>D:\\Users\\Florian\\Dropbox\\component-based-authoring-add-in-for-microsoft-word-docs\\de</w:instrText>
      </w:r>
      <w:r>
        <w:rPr>
          <w:noProof w:val="0"/>
        </w:rPr>
        <w:fldChar w:fldCharType="end"/>
      </w:r>
      <w:r>
        <w:rPr>
          <w:noProof w:val="0"/>
        </w:rPr>
        <w:instrText xml:space="preserve">\\.\\Graphics\\DocumentProperties-005.png" \d \* MERGEFORMAT </w:instrText>
      </w:r>
      <w:r>
        <w:rPr>
          <w:noProof w:val="0"/>
        </w:rPr>
        <w:fldChar w:fldCharType="separate"/>
      </w:r>
      <w:r>
        <w:rPr>
          <w:noProof w:val="0"/>
        </w:rPr>
        <w:pict>
          <v:shape id="_x0000_i2604" type="#_x0000_t75" style="width:264.75pt;height:96.75pt">
            <v:imagedata r:id="rId63"/>
          </v:shape>
        </w:pict>
      </w:r>
      <w:r>
        <w:rPr>
          <w:noProof w:val="0"/>
        </w:rPr>
        <w:fldChar w:fldCharType="end"/>
      </w:r>
    </w:p>
    <w:p w:rsidR="008E3531" w:rsidRDefault="008E3531" w:rsidP="00DD0F7E">
      <w:pPr>
        <w:pStyle w:val="Beschriftung"/>
      </w:pPr>
      <w:bookmarkStart w:id="300" w:name="_Ref364349985"/>
      <w:bookmarkStart w:id="301" w:name="_Toc364694949"/>
      <w:bookmarkStart w:id="302" w:name="_Toc367641552"/>
      <w:bookmarkStart w:id="303" w:name="_Toc367644067"/>
      <w:r>
        <w:t xml:space="preserve">Abbildung </w:t>
      </w:r>
      <w:fldSimple w:instr=" SEQ Abbildung \* ARABIC ">
        <w:r w:rsidR="00D63D29">
          <w:rPr>
            <w:noProof/>
          </w:rPr>
          <w:t>42</w:t>
        </w:r>
      </w:fldSimple>
      <w:bookmarkEnd w:id="300"/>
      <w:r>
        <w:t>:</w:t>
      </w:r>
      <w:r>
        <w:tab/>
      </w:r>
      <w:r w:rsidRPr="00392F54">
        <w:t xml:space="preserve">Screenshot </w:t>
      </w:r>
      <w:r>
        <w:t>einer</w:t>
      </w:r>
      <w:r w:rsidRPr="00392F54">
        <w:t xml:space="preserve"> Message-Box, die angezeigt wird, </w:t>
      </w:r>
      <w:r>
        <w:t>falls eine benutzerdefinierte Dokumente</w:t>
      </w:r>
      <w:r>
        <w:t>i</w:t>
      </w:r>
      <w:r>
        <w:t>genschaft bereits existiert</w:t>
      </w:r>
      <w:bookmarkEnd w:id="301"/>
      <w:bookmarkEnd w:id="302"/>
      <w:bookmarkEnd w:id="303"/>
    </w:p>
    <w:p w:rsidR="008E3531" w:rsidRDefault="008E3531" w:rsidP="008E3531">
      <w:pPr>
        <w:pStyle w:val="Listenabsatz"/>
        <w:numPr>
          <w:ilvl w:val="0"/>
          <w:numId w:val="22"/>
        </w:numPr>
      </w:pPr>
      <w:r>
        <w:t>Auswahl des Buttons „Ja“.</w:t>
      </w:r>
      <w:r w:rsidRPr="00DD0F7E">
        <w:t xml:space="preserve"> </w:t>
      </w:r>
      <w:r>
        <w:t xml:space="preserve">Die in </w:t>
      </w:r>
      <w:r>
        <w:fldChar w:fldCharType="begin"/>
      </w:r>
      <w:r>
        <w:instrText xml:space="preserve"> REF _Ref364349902 \h </w:instrText>
      </w:r>
      <w:r>
        <w:fldChar w:fldCharType="separate"/>
      </w:r>
      <w:r w:rsidR="00D63D29">
        <w:t xml:space="preserve">Abbildung </w:t>
      </w:r>
      <w:r w:rsidR="00D63D29">
        <w:rPr>
          <w:noProof/>
        </w:rPr>
        <w:t>40</w:t>
      </w:r>
      <w:r>
        <w:fldChar w:fldCharType="end"/>
      </w:r>
      <w:r>
        <w:t xml:space="preserve"> auf S. </w:t>
      </w:r>
      <w:r>
        <w:fldChar w:fldCharType="begin"/>
      </w:r>
      <w:r>
        <w:instrText xml:space="preserve"> PAGEREF _Ref364350044 \h </w:instrText>
      </w:r>
      <w:r>
        <w:fldChar w:fldCharType="separate"/>
      </w:r>
      <w:r w:rsidR="00D63D29">
        <w:rPr>
          <w:noProof/>
        </w:rPr>
        <w:t>33</w:t>
      </w:r>
      <w:r>
        <w:fldChar w:fldCharType="end"/>
      </w:r>
      <w:r>
        <w:t xml:space="preserve"> dargestellte Message-Box wird angezeigt.</w:t>
      </w:r>
    </w:p>
    <w:p w:rsidR="008E3531" w:rsidRDefault="008E3531" w:rsidP="00DD0F7E">
      <w:r>
        <w:t xml:space="preserve">Durch die Auswahl des Buttons „Nein“ wird der Vorgang abgebrochen und die in </w:t>
      </w:r>
      <w:r>
        <w:fldChar w:fldCharType="begin"/>
      </w:r>
      <w:r>
        <w:instrText xml:space="preserve"> REF _Ref364350367 \h </w:instrText>
      </w:r>
      <w:r>
        <w:fldChar w:fldCharType="separate"/>
      </w:r>
      <w:r w:rsidR="00D63D29">
        <w:t>Abbi</w:t>
      </w:r>
      <w:r w:rsidR="00D63D29">
        <w:t>l</w:t>
      </w:r>
      <w:r w:rsidR="00D63D29">
        <w:t xml:space="preserve">dung </w:t>
      </w:r>
      <w:r w:rsidR="00D63D29">
        <w:rPr>
          <w:noProof/>
        </w:rPr>
        <w:t>41</w:t>
      </w:r>
      <w:r>
        <w:fldChar w:fldCharType="end"/>
      </w:r>
      <w:r>
        <w:t xml:space="preserve"> auf S. </w:t>
      </w:r>
      <w:r>
        <w:fldChar w:fldCharType="begin"/>
      </w:r>
      <w:r>
        <w:instrText xml:space="preserve"> PAGEREF _Ref364350391 \h </w:instrText>
      </w:r>
      <w:r>
        <w:fldChar w:fldCharType="separate"/>
      </w:r>
      <w:r w:rsidR="00D63D29">
        <w:rPr>
          <w:noProof/>
        </w:rPr>
        <w:t>34</w:t>
      </w:r>
      <w:r>
        <w:fldChar w:fldCharType="end"/>
      </w:r>
      <w:r>
        <w:t xml:space="preserve"> dargestellte Message-Box wird angezeigt.</w:t>
      </w:r>
    </w:p>
    <w:p w:rsidR="008E3531" w:rsidRDefault="008E3531" w:rsidP="00242897">
      <w:pPr>
        <w:pStyle w:val="berschrift3"/>
      </w:pPr>
      <w:bookmarkStart w:id="304" w:name="_Toc364682593"/>
      <w:bookmarkStart w:id="305" w:name="_Toc364694892"/>
      <w:bookmarkStart w:id="306" w:name="_Toc364698018"/>
      <w:bookmarkStart w:id="307" w:name="_Toc367644007"/>
      <w:r>
        <w:t>Einfügen einer benutzerdefinierten Dokumenteigenschaft</w:t>
      </w:r>
      <w:bookmarkEnd w:id="304"/>
      <w:bookmarkEnd w:id="305"/>
      <w:bookmarkEnd w:id="306"/>
      <w:bookmarkEnd w:id="307"/>
    </w:p>
    <w:p w:rsidR="008E3531" w:rsidRDefault="008E3531" w:rsidP="00CD0CCA">
      <w:r>
        <w:t xml:space="preserve">Durch die Auswahl eines Werts in der Dropdown-Liste „Custom Properties“ in der Gruppe „Document Properties“ im Reiter „Component-Based Authoring“ des Menübands lässt sich eine benutzerdefinierte Dokumenteigenschaft </w:t>
      </w:r>
      <w:r w:rsidRPr="00CD0CCA">
        <w:t>hinter der Einfü</w:t>
      </w:r>
      <w:r>
        <w:t>gemarke im aktiven D</w:t>
      </w:r>
      <w:r>
        <w:t>o</w:t>
      </w:r>
      <w:r>
        <w:t>kument einfügen.</w:t>
      </w:r>
    </w:p>
    <w:p w:rsidR="008E3531" w:rsidRDefault="008E3531" w:rsidP="00CD0CCA">
      <w:r>
        <w:t xml:space="preserve">Nach der Auswahl wird ein </w:t>
      </w:r>
      <w:r w:rsidRPr="006C2DE2">
        <w:rPr>
          <w:rStyle w:val="NurTextZchn"/>
        </w:rPr>
        <w:t>DocProperty</w:t>
      </w:r>
      <w:r>
        <w:t>-Feld mit dem Namen der benutzerdefinierten Dokumenteigenschaft hinter der Einfügemarke hinzugefügt.</w:t>
      </w:r>
    </w:p>
    <w:p w:rsidR="008E3531" w:rsidRDefault="008E3531" w:rsidP="00CD0CCA">
      <w:r w:rsidRPr="00CD0CCA">
        <w:rPr>
          <w:i/>
        </w:rPr>
        <w:t>Beispiel</w:t>
      </w:r>
      <w:r>
        <w:t xml:space="preserve">: Die Feldfunktion </w:t>
      </w:r>
      <w:r w:rsidRPr="00CD0CCA">
        <w:rPr>
          <w:rStyle w:val="NurTextZchn"/>
        </w:rPr>
        <w:t>{ DOCPROPERTY </w:t>
      </w:r>
      <w:proofErr w:type="gramStart"/>
      <w:r w:rsidRPr="00CD0CCA">
        <w:rPr>
          <w:rStyle w:val="NurTextZchn"/>
        </w:rPr>
        <w:t>ProjectVersion }</w:t>
      </w:r>
      <w:proofErr w:type="gramEnd"/>
      <w:r>
        <w:t xml:space="preserve"> zeigt das Feldergebnis </w:t>
      </w:r>
      <w:r w:rsidRPr="00CD0CCA">
        <w:rPr>
          <w:rStyle w:val="NurTextZchn"/>
        </w:rPr>
        <w:t>0.1.0</w:t>
      </w:r>
      <w:r>
        <w:t xml:space="preserve"> an.</w:t>
      </w:r>
    </w:p>
    <w:p w:rsidR="008E3531" w:rsidRDefault="006A0182" w:rsidP="00774F2A">
      <w:pPr>
        <w:pStyle w:val="berschrift2"/>
        <w:ind w:left="576" w:hanging="576"/>
      </w:pPr>
      <w:r w:rsidRPr="00103EE0">
        <w:lastRenderedPageBreak/>
        <w:fldChar w:fldCharType="end"/>
      </w:r>
      <w:r w:rsidRPr="00103EE0">
        <w:rPr>
          <w:rFonts w:ascii="Arial" w:hAnsi="Arial"/>
          <w:sz w:val="26"/>
          <w:szCs w:val="28"/>
        </w:rPr>
        <w:fldChar w:fldCharType="begin"/>
      </w:r>
      <w:r w:rsidRPr="00103EE0">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103EE0">
        <w:instrText>\\.\\Chapters\\</w:instrText>
      </w:r>
      <w:r>
        <w:instrText>Verknüpfen_von_XML</w:instrText>
      </w:r>
      <w:r w:rsidR="001A1690">
        <w:instrText>-</w:instrText>
      </w:r>
      <w:r>
        <w:instrText>Daten</w:instrText>
      </w:r>
      <w:r w:rsidRPr="00103EE0">
        <w:instrText xml:space="preserve">.docx" </w:instrText>
      </w:r>
      <w:r w:rsidRPr="00103EE0">
        <w:rPr>
          <w:rFonts w:ascii="Arial" w:hAnsi="Arial"/>
          <w:sz w:val="26"/>
          <w:szCs w:val="28"/>
        </w:rPr>
        <w:fldChar w:fldCharType="separate"/>
      </w:r>
      <w:bookmarkStart w:id="308" w:name="_Toc364695452"/>
      <w:bookmarkStart w:id="309" w:name="_Toc364682594"/>
      <w:bookmarkStart w:id="310" w:name="_Ref364411675"/>
      <w:bookmarkStart w:id="311" w:name="_Toc367640949"/>
      <w:bookmarkStart w:id="312" w:name="_Toc367644008"/>
      <w:r w:rsidR="008E3531">
        <w:t>Verknüpfen von XML-Daten</w:t>
      </w:r>
      <w:bookmarkEnd w:id="308"/>
      <w:bookmarkEnd w:id="309"/>
      <w:bookmarkEnd w:id="310"/>
      <w:bookmarkEnd w:id="311"/>
      <w:bookmarkEnd w:id="312"/>
    </w:p>
    <w:p w:rsidR="008E3531" w:rsidRDefault="008E3531" w:rsidP="000A57F0">
      <w:r>
        <w:t xml:space="preserve">Das Add-In bietet die Möglichkeit externe Dateien im Dateiformat </w:t>
      </w:r>
      <w:r w:rsidRPr="00774F2A">
        <w:rPr>
          <w:i/>
        </w:rPr>
        <w:t>Extensible Markup Language</w:t>
      </w:r>
      <w:r>
        <w:t xml:space="preserve"> (XML) mit Inhalten in einem „Microsoft Word“-Dokument zu verknüpfen. Die XML-Dateien müssen über kein bestimmtes Format verfügen, z. B. müssen sie nicht gegen eine </w:t>
      </w:r>
      <w:r w:rsidRPr="00774F2A">
        <w:rPr>
          <w:i/>
        </w:rPr>
        <w:t>XML Schema Definition</w:t>
      </w:r>
      <w:r>
        <w:t xml:space="preserve"> (XSD) validieren.</w:t>
      </w:r>
    </w:p>
    <w:p w:rsidR="008E3531" w:rsidRDefault="008E3531" w:rsidP="000A57F0">
      <w:r>
        <w:t>Eine XML-Datei muss jedoch folgende Bedingungen erfüllen, falls sie durch das Add-In mit einem „Microsoft Word“-Dokument verknüpft werden soll:</w:t>
      </w:r>
    </w:p>
    <w:p w:rsidR="008E3531" w:rsidRDefault="008E3531" w:rsidP="008E3531">
      <w:pPr>
        <w:pStyle w:val="Listenabsatz"/>
        <w:numPr>
          <w:ilvl w:val="0"/>
          <w:numId w:val="36"/>
        </w:numPr>
      </w:pPr>
      <w:r>
        <w:t>Die XML-Datei muss syntaktisch korrekt sein.</w:t>
      </w:r>
    </w:p>
    <w:p w:rsidR="008E3531" w:rsidRDefault="008E3531" w:rsidP="008E3531">
      <w:pPr>
        <w:pStyle w:val="Listenabsatz"/>
        <w:numPr>
          <w:ilvl w:val="0"/>
          <w:numId w:val="36"/>
        </w:numPr>
      </w:pPr>
      <w:r>
        <w:t>Das Wurzelelement der XML-Datei muss über einen Standard-Namensraum verfügen (</w:t>
      </w:r>
      <w:r w:rsidRPr="0055723E">
        <w:rPr>
          <w:rStyle w:val="NurTextZchn"/>
        </w:rPr>
        <w:t>xmlns</w:t>
      </w:r>
      <w:r>
        <w:t>-Attribut).</w:t>
      </w:r>
    </w:p>
    <w:p w:rsidR="008E3531" w:rsidRDefault="008E3531" w:rsidP="008E3531">
      <w:pPr>
        <w:pStyle w:val="Listenabsatz"/>
        <w:numPr>
          <w:ilvl w:val="0"/>
          <w:numId w:val="36"/>
        </w:numPr>
      </w:pPr>
      <w:r>
        <w:t>Falls mehrere XML-Dateien mit einem „Microsoft Word“-Dokument verknüpft we</w:t>
      </w:r>
      <w:r>
        <w:t>r</w:t>
      </w:r>
      <w:r>
        <w:t>den sollen, muss jede der XML-Dateien über einen eindeutigen Standard-Namensraum verfügen.</w:t>
      </w:r>
    </w:p>
    <w:p w:rsidR="008E3531" w:rsidRDefault="008E3531" w:rsidP="00E9540B">
      <w:r>
        <w:t>Durch das Add-In ist es möglich die Texte von XML-Elementen und die Werte von XML-Attributen mit den Inhalten eines Dokuments zu verknüpfen.</w:t>
      </w:r>
    </w:p>
    <w:p w:rsidR="008E3531" w:rsidRDefault="008E3531" w:rsidP="003C7E30">
      <w:r>
        <w:t>Eine externe XML-Datei wird vom Add-In als benutzerdefinierter XML-Abschnitt (engl. „custom XML part“) zur OOXML-Datei hinzugefügt. Ein Element oder Attribut eines b</w:t>
      </w:r>
      <w:r>
        <w:t>e</w:t>
      </w:r>
      <w:r>
        <w:t>nutzerdefinierten XML-Abschnitts lässt sich an ein Inhaltssteuerelement (engl. „content control“) binden. Das Add-In übernimmt sowohl das Erstellen des Inhaltssteuerelements als auch das Binden des XML an dieses Inhaltssteuerelement.</w:t>
      </w:r>
    </w:p>
    <w:p w:rsidR="008E3531" w:rsidRDefault="008E3531" w:rsidP="003C7E30">
      <w:r>
        <w:t>Informationen über benutzerdefinierte XML-Abschnitte lassen sich dem Artikel „Übersicht über benutzerdefinierte XML-Abschnitte“</w:t>
      </w:r>
      <w:r>
        <w:rPr>
          <w:rStyle w:val="Funotenzeichen"/>
        </w:rPr>
        <w:footnoteReference w:id="6"/>
      </w:r>
      <w:r>
        <w:t xml:space="preserve"> entnehmen. Der Artikel „Inhaltssteuereleme</w:t>
      </w:r>
      <w:r>
        <w:t>n</w:t>
      </w:r>
      <w:r>
        <w:t>te“</w:t>
      </w:r>
      <w:r>
        <w:rPr>
          <w:rStyle w:val="Funotenzeichen"/>
        </w:rPr>
        <w:footnoteReference w:id="7"/>
      </w:r>
      <w:r>
        <w:t xml:space="preserve"> enthält Details über Inhaltssteuerelemente in „Microsoft Word“.</w:t>
      </w:r>
    </w:p>
    <w:p w:rsidR="008E3531" w:rsidRDefault="008E3531" w:rsidP="00DD51AA">
      <w:r w:rsidRPr="00DD51AA">
        <w:rPr>
          <w:i/>
        </w:rPr>
        <w:t>Beispiel</w:t>
      </w:r>
      <w:r>
        <w:t>:</w:t>
      </w:r>
    </w:p>
    <w:p w:rsidR="008E3531" w:rsidRDefault="008E3531"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8E3531" w:rsidRDefault="008E3531"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8E3531" w:rsidRDefault="008E3531" w:rsidP="00E9540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Jane</w:t>
      </w:r>
      <w:r>
        <w:rPr>
          <w:rFonts w:ascii="Courier New" w:hAnsi="Courier New" w:cs="Courier New"/>
          <w:color w:val="0000FF"/>
          <w:sz w:val="20"/>
          <w:szCs w:val="20"/>
          <w:highlight w:val="white"/>
        </w:rPr>
        <w:t>&lt;/firstname&gt;</w:t>
      </w:r>
    </w:p>
    <w:p w:rsidR="008E3531" w:rsidRDefault="008E3531" w:rsidP="00DD51AA">
      <w:r>
        <w:rPr>
          <w:rFonts w:ascii="Courier New" w:hAnsi="Courier New" w:cs="Courier New"/>
          <w:color w:val="0000FF"/>
          <w:sz w:val="20"/>
          <w:szCs w:val="20"/>
          <w:highlight w:val="white"/>
        </w:rPr>
        <w:t>&lt;/person&gt;</w:t>
      </w:r>
    </w:p>
    <w:p w:rsidR="008E3531" w:rsidRDefault="008E3531" w:rsidP="008E3531">
      <w:pPr>
        <w:pStyle w:val="Listenabsatz"/>
        <w:numPr>
          <w:ilvl w:val="0"/>
          <w:numId w:val="37"/>
        </w:numPr>
      </w:pPr>
      <w:r>
        <w:t xml:space="preserve">Das Element </w:t>
      </w:r>
      <w:r>
        <w:rPr>
          <w:rStyle w:val="NurTextZchn"/>
        </w:rPr>
        <w:t>lastn</w:t>
      </w:r>
      <w:r w:rsidRPr="00DD51AA">
        <w:rPr>
          <w:rStyle w:val="NurTextZchn"/>
        </w:rPr>
        <w:t>ame</w:t>
      </w:r>
      <w:r>
        <w:t xml:space="preserve"> kann an ein Nur-Text-Inhaltssteuerelement gebunden werden, dass den Text </w:t>
      </w:r>
      <w:r w:rsidRPr="003C7E30">
        <w:rPr>
          <w:rStyle w:val="NurTextZchn"/>
        </w:rPr>
        <w:t>Doe</w:t>
      </w:r>
      <w:r>
        <w:t xml:space="preserve"> anzeigt.</w:t>
      </w:r>
    </w:p>
    <w:p w:rsidR="008E3531" w:rsidRDefault="008E3531" w:rsidP="008E3531">
      <w:pPr>
        <w:pStyle w:val="Listenabsatz"/>
        <w:numPr>
          <w:ilvl w:val="0"/>
          <w:numId w:val="37"/>
        </w:numPr>
      </w:pPr>
      <w:r>
        <w:t xml:space="preserve">Das Attribut </w:t>
      </w:r>
      <w:r w:rsidRPr="00DD51AA">
        <w:rPr>
          <w:rStyle w:val="NurTextZchn"/>
        </w:rPr>
        <w:t>age</w:t>
      </w:r>
      <w:r>
        <w:t xml:space="preserve"> des Elements </w:t>
      </w:r>
      <w:r w:rsidRPr="00B017EB">
        <w:rPr>
          <w:rStyle w:val="NurTextZchn"/>
        </w:rPr>
        <w:t>person</w:t>
      </w:r>
      <w:r>
        <w:t xml:space="preserve"> kann an ein Nur-Text-Inhaltssteuerelement g</w:t>
      </w:r>
      <w:r>
        <w:t>e</w:t>
      </w:r>
      <w:r>
        <w:t xml:space="preserve">bunden werden, dass den Text </w:t>
      </w:r>
      <w:r w:rsidRPr="003C7E30">
        <w:rPr>
          <w:rStyle w:val="NurTextZchn"/>
        </w:rPr>
        <w:t>30</w:t>
      </w:r>
      <w:r>
        <w:t xml:space="preserve"> anzeigt.</w:t>
      </w:r>
    </w:p>
    <w:p w:rsidR="008E3531" w:rsidRDefault="008E3531" w:rsidP="008E3531">
      <w:pPr>
        <w:pStyle w:val="Listenabsatz"/>
        <w:numPr>
          <w:ilvl w:val="0"/>
          <w:numId w:val="37"/>
        </w:numPr>
      </w:pPr>
      <w:r>
        <w:t xml:space="preserve">Das Attribut </w:t>
      </w:r>
      <w:r w:rsidRPr="00E9540B">
        <w:rPr>
          <w:rStyle w:val="NurTextZchn"/>
        </w:rPr>
        <w:t>alive</w:t>
      </w:r>
      <w:r>
        <w:t xml:space="preserve"> Des Elements </w:t>
      </w:r>
      <w:r w:rsidRPr="00E9540B">
        <w:rPr>
          <w:rStyle w:val="NurTextZchn"/>
        </w:rPr>
        <w:t>person</w:t>
      </w:r>
      <w:r>
        <w:t xml:space="preserve"> kann an ein Kontrollkästchensteuerelement gebunden werden, dass ausgewählt dargestellt wird. Ein Kontrollkästchensteuerel</w:t>
      </w:r>
      <w:r>
        <w:t>e</w:t>
      </w:r>
      <w:r>
        <w:t>ment wird immer dann verwendet falls es sich bei dem Text eines Elements oder bei dem Wert eines Attributs um einen Wahrheitswert in textueller Form („true“, „false“) handelt.</w:t>
      </w:r>
    </w:p>
    <w:p w:rsidR="008E3531" w:rsidRDefault="008E3531" w:rsidP="00774F2A">
      <w:pPr>
        <w:pStyle w:val="berschrift3"/>
      </w:pPr>
      <w:bookmarkStart w:id="313" w:name="_Ref364412562"/>
      <w:bookmarkStart w:id="314" w:name="_Toc364682595"/>
      <w:bookmarkStart w:id="315" w:name="_Toc364695453"/>
      <w:bookmarkStart w:id="316" w:name="_Toc367640950"/>
      <w:bookmarkStart w:id="317" w:name="_Toc367644009"/>
      <w:r>
        <w:lastRenderedPageBreak/>
        <w:t>Vorbereiten der externen XML-Dateien</w:t>
      </w:r>
      <w:bookmarkEnd w:id="313"/>
      <w:bookmarkEnd w:id="314"/>
      <w:bookmarkEnd w:id="315"/>
      <w:bookmarkEnd w:id="316"/>
      <w:bookmarkEnd w:id="317"/>
    </w:p>
    <w:p w:rsidR="008E3531" w:rsidRDefault="008E3531">
      <w:r>
        <w:t xml:space="preserve">Per Konvention werden alle XML-Dateien, die sich im Verzeichnis </w:t>
      </w:r>
      <w:r w:rsidRPr="004F353E">
        <w:rPr>
          <w:rStyle w:val="NurTextZchn"/>
        </w:rPr>
        <w:t>XML</w:t>
      </w:r>
      <w:r>
        <w:t xml:space="preserve"> (die Groß- bzw. Kleinschreibung wird ignoriert), relativ zum Zieldokument befinden als neuer benutzerd</w:t>
      </w:r>
      <w:r>
        <w:t>e</w:t>
      </w:r>
      <w:r>
        <w:t>finierter XML-Abschnitt zum Zieldokument hinzugefügt</w:t>
      </w:r>
    </w:p>
    <w:p w:rsidR="008E3531" w:rsidRDefault="008E3531">
      <w:r w:rsidRPr="00ED11D2">
        <w:rPr>
          <w:i/>
        </w:rPr>
        <w:t>Beispiel</w:t>
      </w:r>
      <w:r>
        <w:t>: Die Dateistruktur für dieses Dokument ist folgendermaßen aufgebaut:</w:t>
      </w:r>
    </w:p>
    <w:p w:rsidR="008E3531" w:rsidRDefault="008E3531" w:rsidP="004F353E">
      <w:pPr>
        <w:pStyle w:val="NurText"/>
      </w:pPr>
      <w:r>
        <w:t>|   UserManual-DE.docx</w:t>
      </w:r>
    </w:p>
    <w:p w:rsidR="008E3531" w:rsidRDefault="008E3531" w:rsidP="004F353E">
      <w:pPr>
        <w:pStyle w:val="NurText"/>
      </w:pPr>
      <w:r>
        <w:t>|   _Template.dotm</w:t>
      </w:r>
    </w:p>
    <w:p w:rsidR="008E3531" w:rsidRDefault="008E3531" w:rsidP="004F353E">
      <w:pPr>
        <w:pStyle w:val="NurText"/>
      </w:pPr>
      <w:r>
        <w:t>|</w:t>
      </w:r>
    </w:p>
    <w:p w:rsidR="008E3531" w:rsidRDefault="008E3531" w:rsidP="004F353E">
      <w:pPr>
        <w:pStyle w:val="NurText"/>
      </w:pPr>
      <w:r>
        <w:t>+---Chapters</w:t>
      </w:r>
    </w:p>
    <w:p w:rsidR="008E3531" w:rsidRDefault="008E3531" w:rsidP="004F353E">
      <w:pPr>
        <w:pStyle w:val="NurText"/>
      </w:pPr>
      <w:r>
        <w:t>|       [...]</w:t>
      </w:r>
    </w:p>
    <w:p w:rsidR="008E3531" w:rsidRDefault="008E3531" w:rsidP="004F353E">
      <w:pPr>
        <w:pStyle w:val="NurText"/>
      </w:pPr>
      <w:r>
        <w:t xml:space="preserve">|       </w:t>
      </w:r>
    </w:p>
    <w:p w:rsidR="008E3531" w:rsidRDefault="008E3531" w:rsidP="004F353E">
      <w:pPr>
        <w:pStyle w:val="NurText"/>
      </w:pPr>
      <w:r>
        <w:t>+---Graphics</w:t>
      </w:r>
    </w:p>
    <w:p w:rsidR="008E3531" w:rsidRDefault="008E3531" w:rsidP="004F353E">
      <w:pPr>
        <w:pStyle w:val="NurText"/>
      </w:pPr>
      <w:r>
        <w:t>|       [...]</w:t>
      </w:r>
    </w:p>
    <w:p w:rsidR="008E3531" w:rsidRDefault="008E3531" w:rsidP="004F353E">
      <w:pPr>
        <w:pStyle w:val="NurText"/>
      </w:pPr>
      <w:r>
        <w:t>|</w:t>
      </w:r>
    </w:p>
    <w:p w:rsidR="008E3531" w:rsidRDefault="008E3531" w:rsidP="004F353E">
      <w:pPr>
        <w:pStyle w:val="NurText"/>
      </w:pPr>
      <w:r>
        <w:t>\---XML</w:t>
      </w:r>
    </w:p>
    <w:p w:rsidR="008E3531" w:rsidRDefault="008E3531" w:rsidP="004F353E">
      <w:pPr>
        <w:pStyle w:val="NurText"/>
        <w:keepNext/>
      </w:pPr>
      <w:r>
        <w:t>|       persons.xml</w:t>
      </w:r>
    </w:p>
    <w:p w:rsidR="008E3531" w:rsidRDefault="008E3531" w:rsidP="00ED11D2">
      <w:pPr>
        <w:pStyle w:val="NurText"/>
        <w:keepNext/>
      </w:pPr>
      <w:r>
        <w:t>|       companies.xml</w:t>
      </w:r>
    </w:p>
    <w:p w:rsidR="008E3531" w:rsidRDefault="008E3531" w:rsidP="007A227F">
      <w:pPr>
        <w:pStyle w:val="Beschriftung"/>
        <w:spacing w:before="240"/>
      </w:pPr>
      <w:bookmarkStart w:id="318" w:name="_Toc365385651"/>
      <w:bookmarkStart w:id="319" w:name="_Toc367644024"/>
      <w:r>
        <w:t xml:space="preserve">Auflistung </w:t>
      </w:r>
      <w:fldSimple w:instr=" SEQ Auflistung \r 3 \* ARABIC ">
        <w:r w:rsidR="00D63D29">
          <w:rPr>
            <w:noProof/>
          </w:rPr>
          <w:t>3</w:t>
        </w:r>
      </w:fldSimple>
      <w:r>
        <w:t>:</w:t>
      </w:r>
      <w:r>
        <w:tab/>
        <w:t>Dateistruktur für das Verknüpfen von externen XML-Dateien mit einem Zieldokument</w:t>
      </w:r>
      <w:bookmarkEnd w:id="318"/>
      <w:bookmarkEnd w:id="319"/>
    </w:p>
    <w:p w:rsidR="008E3531" w:rsidRPr="00AB7D6F" w:rsidRDefault="008E3531" w:rsidP="00AB7D6F">
      <w:r>
        <w:t xml:space="preserve">Beim Öffnen der Zieldokument </w:t>
      </w:r>
      <w:r>
        <w:rPr>
          <w:rStyle w:val="NurTextZchn"/>
        </w:rPr>
        <w:t>UserM</w:t>
      </w:r>
      <w:r w:rsidRPr="00B42C5C">
        <w:rPr>
          <w:rStyle w:val="NurTextZchn"/>
        </w:rPr>
        <w:t>anual-DE.docx</w:t>
      </w:r>
      <w:r>
        <w:t xml:space="preserve"> versucht das Add-In die beiden XML-Dateien </w:t>
      </w:r>
      <w:r w:rsidRPr="00B42C5C">
        <w:rPr>
          <w:rStyle w:val="NurTextZchn"/>
        </w:rPr>
        <w:t>XML\persons.xml</w:t>
      </w:r>
      <w:r>
        <w:t xml:space="preserve"> und </w:t>
      </w:r>
      <w:r w:rsidRPr="00B42C5C">
        <w:rPr>
          <w:rStyle w:val="NurTextZchn"/>
        </w:rPr>
        <w:t>XML\companies.xml</w:t>
      </w:r>
      <w:r>
        <w:t xml:space="preserve"> als benutzerdefinierte XML-Abschnitte zum Dokument </w:t>
      </w:r>
      <w:r w:rsidRPr="00B42C5C">
        <w:rPr>
          <w:rStyle w:val="NurTextZchn"/>
        </w:rPr>
        <w:t>Manuel-DE.docx</w:t>
      </w:r>
      <w:r>
        <w:t xml:space="preserve"> hinzuzufügen. </w:t>
      </w:r>
      <w:r>
        <w:fldChar w:fldCharType="begin"/>
      </w:r>
      <w:r>
        <w:instrText xml:space="preserve"> REF _Ref364675067 \h </w:instrText>
      </w:r>
      <w:r>
        <w:fldChar w:fldCharType="separate"/>
      </w:r>
      <w:r w:rsidR="00D63D29">
        <w:t xml:space="preserve">Auflistung </w:t>
      </w:r>
      <w:r w:rsidR="00D63D29">
        <w:rPr>
          <w:noProof/>
        </w:rPr>
        <w:t>4</w:t>
      </w:r>
      <w:r>
        <w:fldChar w:fldCharType="end"/>
      </w:r>
      <w:r>
        <w:t xml:space="preserve"> stellt den Inhalt der Datei </w:t>
      </w:r>
      <w:r w:rsidRPr="00B42C5C">
        <w:rPr>
          <w:rStyle w:val="NurTextZchn"/>
        </w:rPr>
        <w:t>persons.xml</w:t>
      </w:r>
      <w:r>
        <w:t xml:space="preserve"> dar, deren Daten im Folgenden an Inhaltssteuerelemente gebunden werden sollen.</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proofErr w:type="gramStart"/>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Simple XML file which contains data about persons. --&gt;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http://schemas.florianwolters.de/persons</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roofErr w:type="gramStart"/>
      <w:r>
        <w:rPr>
          <w:rFonts w:ascii="Courier New" w:hAnsi="Courier New" w:cs="Courier New"/>
          <w:color w:val="008000"/>
          <w:sz w:val="20"/>
          <w:szCs w:val="20"/>
          <w:highlight w:val="white"/>
        </w:rPr>
        <w:t>&lt;!--</w:t>
      </w:r>
      <w:proofErr w:type="gramEnd"/>
      <w:r>
        <w:rPr>
          <w:rFonts w:ascii="Courier New" w:hAnsi="Courier New" w:cs="Courier New"/>
          <w:color w:val="008000"/>
          <w:sz w:val="20"/>
          <w:szCs w:val="20"/>
          <w:highlight w:val="white"/>
        </w:rPr>
        <w:t xml:space="preserve"> Comments are allowed. --&gt;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John</w:t>
      </w:r>
      <w:r>
        <w:rPr>
          <w:rFonts w:ascii="Courier New" w:hAnsi="Courier New" w:cs="Courier New"/>
          <w:color w:val="0000FF"/>
          <w:sz w:val="20"/>
          <w:szCs w:val="20"/>
          <w:highlight w:val="white"/>
        </w:rPr>
        <w:t>&lt;/firstname&gt;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Empty element. --&gt;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Doe</w:t>
      </w:r>
      <w:r>
        <w:rPr>
          <w:rFonts w:ascii="Courier New" w:hAnsi="Courier New" w:cs="Courier New"/>
          <w:color w:val="0000FF"/>
          <w:sz w:val="20"/>
          <w:szCs w:val="20"/>
          <w:highlight w:val="white"/>
        </w:rPr>
        <w:t>&lt;/lastname&gt;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Jane</w:t>
      </w:r>
      <w:r>
        <w:rPr>
          <w:rFonts w:ascii="Courier New" w:hAnsi="Courier New" w:cs="Courier New"/>
          <w:color w:val="0000FF"/>
          <w:sz w:val="20"/>
          <w:szCs w:val="20"/>
          <w:highlight w:val="white"/>
        </w:rPr>
        <w:t>&lt;/firstname&gt;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Mustermann</w:t>
      </w:r>
      <w:r>
        <w:rPr>
          <w:rFonts w:ascii="Courier New" w:hAnsi="Courier New" w:cs="Courier New"/>
          <w:color w:val="0000FF"/>
          <w:sz w:val="20"/>
          <w:szCs w:val="20"/>
          <w:highlight w:val="white"/>
        </w:rPr>
        <w:t>&lt;/lastname&gt;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Max</w:t>
      </w:r>
      <w:r>
        <w:rPr>
          <w:rFonts w:ascii="Courier New" w:hAnsi="Courier New" w:cs="Courier New"/>
          <w:color w:val="0000FF"/>
          <w:sz w:val="20"/>
          <w:szCs w:val="20"/>
          <w:highlight w:val="white"/>
        </w:rPr>
        <w:t>&lt;/firstname&gt;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age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alive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&lt;lastname&gt;</w:t>
      </w:r>
      <w:r>
        <w:rPr>
          <w:rFonts w:ascii="Courier New" w:hAnsi="Courier New" w:cs="Courier New"/>
          <w:b/>
          <w:bCs/>
          <w:color w:val="000000"/>
          <w:sz w:val="20"/>
          <w:szCs w:val="20"/>
          <w:highlight w:val="white"/>
        </w:rPr>
        <w:t>Mustermann</w:t>
      </w:r>
      <w:r>
        <w:rPr>
          <w:rFonts w:ascii="Courier New" w:hAnsi="Courier New" w:cs="Courier New"/>
          <w:color w:val="0000FF"/>
          <w:sz w:val="20"/>
          <w:szCs w:val="20"/>
          <w:highlight w:val="white"/>
        </w:rPr>
        <w:t>&lt;/lastname&gt;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&lt;firstname&gt;</w:t>
      </w:r>
      <w:r>
        <w:rPr>
          <w:rFonts w:ascii="Courier New" w:hAnsi="Courier New" w:cs="Courier New"/>
          <w:b/>
          <w:bCs/>
          <w:color w:val="000000"/>
          <w:sz w:val="20"/>
          <w:szCs w:val="20"/>
          <w:highlight w:val="white"/>
        </w:rPr>
        <w:t>Erika</w:t>
      </w:r>
      <w:r>
        <w:rPr>
          <w:rFonts w:ascii="Courier New" w:hAnsi="Courier New" w:cs="Courier New"/>
          <w:color w:val="0000FF"/>
          <w:sz w:val="20"/>
          <w:szCs w:val="20"/>
          <w:highlight w:val="white"/>
        </w:rPr>
        <w:t>&lt;/firstname&gt;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&lt;/person&gt;</w:t>
      </w:r>
    </w:p>
    <w:p w:rsidR="008E3531" w:rsidRDefault="008E3531" w:rsidP="00FA085C">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&lt;/persons&gt;</w:t>
      </w:r>
    </w:p>
    <w:p w:rsidR="008E3531" w:rsidRDefault="008E3531" w:rsidP="007A227F">
      <w:pPr>
        <w:pStyle w:val="Beschriftung"/>
        <w:spacing w:before="240"/>
      </w:pPr>
      <w:bookmarkStart w:id="320" w:name="_Ref364675067"/>
      <w:bookmarkStart w:id="321" w:name="_Toc365385652"/>
      <w:bookmarkStart w:id="322" w:name="_Toc367644025"/>
      <w:r>
        <w:t xml:space="preserve">Auflistung </w:t>
      </w:r>
      <w:fldSimple w:instr=" SEQ Auflistung \* ARABIC ">
        <w:r w:rsidR="00D63D29">
          <w:rPr>
            <w:noProof/>
          </w:rPr>
          <w:t>4</w:t>
        </w:r>
      </w:fldSimple>
      <w:bookmarkEnd w:id="320"/>
      <w:r>
        <w:t>:</w:t>
      </w:r>
      <w:r>
        <w:tab/>
        <w:t xml:space="preserve">Inhalt der Datei </w:t>
      </w:r>
      <w:r w:rsidRPr="001C4051">
        <w:rPr>
          <w:rStyle w:val="NurTextZchn"/>
          <w:sz w:val="18"/>
          <w:szCs w:val="18"/>
        </w:rPr>
        <w:t>XML\persons.xml</w:t>
      </w:r>
      <w:bookmarkEnd w:id="321"/>
      <w:bookmarkEnd w:id="322"/>
    </w:p>
    <w:p w:rsidR="008E3531" w:rsidRDefault="008E3531">
      <w:pPr>
        <w:rPr>
          <w:rFonts w:asciiTheme="majorHAnsi" w:eastAsiaTheme="majorEastAsia" w:hAnsiTheme="majorHAnsi" w:cstheme="majorBidi"/>
          <w:b/>
          <w:bCs/>
          <w:color w:val="000000" w:themeColor="accent1"/>
          <w:sz w:val="26"/>
          <w:szCs w:val="26"/>
        </w:rPr>
      </w:pPr>
      <w:r>
        <w:br w:type="page"/>
      </w:r>
    </w:p>
    <w:p w:rsidR="008E3531" w:rsidRDefault="008E3531" w:rsidP="00D5476C">
      <w:pPr>
        <w:pStyle w:val="berschrift3"/>
      </w:pPr>
      <w:bookmarkStart w:id="323" w:name="_Toc364682596"/>
      <w:bookmarkStart w:id="324" w:name="_Toc364695454"/>
      <w:bookmarkStart w:id="325" w:name="_Toc367640951"/>
      <w:bookmarkStart w:id="326" w:name="_Toc367644010"/>
      <w:r>
        <w:lastRenderedPageBreak/>
        <w:t>Hinzufügen von XML-Dateien zu einem Dokument</w:t>
      </w:r>
      <w:bookmarkEnd w:id="323"/>
      <w:bookmarkEnd w:id="324"/>
      <w:bookmarkEnd w:id="325"/>
      <w:bookmarkEnd w:id="326"/>
    </w:p>
    <w:p w:rsidR="008E3531" w:rsidRDefault="008E3531" w:rsidP="000E20D3">
      <w:r>
        <w:t xml:space="preserve">Wie in Kapitel </w:t>
      </w:r>
      <w:r>
        <w:fldChar w:fldCharType="begin"/>
      </w:r>
      <w:r>
        <w:instrText xml:space="preserve"> REF _Ref364412562 \r \h </w:instrText>
      </w:r>
      <w:r>
        <w:fldChar w:fldCharType="separate"/>
      </w:r>
      <w:r w:rsidR="00D63D29">
        <w:t>5.7.1</w:t>
      </w:r>
      <w:r>
        <w:fldChar w:fldCharType="end"/>
      </w:r>
      <w:r>
        <w:t xml:space="preserve"> beschrieben, wird beim Öffnen des Zieldokument automatisch ve</w:t>
      </w:r>
      <w:r>
        <w:t>r</w:t>
      </w:r>
      <w:r>
        <w:t xml:space="preserve">sucht alle XML-Dateien im Verzeichnis </w:t>
      </w:r>
      <w:r>
        <w:rPr>
          <w:rStyle w:val="NurTextZchn"/>
        </w:rPr>
        <w:t>XML</w:t>
      </w:r>
      <w:r>
        <w:t xml:space="preserve"> (relativ zum Zieldokument) als benutzerdefinierte XML-Abschnitte zum Zieldokument hinzuzufügen.</w:t>
      </w:r>
    </w:p>
    <w:p w:rsidR="008E3531" w:rsidRDefault="008E3531" w:rsidP="000E20D3">
      <w:r>
        <w:t>Der Nachrichten-Dialog des Add-Ins (siehe Kapitel 5.2.1) zeigt Meldungen über den E</w:t>
      </w:r>
      <w:r>
        <w:t>r</w:t>
      </w:r>
      <w:r>
        <w:t xml:space="preserve">folg bzw. Misserfolg dieses Vorgangs an. In </w:t>
      </w:r>
      <w:r>
        <w:fldChar w:fldCharType="begin"/>
      </w:r>
      <w:r>
        <w:instrText xml:space="preserve"> REF _Ref364675185 \h </w:instrText>
      </w:r>
      <w:r>
        <w:fldChar w:fldCharType="separate"/>
      </w:r>
      <w:r w:rsidR="00D63D29">
        <w:t xml:space="preserve">Abbildung </w:t>
      </w:r>
      <w:r w:rsidR="00D63D29">
        <w:rPr>
          <w:noProof/>
        </w:rPr>
        <w:t>43</w:t>
      </w:r>
      <w:r>
        <w:fldChar w:fldCharType="end"/>
      </w:r>
      <w:r>
        <w:t xml:space="preserve"> wird der Nachrichten-Dialog nach dem Öffnen dieses Dokuments mit den in Kapitel </w:t>
      </w:r>
      <w:r>
        <w:fldChar w:fldCharType="begin"/>
      </w:r>
      <w:r>
        <w:instrText xml:space="preserve"> REF _Ref364412562 \r \h </w:instrText>
      </w:r>
      <w:r>
        <w:fldChar w:fldCharType="separate"/>
      </w:r>
      <w:r w:rsidR="00D63D29">
        <w:t>5.7.1</w:t>
      </w:r>
      <w:r>
        <w:fldChar w:fldCharType="end"/>
      </w:r>
      <w:r>
        <w:t xml:space="preserve"> durchgeführten Schritten da</w:t>
      </w:r>
      <w:r>
        <w:t>r</w:t>
      </w:r>
      <w:r>
        <w:t>gestellt.</w:t>
      </w:r>
    </w:p>
    <w:p w:rsidR="008E3531" w:rsidRDefault="008E3531" w:rsidP="00FE5531">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\\.\\Graphics\\BindXML-001.png" \d \* MERGEFORMAT </w:instrText>
      </w:r>
      <w:r>
        <w:fldChar w:fldCharType="separate"/>
      </w:r>
      <w:r>
        <w:pict>
          <v:shape id="_x0000_i2611" type="#_x0000_t75" style="width:389.25pt;height:90pt">
            <v:imagedata r:id="rId64"/>
          </v:shape>
        </w:pict>
      </w:r>
      <w:r>
        <w:fldChar w:fldCharType="end"/>
      </w:r>
    </w:p>
    <w:p w:rsidR="008E3531" w:rsidRDefault="008E3531" w:rsidP="002B0664">
      <w:pPr>
        <w:pStyle w:val="Beschriftung"/>
      </w:pPr>
      <w:bookmarkStart w:id="327" w:name="_Ref364675185"/>
      <w:bookmarkStart w:id="328" w:name="_Toc364695509"/>
      <w:bookmarkStart w:id="329" w:name="_Toc365385695"/>
      <w:bookmarkStart w:id="330" w:name="_Toc367641553"/>
      <w:bookmarkStart w:id="331" w:name="_Toc367644068"/>
      <w:r>
        <w:t xml:space="preserve">Abbildung </w:t>
      </w:r>
      <w:fldSimple w:instr=" SEQ Abbildung \r 43 \* ARABIC ">
        <w:r w:rsidR="00D63D29">
          <w:rPr>
            <w:noProof/>
          </w:rPr>
          <w:t>43</w:t>
        </w:r>
      </w:fldSimple>
      <w:bookmarkEnd w:id="327"/>
      <w:r>
        <w:t>:</w:t>
      </w:r>
      <w:r>
        <w:tab/>
        <w:t>Screenshot des Dialogs „Messages“ nach dem erfolgreichen Synchronisieren der XML-Daten</w:t>
      </w:r>
      <w:bookmarkEnd w:id="328"/>
      <w:bookmarkEnd w:id="329"/>
      <w:bookmarkEnd w:id="330"/>
      <w:bookmarkEnd w:id="331"/>
    </w:p>
    <w:p w:rsidR="008E3531" w:rsidRDefault="008E3531" w:rsidP="00AB7D6F">
      <w:r>
        <w:t>Die dritte Meldung gibt an, dass die XML-Daten erfolgreich mit den benutzerdefinierten XML-Abschnitten im Zieldokument synchronisiert wurden. Liegt ein Fehler vor, weil g</w:t>
      </w:r>
      <w:r>
        <w:t>e</w:t>
      </w:r>
      <w:r>
        <w:t xml:space="preserve">gen eine der in Kapitel </w:t>
      </w:r>
      <w:r>
        <w:fldChar w:fldCharType="begin"/>
      </w:r>
      <w:r>
        <w:instrText xml:space="preserve"> REF _Ref364412562 \r \h </w:instrText>
      </w:r>
      <w:r>
        <w:fldChar w:fldCharType="separate"/>
      </w:r>
      <w:r w:rsidR="00D63D29">
        <w:t>5.7.1</w:t>
      </w:r>
      <w:r>
        <w:fldChar w:fldCharType="end"/>
      </w:r>
      <w:r>
        <w:t xml:space="preserve"> beschriebenen Einschränkungen verstoßen wurde, so wird eine entsprechende Fehlermeldung ebenfalls im Nachrichten-Dialog ausgegeben.</w:t>
      </w:r>
    </w:p>
    <w:p w:rsidR="008E3531" w:rsidRDefault="008E3531" w:rsidP="00D5476C">
      <w:pPr>
        <w:pStyle w:val="berschrift3"/>
      </w:pPr>
      <w:bookmarkStart w:id="332" w:name="_Toc364682597"/>
      <w:bookmarkStart w:id="333" w:name="_Toc364695455"/>
      <w:bookmarkStart w:id="334" w:name="_Toc367640952"/>
      <w:bookmarkStart w:id="335" w:name="_Toc367644011"/>
      <w:r>
        <w:t>Einfügen von XML-Daten in einem Dokument</w:t>
      </w:r>
      <w:bookmarkEnd w:id="332"/>
      <w:bookmarkEnd w:id="333"/>
      <w:bookmarkEnd w:id="334"/>
      <w:bookmarkEnd w:id="335"/>
    </w:p>
    <w:p w:rsidR="008E3531" w:rsidRDefault="008E3531" w:rsidP="00C00479">
      <w:r>
        <w:t>Mit den folgenden Schritten können XML-Daten aus einem benutzerdefiniertem XML-Abschnitt eines „Microsoft Word“-Dokuments in den Inhalt des Dokuments eingefügt werden.</w:t>
      </w:r>
    </w:p>
    <w:p w:rsidR="008E3531" w:rsidRDefault="008E3531" w:rsidP="008E3531">
      <w:pPr>
        <w:pStyle w:val="Listenabsatz"/>
        <w:numPr>
          <w:ilvl w:val="0"/>
          <w:numId w:val="38"/>
        </w:numPr>
      </w:pPr>
      <w:r>
        <w:t>Auswahl des Buttons „Bind XML“ der Gruppe „Tools“ im Reiter „Component-Based Authoring“ des Menübands. Das Fenster „XML Browser“ wird geöffnet.</w:t>
      </w:r>
    </w:p>
    <w:p w:rsidR="008E3531" w:rsidRDefault="008E3531" w:rsidP="00FE5531">
      <w:pPr>
        <w:pStyle w:val="Abbildung"/>
      </w:pPr>
      <w:r>
        <w:fldChar w:fldCharType="begin"/>
      </w:r>
      <w:r>
        <w:instrText xml:space="preserve"> INCLUDEPICTURE "</w:instrText>
      </w:r>
      <w:r>
        <w:fldChar w:fldCharType="begin"/>
      </w:r>
      <w:r>
        <w:instrText xml:space="preserve"> DOCPROPERTY _LastDirectoryPath </w:instrText>
      </w:r>
      <w:r>
        <w:fldChar w:fldCharType="separate"/>
      </w:r>
      <w:r>
        <w:instrText>D:\\Users\\Florian\\Dropbox\\component-based-authoring-add-in-for-microsoft-word-docs\\de</w:instrText>
      </w:r>
      <w:r>
        <w:fldChar w:fldCharType="end"/>
      </w:r>
      <w:r>
        <w:instrText xml:space="preserve">\\.\\Graphics\\BindXML-002.png" \d \* MERGEFORMAT </w:instrText>
      </w:r>
      <w:r>
        <w:fldChar w:fldCharType="separate"/>
      </w:r>
      <w:r>
        <w:pict>
          <v:shape id="_x0000_i2612" type="#_x0000_t75" style="width:300pt;height:225pt">
            <v:imagedata r:id="rId65"/>
          </v:shape>
        </w:pict>
      </w:r>
      <w:r>
        <w:fldChar w:fldCharType="end"/>
      </w:r>
    </w:p>
    <w:p w:rsidR="008E3531" w:rsidRDefault="008E3531" w:rsidP="00397711">
      <w:pPr>
        <w:pStyle w:val="Beschriftung"/>
      </w:pPr>
      <w:bookmarkStart w:id="336" w:name="_Toc364695510"/>
      <w:bookmarkStart w:id="337" w:name="_Toc365385696"/>
      <w:bookmarkStart w:id="338" w:name="_Toc367641554"/>
      <w:bookmarkStart w:id="339" w:name="_Toc367644069"/>
      <w:r>
        <w:t xml:space="preserve">Abbildung </w:t>
      </w:r>
      <w:fldSimple w:instr=" SEQ Abbildung \* ARABIC ">
        <w:r w:rsidR="00D63D29">
          <w:rPr>
            <w:noProof/>
          </w:rPr>
          <w:t>44</w:t>
        </w:r>
      </w:fldSimple>
      <w:r>
        <w:t>:</w:t>
      </w:r>
      <w:r>
        <w:tab/>
        <w:t>Screenshot des Fensters „XML Browser“</w:t>
      </w:r>
      <w:bookmarkEnd w:id="336"/>
      <w:bookmarkEnd w:id="337"/>
      <w:bookmarkEnd w:id="338"/>
      <w:bookmarkEnd w:id="339"/>
    </w:p>
    <w:p w:rsidR="008E3531" w:rsidRDefault="008E3531" w:rsidP="00397711">
      <w:pPr>
        <w:pStyle w:val="Listenabsatz"/>
        <w:ind w:left="360"/>
      </w:pPr>
      <w:r>
        <w:lastRenderedPageBreak/>
        <w:t>Das Fenster „XML Browser besteht aus den folgenden drei Bereichen:</w:t>
      </w:r>
    </w:p>
    <w:p w:rsidR="008E3531" w:rsidRDefault="008E3531" w:rsidP="008E3531">
      <w:pPr>
        <w:pStyle w:val="Listenabsatz"/>
        <w:numPr>
          <w:ilvl w:val="0"/>
          <w:numId w:val="39"/>
        </w:numPr>
      </w:pPr>
      <w:r>
        <w:t>„Default XML Namespaces“: Erlaubt die Auswahl eines benutzerdefinierten XML-Abschnitts des aktiven Dokuments. Die Standard-Namensräume der Abschnitte werden in einer Listbox angezeigt.</w:t>
      </w:r>
    </w:p>
    <w:p w:rsidR="008E3531" w:rsidRDefault="008E3531" w:rsidP="008E3531">
      <w:pPr>
        <w:pStyle w:val="Listenabsatz"/>
        <w:numPr>
          <w:ilvl w:val="0"/>
          <w:numId w:val="39"/>
        </w:numPr>
      </w:pPr>
      <w:r>
        <w:t>„XML Structure“: Erlaubt das Navigieren in der XML-Struktur des ausgewählten benutzerdefinierten XML-Abschnitts. Die XML-Elemente des ausgewählten benu</w:t>
      </w:r>
      <w:r>
        <w:t>t</w:t>
      </w:r>
      <w:r>
        <w:t>zerdefinierten XML-Abschnitts werden in einer TreeView angezeigt.</w:t>
      </w:r>
    </w:p>
    <w:p w:rsidR="008E3531" w:rsidRDefault="008E3531" w:rsidP="008E3531">
      <w:pPr>
        <w:pStyle w:val="Listenabsatz"/>
        <w:numPr>
          <w:ilvl w:val="0"/>
          <w:numId w:val="39"/>
        </w:numPr>
      </w:pPr>
      <w:r>
        <w:t>„XML Data“: Zeigt die XML-Daten (Name, Wert und Typ) des in der Baumstru</w:t>
      </w:r>
      <w:r>
        <w:t>k</w:t>
      </w:r>
      <w:r>
        <w:t>tur selektierten Knotens an.</w:t>
      </w:r>
    </w:p>
    <w:p w:rsidR="008E3531" w:rsidRDefault="008E3531" w:rsidP="008E3531">
      <w:pPr>
        <w:pStyle w:val="Listenabsatz"/>
        <w:numPr>
          <w:ilvl w:val="0"/>
          <w:numId w:val="39"/>
        </w:numPr>
      </w:pPr>
      <w:r>
        <w:t>„XPath“: Zeigt den XPath-Ausdruck und das XPath-Namensraum-Präfix-Mapping des in der Baumstruktur selektierten Knotens an.</w:t>
      </w:r>
    </w:p>
    <w:p w:rsidR="008E3531" w:rsidRDefault="008E3531" w:rsidP="008E3531">
      <w:pPr>
        <w:pStyle w:val="Listenabsatz"/>
        <w:numPr>
          <w:ilvl w:val="0"/>
          <w:numId w:val="38"/>
        </w:numPr>
      </w:pPr>
      <w:r>
        <w:t>Auswahl eines benutzerdefinierten XML-Abschnitts in der Listbox „Default XML Namespaces“. Die XML-Struktur des benutzerdefinierten XML-Abschnitts wird in der TreeView angezeigt.</w:t>
      </w:r>
    </w:p>
    <w:p w:rsidR="008E3531" w:rsidRDefault="008E3531" w:rsidP="008E3531">
      <w:pPr>
        <w:pStyle w:val="Listenabsatz"/>
        <w:numPr>
          <w:ilvl w:val="0"/>
          <w:numId w:val="40"/>
        </w:numPr>
      </w:pPr>
      <w:r>
        <w:t>Die Auswahl des Buttons „Expand One Level“ erweitert die Sichtbarkeit der Baumstruktur um eine Ebene.</w:t>
      </w:r>
    </w:p>
    <w:p w:rsidR="008E3531" w:rsidRDefault="008E3531" w:rsidP="008E3531">
      <w:pPr>
        <w:pStyle w:val="Listenabsatz"/>
        <w:numPr>
          <w:ilvl w:val="0"/>
          <w:numId w:val="40"/>
        </w:numPr>
      </w:pPr>
      <w:r>
        <w:t>Die Auswahl des Buttons „Collapse One Level“ klappt eine Ebene der Baumstru</w:t>
      </w:r>
      <w:r>
        <w:t>k</w:t>
      </w:r>
      <w:r>
        <w:t>tur zusammen.</w:t>
      </w:r>
    </w:p>
    <w:p w:rsidR="008E3531" w:rsidRDefault="008E3531" w:rsidP="00C4253F">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\\.\\Graphics\\BindXML-003.png" \d \* MERGEFORMAT </w:instrText>
      </w:r>
      <w:r>
        <w:fldChar w:fldCharType="separate"/>
      </w:r>
      <w:r>
        <w:pict>
          <v:shape id="_x0000_i2613" type="#_x0000_t75" style="width:300pt;height:225pt">
            <v:imagedata r:id="rId66"/>
          </v:shape>
        </w:pict>
      </w:r>
      <w:r>
        <w:fldChar w:fldCharType="end"/>
      </w:r>
    </w:p>
    <w:p w:rsidR="008E3531" w:rsidRDefault="008E3531" w:rsidP="00C4253F">
      <w:pPr>
        <w:pStyle w:val="Beschriftung"/>
      </w:pPr>
      <w:bookmarkStart w:id="340" w:name="_Toc364695511"/>
      <w:bookmarkStart w:id="341" w:name="_Toc365385697"/>
      <w:bookmarkStart w:id="342" w:name="_Toc367641555"/>
      <w:bookmarkStart w:id="343" w:name="_Toc367644070"/>
      <w:r>
        <w:t xml:space="preserve">Abbildung </w:t>
      </w:r>
      <w:fldSimple w:instr=" SEQ Abbildung \* ARABIC ">
        <w:r w:rsidR="00D63D29">
          <w:rPr>
            <w:noProof/>
          </w:rPr>
          <w:t>45</w:t>
        </w:r>
      </w:fldSimple>
      <w:r>
        <w:t>:</w:t>
      </w:r>
      <w:r>
        <w:tab/>
        <w:t>Screenshot des Fensters „XML Browser“ nach der Auswahl eines Namensraums</w:t>
      </w:r>
      <w:bookmarkEnd w:id="340"/>
      <w:bookmarkEnd w:id="341"/>
      <w:bookmarkEnd w:id="342"/>
      <w:bookmarkEnd w:id="343"/>
    </w:p>
    <w:p w:rsidR="008E3531" w:rsidRDefault="008E3531">
      <w:r>
        <w:br w:type="page"/>
      </w:r>
    </w:p>
    <w:p w:rsidR="008E3531" w:rsidRDefault="008E3531" w:rsidP="008E3531">
      <w:pPr>
        <w:pStyle w:val="Listenabsatz"/>
        <w:numPr>
          <w:ilvl w:val="0"/>
          <w:numId w:val="38"/>
        </w:numPr>
      </w:pPr>
      <w:r>
        <w:lastRenderedPageBreak/>
        <w:t>Selektion eines Knotens in der TreeView des Bereichs „XML Structure“. Die Bereiche „XML Data“ und „XPath“ werden aktualisiert.</w:t>
      </w:r>
    </w:p>
    <w:p w:rsidR="008E3531" w:rsidRDefault="008E3531" w:rsidP="00891CF4">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\\.\\Graphics\\BindXML-004.png" \d \* MERGEFORMAT </w:instrText>
      </w:r>
      <w:r>
        <w:fldChar w:fldCharType="separate"/>
      </w:r>
      <w:r>
        <w:pict>
          <v:shape id="_x0000_i2614" type="#_x0000_t75" style="width:300pt;height:225pt">
            <v:imagedata r:id="rId67"/>
          </v:shape>
        </w:pict>
      </w:r>
      <w:r>
        <w:fldChar w:fldCharType="end"/>
      </w:r>
    </w:p>
    <w:p w:rsidR="008E3531" w:rsidRDefault="008E3531" w:rsidP="00891CF4">
      <w:pPr>
        <w:pStyle w:val="Beschriftung"/>
      </w:pPr>
      <w:bookmarkStart w:id="344" w:name="_Ref364421607"/>
      <w:bookmarkStart w:id="345" w:name="_Toc364695512"/>
      <w:bookmarkStart w:id="346" w:name="_Toc365385698"/>
      <w:bookmarkStart w:id="347" w:name="_Toc367641556"/>
      <w:bookmarkStart w:id="348" w:name="_Toc367644071"/>
      <w:r>
        <w:t xml:space="preserve">Abbildung </w:t>
      </w:r>
      <w:fldSimple w:instr=" SEQ Abbildung \* ARABIC ">
        <w:r w:rsidR="00D63D29">
          <w:rPr>
            <w:noProof/>
          </w:rPr>
          <w:t>46</w:t>
        </w:r>
      </w:fldSimple>
      <w:bookmarkEnd w:id="344"/>
      <w:r>
        <w:t>:</w:t>
      </w:r>
      <w:r>
        <w:tab/>
        <w:t>Screenshot des Fensters „XML Browser“ nach der Selektion eines Knotens</w:t>
      </w:r>
      <w:bookmarkEnd w:id="345"/>
      <w:bookmarkEnd w:id="346"/>
      <w:bookmarkEnd w:id="347"/>
      <w:bookmarkEnd w:id="348"/>
    </w:p>
    <w:p w:rsidR="008E3531" w:rsidRPr="00BF449E" w:rsidRDefault="008E3531" w:rsidP="008E3531">
      <w:pPr>
        <w:pStyle w:val="Listenabsatz"/>
        <w:numPr>
          <w:ilvl w:val="0"/>
          <w:numId w:val="38"/>
        </w:numPr>
      </w:pPr>
      <w:r>
        <w:t>Auswahl des Buttons „Select Node“. Die Daten des selektierten Knotens der TreeView werden als ein oder mehrere Inhaltssteuerelemente zum aktiven Dokument hinzug</w:t>
      </w:r>
      <w:r>
        <w:t>e</w:t>
      </w:r>
      <w:r>
        <w:t>fügt.</w:t>
      </w:r>
    </w:p>
    <w:p w:rsidR="008E3531" w:rsidRDefault="008E3531" w:rsidP="0027348E">
      <w:pPr>
        <w:keepNext/>
      </w:pPr>
      <w:r>
        <w:t xml:space="preserve">Durch die in </w:t>
      </w:r>
      <w:r>
        <w:fldChar w:fldCharType="begin"/>
      </w:r>
      <w:r>
        <w:instrText xml:space="preserve"> REF _Ref364421607 \h </w:instrText>
      </w:r>
      <w:r>
        <w:fldChar w:fldCharType="separate"/>
      </w:r>
      <w:r w:rsidR="00D63D29">
        <w:t xml:space="preserve">Abbildung </w:t>
      </w:r>
      <w:r w:rsidR="00D63D29">
        <w:rPr>
          <w:noProof/>
        </w:rPr>
        <w:t>46</w:t>
      </w:r>
      <w:r>
        <w:fldChar w:fldCharType="end"/>
      </w:r>
      <w:r>
        <w:t xml:space="preserve"> getätigte Auswahl wird das in </w:t>
      </w:r>
      <w:r>
        <w:fldChar w:fldCharType="begin"/>
      </w:r>
      <w:r>
        <w:instrText xml:space="preserve"> REF _Ref364421653 \h </w:instrText>
      </w:r>
      <w:r>
        <w:fldChar w:fldCharType="separate"/>
      </w:r>
      <w:r w:rsidR="00D63D29">
        <w:t xml:space="preserve">Abbildung </w:t>
      </w:r>
      <w:r w:rsidR="00D63D29">
        <w:rPr>
          <w:noProof/>
        </w:rPr>
        <w:t>47</w:t>
      </w:r>
      <w:r>
        <w:fldChar w:fldCharType="end"/>
      </w:r>
      <w:proofErr w:type="gramStart"/>
      <w:r>
        <w:t xml:space="preserve"> dargestellte</w:t>
      </w:r>
      <w:proofErr w:type="gramEnd"/>
      <w:r>
        <w:t xml:space="preserve"> Nur-Text-Inhaltssteuerelement hinter der Einfügemarke im aktiven Dokument eingefügt.</w:t>
      </w:r>
    </w:p>
    <w:p w:rsidR="008E3531" w:rsidRDefault="008E3531" w:rsidP="0027348E">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\\.\\Graphics\\BindXML-005.png" \d \* MERGEFORMAT </w:instrText>
      </w:r>
      <w:r>
        <w:fldChar w:fldCharType="separate"/>
      </w:r>
      <w:r>
        <w:pict>
          <v:shape id="_x0000_i2615" type="#_x0000_t75" style="width:30pt;height:22.5pt">
            <v:imagedata r:id="rId68"/>
          </v:shape>
        </w:pict>
      </w:r>
      <w:r>
        <w:fldChar w:fldCharType="end"/>
      </w:r>
    </w:p>
    <w:p w:rsidR="008E3531" w:rsidRDefault="008E3531" w:rsidP="0027348E">
      <w:pPr>
        <w:pStyle w:val="Beschriftung"/>
        <w:rPr>
          <w:b w:val="0"/>
          <w:bCs w:val="0"/>
        </w:rPr>
      </w:pPr>
      <w:bookmarkStart w:id="349" w:name="_Ref364421653"/>
      <w:bookmarkStart w:id="350" w:name="_Toc364695513"/>
      <w:bookmarkStart w:id="351" w:name="_Toc365385699"/>
      <w:bookmarkStart w:id="352" w:name="_Toc367641557"/>
      <w:bookmarkStart w:id="353" w:name="_Toc367644072"/>
      <w:r>
        <w:t xml:space="preserve">Abbildung </w:t>
      </w:r>
      <w:fldSimple w:instr=" SEQ Abbildung \* ARABIC ">
        <w:r w:rsidR="00D63D29">
          <w:rPr>
            <w:noProof/>
          </w:rPr>
          <w:t>47</w:t>
        </w:r>
      </w:fldSimple>
      <w:bookmarkEnd w:id="349"/>
      <w:r>
        <w:t>: Screenshot eines mit dem Add-In erstellten gebundenen Inhaltssteuerelements</w:t>
      </w:r>
      <w:bookmarkEnd w:id="350"/>
      <w:bookmarkEnd w:id="351"/>
      <w:bookmarkEnd w:id="352"/>
      <w:bookmarkEnd w:id="353"/>
    </w:p>
    <w:p w:rsidR="008E3531" w:rsidRDefault="008E3531" w:rsidP="0027348E">
      <w:r>
        <w:t xml:space="preserve">Die mit dem Add-In erstellten Inhaltssteuerelemente sind an das entsprechende Element des benutzerdefinierten XML-Abschnitts gebunden. Dies bedeutet, dass die Daten in den externen XML-Dateien (in diesem Beispiel die Datei </w:t>
      </w:r>
      <w:r w:rsidRPr="004D64EC">
        <w:rPr>
          <w:rStyle w:val="NurTextZchn"/>
        </w:rPr>
        <w:t>XML\persons.xml</w:t>
      </w:r>
      <w:r>
        <w:t>) modifiziert we</w:t>
      </w:r>
      <w:r>
        <w:t>r</w:t>
      </w:r>
      <w:r>
        <w:t>den können. Nach einem erneuten Öffnen des „Microsoft Word“-Dokuments mit gebundenen Inhaltssteuerelementen werden die aktualisierten Daten in den Inhaltssteu</w:t>
      </w:r>
      <w:r>
        <w:t>e</w:t>
      </w:r>
      <w:r>
        <w:t>relementen angezeigt.</w:t>
      </w:r>
    </w:p>
    <w:p w:rsidR="008E3531" w:rsidRDefault="008E3531" w:rsidP="0027348E">
      <w:r>
        <w:t>Es ist nicht möglich den Wert eines, mit dieser Vorgehensweise erstelltem, Inhaltssteu</w:t>
      </w:r>
      <w:r>
        <w:t>e</w:t>
      </w:r>
      <w:r>
        <w:t>relement zu modifizieren, da die Inhalte des Elements gesperrt sind. Die Aktualisierung von Daten ist also nur in eine Richtung möglich, d. h. eine XML-Datei lässt sich nicht mi</w:t>
      </w:r>
      <w:r>
        <w:t>t</w:t>
      </w:r>
      <w:r>
        <w:t>tels des Add-Ins modifizieren.</w:t>
      </w:r>
    </w:p>
    <w:p w:rsidR="008E3531" w:rsidRDefault="008E3531">
      <w:r>
        <w:br w:type="page"/>
      </w:r>
    </w:p>
    <w:p w:rsidR="008E3531" w:rsidRDefault="008E3531" w:rsidP="0027348E">
      <w:r>
        <w:lastRenderedPageBreak/>
        <w:t xml:space="preserve">Es kann nicht verhindert werden, dass ein Benutzer die Struktur einer externen XML-Datei modifiziert (z. B. Umbenennen des Wurzelelements </w:t>
      </w:r>
      <w:r w:rsidRPr="00365B71">
        <w:rPr>
          <w:rStyle w:val="NurTextZchn"/>
        </w:rPr>
        <w:t>&lt;persons&gt;</w:t>
      </w:r>
      <w:r>
        <w:t xml:space="preserve"> in </w:t>
      </w:r>
      <w:r w:rsidRPr="00365B71">
        <w:rPr>
          <w:rStyle w:val="NurTextZchn"/>
        </w:rPr>
        <w:t>&lt;people&gt;</w:t>
      </w:r>
      <w:r>
        <w:t>). In einem solchen Fall geht die Bindung zwischen Inhaltssteuerelement und benutzerdefiniertem XML-Abschnitt verloren. Sie existiert aber wieder, falls die ursprüngliche Struktur (zum Zeitpunkt der Bindung) in der externen XML-Datei wieder hergestellt ist.</w:t>
      </w:r>
    </w:p>
    <w:p w:rsidR="008E3531" w:rsidRDefault="008E3531" w:rsidP="0027348E">
      <w:r>
        <w:t xml:space="preserve">Das Add-In erlaubt auch das Erstellen und Binden mehrere Inhaltssteuerelemente in einem Schritt. Die folgende </w:t>
      </w:r>
      <w:r>
        <w:fldChar w:fldCharType="begin"/>
      </w:r>
      <w:r>
        <w:instrText xml:space="preserve"> REF _Ref364421596 \h </w:instrText>
      </w:r>
      <w:r>
        <w:fldChar w:fldCharType="separate"/>
      </w:r>
      <w:r w:rsidR="00D63D29">
        <w:t xml:space="preserve">Abbildung </w:t>
      </w:r>
      <w:r w:rsidR="00D63D29">
        <w:rPr>
          <w:noProof/>
        </w:rPr>
        <w:t>48</w:t>
      </w:r>
      <w:r>
        <w:fldChar w:fldCharType="end"/>
      </w:r>
      <w:r>
        <w:t xml:space="preserve"> stellt die vom Add-In generierten und gebundenen I</w:t>
      </w:r>
      <w:r>
        <w:t>n</w:t>
      </w:r>
      <w:r>
        <w:t>haltssteuerelemente für den Fall dar, dass im Fenster „XML Browser (</w:t>
      </w:r>
      <w:proofErr w:type="gramStart"/>
      <w:r>
        <w:t xml:space="preserve">siehe </w:t>
      </w:r>
      <w:proofErr w:type="gramEnd"/>
      <w:r>
        <w:fldChar w:fldCharType="begin"/>
      </w:r>
      <w:r>
        <w:instrText xml:space="preserve"> REF _Ref364421607 \h </w:instrText>
      </w:r>
      <w:r>
        <w:fldChar w:fldCharType="separate"/>
      </w:r>
      <w:r w:rsidR="00D63D29">
        <w:t xml:space="preserve">Abbildung </w:t>
      </w:r>
      <w:r w:rsidR="00D63D29">
        <w:rPr>
          <w:noProof/>
        </w:rPr>
        <w:t>46</w:t>
      </w:r>
      <w:r>
        <w:fldChar w:fldCharType="end"/>
      </w:r>
      <w:r>
        <w:t xml:space="preserve">) der Knoten </w:t>
      </w:r>
      <w:r w:rsidRPr="0027348E">
        <w:rPr>
          <w:rStyle w:val="NurTextZchn"/>
        </w:rPr>
        <w:t>persons</w:t>
      </w:r>
      <w:r>
        <w:t xml:space="preserve"> in der TreeView des Bereichs „XML Structure“ selektiert wurde.</w:t>
      </w:r>
    </w:p>
    <w:p w:rsidR="008E3531" w:rsidRDefault="008E3531" w:rsidP="0027348E">
      <w:pPr>
        <w:keepNext/>
        <w:jc w:val="center"/>
      </w:pPr>
      <w:r>
        <w:fldChar w:fldCharType="begin"/>
      </w:r>
      <w:r>
        <w:instrText xml:space="preserve"> INCLUDEPICTURE "</w:instrText>
      </w:r>
      <w:fldSimple w:instr=" DOCPROPERTY _LastDirectoryPath ">
        <w:r>
          <w:instrText>D:\\Users\\Florian\\Dropbox\\component-based-authoring-add-in-for-microsoft-word-docs\\de</w:instrText>
        </w:r>
      </w:fldSimple>
      <w:r>
        <w:instrText xml:space="preserve">\\.\\Graphics\\BindXML-006.png" \d \* MERGEFORMAT </w:instrText>
      </w:r>
      <w:r>
        <w:fldChar w:fldCharType="separate"/>
      </w:r>
      <w:r>
        <w:pict>
          <v:shape id="_x0000_i2616" type="#_x0000_t75" style="width:172.5pt;height:279pt">
            <v:imagedata r:id="rId69"/>
          </v:shape>
        </w:pict>
      </w:r>
      <w:r>
        <w:fldChar w:fldCharType="end"/>
      </w:r>
    </w:p>
    <w:p w:rsidR="008E3531" w:rsidRDefault="008E3531" w:rsidP="0027348E">
      <w:pPr>
        <w:pStyle w:val="Beschriftung"/>
      </w:pPr>
      <w:bookmarkStart w:id="354" w:name="_Ref364421596"/>
      <w:bookmarkStart w:id="355" w:name="_Toc364695514"/>
      <w:bookmarkStart w:id="356" w:name="_Toc365385700"/>
      <w:bookmarkStart w:id="357" w:name="_Toc367641558"/>
      <w:bookmarkStart w:id="358" w:name="_Toc367644073"/>
      <w:r>
        <w:t xml:space="preserve">Abbildung </w:t>
      </w:r>
      <w:fldSimple w:instr=" SEQ Abbildung \* ARABIC ">
        <w:r w:rsidR="00D63D29">
          <w:rPr>
            <w:noProof/>
          </w:rPr>
          <w:t>48</w:t>
        </w:r>
      </w:fldSimple>
      <w:bookmarkEnd w:id="354"/>
      <w:r>
        <w:t>:</w:t>
      </w:r>
      <w:r>
        <w:tab/>
        <w:t>Screenshot mehrerer mit dem Add-In erstellter gebundener Inhaltssteuerelemente</w:t>
      </w:r>
      <w:bookmarkEnd w:id="355"/>
      <w:bookmarkEnd w:id="356"/>
      <w:bookmarkEnd w:id="357"/>
      <w:bookmarkEnd w:id="358"/>
    </w:p>
    <w:p w:rsidR="008E3531" w:rsidRDefault="008E3531">
      <w:r>
        <w:t>Werden mehrere XML-Daten in einem Schritt in das aktuelle Dokument eingefügt, so e</w:t>
      </w:r>
      <w:r>
        <w:t>r</w:t>
      </w:r>
      <w:r>
        <w:t>stellt das Add-In eine Liste mit Aufzählungszeichen, die zudem zusätzlichen Text enthält. Dieser Text hilft dem Benutzer dabei die eingefügten Inhaltssteuerelemente zu identifizi</w:t>
      </w:r>
      <w:r>
        <w:t>e</w:t>
      </w:r>
      <w:r>
        <w:t>ren, kann aber auch gefahrlos gelöscht werden.</w:t>
      </w:r>
    </w:p>
    <w:p w:rsidR="008E3531" w:rsidRDefault="008E3531">
      <w:r>
        <w:t>Die Inhaltssteuerelemente können verschoben und kopiert werden. In beiden Fällen bleibt die Bindung zum benutzerdefiniertem XML-Abschnitt erhalten. Dadurch kann ein Wert aus einer externen XML-Datei mehrfach in einem Dokument verwendet werden (z. B. in mehreren Sätzen und einer Tabelle). Wird der Wert in der externen XML-Datei aktual</w:t>
      </w:r>
      <w:r>
        <w:t>i</w:t>
      </w:r>
      <w:r>
        <w:t>siert, so aktualisieren sich auch alle Werte in den Inhaltssteuerelementen im Dokument.</w:t>
      </w:r>
    </w:p>
    <w:p w:rsidR="008E3531" w:rsidRDefault="008E3531">
      <w:r>
        <w:t xml:space="preserve">Letzteres Beispiel zeigt auch, dass für die Attribute </w:t>
      </w:r>
      <w:r w:rsidRPr="00594C97">
        <w:rPr>
          <w:rStyle w:val="NurTextZchn"/>
        </w:rPr>
        <w:t>alive</w:t>
      </w:r>
      <w:r>
        <w:t xml:space="preserve"> der XML-Datei </w:t>
      </w:r>
      <w:r w:rsidRPr="00594C97">
        <w:rPr>
          <w:rStyle w:val="NurTextZchn"/>
        </w:rPr>
        <w:t>XML\persons.xml</w:t>
      </w:r>
      <w:r>
        <w:t xml:space="preserve"> K</w:t>
      </w:r>
      <w:r w:rsidRPr="00594C97">
        <w:t>ontrollkästchensteuerelement</w:t>
      </w:r>
      <w:r>
        <w:t xml:space="preserve">e erstellt wurden, da diese </w:t>
      </w:r>
      <w:r w:rsidRPr="00594C97">
        <w:t>Wahrheitswe</w:t>
      </w:r>
      <w:r>
        <w:t>r</w:t>
      </w:r>
      <w:r>
        <w:t>te in textueller Form enthalten.</w:t>
      </w:r>
    </w:p>
    <w:p w:rsidR="008E3531" w:rsidRDefault="008E3531">
      <w:pPr>
        <w:rPr>
          <w:b/>
        </w:rPr>
      </w:pPr>
      <w:r>
        <w:rPr>
          <w:b/>
        </w:rPr>
        <w:br w:type="page"/>
      </w:r>
    </w:p>
    <w:p w:rsidR="008E3531" w:rsidRPr="004D64EC" w:rsidRDefault="008E3531" w:rsidP="00A32083">
      <w:pPr>
        <w:pBdr>
          <w:top w:val="single" w:sz="18" w:space="1" w:color="auto"/>
          <w:left w:val="single" w:sz="18" w:space="4" w:color="auto"/>
          <w:bottom w:val="single" w:sz="18" w:space="1" w:color="auto"/>
          <w:right w:val="single" w:sz="18" w:space="4" w:color="auto"/>
        </w:pBdr>
        <w:rPr>
          <w:b/>
        </w:rPr>
      </w:pPr>
      <w:r w:rsidRPr="004D64EC">
        <w:rPr>
          <w:b/>
        </w:rPr>
        <w:lastRenderedPageBreak/>
        <w:t>Ausblick</w:t>
      </w:r>
    </w:p>
    <w:p w:rsidR="008E3531" w:rsidRDefault="008E3531" w:rsidP="00A32083">
      <w:pPr>
        <w:pBdr>
          <w:top w:val="single" w:sz="18" w:space="1" w:color="auto"/>
          <w:left w:val="single" w:sz="18" w:space="4" w:color="auto"/>
          <w:bottom w:val="single" w:sz="18" w:space="1" w:color="auto"/>
          <w:right w:val="single" w:sz="18" w:space="4" w:color="auto"/>
        </w:pBdr>
      </w:pPr>
      <w:r>
        <w:t xml:space="preserve">Das Add-In verfügt momentan ausschließlich über die, in diesem Kapitel </w:t>
      </w:r>
      <w:proofErr w:type="gramStart"/>
      <w:r>
        <w:t>aufgezeigten</w:t>
      </w:r>
      <w:proofErr w:type="gramEnd"/>
      <w:r>
        <w:t xml:space="preserve"> Möglichkeiten zum Einfügen von XML-Daten in ein „Microsoft Word“-Dokument (ei</w:t>
      </w:r>
      <w:r>
        <w:t>n</w:t>
      </w:r>
      <w:r>
        <w:t>zeln und als Liste). Bei einer Weiterentwicklung des Add-Ins könnten zusätzliche formatierte Ausgaben hinzugefügt werden, z. B. das Erstellen mehrerer Inhaltssteuerel</w:t>
      </w:r>
      <w:r>
        <w:t>e</w:t>
      </w:r>
      <w:r>
        <w:t>mente in einer Tabelle. Das Erstellen einer Tabelle erfordert im Vergleich zu einer Liste aber viele zusätzliche Prüfungen, da beispielsweise die Anzahl der Kind-Elemente eines Knotens unterhalb eines anderen Knotens konstant sein muss. Eine Liste erlaubt das Ei</w:t>
      </w:r>
      <w:r>
        <w:t>n</w:t>
      </w:r>
      <w:r>
        <w:t>fügen beliebiger XML-Strukturen in einem Schritt.</w:t>
      </w:r>
    </w:p>
    <w:p w:rsidR="008E3531" w:rsidRDefault="008E3531" w:rsidP="00A32083">
      <w:pPr>
        <w:pBdr>
          <w:top w:val="single" w:sz="18" w:space="1" w:color="auto"/>
          <w:left w:val="single" w:sz="18" w:space="4" w:color="auto"/>
          <w:bottom w:val="single" w:sz="18" w:space="1" w:color="auto"/>
          <w:right w:val="single" w:sz="18" w:space="4" w:color="auto"/>
        </w:pBdr>
      </w:pPr>
      <w:r>
        <w:t>Wie erwähnt, prüft das Add-In derzeitig nicht, ob die Struktur einer externen XML-Datei modifiziert wurde (wodurch die Bindung zwischen Inhaltssteuerelement und benutzerdef</w:t>
      </w:r>
      <w:r>
        <w:t>i</w:t>
      </w:r>
      <w:r>
        <w:t>niertem XML-Abschnitt verloren geht). Bei einer Weiterentwicklung könnten Prüfungen implementiert werden, die den Benutzer auf diesen Umstand hinweisen oder Prävention</w:t>
      </w:r>
      <w:r>
        <w:t>s</w:t>
      </w:r>
      <w:r>
        <w:t>maßnahmen, die das Modifizieren einer externen XML-Datei einschränken.</w:t>
      </w:r>
    </w:p>
    <w:p w:rsidR="0071258B" w:rsidRPr="0071258B" w:rsidRDefault="006A0182" w:rsidP="0071258B">
      <w:r w:rsidRPr="00103EE0">
        <w:fldChar w:fldCharType="end"/>
      </w:r>
      <w:r w:rsidR="0071258B">
        <w:br w:type="page"/>
      </w:r>
    </w:p>
    <w:p w:rsidR="008E3531" w:rsidRPr="00371EFA" w:rsidRDefault="00990664" w:rsidP="00371EFA">
      <w:pPr>
        <w:pStyle w:val="berschrift1"/>
      </w:pPr>
      <w:r>
        <w:rPr>
          <w:rFonts w:ascii="Arial" w:hAnsi="Arial"/>
        </w:rPr>
        <w:lastRenderedPageBreak/>
        <w:fldChar w:fldCharType="begin"/>
      </w:r>
      <w:r w:rsidRPr="005270B6">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5270B6">
        <w:instrText>\\.\\Chapters\\</w:instrText>
      </w:r>
      <w:r>
        <w:instrText>Allgemeine_Benutzungshinweise</w:instrText>
      </w:r>
      <w:r w:rsidRPr="005270B6">
        <w:instrText xml:space="preserve">.docx" </w:instrText>
      </w:r>
      <w:r>
        <w:rPr>
          <w:rFonts w:ascii="Arial" w:hAnsi="Arial"/>
        </w:rPr>
        <w:fldChar w:fldCharType="separate"/>
      </w:r>
      <w:bookmarkStart w:id="359" w:name="_Ref364685962"/>
      <w:bookmarkStart w:id="360" w:name="_Ref364685961"/>
      <w:bookmarkStart w:id="361" w:name="_Toc364684890"/>
      <w:bookmarkStart w:id="362" w:name="_Toc364682599"/>
      <w:bookmarkStart w:id="363" w:name="_Toc367640953"/>
      <w:bookmarkStart w:id="364" w:name="_Toc367644012"/>
      <w:r w:rsidR="008E3531" w:rsidRPr="00371EFA">
        <w:t>Allgemeine Benutzungshinweise</w:t>
      </w:r>
      <w:bookmarkEnd w:id="359"/>
      <w:bookmarkEnd w:id="360"/>
      <w:bookmarkEnd w:id="361"/>
      <w:bookmarkEnd w:id="362"/>
      <w:bookmarkEnd w:id="363"/>
      <w:bookmarkEnd w:id="364"/>
    </w:p>
    <w:p w:rsidR="008E3531" w:rsidRDefault="008E3531" w:rsidP="00AA3DB5">
      <w:r>
        <w:t>Dieses Kapitel kann bei zukünftigen Weiterentwicklungen fortgeschrieben werden und d</w:t>
      </w:r>
      <w:r>
        <w:t>a</w:t>
      </w:r>
      <w:r>
        <w:t>zu dienen „Best Practices“ für das komponentenbasierte Erstellen von Dokumente mit der Textverarbeitungssoftware „Microsoft Word“ zu definieren.</w:t>
      </w:r>
    </w:p>
    <w:p w:rsidR="008E3531" w:rsidRPr="00371EFA" w:rsidRDefault="008E3531" w:rsidP="00371EFA">
      <w:pPr>
        <w:pStyle w:val="berschrift2"/>
      </w:pPr>
      <w:bookmarkStart w:id="365" w:name="_Toc367640954"/>
      <w:bookmarkStart w:id="366" w:name="_Toc364682601"/>
      <w:bookmarkStart w:id="367" w:name="_Toc364684892"/>
      <w:bookmarkStart w:id="368" w:name="_Toc367644013"/>
      <w:r w:rsidRPr="00371EFA">
        <w:t>Infrastruktur</w:t>
      </w:r>
      <w:bookmarkEnd w:id="365"/>
      <w:bookmarkEnd w:id="368"/>
    </w:p>
    <w:p w:rsidR="008E3531" w:rsidRPr="00DF6A3F" w:rsidRDefault="008E3531" w:rsidP="008E3531">
      <w:pPr>
        <w:pStyle w:val="Listenabsatz"/>
        <w:numPr>
          <w:ilvl w:val="0"/>
          <w:numId w:val="43"/>
        </w:numPr>
      </w:pPr>
      <w:r>
        <w:t>IS1: Es sollte eine Software zur Versionsverwaltung (z. B. Git oder Subversion) eing</w:t>
      </w:r>
      <w:r>
        <w:t>e</w:t>
      </w:r>
      <w:r>
        <w:t>setzt werden, um alle Änderungen an Dokumenten zu erfassen. Mit dem OOXML-Dateiformat lassen sich im Unterschied zum MS-DOC-Dateiformat auch Vergleiche auf Textebene durchführen. Dies bedeutet, dass die „Diff“-Funktion der Versionsve</w:t>
      </w:r>
      <w:r>
        <w:t>r</w:t>
      </w:r>
      <w:r>
        <w:t>waltungssoftware eingesetzt werden kann, um Unterschiede zwischen verschiedenen Versionen eines Dokuments herauszufinden.</w:t>
      </w:r>
    </w:p>
    <w:p w:rsidR="008E3531" w:rsidRPr="00371EFA" w:rsidRDefault="008E3531" w:rsidP="00371EFA">
      <w:pPr>
        <w:pStyle w:val="berschrift2"/>
      </w:pPr>
      <w:bookmarkStart w:id="369" w:name="_Toc367640955"/>
      <w:bookmarkStart w:id="370" w:name="_Toc367644014"/>
      <w:r w:rsidRPr="00371EFA">
        <w:t>Namenskonventionen</w:t>
      </w:r>
      <w:bookmarkEnd w:id="366"/>
      <w:bookmarkEnd w:id="367"/>
      <w:bookmarkEnd w:id="369"/>
      <w:bookmarkEnd w:id="370"/>
    </w:p>
    <w:p w:rsidR="008E3531" w:rsidRDefault="008E3531" w:rsidP="008E3531">
      <w:pPr>
        <w:pStyle w:val="Listenabsatz"/>
        <w:numPr>
          <w:ilvl w:val="0"/>
          <w:numId w:val="16"/>
        </w:numPr>
      </w:pPr>
      <w:r>
        <w:t>NK1: Sobald eine Datei als Quelldatei in einem Zieldokument referenziert wurde, dü</w:t>
      </w:r>
      <w:r>
        <w:t>r</w:t>
      </w:r>
      <w:r>
        <w:t>fen folgende Vorgänge nicht mehr durchgeführt werden:</w:t>
      </w:r>
    </w:p>
    <w:p w:rsidR="008E3531" w:rsidRDefault="008E3531" w:rsidP="008E3531">
      <w:pPr>
        <w:pStyle w:val="Listenabsatz"/>
        <w:numPr>
          <w:ilvl w:val="1"/>
          <w:numId w:val="16"/>
        </w:numPr>
      </w:pPr>
      <w:r>
        <w:t>Umbenennen der Quelldatei.</w:t>
      </w:r>
    </w:p>
    <w:p w:rsidR="008E3531" w:rsidRDefault="008E3531" w:rsidP="008E3531">
      <w:pPr>
        <w:pStyle w:val="Listenabsatz"/>
        <w:numPr>
          <w:ilvl w:val="1"/>
          <w:numId w:val="16"/>
        </w:numPr>
      </w:pPr>
      <w:r>
        <w:t>Verschieben der Quelldatei ohne das Zieldokument ebenfalls zu verschieben. Der relative Pfad zwischen Zieldokument und Quelldatei muss beibehalten werden.</w:t>
      </w:r>
    </w:p>
    <w:p w:rsidR="008E3531" w:rsidRDefault="008E3531" w:rsidP="008E3531">
      <w:pPr>
        <w:pStyle w:val="Listenabsatz"/>
        <w:numPr>
          <w:ilvl w:val="0"/>
          <w:numId w:val="16"/>
        </w:numPr>
      </w:pPr>
      <w:r>
        <w:t>NK2: Es empfiehlt sich alle Quellbilddateien in einem Verzeichnis (z. B. mit dem N</w:t>
      </w:r>
      <w:r>
        <w:t>a</w:t>
      </w:r>
      <w:r>
        <w:t xml:space="preserve">men </w:t>
      </w:r>
      <w:r w:rsidRPr="002A1C5F">
        <w:rPr>
          <w:rStyle w:val="NurTextZchn"/>
        </w:rPr>
        <w:t>Graphics</w:t>
      </w:r>
      <w:r>
        <w:t>) relativ zum Zieldokument abzuspeichern.</w:t>
      </w:r>
    </w:p>
    <w:p w:rsidR="008E3531" w:rsidRDefault="008E3531" w:rsidP="008E3531">
      <w:pPr>
        <w:pStyle w:val="Listenabsatz"/>
        <w:numPr>
          <w:ilvl w:val="0"/>
          <w:numId w:val="16"/>
        </w:numPr>
      </w:pPr>
      <w:r>
        <w:t>NK3: Es empfiehlt sich Dateien nach ihren Inhalten, und nicht nach ihrer Gliederung zu benennen.</w:t>
      </w:r>
    </w:p>
    <w:p w:rsidR="008E3531" w:rsidRDefault="008E3531" w:rsidP="00A73267">
      <w:pPr>
        <w:pStyle w:val="Listenabsatz"/>
        <w:ind w:left="360"/>
      </w:pPr>
      <w:r w:rsidRPr="00A73267">
        <w:rPr>
          <w:i/>
        </w:rPr>
        <w:t>Beispiel</w:t>
      </w:r>
      <w:r>
        <w:t xml:space="preserve">: Der Dateiname </w:t>
      </w:r>
      <w:r w:rsidRPr="00A73267">
        <w:rPr>
          <w:rStyle w:val="NurTextZchn"/>
        </w:rPr>
        <w:t>Allgemeine_Benutzungshinweise.docx</w:t>
      </w:r>
      <w:r>
        <w:t xml:space="preserve"> ist dem Dateinamen </w:t>
      </w:r>
      <w:r w:rsidRPr="00A73267">
        <w:rPr>
          <w:rStyle w:val="NurTextZchn"/>
        </w:rPr>
        <w:t>6.docx</w:t>
      </w:r>
      <w:r>
        <w:t xml:space="preserve"> vorzuziehen.</w:t>
      </w:r>
    </w:p>
    <w:p w:rsidR="008E3531" w:rsidRDefault="008E3531" w:rsidP="008E3531">
      <w:pPr>
        <w:pStyle w:val="Listenabsatz"/>
        <w:numPr>
          <w:ilvl w:val="0"/>
          <w:numId w:val="16"/>
        </w:numPr>
      </w:pPr>
      <w:r>
        <w:t>NK4: Es empfiehlt sich Leerzeichen in Dateinamen durch Unterstriche („_“) zu erse</w:t>
      </w:r>
      <w:r>
        <w:t>t</w:t>
      </w:r>
      <w:r>
        <w:t>zen bzw. eine CamelCase-Schreibweise einzusetzen.</w:t>
      </w:r>
    </w:p>
    <w:p w:rsidR="008E3531" w:rsidRDefault="008E3531" w:rsidP="0070269B">
      <w:pPr>
        <w:pStyle w:val="Listenabsatz"/>
        <w:ind w:left="360"/>
      </w:pPr>
      <w:r w:rsidRPr="00A73267">
        <w:rPr>
          <w:i/>
        </w:rPr>
        <w:t>Beispiel</w:t>
      </w:r>
      <w:r>
        <w:t xml:space="preserve">: Der Dateiname </w:t>
      </w:r>
      <w:r>
        <w:rPr>
          <w:rStyle w:val="NurTextZchn"/>
        </w:rPr>
        <w:t>Allgemeine</w:t>
      </w:r>
      <w:r w:rsidRPr="00A73267">
        <w:rPr>
          <w:rStyle w:val="NurTextZchn"/>
        </w:rPr>
        <w:t>Benutzungshinweise.docx</w:t>
      </w:r>
      <w:r>
        <w:t xml:space="preserve"> ist dem Dateinamen </w:t>
      </w:r>
      <w:r w:rsidRPr="0070269B">
        <w:rPr>
          <w:rStyle w:val="NurTextZchn"/>
        </w:rPr>
        <w:t>Allgemeine</w:t>
      </w:r>
      <w:r>
        <w:rPr>
          <w:rStyle w:val="NurTextZchn"/>
        </w:rPr>
        <w:t xml:space="preserve"> </w:t>
      </w:r>
      <w:r w:rsidRPr="0070269B">
        <w:rPr>
          <w:rStyle w:val="NurTextZchn"/>
        </w:rPr>
        <w:t xml:space="preserve">Benutzungshinweise.docx </w:t>
      </w:r>
      <w:r>
        <w:t>vorzuziehen.</w:t>
      </w:r>
    </w:p>
    <w:p w:rsidR="008E3531" w:rsidRPr="00371EFA" w:rsidRDefault="008E3531" w:rsidP="00371EFA">
      <w:bookmarkStart w:id="371" w:name="_Toc364682603"/>
      <w:bookmarkStart w:id="372" w:name="_Toc364684894"/>
      <w:r>
        <w:br w:type="page"/>
      </w:r>
    </w:p>
    <w:p w:rsidR="008E3531" w:rsidRDefault="008E3531" w:rsidP="00AA3DB5">
      <w:pPr>
        <w:pStyle w:val="berschrift2"/>
      </w:pPr>
      <w:bookmarkStart w:id="373" w:name="_Toc364682604"/>
      <w:bookmarkStart w:id="374" w:name="_Toc364684895"/>
      <w:bookmarkStart w:id="375" w:name="_Toc367640956"/>
      <w:bookmarkStart w:id="376" w:name="_Toc367644015"/>
      <w:bookmarkEnd w:id="371"/>
      <w:bookmarkEnd w:id="372"/>
      <w:r>
        <w:lastRenderedPageBreak/>
        <w:t>Bekannte Probleme</w:t>
      </w:r>
      <w:bookmarkEnd w:id="373"/>
      <w:bookmarkEnd w:id="374"/>
      <w:bookmarkEnd w:id="375"/>
      <w:bookmarkEnd w:id="376"/>
    </w:p>
    <w:p w:rsidR="008E3531" w:rsidRDefault="008E3531" w:rsidP="008E3531">
      <w:pPr>
        <w:pStyle w:val="Listenabsatz"/>
        <w:numPr>
          <w:ilvl w:val="0"/>
          <w:numId w:val="34"/>
        </w:numPr>
      </w:pPr>
      <w:r>
        <w:t xml:space="preserve">KP1: </w:t>
      </w:r>
      <w:r w:rsidRPr="009E2C52">
        <w:t xml:space="preserve">Das </w:t>
      </w:r>
      <w:r>
        <w:t>Add-In ist nicht in der Lage vom Anwender getätigte Tastenkombinationen zu erkennen. Daher kann nicht verhindert werden, dass der Benutzer Felder mit Hilfe von Tastenkombinationen manipuliert (z. B. sperrt, entsperrt, aktualisiert, auflöst). So kann das Add-In auch nicht Manipulationen an einer Feldfunktion erkennen, die dazu führen, dass die entsprechende Feldfunktion scheitert.</w:t>
      </w:r>
    </w:p>
    <w:p w:rsidR="008E3531" w:rsidRDefault="008E3531" w:rsidP="00AA3DB5">
      <w:pPr>
        <w:pBdr>
          <w:top w:val="single" w:sz="18" w:space="1" w:color="auto"/>
          <w:left w:val="single" w:sz="18" w:space="4" w:color="auto"/>
          <w:bottom w:val="single" w:sz="18" w:space="1" w:color="auto"/>
          <w:right w:val="single" w:sz="18" w:space="4" w:color="auto"/>
        </w:pBdr>
        <w:rPr>
          <w:b/>
        </w:rPr>
      </w:pPr>
      <w:r w:rsidRPr="004D64EC">
        <w:rPr>
          <w:b/>
        </w:rPr>
        <w:t>Ausblick</w:t>
      </w:r>
    </w:p>
    <w:p w:rsidR="008E3531" w:rsidRPr="00D5476C" w:rsidRDefault="008E3531" w:rsidP="00AA3DB5">
      <w:pPr>
        <w:pBdr>
          <w:top w:val="single" w:sz="18" w:space="1" w:color="auto"/>
          <w:left w:val="single" w:sz="18" w:space="4" w:color="auto"/>
          <w:bottom w:val="single" w:sz="18" w:space="1" w:color="auto"/>
          <w:right w:val="single" w:sz="18" w:space="4" w:color="auto"/>
        </w:pBdr>
      </w:pPr>
      <w:r w:rsidRPr="00D5476C">
        <w:t>Bei einer Weiterentwicklung der Software könnte das Manipulieren von Feld</w:t>
      </w:r>
      <w:r>
        <w:t>funktionen</w:t>
      </w:r>
      <w:r w:rsidRPr="00D5476C">
        <w:t xml:space="preserve"> eingeschränkt bzw. ganz verhindert werden.</w:t>
      </w:r>
    </w:p>
    <w:p w:rsidR="008E3531" w:rsidRDefault="008E3531" w:rsidP="008E3531">
      <w:pPr>
        <w:pStyle w:val="Listenabsatz"/>
        <w:numPr>
          <w:ilvl w:val="0"/>
          <w:numId w:val="34"/>
        </w:numPr>
      </w:pPr>
      <w:bookmarkStart w:id="377" w:name="_Toc364682600"/>
      <w:bookmarkStart w:id="378" w:name="_Toc364684891"/>
      <w:r w:rsidRPr="00AA3DB5">
        <w:t>KP2:</w:t>
      </w:r>
      <w:r>
        <w:t xml:space="preserve"> Eine Referenz (siehe Kapitel 5.4) kann nicht aufgelöst werden, falls die Quelld</w:t>
      </w:r>
      <w:r>
        <w:t>a</w:t>
      </w:r>
      <w:r>
        <w:t>teien über mehrere Verzeichnisse verteilt sind.</w:t>
      </w:r>
    </w:p>
    <w:p w:rsidR="008E3531" w:rsidRDefault="008E3531" w:rsidP="00567879">
      <w:pPr>
        <w:ind w:left="360"/>
      </w:pPr>
      <w:r w:rsidRPr="00567879">
        <w:rPr>
          <w:i/>
        </w:rPr>
        <w:t>Beispiel</w:t>
      </w:r>
      <w:r>
        <w:t xml:space="preserve">: </w:t>
      </w:r>
      <w:r w:rsidRPr="00567879">
        <w:rPr>
          <w:rStyle w:val="NurTextZchn"/>
        </w:rPr>
        <w:t>D:\Zieldokument.docx</w:t>
      </w:r>
      <w:r>
        <w:t xml:space="preserve"> referenziert </w:t>
      </w:r>
      <w:r w:rsidRPr="00567879">
        <w:rPr>
          <w:rStyle w:val="NurTextZchn"/>
        </w:rPr>
        <w:t>D:\Kapitel\1.docx</w:t>
      </w:r>
      <w:r>
        <w:t xml:space="preserve"> und </w:t>
      </w:r>
      <w:r w:rsidRPr="00567879">
        <w:rPr>
          <w:rStyle w:val="NurTextZchn"/>
        </w:rPr>
        <w:t>1.docx</w:t>
      </w:r>
      <w:r>
        <w:t xml:space="preserve"> refere</w:t>
      </w:r>
      <w:r>
        <w:t>n</w:t>
      </w:r>
      <w:r>
        <w:t xml:space="preserve">ziert </w:t>
      </w:r>
      <w:r w:rsidRPr="00567879">
        <w:rPr>
          <w:rStyle w:val="NurTextZchn"/>
        </w:rPr>
        <w:t>D:\Kapitel\Unterkapitel\1.1.docx</w:t>
      </w:r>
      <w:r>
        <w:t xml:space="preserve">. In </w:t>
      </w:r>
      <w:r w:rsidRPr="00567879">
        <w:rPr>
          <w:rStyle w:val="NurTextZchn"/>
        </w:rPr>
        <w:t>1.docx</w:t>
      </w:r>
      <w:r>
        <w:t xml:space="preserve"> wird der Inhalt von </w:t>
      </w:r>
      <w:r w:rsidRPr="00567879">
        <w:rPr>
          <w:rStyle w:val="NurTextZchn"/>
        </w:rPr>
        <w:t>1.1.docx</w:t>
      </w:r>
      <w:r>
        <w:t xml:space="preserve"> korrekt angezeigt, in Zieldokument.docx wird jedoch stattdessen die Zeichenkette „</w:t>
      </w:r>
      <w:r w:rsidRPr="00567879">
        <w:rPr>
          <w:b/>
        </w:rPr>
        <w:t>Fehler! Kein gültiger Dateiname.</w:t>
      </w:r>
      <w:r>
        <w:t xml:space="preserve">“ angezeigt. Der Inhalt der Datei </w:t>
      </w:r>
      <w:r w:rsidRPr="00567879">
        <w:rPr>
          <w:rStyle w:val="NurTextZchn"/>
        </w:rPr>
        <w:t>1.docx</w:t>
      </w:r>
      <w:r>
        <w:t xml:space="preserve"> wird in der Datei </w:t>
      </w:r>
      <w:r w:rsidRPr="00567879">
        <w:rPr>
          <w:rStyle w:val="NurTextZchn"/>
        </w:rPr>
        <w:t>Zieldokument.docx</w:t>
      </w:r>
      <w:r>
        <w:t xml:space="preserve"> jedoch korrekt angezeigt.</w:t>
      </w:r>
    </w:p>
    <w:p w:rsidR="008E3531" w:rsidRDefault="008E3531" w:rsidP="00567879">
      <w:pPr>
        <w:ind w:left="360"/>
      </w:pPr>
      <w:r w:rsidRPr="00567879">
        <w:t>Der Grund</w:t>
      </w:r>
      <w:r>
        <w:t xml:space="preserve"> dafür liegt in der Verwendung der benutzerdefinierten Dokumenteige</w:t>
      </w:r>
      <w:r>
        <w:t>n</w:t>
      </w:r>
      <w:r>
        <w:t>schaft _</w:t>
      </w:r>
      <w:r w:rsidRPr="00567879">
        <w:rPr>
          <w:rStyle w:val="NurTextZchn"/>
        </w:rPr>
        <w:t>lastDirectoryPath</w:t>
      </w:r>
      <w:r>
        <w:t>, die den absoluten Verzeichnispfad des Dokuments enthält.</w:t>
      </w:r>
    </w:p>
    <w:p w:rsidR="008E3531" w:rsidRPr="00371EFA" w:rsidRDefault="008E3531" w:rsidP="00371EFA">
      <w:pPr>
        <w:pStyle w:val="Beschriftung"/>
      </w:pPr>
      <w:bookmarkStart w:id="379" w:name="_Toc365385648"/>
      <w:bookmarkStart w:id="380" w:name="_Toc367644021"/>
      <w:r w:rsidRPr="00371EFA">
        <w:t xml:space="preserve">Tabelle </w:t>
      </w:r>
      <w:fldSimple w:instr=" SEQ Tabelle \r 4 \* ARABIC ">
        <w:r w:rsidR="00D63D29">
          <w:rPr>
            <w:noProof/>
          </w:rPr>
          <w:t>4</w:t>
        </w:r>
      </w:fldSimple>
      <w:r>
        <w:t>:</w:t>
      </w:r>
      <w:r>
        <w:tab/>
      </w:r>
      <w:r w:rsidRPr="00371EFA">
        <w:t xml:space="preserve">Beispiele für die Werte der benutzerdefinierten Dokumenteigenschaft </w:t>
      </w:r>
      <w:r w:rsidRPr="00371EFA">
        <w:rPr>
          <w:rStyle w:val="NurTextZchn"/>
          <w:sz w:val="16"/>
          <w:szCs w:val="16"/>
        </w:rPr>
        <w:t>_lastDirectoryPath</w:t>
      </w:r>
      <w:bookmarkEnd w:id="379"/>
      <w:bookmarkEnd w:id="380"/>
    </w:p>
    <w:tbl>
      <w:tblPr>
        <w:tblStyle w:val="Tabellenraster"/>
        <w:tblW w:w="0" w:type="auto"/>
        <w:tblInd w:w="360" w:type="dxa"/>
        <w:tblLook w:val="04A0" w:firstRow="1" w:lastRow="0" w:firstColumn="1" w:lastColumn="0" w:noHBand="0" w:noVBand="1"/>
      </w:tblPr>
      <w:tblGrid>
        <w:gridCol w:w="4167"/>
        <w:gridCol w:w="4168"/>
      </w:tblGrid>
      <w:tr w:rsidR="008E3531" w:rsidTr="00567879">
        <w:tc>
          <w:tcPr>
            <w:tcW w:w="4167" w:type="dxa"/>
          </w:tcPr>
          <w:p w:rsidR="008E3531" w:rsidRPr="00567879" w:rsidRDefault="008E3531" w:rsidP="00567879">
            <w:pPr>
              <w:rPr>
                <w:rStyle w:val="Fett"/>
              </w:rPr>
            </w:pPr>
            <w:r w:rsidRPr="00567879">
              <w:rPr>
                <w:rStyle w:val="Fett"/>
              </w:rPr>
              <w:t>Datei</w:t>
            </w:r>
          </w:p>
        </w:tc>
        <w:tc>
          <w:tcPr>
            <w:tcW w:w="4168" w:type="dxa"/>
          </w:tcPr>
          <w:p w:rsidR="008E3531" w:rsidRPr="00567879" w:rsidRDefault="008E3531" w:rsidP="00567879">
            <w:pPr>
              <w:rPr>
                <w:rStyle w:val="Fett"/>
              </w:rPr>
            </w:pPr>
            <w:r w:rsidRPr="00567879">
              <w:rPr>
                <w:rStyle w:val="Fett"/>
              </w:rPr>
              <w:t xml:space="preserve">Wert von </w:t>
            </w:r>
            <w:r w:rsidRPr="00567879">
              <w:rPr>
                <w:rStyle w:val="NurTextZchn"/>
                <w:b/>
              </w:rPr>
              <w:t>_lastDirectoryPath</w:t>
            </w:r>
          </w:p>
        </w:tc>
      </w:tr>
      <w:tr w:rsidR="008E3531" w:rsidTr="00567879">
        <w:tc>
          <w:tcPr>
            <w:tcW w:w="4167" w:type="dxa"/>
          </w:tcPr>
          <w:p w:rsidR="008E3531" w:rsidRDefault="008E3531" w:rsidP="00567879">
            <w:pPr>
              <w:pStyle w:val="NurText"/>
            </w:pPr>
            <w:r>
              <w:t>D:\Zieldokument.docx</w:t>
            </w:r>
          </w:p>
        </w:tc>
        <w:tc>
          <w:tcPr>
            <w:tcW w:w="4168" w:type="dxa"/>
          </w:tcPr>
          <w:p w:rsidR="008E3531" w:rsidRDefault="008E3531" w:rsidP="00567879">
            <w:pPr>
              <w:pStyle w:val="NurText"/>
            </w:pPr>
            <w:r>
              <w:t>D:</w:t>
            </w:r>
          </w:p>
        </w:tc>
      </w:tr>
      <w:tr w:rsidR="008E3531" w:rsidTr="00567879">
        <w:tc>
          <w:tcPr>
            <w:tcW w:w="4167" w:type="dxa"/>
          </w:tcPr>
          <w:p w:rsidR="008E3531" w:rsidRDefault="008E3531" w:rsidP="00567879">
            <w:pPr>
              <w:pStyle w:val="NurText"/>
            </w:pPr>
            <w:r>
              <w:t>D:\Kapitel\1.docx</w:t>
            </w:r>
          </w:p>
        </w:tc>
        <w:tc>
          <w:tcPr>
            <w:tcW w:w="4168" w:type="dxa"/>
          </w:tcPr>
          <w:p w:rsidR="008E3531" w:rsidRDefault="008E3531" w:rsidP="00567879">
            <w:pPr>
              <w:pStyle w:val="NurText"/>
            </w:pPr>
            <w:r>
              <w:t>D:\\Kapitel</w:t>
            </w:r>
          </w:p>
        </w:tc>
      </w:tr>
      <w:tr w:rsidR="008E3531" w:rsidTr="00567879">
        <w:tc>
          <w:tcPr>
            <w:tcW w:w="4167" w:type="dxa"/>
          </w:tcPr>
          <w:p w:rsidR="008E3531" w:rsidRDefault="008E3531" w:rsidP="00567879">
            <w:pPr>
              <w:pStyle w:val="NurText"/>
            </w:pPr>
            <w:r>
              <w:t>D:\Kapitel\Unterkapitel\1.1.docx</w:t>
            </w:r>
          </w:p>
        </w:tc>
        <w:tc>
          <w:tcPr>
            <w:tcW w:w="4168" w:type="dxa"/>
          </w:tcPr>
          <w:p w:rsidR="008E3531" w:rsidRDefault="008E3531" w:rsidP="00567879">
            <w:pPr>
              <w:pStyle w:val="NurText"/>
            </w:pPr>
            <w:r>
              <w:t>D:\\Kapitel\\Unterkapitel.docx</w:t>
            </w:r>
          </w:p>
        </w:tc>
      </w:tr>
    </w:tbl>
    <w:p w:rsidR="008E3531" w:rsidRDefault="008E3531" w:rsidP="00C12C91">
      <w:pPr>
        <w:spacing w:before="240"/>
        <w:ind w:left="360"/>
      </w:pPr>
      <w:r>
        <w:t xml:space="preserve">Wird die Referenz zu </w:t>
      </w:r>
      <w:r w:rsidRPr="00567879">
        <w:rPr>
          <w:rStyle w:val="NurTextZchn"/>
        </w:rPr>
        <w:t>1.docx</w:t>
      </w:r>
      <w:r>
        <w:t xml:space="preserve"> in Zieldokument.docx aufgelöst, so enthält die benutze</w:t>
      </w:r>
      <w:r>
        <w:t>r</w:t>
      </w:r>
      <w:r>
        <w:t xml:space="preserve">definierte Dokumenteigenschaft </w:t>
      </w:r>
      <w:r w:rsidRPr="00567879">
        <w:rPr>
          <w:rStyle w:val="NurTextZchn"/>
        </w:rPr>
        <w:t>_lastDirectoryPath</w:t>
      </w:r>
      <w:r>
        <w:t xml:space="preserve"> den Wert </w:t>
      </w:r>
      <w:r w:rsidRPr="00C12C91">
        <w:rPr>
          <w:rStyle w:val="NurTextZchn"/>
        </w:rPr>
        <w:t>D</w:t>
      </w:r>
      <w:proofErr w:type="gramStart"/>
      <w:r w:rsidRPr="00C12C91">
        <w:rPr>
          <w:rStyle w:val="NurTextZchn"/>
        </w:rPr>
        <w:t>:</w:t>
      </w:r>
      <w:r>
        <w:t>.</w:t>
      </w:r>
      <w:proofErr w:type="gramEnd"/>
      <w:r>
        <w:t xml:space="preserve"> Dadurch versucht „Microsoft Word“ den Pfad zu </w:t>
      </w:r>
      <w:r w:rsidRPr="00C12C91">
        <w:rPr>
          <w:rStyle w:val="NurTextZchn"/>
        </w:rPr>
        <w:t>1.1.docx</w:t>
      </w:r>
      <w:r>
        <w:t xml:space="preserve"> als </w:t>
      </w:r>
      <w:r>
        <w:rPr>
          <w:rStyle w:val="NurTextZchn"/>
        </w:rPr>
        <w:t>D:\\Unterkapitel\\1.1</w:t>
      </w:r>
      <w:r w:rsidRPr="00C12C91">
        <w:rPr>
          <w:rStyle w:val="NurTextZchn"/>
        </w:rPr>
        <w:t>.docx</w:t>
      </w:r>
      <w:r>
        <w:t xml:space="preserve"> aufzul</w:t>
      </w:r>
      <w:r>
        <w:t>ö</w:t>
      </w:r>
      <w:r>
        <w:t xml:space="preserve">sen. Ein Workaround besteht darin, dass Aktualisieren von Feldern innerhalb des verwendeten </w:t>
      </w:r>
      <w:r w:rsidRPr="00567879">
        <w:rPr>
          <w:rStyle w:val="NurTextZchn"/>
        </w:rPr>
        <w:t>INCLUDETEXT</w:t>
      </w:r>
      <w:r>
        <w:t xml:space="preserve">-Felds mit dem Schalter </w:t>
      </w:r>
      <w:r>
        <w:rPr>
          <w:rStyle w:val="NurTextZchn"/>
        </w:rPr>
        <w:t>\</w:t>
      </w:r>
      <w:r w:rsidRPr="00567879">
        <w:rPr>
          <w:rStyle w:val="NurTextZchn"/>
        </w:rPr>
        <w:t>!</w:t>
      </w:r>
      <w:r>
        <w:t xml:space="preserve"> zu verhindern. Allerdings we</w:t>
      </w:r>
      <w:r>
        <w:t>r</w:t>
      </w:r>
      <w:r>
        <w:t>den dann die Inhalte im Zieldokument erst dann aktualisiert, wenn die Felder im Quelldokument aktualisiert wurden.</w:t>
      </w:r>
    </w:p>
    <w:p w:rsidR="008E3531" w:rsidRDefault="008E3531" w:rsidP="003974D5">
      <w:pPr>
        <w:pBdr>
          <w:top w:val="single" w:sz="18" w:space="1" w:color="auto"/>
          <w:left w:val="single" w:sz="18" w:space="4" w:color="auto"/>
          <w:bottom w:val="single" w:sz="18" w:space="1" w:color="auto"/>
          <w:right w:val="single" w:sz="18" w:space="4" w:color="auto"/>
        </w:pBdr>
        <w:rPr>
          <w:b/>
        </w:rPr>
      </w:pPr>
      <w:r w:rsidRPr="004D64EC">
        <w:rPr>
          <w:b/>
        </w:rPr>
        <w:t>Ausblick</w:t>
      </w:r>
    </w:p>
    <w:p w:rsidR="008E3531" w:rsidRDefault="008E3531" w:rsidP="003974D5">
      <w:pPr>
        <w:pBdr>
          <w:top w:val="single" w:sz="18" w:space="1" w:color="auto"/>
          <w:left w:val="single" w:sz="18" w:space="4" w:color="auto"/>
          <w:bottom w:val="single" w:sz="18" w:space="1" w:color="auto"/>
          <w:right w:val="single" w:sz="18" w:space="4" w:color="auto"/>
        </w:pBdr>
      </w:pPr>
      <w:r w:rsidRPr="00D5476C">
        <w:t>Bei einer Weite</w:t>
      </w:r>
      <w:r>
        <w:t>rentwicklung der Software könnten zusätzliche Prüfungen eingebaut we</w:t>
      </w:r>
      <w:r>
        <w:t>r</w:t>
      </w:r>
      <w:r>
        <w:t>den, um Quelldokumente, die auf weitere Quelldokumente verweisen, zu erkennen.</w:t>
      </w:r>
    </w:p>
    <w:p w:rsidR="008E3531" w:rsidRPr="00371EFA" w:rsidRDefault="008E3531" w:rsidP="00371EFA">
      <w:r>
        <w:br w:type="page"/>
      </w:r>
    </w:p>
    <w:p w:rsidR="008E3531" w:rsidRDefault="008E3531" w:rsidP="00371EFA">
      <w:pPr>
        <w:pStyle w:val="berschrift2"/>
      </w:pPr>
      <w:bookmarkStart w:id="381" w:name="_Toc367640957"/>
      <w:bookmarkStart w:id="382" w:name="_Toc367644016"/>
      <w:r>
        <w:lastRenderedPageBreak/>
        <w:t>Felder</w:t>
      </w:r>
      <w:bookmarkEnd w:id="381"/>
      <w:bookmarkEnd w:id="382"/>
    </w:p>
    <w:p w:rsidR="008E3531" w:rsidRDefault="008E3531" w:rsidP="008E3531">
      <w:pPr>
        <w:pStyle w:val="Listenabsatz"/>
        <w:numPr>
          <w:ilvl w:val="0"/>
          <w:numId w:val="19"/>
        </w:numPr>
      </w:pPr>
      <w:r>
        <w:t xml:space="preserve">F1: Ein </w:t>
      </w:r>
      <w:r w:rsidRPr="00D85C30">
        <w:rPr>
          <w:rStyle w:val="NurTextZchn"/>
        </w:rPr>
        <w:t>IncludePicture</w:t>
      </w:r>
      <w:r>
        <w:t xml:space="preserve">-Feld darf nicht gesperrt werden, da dies zu einem Fehler im Zusammenhang mit dem OOXML-Dateiformat führt. </w:t>
      </w:r>
      <w:r w:rsidRPr="00D85C30">
        <w:rPr>
          <w:rStyle w:val="NurTextZchn"/>
        </w:rPr>
        <w:t>IncludePicture</w:t>
      </w:r>
      <w:r>
        <w:t xml:space="preserve">-Felder müssen zwingend nach dem Öffnen eines Dokuments aktualisiert werden, damit dieser Fehler umgangen wird. Da das Add-In keine Tastenkombinationen abfangen kann, kann auch nicht verhindert werden, dass der Benutzer ein </w:t>
      </w:r>
      <w:r w:rsidRPr="00D85C30">
        <w:rPr>
          <w:rStyle w:val="NurTextZchn"/>
        </w:rPr>
        <w:t>IncludePicture</w:t>
      </w:r>
      <w:r>
        <w:t>-Feld mit der Taste</w:t>
      </w:r>
      <w:r>
        <w:t>n</w:t>
      </w:r>
      <w:r>
        <w:t>kombination STRG+F11 sperrt.</w:t>
      </w:r>
    </w:p>
    <w:p w:rsidR="008E3531" w:rsidRDefault="008E3531" w:rsidP="008E3531">
      <w:pPr>
        <w:pStyle w:val="Listenabsatz"/>
        <w:numPr>
          <w:ilvl w:val="0"/>
          <w:numId w:val="19"/>
        </w:numPr>
      </w:pPr>
      <w:r>
        <w:t>F2: Felder sollten unter keinen Umständen aufgelöst werden, da dadurch alle Vorteile wie z. B. Wiederverwendung von Inhalten verloren gehen. Da das Add-In keine Ta</w:t>
      </w:r>
      <w:r>
        <w:t>s</w:t>
      </w:r>
      <w:r>
        <w:t>tenkombinationen abfangen kann, kann auch das Auflösen von Feldern nicht verhindert werden. Muss ein Feldergebnis geändert werden, so sollte:</w:t>
      </w:r>
    </w:p>
    <w:p w:rsidR="008E3531" w:rsidRDefault="008E3531" w:rsidP="008E3531">
      <w:pPr>
        <w:pStyle w:val="Listenabsatz"/>
        <w:numPr>
          <w:ilvl w:val="0"/>
          <w:numId w:val="42"/>
        </w:numPr>
      </w:pPr>
      <w:r>
        <w:t>Analysiert werden, ob die Inhalte des Feldergebnisses nicht refaktoriert bzw. anders aufbereitet werden können, beispielweise indem sie feingranularer definiert we</w:t>
      </w:r>
      <w:r>
        <w:t>r</w:t>
      </w:r>
      <w:r>
        <w:t>den. Falls dies nicht möglich ist, so sollte:</w:t>
      </w:r>
    </w:p>
    <w:p w:rsidR="008E3531" w:rsidRDefault="008E3531" w:rsidP="008E3531">
      <w:pPr>
        <w:pStyle w:val="Listenabsatz"/>
        <w:numPr>
          <w:ilvl w:val="0"/>
          <w:numId w:val="42"/>
        </w:numPr>
      </w:pPr>
      <w:r>
        <w:t>Das Feld gesperrt werden, damit es nicht mehr aktualisiert werden kann. Somit la</w:t>
      </w:r>
      <w:r>
        <w:t>s</w:t>
      </w:r>
      <w:r>
        <w:t>sen sich zumindest noch die Unterschiede zum eigentlichen Feldergebnis mit der Funktion „Compare“ (siehe Kapitel 5.4.3) ermitteln.</w:t>
      </w:r>
    </w:p>
    <w:p w:rsidR="008E3531" w:rsidRDefault="008E3531" w:rsidP="008E3531">
      <w:pPr>
        <w:pStyle w:val="Listenabsatz"/>
        <w:numPr>
          <w:ilvl w:val="0"/>
          <w:numId w:val="19"/>
        </w:numPr>
      </w:pPr>
      <w:r>
        <w:t xml:space="preserve">F3: Bestimmte Felder (u. a. </w:t>
      </w:r>
      <w:r w:rsidRPr="00EA2861">
        <w:rPr>
          <w:rStyle w:val="NurTextZchn"/>
        </w:rPr>
        <w:t>IncludeText</w:t>
      </w:r>
      <w:r>
        <w:t xml:space="preserve"> und </w:t>
      </w:r>
      <w:r w:rsidRPr="00EA2861">
        <w:rPr>
          <w:rStyle w:val="NurTextZchn"/>
        </w:rPr>
        <w:t>IncludePicture</w:t>
      </w:r>
      <w:r>
        <w:t>) können nicht per K</w:t>
      </w:r>
      <w:r>
        <w:t>o</w:t>
      </w:r>
      <w:r>
        <w:t>pieren und Einfügen dupliziert werden, da „Microsoft Word“ das kopierte Feld beim Einfügen automatisch auflöst. Daher werden das Verwenden der dazu vorgesehenen Bedienelemente (siehe Kapitel 5.4.1) und das Vermeiden von manuellen Kopier- und Einfüge-Operationen mit Feldern empfohlen.</w:t>
      </w:r>
    </w:p>
    <w:p w:rsidR="008E3531" w:rsidRPr="0070269B" w:rsidRDefault="008E3531" w:rsidP="0070269B">
      <w:pPr>
        <w:pBdr>
          <w:top w:val="single" w:sz="18" w:space="1" w:color="auto"/>
          <w:left w:val="single" w:sz="18" w:space="4" w:color="auto"/>
          <w:bottom w:val="single" w:sz="18" w:space="1" w:color="auto"/>
          <w:right w:val="single" w:sz="18" w:space="4" w:color="auto"/>
        </w:pBdr>
        <w:rPr>
          <w:b/>
        </w:rPr>
      </w:pPr>
      <w:r w:rsidRPr="0070269B">
        <w:rPr>
          <w:b/>
        </w:rPr>
        <w:t>Ausblick</w:t>
      </w:r>
    </w:p>
    <w:p w:rsidR="008E3531" w:rsidRPr="00D5476C" w:rsidRDefault="008E3531" w:rsidP="0070269B">
      <w:pPr>
        <w:pBdr>
          <w:top w:val="single" w:sz="18" w:space="1" w:color="auto"/>
          <w:left w:val="single" w:sz="18" w:space="4" w:color="auto"/>
          <w:bottom w:val="single" w:sz="18" w:space="1" w:color="auto"/>
          <w:right w:val="single" w:sz="18" w:space="4" w:color="auto"/>
        </w:pBdr>
      </w:pPr>
      <w:r w:rsidRPr="00D5476C">
        <w:t>Bei einer Weitere</w:t>
      </w:r>
      <w:r>
        <w:t>ntwicklung der Software könnte das Befolgen von F1, F2 und F3 e</w:t>
      </w:r>
      <w:r>
        <w:t>r</w:t>
      </w:r>
      <w:r>
        <w:t>zwungen werden, falls das Add-In in der Lage ist Tastenkombinationen abzufangen.</w:t>
      </w:r>
      <w:bookmarkEnd w:id="377"/>
      <w:bookmarkEnd w:id="378"/>
    </w:p>
    <w:p w:rsidR="00D85C30" w:rsidRPr="00442276" w:rsidRDefault="00990664" w:rsidP="00442276">
      <w:r>
        <w:fldChar w:fldCharType="end"/>
      </w:r>
      <w:r w:rsidR="00D85C30">
        <w:br w:type="page"/>
      </w:r>
    </w:p>
    <w:p w:rsidR="008E3531" w:rsidRDefault="007D7DAB" w:rsidP="001762B0">
      <w:pPr>
        <w:pStyle w:val="berschrift1"/>
      </w:pPr>
      <w:r>
        <w:rPr>
          <w:rFonts w:ascii="Arial" w:hAnsi="Arial"/>
        </w:rPr>
        <w:lastRenderedPageBreak/>
        <w:fldChar w:fldCharType="begin"/>
      </w:r>
      <w:r w:rsidRPr="005270B6">
        <w:instrText xml:space="preserve"> INCLUDETEXT "</w:instrText>
      </w:r>
      <w:r w:rsidR="00D63D29">
        <w:fldChar w:fldCharType="begin"/>
      </w:r>
      <w:r w:rsidR="00D63D29">
        <w:instrText xml:space="preserve"> DOCPROPERTY _LastDirectoryPath </w:instrText>
      </w:r>
      <w:r w:rsidR="00D63D29">
        <w:fldChar w:fldCharType="separate"/>
      </w:r>
      <w:r w:rsidR="008E3531">
        <w:instrText>D:\\Users\\Florian\\Dropbox\\component-based-authoring-add-in-for-microsoft-word-docs\\de</w:instrText>
      </w:r>
      <w:r w:rsidR="00D63D29">
        <w:fldChar w:fldCharType="end"/>
      </w:r>
      <w:r w:rsidRPr="005270B6">
        <w:instrText>\\.\\Chapters\\</w:instrText>
      </w:r>
      <w:r>
        <w:instrText>Häufig_gestellte_Fragen</w:instrText>
      </w:r>
      <w:r w:rsidRPr="005270B6">
        <w:instrText xml:space="preserve">.docx" </w:instrText>
      </w:r>
      <w:r>
        <w:rPr>
          <w:rFonts w:ascii="Arial" w:hAnsi="Arial"/>
        </w:rPr>
        <w:fldChar w:fldCharType="separate"/>
      </w:r>
      <w:bookmarkStart w:id="383" w:name="_Toc367644017"/>
      <w:r w:rsidR="008E3531">
        <w:t>Häufig gestellte Fragen</w:t>
      </w:r>
      <w:bookmarkEnd w:id="383"/>
    </w:p>
    <w:p w:rsidR="008E3531" w:rsidRDefault="008E3531" w:rsidP="008E3531">
      <w:pPr>
        <w:pStyle w:val="Listenabsatz"/>
        <w:numPr>
          <w:ilvl w:val="0"/>
          <w:numId w:val="10"/>
        </w:numPr>
      </w:pPr>
      <w:r>
        <w:t>Wo kann ich Verbesserungsvorschläge, Probleme, und Fehler melden?</w:t>
      </w:r>
    </w:p>
    <w:p w:rsidR="008E3531" w:rsidRDefault="008E3531" w:rsidP="001762B0">
      <w:r>
        <w:t>Das Add-In für „Microsoft Word“ wurde auf der Plattform GitHub</w:t>
      </w:r>
      <w:r>
        <w:rPr>
          <w:rStyle w:val="Funotenzeichen"/>
        </w:rPr>
        <w:footnoteReference w:id="8"/>
      </w:r>
      <w:r>
        <w:t xml:space="preserve"> als </w:t>
      </w:r>
      <w:r w:rsidRPr="00E4760C">
        <w:rPr>
          <w:i/>
        </w:rPr>
        <w:t>Open Source Sof</w:t>
      </w:r>
      <w:r w:rsidRPr="00E4760C">
        <w:rPr>
          <w:i/>
        </w:rPr>
        <w:t>t</w:t>
      </w:r>
      <w:r w:rsidRPr="00E4760C">
        <w:rPr>
          <w:i/>
        </w:rPr>
        <w:t>ware</w:t>
      </w:r>
      <w:r>
        <w:t xml:space="preserve"> (OSS) veröffentlicht. Die Projektseite dort verfügt über einen Issue-Tracking-System, das zum Einreichen von </w:t>
      </w:r>
      <w:r w:rsidRPr="00E44A69">
        <w:t>Verbesserungsvorschläge</w:t>
      </w:r>
      <w:r>
        <w:t>n und zum Berichten von</w:t>
      </w:r>
      <w:r w:rsidRPr="00E44A69">
        <w:t xml:space="preserve"> Probleme</w:t>
      </w:r>
      <w:r>
        <w:t>n</w:t>
      </w:r>
      <w:r w:rsidRPr="00E44A69">
        <w:t xml:space="preserve"> und Fehler</w:t>
      </w:r>
      <w:r>
        <w:t>n verwendet werden sollte.</w:t>
      </w:r>
    </w:p>
    <w:p w:rsidR="008E3531" w:rsidRDefault="008E3531" w:rsidP="001762B0">
      <w:r>
        <w:t xml:space="preserve">Des Weiteren kann jeder selbst Modifikationen am Quelltext der Software vornehmen und diese als </w:t>
      </w:r>
      <w:r w:rsidRPr="00E4760C">
        <w:rPr>
          <w:i/>
        </w:rPr>
        <w:t>Pull Request</w:t>
      </w:r>
      <w:r>
        <w:t xml:space="preserve"> (PR) via GitHub einsenden.</w:t>
      </w:r>
    </w:p>
    <w:p w:rsidR="008E3531" w:rsidRDefault="008E3531" w:rsidP="008E3531">
      <w:pPr>
        <w:pStyle w:val="Listenabsatz"/>
        <w:numPr>
          <w:ilvl w:val="0"/>
          <w:numId w:val="10"/>
        </w:numPr>
      </w:pPr>
      <w:r>
        <w:t>Wieso sind vorgenommene Änderungen am Inhalt eines Dokuments nach dem erne</w:t>
      </w:r>
      <w:r>
        <w:t>u</w:t>
      </w:r>
      <w:r>
        <w:t>ten Öffnen des Dokuments verschwunden? Ich habe das Dokument definitiv gespeichert!</w:t>
      </w:r>
    </w:p>
    <w:p w:rsidR="008E3531" w:rsidRDefault="008E3531" w:rsidP="001762B0">
      <w:r>
        <w:t>Wie in Kapitel 5.4.2 erläutert, aktualisiert „Microsoft Word“ beim Öffnen eines Dok</w:t>
      </w:r>
      <w:r>
        <w:t>u</w:t>
      </w:r>
      <w:r>
        <w:t>ments automatisch alle Felder innerhalb des Dokuments. Zudem führt das Add-In nach dem Öffnen eines Dokuments eine zusätzliche Aktualisierung aus, um auch alle Felder in den Kopf- und Fußzeilen aktuell zu halten. Es scheint so, als hätten Sie Änderungen an e</w:t>
      </w:r>
      <w:r>
        <w:t>i</w:t>
      </w:r>
      <w:r>
        <w:t>nem Feldergebnis innerhalb des Zieldokuments vorgenommen, diese aber nicht in das Quelldokument zurückgeschrieben. Die Funktion zum Konfigurieren der Darstellung der Feldschattierung (siehe Kapitel 5.5.4) hilft dabei Feldergebnisse von normalen Inhalten zu unterscheiden.</w:t>
      </w:r>
    </w:p>
    <w:p w:rsidR="008E3531" w:rsidRDefault="008E3531" w:rsidP="001762B0">
      <w:r>
        <w:t>Falls Sie das Quelldokument nicht modifizieren können (z. B. weil es schreibgeschützt ist), können Sie auch das Feld sperren (siehe Kapitel 5.5.3), um die vorgenommenen Änderu</w:t>
      </w:r>
      <w:r>
        <w:t>n</w:t>
      </w:r>
      <w:r>
        <w:t>gen auch nach dem wiederholten Öffnen des Dokuments beizubehalten.</w:t>
      </w:r>
    </w:p>
    <w:p w:rsidR="008E3531" w:rsidRDefault="008E3531" w:rsidP="001762B0">
      <w:r>
        <w:t>Beachten Sie aber, dass sich ein gesperrtes Feld nicht mehr aktualisieren lässt, bis es wi</w:t>
      </w:r>
      <w:r>
        <w:t>e</w:t>
      </w:r>
      <w:r>
        <w:t>der entsperrt wird. Wird ein gesperrtes Feld entsperrt und das Dokument gespeichert, so sind alle Änderungen nach dem erneuten Öffnen verschwunden.</w:t>
      </w:r>
    </w:p>
    <w:p w:rsidR="008E3531" w:rsidRDefault="008E3531" w:rsidP="006565E2">
      <w:r>
        <w:t>Vermeiden Sie in jedem Fall ein Auflösen des Felds.</w:t>
      </w:r>
    </w:p>
    <w:p w:rsidR="008E3531" w:rsidRDefault="008E3531" w:rsidP="001762B0">
      <w:r>
        <w:t>Nutzen Sie, wie in Kapitel 6 empfohlen, auf jeden Fall eine Software zur Versionsverwa</w:t>
      </w:r>
      <w:r>
        <w:t>l</w:t>
      </w:r>
      <w:r>
        <w:t>tung.</w:t>
      </w:r>
    </w:p>
    <w:p w:rsidR="008E3531" w:rsidRDefault="008E3531">
      <w:r>
        <w:br w:type="page"/>
      </w:r>
    </w:p>
    <w:p w:rsidR="008E3531" w:rsidRDefault="008E3531" w:rsidP="008E3531">
      <w:pPr>
        <w:pStyle w:val="Listenabsatz"/>
        <w:numPr>
          <w:ilvl w:val="0"/>
          <w:numId w:val="10"/>
        </w:numPr>
      </w:pPr>
      <w:r>
        <w:lastRenderedPageBreak/>
        <w:t xml:space="preserve">Wieso unterstützt das Add-In nicht die </w:t>
      </w:r>
      <w:r w:rsidRPr="003163CC">
        <w:rPr>
          <w:rStyle w:val="NurTextZchn"/>
        </w:rPr>
        <w:t>LINK</w:t>
      </w:r>
      <w:r>
        <w:t>-Feldfunktion?</w:t>
      </w:r>
    </w:p>
    <w:p w:rsidR="008E3531" w:rsidRDefault="008E3531" w:rsidP="001762B0">
      <w:r>
        <w:t xml:space="preserve">Das </w:t>
      </w:r>
      <w:r w:rsidRPr="003163CC">
        <w:rPr>
          <w:rStyle w:val="NurTextZchn"/>
        </w:rPr>
        <w:t>LINK</w:t>
      </w:r>
      <w:r>
        <w:t xml:space="preserve">-Feld löst geschachtelte Felder automatisch auf, wodurch der Einsatz eines </w:t>
      </w:r>
      <w:r w:rsidRPr="003163CC">
        <w:rPr>
          <w:rStyle w:val="NurTextZchn"/>
        </w:rPr>
        <w:t>DocProperty</w:t>
      </w:r>
      <w:r>
        <w:t>-Felds zum Auflösen des (absoluten) Dateinamens zur Quelldatei nicht mö</w:t>
      </w:r>
      <w:r>
        <w:t>g</w:t>
      </w:r>
      <w:r>
        <w:t xml:space="preserve">lich ist (siehe Kapitel 5.4.1.1). Dadurch schlägt eine </w:t>
      </w:r>
      <w:r w:rsidRPr="003163CC">
        <w:rPr>
          <w:rStyle w:val="NurTextZchn"/>
        </w:rPr>
        <w:t>LINK</w:t>
      </w:r>
      <w:r>
        <w:t xml:space="preserve">-Feldfunktion fehl, sobald das Zieldokument zusammen mit allen referenzierten Quelldateien im Dateisystem verschoben wird. Des Weiteren verwendet </w:t>
      </w:r>
      <w:r w:rsidRPr="003163CC">
        <w:rPr>
          <w:rStyle w:val="NurTextZchn"/>
        </w:rPr>
        <w:t>LINK</w:t>
      </w:r>
      <w:r>
        <w:t xml:space="preserve"> </w:t>
      </w:r>
      <w:r w:rsidRPr="006565E2">
        <w:rPr>
          <w:i/>
        </w:rPr>
        <w:t>Object Linking and Embedding</w:t>
      </w:r>
      <w:r>
        <w:t xml:space="preserve"> (OLE) als Technol</w:t>
      </w:r>
      <w:r>
        <w:t>o</w:t>
      </w:r>
      <w:r>
        <w:t>gie, deren Verwendung zusätzliche Probleme mit sich bringen kann (z. </w:t>
      </w:r>
      <w:r>
        <w:rPr>
          <w:rFonts w:ascii="Symbol" w:hAnsi="Symbol"/>
        </w:rPr>
        <w:t></w:t>
      </w:r>
      <w:r>
        <w:rPr>
          <w:rFonts w:ascii="Symbol" w:hAnsi="Symbol"/>
        </w:rPr>
        <w:t></w:t>
      </w:r>
      <w:r>
        <w:t xml:space="preserve"> Leistungseinbußen).</w:t>
      </w:r>
    </w:p>
    <w:p w:rsidR="008E3531" w:rsidRDefault="008E3531" w:rsidP="008E3531">
      <w:pPr>
        <w:pStyle w:val="Listenabsatz"/>
        <w:numPr>
          <w:ilvl w:val="0"/>
          <w:numId w:val="10"/>
        </w:numPr>
      </w:pPr>
      <w:r>
        <w:t>Wie kann ich Objekte aus anderen Programmen (z. B. „Microsoft Visio“) einfügen?</w:t>
      </w:r>
    </w:p>
    <w:p w:rsidR="008E3531" w:rsidRPr="001762B0" w:rsidRDefault="008E3531" w:rsidP="001762B0">
      <w:r>
        <w:t xml:space="preserve">Objekte aus anderen Programmen sollten zunächst als Bilddatei, z. B. im </w:t>
      </w:r>
      <w:r w:rsidRPr="006565E2">
        <w:rPr>
          <w:i/>
        </w:rPr>
        <w:t>Portable Network Graphics</w:t>
      </w:r>
      <w:r>
        <w:t xml:space="preserve"> (PNG) Dateiformat gespeichert werden. Die meisten Programme bieten eine Funktion um das vom Programm verwendete Standarddateiformat (im Falle von „Micr</w:t>
      </w:r>
      <w:r>
        <w:t>o</w:t>
      </w:r>
      <w:r>
        <w:t>soft Visio“ Dateien mit der Dateiendung .vsd“) in ein Bild umzuwandeln.</w:t>
      </w:r>
    </w:p>
    <w:p w:rsidR="009650F2" w:rsidRPr="003A0398" w:rsidRDefault="007D7DAB" w:rsidP="007D7DAB">
      <w:r>
        <w:fldChar w:fldCharType="end"/>
      </w:r>
    </w:p>
    <w:sectPr w:rsidR="009650F2" w:rsidRPr="003A0398" w:rsidSect="00992107">
      <w:headerReference w:type="default" r:id="rId70"/>
      <w:headerReference w:type="first" r:id="rId71"/>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 w:id="1">
    <w:p w:rsidR="008E3531" w:rsidRDefault="008E3531" w:rsidP="00E25B00">
      <w:pPr>
        <w:pStyle w:val="Funotentext"/>
      </w:pPr>
      <w:r>
        <w:rPr>
          <w:rStyle w:val="Funotenzeichen"/>
        </w:rPr>
        <w:footnoteRef/>
      </w:r>
      <w:r>
        <w:t xml:space="preserve"> http://office.microsoft.com/word</w:t>
      </w:r>
    </w:p>
  </w:footnote>
  <w:footnote w:id="2">
    <w:p w:rsidR="008E3531" w:rsidRDefault="008E3531" w:rsidP="00E25B00">
      <w:pPr>
        <w:pStyle w:val="Funotentext"/>
      </w:pPr>
      <w:r>
        <w:rPr>
          <w:rStyle w:val="Funotenzeichen"/>
        </w:rPr>
        <w:footnoteRef/>
      </w:r>
      <w:r>
        <w:t xml:space="preserve"> http://microsoft.com/download/details.aspx?id=39290</w:t>
      </w:r>
    </w:p>
  </w:footnote>
  <w:footnote w:id="3">
    <w:p w:rsidR="008E3531" w:rsidRDefault="008E3531">
      <w:pPr>
        <w:pStyle w:val="Funotentext"/>
      </w:pPr>
      <w:r>
        <w:rPr>
          <w:rStyle w:val="Funotenzeichen"/>
        </w:rPr>
        <w:footnoteRef/>
      </w:r>
      <w:r>
        <w:t xml:space="preserve"> </w:t>
      </w:r>
      <w:r w:rsidRPr="000E4263">
        <w:t>https://github.com/FlorianWolters/component-based-authoring-add-in-for-microsoft-word</w:t>
      </w:r>
    </w:p>
  </w:footnote>
  <w:footnote w:id="4">
    <w:p w:rsidR="008E3531" w:rsidRDefault="008E3531">
      <w:pPr>
        <w:pStyle w:val="Funotentext"/>
      </w:pPr>
      <w:r>
        <w:rPr>
          <w:rStyle w:val="Funotenzeichen"/>
        </w:rPr>
        <w:footnoteRef/>
      </w:r>
      <w:r>
        <w:t xml:space="preserve"> </w:t>
      </w:r>
      <w:r w:rsidRPr="00840C71">
        <w:t>http://office.microsoft.com/de-de/word-help/einfugen-und-formatieren-von-feldfunktionen-in-word-HA010100426.aspx</w:t>
      </w:r>
    </w:p>
  </w:footnote>
  <w:footnote w:id="5">
    <w:p w:rsidR="008E3531" w:rsidRDefault="008E3531" w:rsidP="00DD0F7E">
      <w:pPr>
        <w:pStyle w:val="Funotentext"/>
      </w:pPr>
      <w:r>
        <w:rPr>
          <w:rStyle w:val="Funotenzeichen"/>
        </w:rPr>
        <w:footnoteRef/>
      </w:r>
      <w:r>
        <w:t xml:space="preserve"> </w:t>
      </w:r>
      <w:r w:rsidRPr="00DF7299">
        <w:t>http://office.microsoft.com/de-de/word-help/anzeigen-oder-andern-der-eigenschaften-fur-ein</w:t>
      </w:r>
      <w:r>
        <w:t>e-office-datei-HA010354245.aspx</w:t>
      </w:r>
    </w:p>
  </w:footnote>
  <w:footnote w:id="6">
    <w:p w:rsidR="008E3531" w:rsidRDefault="008E3531">
      <w:pPr>
        <w:pStyle w:val="Funotentext"/>
      </w:pPr>
      <w:r>
        <w:rPr>
          <w:rStyle w:val="Funotenzeichen"/>
        </w:rPr>
        <w:footnoteRef/>
      </w:r>
      <w:r>
        <w:t xml:space="preserve"> </w:t>
      </w:r>
      <w:r w:rsidRPr="00774F2A">
        <w:t>http://msdn.microsoft.com/</w:t>
      </w:r>
      <w:r>
        <w:t>vstudio/bb608618</w:t>
      </w:r>
    </w:p>
  </w:footnote>
  <w:footnote w:id="7">
    <w:p w:rsidR="008E3531" w:rsidRDefault="008E3531">
      <w:pPr>
        <w:pStyle w:val="Funotentext"/>
      </w:pPr>
      <w:r>
        <w:rPr>
          <w:rStyle w:val="Funotenzeichen"/>
        </w:rPr>
        <w:footnoteRef/>
      </w:r>
      <w:r>
        <w:t xml:space="preserve"> </w:t>
      </w:r>
      <w:r w:rsidRPr="00774F2A">
        <w:t>http://msdn.microsoft.com/vstudio/bb157891</w:t>
      </w:r>
    </w:p>
  </w:footnote>
  <w:footnote w:id="8">
    <w:p w:rsidR="008E3531" w:rsidRDefault="008E3531">
      <w:pPr>
        <w:pStyle w:val="Funotentext"/>
      </w:pPr>
      <w:r>
        <w:rPr>
          <w:rStyle w:val="Funotenzeichen"/>
        </w:rPr>
        <w:footnoteRef/>
      </w:r>
      <w:r>
        <w:t xml:space="preserve"> </w:t>
      </w:r>
      <w:r w:rsidRPr="001762B0">
        <w:t>https://github.com/FlorianWolters/component-based-authoring-add-in-for-microsoft-word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C65" w:rsidRDefault="00C20C65" w:rsidP="00C20C65">
    <w:pPr>
      <w:pStyle w:val="Kopfzeile"/>
      <w:pBdr>
        <w:bottom w:val="single" w:sz="8" w:space="1" w:color="auto"/>
      </w:pBdr>
      <w:tabs>
        <w:tab w:val="clear" w:pos="4536"/>
        <w:tab w:val="clear" w:pos="9072"/>
        <w:tab w:val="center" w:pos="4395"/>
        <w:tab w:val="right" w:pos="8789"/>
      </w:tabs>
    </w:pPr>
    <w:r>
      <w:fldChar w:fldCharType="begin"/>
    </w:r>
    <w:r>
      <w:instrText>STYLEREF "Inhaltsverzeichnisüberschrift"</w:instrText>
    </w:r>
    <w:r>
      <w:fldChar w:fldCharType="separate"/>
    </w:r>
    <w:r w:rsidR="00D63D29">
      <w:rPr>
        <w:noProof/>
      </w:rPr>
      <w:t>Inhaltsverzeichnis</w:t>
    </w:r>
    <w:r>
      <w:fldChar w:fldCharType="end"/>
    </w:r>
    <w:r>
      <w:tab/>
    </w:r>
    <w:r>
      <w:tab/>
    </w:r>
    <w:r>
      <w:fldChar w:fldCharType="begin"/>
    </w:r>
    <w:r>
      <w:instrText>PAGE   \* MERGEFORMAT</w:instrText>
    </w:r>
    <w:r>
      <w:fldChar w:fldCharType="separate"/>
    </w:r>
    <w:r w:rsidR="00D63D29">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6C" w:rsidRDefault="00D5476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0" w:rsidRDefault="00BD6A60" w:rsidP="00BD6A60">
    <w:pPr>
      <w:pStyle w:val="Kopfzeile"/>
      <w:pBdr>
        <w:bottom w:val="single" w:sz="8" w:space="1" w:color="auto"/>
      </w:pBdr>
      <w:tabs>
        <w:tab w:val="clear" w:pos="4536"/>
        <w:tab w:val="clear" w:pos="9072"/>
        <w:tab w:val="center" w:pos="4395"/>
        <w:tab w:val="right" w:pos="8789"/>
      </w:tabs>
    </w:pPr>
    <w:r>
      <w:fldChar w:fldCharType="begin"/>
    </w:r>
    <w:r>
      <w:instrText>STYLEREF "Inhaltsverzeichnisüberschrift"</w:instrText>
    </w:r>
    <w:r>
      <w:fldChar w:fldCharType="separate"/>
    </w:r>
    <w:r w:rsidR="00D63D29">
      <w:rPr>
        <w:noProof/>
      </w:rPr>
      <w:t>Inhaltsverzeichnis</w:t>
    </w:r>
    <w:r>
      <w:fldChar w:fldCharType="end"/>
    </w:r>
    <w:r>
      <w:tab/>
    </w:r>
    <w:r>
      <w:tab/>
    </w:r>
    <w:r>
      <w:fldChar w:fldCharType="begin"/>
    </w:r>
    <w:r>
      <w:instrText>PAGE   \* MERGEFORMAT</w:instrText>
    </w:r>
    <w:r>
      <w:fldChar w:fldCharType="separate"/>
    </w:r>
    <w:r w:rsidR="009B6C84">
      <w:rPr>
        <w:noProof/>
      </w:rPr>
      <w:t>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Default="0028002C" w:rsidP="0028002C">
    <w:pPr>
      <w:pStyle w:val="Kopfzeile"/>
      <w:pBdr>
        <w:bottom w:val="single" w:sz="8" w:space="1" w:color="auto"/>
      </w:pBdr>
      <w:tabs>
        <w:tab w:val="clear" w:pos="4536"/>
        <w:tab w:val="clear" w:pos="9072"/>
        <w:tab w:val="center" w:pos="4395"/>
        <w:tab w:val="right" w:pos="8789"/>
      </w:tabs>
    </w:pPr>
    <w:r>
      <w:fldChar w:fldCharType="begin"/>
    </w:r>
    <w:r>
      <w:instrText>STYLEREF "Überschrift 1"</w:instrText>
    </w:r>
    <w:r>
      <w:fldChar w:fldCharType="separate"/>
    </w:r>
    <w:r w:rsidR="00D63D29">
      <w:rPr>
        <w:noProof/>
      </w:rPr>
      <w:t>Abbildungsverzeichnis</w:t>
    </w:r>
    <w:r>
      <w:fldChar w:fldCharType="end"/>
    </w:r>
    <w:r>
      <w:tab/>
    </w:r>
    <w:r>
      <w:tab/>
    </w:r>
    <w:r>
      <w:fldChar w:fldCharType="begin"/>
    </w:r>
    <w:r>
      <w:instrText>PAGE   \* MERGEFORMAT</w:instrText>
    </w:r>
    <w:r>
      <w:fldChar w:fldCharType="separate"/>
    </w:r>
    <w:r w:rsidR="00D63D29">
      <w:rPr>
        <w:noProof/>
      </w:rPr>
      <w:t>V</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0AE" w:rsidRDefault="009B10AE" w:rsidP="00BD6A60">
    <w:pPr>
      <w:pStyle w:val="Kopfzeile"/>
      <w:pBdr>
        <w:bottom w:val="single" w:sz="8" w:space="1" w:color="auto"/>
      </w:pBdr>
      <w:tabs>
        <w:tab w:val="clear" w:pos="4536"/>
        <w:tab w:val="clear" w:pos="9072"/>
        <w:tab w:val="center" w:pos="4395"/>
        <w:tab w:val="right" w:pos="8789"/>
      </w:tabs>
    </w:pPr>
    <w:r>
      <w:fldChar w:fldCharType="begin"/>
    </w:r>
    <w:r>
      <w:instrText>STYLEREF "Überschrift 1"</w:instrText>
    </w:r>
    <w:r>
      <w:fldChar w:fldCharType="separate"/>
    </w:r>
    <w:r w:rsidR="00D63D29">
      <w:rPr>
        <w:noProof/>
      </w:rPr>
      <w:t>Tabellenverzeichnis</w:t>
    </w:r>
    <w:r>
      <w:fldChar w:fldCharType="end"/>
    </w:r>
    <w:r>
      <w:tab/>
    </w:r>
    <w:r>
      <w:tab/>
    </w:r>
    <w:r>
      <w:fldChar w:fldCharType="begin"/>
    </w:r>
    <w:r>
      <w:instrText>PAGE   \* MERGEFORMAT</w:instrText>
    </w:r>
    <w:r>
      <w:fldChar w:fldCharType="separate"/>
    </w:r>
    <w:r w:rsidR="00D63D29">
      <w:rPr>
        <w:noProof/>
      </w:rPr>
      <w:t>III</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107" w:rsidRDefault="00D63D29" w:rsidP="0028002C">
    <w:pPr>
      <w:pStyle w:val="Kopfzeile"/>
      <w:pBdr>
        <w:bottom w:val="single" w:sz="8" w:space="1" w:color="auto"/>
      </w:pBdr>
      <w:tabs>
        <w:tab w:val="clear" w:pos="4536"/>
        <w:tab w:val="clear" w:pos="9072"/>
        <w:tab w:val="center" w:pos="4395"/>
        <w:tab w:val="right" w:pos="8789"/>
      </w:tabs>
    </w:pPr>
    <w:r>
      <w:fldChar w:fldCharType="begin"/>
    </w:r>
    <w:r>
      <w:instrText xml:space="preserve"> STYLEREF  "Überschrift 1" \n </w:instrText>
    </w:r>
    <w:r>
      <w:fldChar w:fldCharType="separate"/>
    </w:r>
    <w:r>
      <w:rPr>
        <w:noProof/>
      </w:rPr>
      <w:t>7</w:t>
    </w:r>
    <w:r>
      <w:rPr>
        <w:noProof/>
      </w:rPr>
      <w:fldChar w:fldCharType="end"/>
    </w:r>
    <w:r w:rsidR="00992107">
      <w:t> </w:t>
    </w:r>
    <w:r w:rsidR="00992107">
      <w:fldChar w:fldCharType="begin"/>
    </w:r>
    <w:r w:rsidR="00992107">
      <w:instrText>STYLEREF "Überschrift 1"</w:instrText>
    </w:r>
    <w:r w:rsidR="00992107">
      <w:fldChar w:fldCharType="separate"/>
    </w:r>
    <w:r>
      <w:rPr>
        <w:noProof/>
      </w:rPr>
      <w:t>Häufig gestellte Fragen</w:t>
    </w:r>
    <w:r w:rsidR="00992107">
      <w:fldChar w:fldCharType="end"/>
    </w:r>
    <w:r w:rsidR="00992107">
      <w:tab/>
    </w:r>
    <w:r w:rsidR="00992107">
      <w:tab/>
    </w:r>
    <w:r w:rsidR="00992107">
      <w:fldChar w:fldCharType="begin"/>
    </w:r>
    <w:r w:rsidR="00992107">
      <w:instrText>PAGE   \* MERGEFORMAT</w:instrText>
    </w:r>
    <w:r w:rsidR="00992107">
      <w:fldChar w:fldCharType="separate"/>
    </w:r>
    <w:r>
      <w:rPr>
        <w:noProof/>
      </w:rPr>
      <w:t>46</w:t>
    </w:r>
    <w:r w:rsidR="00992107">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Default="00D63D29" w:rsidP="0028002C">
    <w:pPr>
      <w:pStyle w:val="Kopfzeile"/>
      <w:pBdr>
        <w:bottom w:val="single" w:sz="8" w:space="1" w:color="auto"/>
      </w:pBdr>
      <w:tabs>
        <w:tab w:val="clear" w:pos="4536"/>
        <w:tab w:val="clear" w:pos="9072"/>
        <w:tab w:val="center" w:pos="4395"/>
        <w:tab w:val="right" w:pos="8789"/>
      </w:tabs>
    </w:pPr>
    <w:r>
      <w:fldChar w:fldCharType="begin"/>
    </w:r>
    <w:r>
      <w:instrText xml:space="preserve"> STYLEREF  "Überschrift 1" \n </w:instrText>
    </w:r>
    <w:r>
      <w:fldChar w:fldCharType="separate"/>
    </w:r>
    <w:r>
      <w:rPr>
        <w:noProof/>
      </w:rPr>
      <w:t>0</w:t>
    </w:r>
    <w:r>
      <w:rPr>
        <w:noProof/>
      </w:rPr>
      <w:fldChar w:fldCharType="end"/>
    </w:r>
    <w:r w:rsidR="0028002C">
      <w:t> </w:t>
    </w:r>
    <w:r w:rsidR="0028002C">
      <w:fldChar w:fldCharType="begin"/>
    </w:r>
    <w:r w:rsidR="0028002C">
      <w:instrText>STYLEREF "Überschrift 1"</w:instrText>
    </w:r>
    <w:r w:rsidR="0028002C">
      <w:fldChar w:fldCharType="separate"/>
    </w:r>
    <w:r>
      <w:rPr>
        <w:noProof/>
      </w:rPr>
      <w:t>Abbildungsverzeichnis</w:t>
    </w:r>
    <w:r w:rsidR="0028002C">
      <w:fldChar w:fldCharType="end"/>
    </w:r>
    <w:r w:rsidR="0028002C">
      <w:tab/>
    </w:r>
    <w:r w:rsidR="0028002C">
      <w:tab/>
    </w:r>
    <w:r w:rsidR="0028002C">
      <w:fldChar w:fldCharType="begin"/>
    </w:r>
    <w:r w:rsidR="0028002C">
      <w:instrText>PAGE   \* MERGEFORMAT</w:instrText>
    </w:r>
    <w:r w:rsidR="0028002C">
      <w:fldChar w:fldCharType="separate"/>
    </w:r>
    <w:r w:rsidR="009B6C84">
      <w:rPr>
        <w:noProof/>
      </w:rPr>
      <w:t>1</w:t>
    </w:r>
    <w:r w:rsidR="0028002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8052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0AE3414"/>
    <w:lvl w:ilvl="0">
      <w:start w:val="1"/>
      <w:numFmt w:val="decimal"/>
      <w:pStyle w:val="Listennummer4"/>
      <w:lvlText w:val="%1."/>
      <w:lvlJc w:val="left"/>
      <w:pPr>
        <w:tabs>
          <w:tab w:val="num" w:pos="1209"/>
        </w:tabs>
        <w:ind w:left="1209" w:hanging="360"/>
      </w:pPr>
    </w:lvl>
  </w:abstractNum>
  <w:abstractNum w:abstractNumId="2">
    <w:nsid w:val="FFFFFF7F"/>
    <w:multiLevelType w:val="singleLevel"/>
    <w:tmpl w:val="122A3D16"/>
    <w:lvl w:ilvl="0">
      <w:start w:val="1"/>
      <w:numFmt w:val="decimal"/>
      <w:pStyle w:val="Listennummer2"/>
      <w:lvlText w:val="%1."/>
      <w:lvlJc w:val="left"/>
      <w:pPr>
        <w:tabs>
          <w:tab w:val="num" w:pos="643"/>
        </w:tabs>
        <w:ind w:left="643" w:hanging="360"/>
      </w:pPr>
    </w:lvl>
  </w:abstractNum>
  <w:abstractNum w:abstractNumId="3">
    <w:nsid w:val="033E0637"/>
    <w:multiLevelType w:val="multilevel"/>
    <w:tmpl w:val="BBCAB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F4309E0C"/>
    <w:styleLink w:val="Anhangberschriften-Gliederung"/>
    <w:lvl w:ilvl="0">
      <w:start w:val="1"/>
      <w:numFmt w:val="upperLetter"/>
      <w:lvlText w:val="Anhang %1"/>
      <w:lvlJc w:val="left"/>
      <w:pPr>
        <w:ind w:left="1440" w:hanging="1440"/>
      </w:pPr>
      <w:rPr>
        <w:rFonts w:hint="default"/>
      </w:rPr>
    </w:lvl>
    <w:lvl w:ilvl="1">
      <w:start w:val="1"/>
      <w:numFmt w:val="decimal"/>
      <w:pStyle w:val="berschrift2Anhang"/>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06192E09"/>
    <w:multiLevelType w:val="hybridMultilevel"/>
    <w:tmpl w:val="72A0DB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E837B76"/>
    <w:multiLevelType w:val="hybridMultilevel"/>
    <w:tmpl w:val="7C24FB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F0D1620"/>
    <w:multiLevelType w:val="hybridMultilevel"/>
    <w:tmpl w:val="A3AEB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11621314"/>
    <w:multiLevelType w:val="hybridMultilevel"/>
    <w:tmpl w:val="47B2EE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4F23324"/>
    <w:multiLevelType w:val="hybridMultilevel"/>
    <w:tmpl w:val="562C51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75D7F6C"/>
    <w:multiLevelType w:val="multilevel"/>
    <w:tmpl w:val="F4309E0C"/>
    <w:numStyleLink w:val="Anhangberschriften-Gliederung"/>
  </w:abstractNum>
  <w:abstractNum w:abstractNumId="11">
    <w:nsid w:val="1EB00E86"/>
    <w:multiLevelType w:val="hybridMultilevel"/>
    <w:tmpl w:val="99E6B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5F6B23"/>
    <w:multiLevelType w:val="hybridMultilevel"/>
    <w:tmpl w:val="E37A3A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1A61689"/>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2D1959F7"/>
    <w:multiLevelType w:val="hybridMultilevel"/>
    <w:tmpl w:val="30AC7D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1A53643"/>
    <w:multiLevelType w:val="hybridMultilevel"/>
    <w:tmpl w:val="AE7C6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E084A"/>
    <w:multiLevelType w:val="hybridMultilevel"/>
    <w:tmpl w:val="BAA250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334F12E7"/>
    <w:multiLevelType w:val="hybridMultilevel"/>
    <w:tmpl w:val="C92C2E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3445043B"/>
    <w:multiLevelType w:val="hybridMultilevel"/>
    <w:tmpl w:val="1FAEBF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3CEB40AE"/>
    <w:multiLevelType w:val="hybridMultilevel"/>
    <w:tmpl w:val="0D107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06D5465"/>
    <w:multiLevelType w:val="hybridMultilevel"/>
    <w:tmpl w:val="F7EE24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2AD2E07"/>
    <w:multiLevelType w:val="hybridMultilevel"/>
    <w:tmpl w:val="F030FF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441F1E78"/>
    <w:multiLevelType w:val="hybridMultilevel"/>
    <w:tmpl w:val="36AE2D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44BB0ACD"/>
    <w:multiLevelType w:val="hybridMultilevel"/>
    <w:tmpl w:val="04E2B7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4FC2E3D"/>
    <w:multiLevelType w:val="hybridMultilevel"/>
    <w:tmpl w:val="478EA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A15508"/>
    <w:multiLevelType w:val="hybridMultilevel"/>
    <w:tmpl w:val="DD1636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8B05712"/>
    <w:multiLevelType w:val="hybridMultilevel"/>
    <w:tmpl w:val="36C6C3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A06122E"/>
    <w:multiLevelType w:val="hybridMultilevel"/>
    <w:tmpl w:val="9020AD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51340A61"/>
    <w:multiLevelType w:val="hybridMultilevel"/>
    <w:tmpl w:val="B24458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54E52FDE"/>
    <w:multiLevelType w:val="hybridMultilevel"/>
    <w:tmpl w:val="FFB203A0"/>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73136D5"/>
    <w:multiLevelType w:val="hybridMultilevel"/>
    <w:tmpl w:val="ACCC79B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A397636"/>
    <w:multiLevelType w:val="hybridMultilevel"/>
    <w:tmpl w:val="EE780E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5BCF592F"/>
    <w:multiLevelType w:val="hybridMultilevel"/>
    <w:tmpl w:val="36ACD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C8F10CF"/>
    <w:multiLevelType w:val="hybridMultilevel"/>
    <w:tmpl w:val="99D28DA6"/>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5D432E98"/>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nsid w:val="5F33690B"/>
    <w:multiLevelType w:val="multilevel"/>
    <w:tmpl w:val="F4309E0C"/>
    <w:numStyleLink w:val="Anhangberschriften-Gliederung"/>
  </w:abstractNum>
  <w:abstractNum w:abstractNumId="36">
    <w:nsid w:val="64C064A3"/>
    <w:multiLevelType w:val="hybridMultilevel"/>
    <w:tmpl w:val="BDD4EF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nsid w:val="659A1470"/>
    <w:multiLevelType w:val="hybridMultilevel"/>
    <w:tmpl w:val="F8603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5B87DB7"/>
    <w:multiLevelType w:val="hybridMultilevel"/>
    <w:tmpl w:val="77129372"/>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66186175"/>
    <w:multiLevelType w:val="multilevel"/>
    <w:tmpl w:val="9E349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666739AE"/>
    <w:multiLevelType w:val="hybridMultilevel"/>
    <w:tmpl w:val="090432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682A6763"/>
    <w:multiLevelType w:val="hybridMultilevel"/>
    <w:tmpl w:val="4162AB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nsid w:val="6A6A3D0A"/>
    <w:multiLevelType w:val="hybridMultilevel"/>
    <w:tmpl w:val="F13C499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6CF37665"/>
    <w:multiLevelType w:val="hybridMultilevel"/>
    <w:tmpl w:val="A31626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nsid w:val="6D895E7B"/>
    <w:multiLevelType w:val="hybridMultilevel"/>
    <w:tmpl w:val="BC627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nsid w:val="73962587"/>
    <w:multiLevelType w:val="hybridMultilevel"/>
    <w:tmpl w:val="E94224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nsid w:val="740E14E1"/>
    <w:multiLevelType w:val="hybridMultilevel"/>
    <w:tmpl w:val="643CEA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nsid w:val="75A510E0"/>
    <w:multiLevelType w:val="hybridMultilevel"/>
    <w:tmpl w:val="11FE7E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nsid w:val="76660845"/>
    <w:multiLevelType w:val="hybridMultilevel"/>
    <w:tmpl w:val="DDC69C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799D54EF"/>
    <w:multiLevelType w:val="hybridMultilevel"/>
    <w:tmpl w:val="7D0CA10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nsid w:val="7F217497"/>
    <w:multiLevelType w:val="hybridMultilevel"/>
    <w:tmpl w:val="2A2A1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9"/>
  </w:num>
  <w:num w:numId="2">
    <w:abstractNumId w:val="38"/>
  </w:num>
  <w:num w:numId="3">
    <w:abstractNumId w:val="11"/>
  </w:num>
  <w:num w:numId="4">
    <w:abstractNumId w:val="30"/>
  </w:num>
  <w:num w:numId="5">
    <w:abstractNumId w:val="19"/>
  </w:num>
  <w:num w:numId="6">
    <w:abstractNumId w:val="9"/>
  </w:num>
  <w:num w:numId="7">
    <w:abstractNumId w:val="41"/>
  </w:num>
  <w:num w:numId="8">
    <w:abstractNumId w:val="18"/>
  </w:num>
  <w:num w:numId="9">
    <w:abstractNumId w:val="44"/>
  </w:num>
  <w:num w:numId="10">
    <w:abstractNumId w:val="17"/>
  </w:num>
  <w:num w:numId="11">
    <w:abstractNumId w:val="50"/>
  </w:num>
  <w:num w:numId="12">
    <w:abstractNumId w:val="13"/>
  </w:num>
  <w:num w:numId="13">
    <w:abstractNumId w:val="47"/>
  </w:num>
  <w:num w:numId="14">
    <w:abstractNumId w:val="23"/>
  </w:num>
  <w:num w:numId="15">
    <w:abstractNumId w:val="22"/>
  </w:num>
  <w:num w:numId="16">
    <w:abstractNumId w:val="14"/>
  </w:num>
  <w:num w:numId="17">
    <w:abstractNumId w:val="12"/>
  </w:num>
  <w:num w:numId="18">
    <w:abstractNumId w:val="25"/>
  </w:num>
  <w:num w:numId="19">
    <w:abstractNumId w:val="42"/>
  </w:num>
  <w:num w:numId="20">
    <w:abstractNumId w:val="24"/>
  </w:num>
  <w:num w:numId="21">
    <w:abstractNumId w:val="39"/>
  </w:num>
  <w:num w:numId="22">
    <w:abstractNumId w:val="34"/>
  </w:num>
  <w:num w:numId="23">
    <w:abstractNumId w:val="6"/>
  </w:num>
  <w:num w:numId="24">
    <w:abstractNumId w:val="27"/>
  </w:num>
  <w:num w:numId="25">
    <w:abstractNumId w:val="5"/>
  </w:num>
  <w:num w:numId="26">
    <w:abstractNumId w:val="45"/>
  </w:num>
  <w:num w:numId="27">
    <w:abstractNumId w:val="2"/>
  </w:num>
  <w:num w:numId="28">
    <w:abstractNumId w:val="1"/>
  </w:num>
  <w:num w:numId="29">
    <w:abstractNumId w:val="0"/>
  </w:num>
  <w:num w:numId="30">
    <w:abstractNumId w:val="4"/>
  </w:num>
  <w:num w:numId="31">
    <w:abstractNumId w:val="10"/>
  </w:num>
  <w:num w:numId="32">
    <w:abstractNumId w:val="2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48"/>
  </w:num>
  <w:num w:numId="36">
    <w:abstractNumId w:val="46"/>
  </w:num>
  <w:num w:numId="37">
    <w:abstractNumId w:val="31"/>
  </w:num>
  <w:num w:numId="38">
    <w:abstractNumId w:val="7"/>
  </w:num>
  <w:num w:numId="39">
    <w:abstractNumId w:val="15"/>
  </w:num>
  <w:num w:numId="40">
    <w:abstractNumId w:val="32"/>
  </w:num>
  <w:num w:numId="41">
    <w:abstractNumId w:val="21"/>
  </w:num>
  <w:num w:numId="42">
    <w:abstractNumId w:val="37"/>
  </w:num>
  <w:num w:numId="43">
    <w:abstractNumId w:val="40"/>
  </w:num>
  <w:num w:numId="44">
    <w:abstractNumId w:val="35"/>
  </w:num>
  <w:num w:numId="45">
    <w:abstractNumId w:val="8"/>
  </w:num>
  <w:num w:numId="46">
    <w:abstractNumId w:val="26"/>
  </w:num>
  <w:num w:numId="47">
    <w:abstractNumId w:val="28"/>
  </w:num>
  <w:num w:numId="48">
    <w:abstractNumId w:val="33"/>
  </w:num>
  <w:num w:numId="49">
    <w:abstractNumId w:val="43"/>
  </w:num>
  <w:num w:numId="50">
    <w:abstractNumId w:val="16"/>
  </w:num>
  <w:num w:numId="51">
    <w:abstractNumId w:val="29"/>
  </w:num>
  <w:num w:numId="52">
    <w:abstractNumId w:val="5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284"/>
  <w:doNotHyphenateCap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250DB"/>
    <w:rsid w:val="000322B1"/>
    <w:rsid w:val="000322F2"/>
    <w:rsid w:val="00036604"/>
    <w:rsid w:val="00036EC5"/>
    <w:rsid w:val="00041E13"/>
    <w:rsid w:val="00055C40"/>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405F"/>
    <w:rsid w:val="000F6FF5"/>
    <w:rsid w:val="00103EE0"/>
    <w:rsid w:val="00115194"/>
    <w:rsid w:val="00125F39"/>
    <w:rsid w:val="00133EFD"/>
    <w:rsid w:val="00141EB2"/>
    <w:rsid w:val="00142557"/>
    <w:rsid w:val="0014696C"/>
    <w:rsid w:val="001545B3"/>
    <w:rsid w:val="00154891"/>
    <w:rsid w:val="001614A3"/>
    <w:rsid w:val="00173198"/>
    <w:rsid w:val="001762B3"/>
    <w:rsid w:val="00180027"/>
    <w:rsid w:val="0018301D"/>
    <w:rsid w:val="00186EE6"/>
    <w:rsid w:val="0019284F"/>
    <w:rsid w:val="001A1690"/>
    <w:rsid w:val="001A7BBA"/>
    <w:rsid w:val="001B7C40"/>
    <w:rsid w:val="001C4051"/>
    <w:rsid w:val="001D1D80"/>
    <w:rsid w:val="001E1421"/>
    <w:rsid w:val="001E21A6"/>
    <w:rsid w:val="001E5D45"/>
    <w:rsid w:val="001E7A44"/>
    <w:rsid w:val="001F2A5B"/>
    <w:rsid w:val="001F7B29"/>
    <w:rsid w:val="00205C67"/>
    <w:rsid w:val="00206220"/>
    <w:rsid w:val="0021540F"/>
    <w:rsid w:val="00216E29"/>
    <w:rsid w:val="00236A3C"/>
    <w:rsid w:val="002377EA"/>
    <w:rsid w:val="002409B7"/>
    <w:rsid w:val="00244B37"/>
    <w:rsid w:val="00245DC7"/>
    <w:rsid w:val="00250819"/>
    <w:rsid w:val="002539E6"/>
    <w:rsid w:val="0025411E"/>
    <w:rsid w:val="002560CA"/>
    <w:rsid w:val="00260480"/>
    <w:rsid w:val="00260B41"/>
    <w:rsid w:val="00266B0C"/>
    <w:rsid w:val="0026781C"/>
    <w:rsid w:val="0027348E"/>
    <w:rsid w:val="0028002C"/>
    <w:rsid w:val="0028062F"/>
    <w:rsid w:val="00282246"/>
    <w:rsid w:val="00285DA9"/>
    <w:rsid w:val="002925BE"/>
    <w:rsid w:val="002A1188"/>
    <w:rsid w:val="002A7623"/>
    <w:rsid w:val="002B0664"/>
    <w:rsid w:val="002B33AE"/>
    <w:rsid w:val="002C04F1"/>
    <w:rsid w:val="002C1623"/>
    <w:rsid w:val="002D0CC3"/>
    <w:rsid w:val="002E279E"/>
    <w:rsid w:val="002E5F24"/>
    <w:rsid w:val="002E6210"/>
    <w:rsid w:val="002F05A5"/>
    <w:rsid w:val="002F0A11"/>
    <w:rsid w:val="0030049B"/>
    <w:rsid w:val="0030077B"/>
    <w:rsid w:val="00306331"/>
    <w:rsid w:val="00306AB5"/>
    <w:rsid w:val="00306CB1"/>
    <w:rsid w:val="003132A6"/>
    <w:rsid w:val="0031496F"/>
    <w:rsid w:val="0031576D"/>
    <w:rsid w:val="003163CC"/>
    <w:rsid w:val="00316A94"/>
    <w:rsid w:val="0033505F"/>
    <w:rsid w:val="0033668D"/>
    <w:rsid w:val="00336ACC"/>
    <w:rsid w:val="0034062A"/>
    <w:rsid w:val="00346659"/>
    <w:rsid w:val="00352D4E"/>
    <w:rsid w:val="003608B8"/>
    <w:rsid w:val="00365B71"/>
    <w:rsid w:val="00370358"/>
    <w:rsid w:val="00373957"/>
    <w:rsid w:val="00374439"/>
    <w:rsid w:val="0039191C"/>
    <w:rsid w:val="00392F54"/>
    <w:rsid w:val="003939D1"/>
    <w:rsid w:val="00397711"/>
    <w:rsid w:val="003A0398"/>
    <w:rsid w:val="003A0B5F"/>
    <w:rsid w:val="003A19C3"/>
    <w:rsid w:val="003A55D1"/>
    <w:rsid w:val="003C7E30"/>
    <w:rsid w:val="003D1A94"/>
    <w:rsid w:val="003E1C7B"/>
    <w:rsid w:val="003E462F"/>
    <w:rsid w:val="003E5360"/>
    <w:rsid w:val="003E73EF"/>
    <w:rsid w:val="003F03DA"/>
    <w:rsid w:val="003F26C8"/>
    <w:rsid w:val="003F7A43"/>
    <w:rsid w:val="004005E2"/>
    <w:rsid w:val="00405A62"/>
    <w:rsid w:val="00414204"/>
    <w:rsid w:val="004147EE"/>
    <w:rsid w:val="004256A4"/>
    <w:rsid w:val="00427FBF"/>
    <w:rsid w:val="00436778"/>
    <w:rsid w:val="00442276"/>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BC7"/>
    <w:rsid w:val="004D2D8A"/>
    <w:rsid w:val="004D64EC"/>
    <w:rsid w:val="004E27DB"/>
    <w:rsid w:val="004F353E"/>
    <w:rsid w:val="004F7A7A"/>
    <w:rsid w:val="0050351C"/>
    <w:rsid w:val="0050392A"/>
    <w:rsid w:val="0050481E"/>
    <w:rsid w:val="00505310"/>
    <w:rsid w:val="005119C6"/>
    <w:rsid w:val="005163D0"/>
    <w:rsid w:val="005165F2"/>
    <w:rsid w:val="005270B6"/>
    <w:rsid w:val="005326B9"/>
    <w:rsid w:val="00545BAD"/>
    <w:rsid w:val="00550AD3"/>
    <w:rsid w:val="0055723E"/>
    <w:rsid w:val="00562791"/>
    <w:rsid w:val="00573F7A"/>
    <w:rsid w:val="00574A92"/>
    <w:rsid w:val="005763D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5F228E"/>
    <w:rsid w:val="005F75C7"/>
    <w:rsid w:val="006033C2"/>
    <w:rsid w:val="00604B8F"/>
    <w:rsid w:val="00607D4C"/>
    <w:rsid w:val="00612E88"/>
    <w:rsid w:val="006223F1"/>
    <w:rsid w:val="00623269"/>
    <w:rsid w:val="00623FB8"/>
    <w:rsid w:val="00633318"/>
    <w:rsid w:val="006372D0"/>
    <w:rsid w:val="006457CC"/>
    <w:rsid w:val="00645B79"/>
    <w:rsid w:val="00647327"/>
    <w:rsid w:val="00652C6F"/>
    <w:rsid w:val="0066069C"/>
    <w:rsid w:val="006606CC"/>
    <w:rsid w:val="006620D0"/>
    <w:rsid w:val="006653B7"/>
    <w:rsid w:val="00671FB4"/>
    <w:rsid w:val="00672705"/>
    <w:rsid w:val="006752D8"/>
    <w:rsid w:val="00675CE4"/>
    <w:rsid w:val="006842A4"/>
    <w:rsid w:val="006864A6"/>
    <w:rsid w:val="00694B22"/>
    <w:rsid w:val="0069545B"/>
    <w:rsid w:val="006A0182"/>
    <w:rsid w:val="006B0329"/>
    <w:rsid w:val="006B6DCB"/>
    <w:rsid w:val="006C1B43"/>
    <w:rsid w:val="006E7E3D"/>
    <w:rsid w:val="006F65E6"/>
    <w:rsid w:val="0071258B"/>
    <w:rsid w:val="00713967"/>
    <w:rsid w:val="007141BE"/>
    <w:rsid w:val="00720A37"/>
    <w:rsid w:val="00737779"/>
    <w:rsid w:val="007437F8"/>
    <w:rsid w:val="00757AEF"/>
    <w:rsid w:val="0076647E"/>
    <w:rsid w:val="00767520"/>
    <w:rsid w:val="0077348B"/>
    <w:rsid w:val="00776546"/>
    <w:rsid w:val="00780413"/>
    <w:rsid w:val="00785ECD"/>
    <w:rsid w:val="00786053"/>
    <w:rsid w:val="00787C68"/>
    <w:rsid w:val="00792638"/>
    <w:rsid w:val="007B079E"/>
    <w:rsid w:val="007B7B37"/>
    <w:rsid w:val="007D065C"/>
    <w:rsid w:val="007D6E58"/>
    <w:rsid w:val="007D7C03"/>
    <w:rsid w:val="007D7DAB"/>
    <w:rsid w:val="007E598B"/>
    <w:rsid w:val="007F5D66"/>
    <w:rsid w:val="007F66B6"/>
    <w:rsid w:val="007F7663"/>
    <w:rsid w:val="00800CD2"/>
    <w:rsid w:val="00801EAE"/>
    <w:rsid w:val="00803972"/>
    <w:rsid w:val="008062A9"/>
    <w:rsid w:val="00812C9E"/>
    <w:rsid w:val="00814202"/>
    <w:rsid w:val="00821602"/>
    <w:rsid w:val="00821B76"/>
    <w:rsid w:val="0082576C"/>
    <w:rsid w:val="00825DC6"/>
    <w:rsid w:val="008268A3"/>
    <w:rsid w:val="008364D1"/>
    <w:rsid w:val="00840C71"/>
    <w:rsid w:val="00842D81"/>
    <w:rsid w:val="008430AD"/>
    <w:rsid w:val="00845DFE"/>
    <w:rsid w:val="008529D7"/>
    <w:rsid w:val="00856F70"/>
    <w:rsid w:val="008630CE"/>
    <w:rsid w:val="008735A9"/>
    <w:rsid w:val="00877E3B"/>
    <w:rsid w:val="00880AD7"/>
    <w:rsid w:val="00891CF4"/>
    <w:rsid w:val="00896F54"/>
    <w:rsid w:val="008A5ACC"/>
    <w:rsid w:val="008B3170"/>
    <w:rsid w:val="008B3B24"/>
    <w:rsid w:val="008B726A"/>
    <w:rsid w:val="008C121F"/>
    <w:rsid w:val="008C1B32"/>
    <w:rsid w:val="008C4EAA"/>
    <w:rsid w:val="008E0117"/>
    <w:rsid w:val="008E3531"/>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1A4C"/>
    <w:rsid w:val="009641E8"/>
    <w:rsid w:val="009650F2"/>
    <w:rsid w:val="0096528A"/>
    <w:rsid w:val="00972C6B"/>
    <w:rsid w:val="00990664"/>
    <w:rsid w:val="00992107"/>
    <w:rsid w:val="009967A1"/>
    <w:rsid w:val="009A1ECA"/>
    <w:rsid w:val="009B10AE"/>
    <w:rsid w:val="009B429E"/>
    <w:rsid w:val="009B526D"/>
    <w:rsid w:val="009B5A69"/>
    <w:rsid w:val="009B6C84"/>
    <w:rsid w:val="009B6D1B"/>
    <w:rsid w:val="009B6F1F"/>
    <w:rsid w:val="009C0519"/>
    <w:rsid w:val="009C2F0C"/>
    <w:rsid w:val="009C639C"/>
    <w:rsid w:val="009D1389"/>
    <w:rsid w:val="009D1FA6"/>
    <w:rsid w:val="009D7613"/>
    <w:rsid w:val="009E1902"/>
    <w:rsid w:val="009E2C52"/>
    <w:rsid w:val="009E7502"/>
    <w:rsid w:val="009F0BDA"/>
    <w:rsid w:val="00A0629F"/>
    <w:rsid w:val="00A27B78"/>
    <w:rsid w:val="00A32083"/>
    <w:rsid w:val="00A32AA0"/>
    <w:rsid w:val="00A33339"/>
    <w:rsid w:val="00A34F1B"/>
    <w:rsid w:val="00A37887"/>
    <w:rsid w:val="00A44183"/>
    <w:rsid w:val="00A51CC3"/>
    <w:rsid w:val="00A647E4"/>
    <w:rsid w:val="00A662FE"/>
    <w:rsid w:val="00A91D96"/>
    <w:rsid w:val="00AA296D"/>
    <w:rsid w:val="00AB364B"/>
    <w:rsid w:val="00AB535D"/>
    <w:rsid w:val="00AB6809"/>
    <w:rsid w:val="00AB7D6F"/>
    <w:rsid w:val="00AC7AEA"/>
    <w:rsid w:val="00AD02BF"/>
    <w:rsid w:val="00AD5069"/>
    <w:rsid w:val="00AD5DA7"/>
    <w:rsid w:val="00AE2039"/>
    <w:rsid w:val="00AE5717"/>
    <w:rsid w:val="00AE5C67"/>
    <w:rsid w:val="00AE6C45"/>
    <w:rsid w:val="00AF5EEF"/>
    <w:rsid w:val="00AF6520"/>
    <w:rsid w:val="00AF7B0D"/>
    <w:rsid w:val="00B017EB"/>
    <w:rsid w:val="00B12214"/>
    <w:rsid w:val="00B20F6E"/>
    <w:rsid w:val="00B2609B"/>
    <w:rsid w:val="00B278F9"/>
    <w:rsid w:val="00B31E57"/>
    <w:rsid w:val="00B33190"/>
    <w:rsid w:val="00B3549E"/>
    <w:rsid w:val="00B42C5C"/>
    <w:rsid w:val="00B43F16"/>
    <w:rsid w:val="00B46114"/>
    <w:rsid w:val="00B46D3E"/>
    <w:rsid w:val="00B47697"/>
    <w:rsid w:val="00B5567D"/>
    <w:rsid w:val="00B63F38"/>
    <w:rsid w:val="00B7166B"/>
    <w:rsid w:val="00B71BAA"/>
    <w:rsid w:val="00B74B78"/>
    <w:rsid w:val="00B80374"/>
    <w:rsid w:val="00B835FC"/>
    <w:rsid w:val="00B84FAF"/>
    <w:rsid w:val="00B93348"/>
    <w:rsid w:val="00B97968"/>
    <w:rsid w:val="00BA2482"/>
    <w:rsid w:val="00BA6525"/>
    <w:rsid w:val="00BA6F36"/>
    <w:rsid w:val="00BB5FCA"/>
    <w:rsid w:val="00BC65CA"/>
    <w:rsid w:val="00BC6EEC"/>
    <w:rsid w:val="00BD1B24"/>
    <w:rsid w:val="00BD2E00"/>
    <w:rsid w:val="00BD5010"/>
    <w:rsid w:val="00BD6A60"/>
    <w:rsid w:val="00BE0817"/>
    <w:rsid w:val="00BE1278"/>
    <w:rsid w:val="00BE5BA9"/>
    <w:rsid w:val="00BE7556"/>
    <w:rsid w:val="00BF449E"/>
    <w:rsid w:val="00BF71E5"/>
    <w:rsid w:val="00C00479"/>
    <w:rsid w:val="00C0099F"/>
    <w:rsid w:val="00C157AF"/>
    <w:rsid w:val="00C20C65"/>
    <w:rsid w:val="00C22E55"/>
    <w:rsid w:val="00C2609B"/>
    <w:rsid w:val="00C27EDD"/>
    <w:rsid w:val="00C354DA"/>
    <w:rsid w:val="00C4029A"/>
    <w:rsid w:val="00C4253F"/>
    <w:rsid w:val="00C443E8"/>
    <w:rsid w:val="00C53E5D"/>
    <w:rsid w:val="00C5670B"/>
    <w:rsid w:val="00C6538A"/>
    <w:rsid w:val="00C7135C"/>
    <w:rsid w:val="00C77EE7"/>
    <w:rsid w:val="00C818EE"/>
    <w:rsid w:val="00C92724"/>
    <w:rsid w:val="00CA1610"/>
    <w:rsid w:val="00CA5921"/>
    <w:rsid w:val="00CA679B"/>
    <w:rsid w:val="00CA7A05"/>
    <w:rsid w:val="00CB22C5"/>
    <w:rsid w:val="00CB4E7A"/>
    <w:rsid w:val="00CB5080"/>
    <w:rsid w:val="00CB7E8F"/>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17D2"/>
    <w:rsid w:val="00D17C88"/>
    <w:rsid w:val="00D17FE3"/>
    <w:rsid w:val="00D215F0"/>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3D29"/>
    <w:rsid w:val="00D668E2"/>
    <w:rsid w:val="00D67855"/>
    <w:rsid w:val="00D7170B"/>
    <w:rsid w:val="00D76DAD"/>
    <w:rsid w:val="00D85C30"/>
    <w:rsid w:val="00D95D35"/>
    <w:rsid w:val="00D964CA"/>
    <w:rsid w:val="00D966CF"/>
    <w:rsid w:val="00D97765"/>
    <w:rsid w:val="00DA333B"/>
    <w:rsid w:val="00DA3EB5"/>
    <w:rsid w:val="00DB0122"/>
    <w:rsid w:val="00DB5473"/>
    <w:rsid w:val="00DB5629"/>
    <w:rsid w:val="00DC5AB6"/>
    <w:rsid w:val="00DC67D2"/>
    <w:rsid w:val="00DD0F7E"/>
    <w:rsid w:val="00DD4608"/>
    <w:rsid w:val="00DD51AA"/>
    <w:rsid w:val="00DD752A"/>
    <w:rsid w:val="00DD7DCB"/>
    <w:rsid w:val="00DE2905"/>
    <w:rsid w:val="00DE296C"/>
    <w:rsid w:val="00DF1D39"/>
    <w:rsid w:val="00DF7299"/>
    <w:rsid w:val="00E04884"/>
    <w:rsid w:val="00E1233C"/>
    <w:rsid w:val="00E136E2"/>
    <w:rsid w:val="00E25B6E"/>
    <w:rsid w:val="00E27B91"/>
    <w:rsid w:val="00E30951"/>
    <w:rsid w:val="00E427CB"/>
    <w:rsid w:val="00E44A69"/>
    <w:rsid w:val="00E459B8"/>
    <w:rsid w:val="00E609A1"/>
    <w:rsid w:val="00E7045A"/>
    <w:rsid w:val="00E75055"/>
    <w:rsid w:val="00E755A9"/>
    <w:rsid w:val="00E87A17"/>
    <w:rsid w:val="00E91FF2"/>
    <w:rsid w:val="00E96393"/>
    <w:rsid w:val="00EA408A"/>
    <w:rsid w:val="00EB07B8"/>
    <w:rsid w:val="00EB313C"/>
    <w:rsid w:val="00EC2EBB"/>
    <w:rsid w:val="00EC33DA"/>
    <w:rsid w:val="00ED11D2"/>
    <w:rsid w:val="00ED3509"/>
    <w:rsid w:val="00EE100A"/>
    <w:rsid w:val="00EE1103"/>
    <w:rsid w:val="00EE11EE"/>
    <w:rsid w:val="00F03BB0"/>
    <w:rsid w:val="00F06499"/>
    <w:rsid w:val="00F11B44"/>
    <w:rsid w:val="00F14A1D"/>
    <w:rsid w:val="00F20F74"/>
    <w:rsid w:val="00F21ED5"/>
    <w:rsid w:val="00F34D45"/>
    <w:rsid w:val="00F35D14"/>
    <w:rsid w:val="00F36701"/>
    <w:rsid w:val="00F42021"/>
    <w:rsid w:val="00F42183"/>
    <w:rsid w:val="00F51EF7"/>
    <w:rsid w:val="00F57AB1"/>
    <w:rsid w:val="00F62B86"/>
    <w:rsid w:val="00F63585"/>
    <w:rsid w:val="00F70539"/>
    <w:rsid w:val="00F828AA"/>
    <w:rsid w:val="00F841BB"/>
    <w:rsid w:val="00F95239"/>
    <w:rsid w:val="00F96F8C"/>
    <w:rsid w:val="00FA085C"/>
    <w:rsid w:val="00FB3721"/>
    <w:rsid w:val="00FB737A"/>
    <w:rsid w:val="00FC6A22"/>
    <w:rsid w:val="00FC757D"/>
    <w:rsid w:val="00FD3D5D"/>
    <w:rsid w:val="00FD5A16"/>
    <w:rsid w:val="00FD5CF8"/>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6C84"/>
    <w:pPr>
      <w:jc w:val="both"/>
    </w:pPr>
    <w:rPr>
      <w:sz w:val="24"/>
    </w:rPr>
  </w:style>
  <w:style w:type="paragraph" w:styleId="berschrift1">
    <w:name w:val="heading 1"/>
    <w:basedOn w:val="Standard"/>
    <w:next w:val="Standard"/>
    <w:link w:val="berschrift1Zchn"/>
    <w:uiPriority w:val="9"/>
    <w:qFormat/>
    <w:rsid w:val="009B6C84"/>
    <w:pPr>
      <w:keepNext/>
      <w:keepLines/>
      <w:pageBreakBefore/>
      <w:numPr>
        <w:numId w:val="33"/>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9B6C84"/>
    <w:pPr>
      <w:keepNext/>
      <w:keepLines/>
      <w:numPr>
        <w:ilvl w:val="1"/>
        <w:numId w:val="33"/>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9B6C84"/>
    <w:pPr>
      <w:keepNext/>
      <w:keepLines/>
      <w:numPr>
        <w:ilvl w:val="2"/>
        <w:numId w:val="33"/>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9B6C84"/>
    <w:pPr>
      <w:keepNext/>
      <w:keepLines/>
      <w:numPr>
        <w:ilvl w:val="3"/>
        <w:numId w:val="33"/>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9B6C84"/>
    <w:pPr>
      <w:keepNext/>
      <w:keepLines/>
      <w:numPr>
        <w:ilvl w:val="4"/>
        <w:numId w:val="33"/>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9B6C84"/>
    <w:pPr>
      <w:keepNext/>
      <w:keepLines/>
      <w:numPr>
        <w:ilvl w:val="5"/>
        <w:numId w:val="33"/>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9B6C84"/>
    <w:pPr>
      <w:keepNext/>
      <w:keepLines/>
      <w:numPr>
        <w:ilvl w:val="6"/>
        <w:numId w:val="33"/>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B6C84"/>
    <w:pPr>
      <w:keepNext/>
      <w:keepLines/>
      <w:numPr>
        <w:ilvl w:val="7"/>
        <w:numId w:val="33"/>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B6C84"/>
    <w:pPr>
      <w:keepNext/>
      <w:keepLines/>
      <w:numPr>
        <w:ilvl w:val="8"/>
        <w:numId w:val="33"/>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9B6C8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B6C84"/>
  </w:style>
  <w:style w:type="paragraph" w:styleId="Listenabsatz">
    <w:name w:val="List Paragraph"/>
    <w:basedOn w:val="Standard"/>
    <w:uiPriority w:val="34"/>
    <w:qFormat/>
    <w:rsid w:val="009B6C84"/>
    <w:pPr>
      <w:ind w:left="720"/>
      <w:contextualSpacing/>
    </w:pPr>
  </w:style>
  <w:style w:type="table" w:styleId="Tabellenraster">
    <w:name w:val="Table Grid"/>
    <w:basedOn w:val="NormaleTabelle"/>
    <w:uiPriority w:val="59"/>
    <w:rsid w:val="009B6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9B6C84"/>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9B6C84"/>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9B6C84"/>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9B6C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C84"/>
    <w:rPr>
      <w:sz w:val="20"/>
      <w:szCs w:val="20"/>
    </w:rPr>
  </w:style>
  <w:style w:type="character" w:styleId="Funotenzeichen">
    <w:name w:val="footnote reference"/>
    <w:basedOn w:val="Absatz-Standardschriftart"/>
    <w:uiPriority w:val="99"/>
    <w:semiHidden/>
    <w:unhideWhenUsed/>
    <w:rsid w:val="009B6C84"/>
    <w:rPr>
      <w:vertAlign w:val="superscript"/>
    </w:rPr>
  </w:style>
  <w:style w:type="paragraph" w:styleId="NurText">
    <w:name w:val="Plain Text"/>
    <w:basedOn w:val="Standard"/>
    <w:link w:val="NurTextZchn"/>
    <w:uiPriority w:val="99"/>
    <w:unhideWhenUsed/>
    <w:rsid w:val="009B6C84"/>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9B6C84"/>
    <w:rPr>
      <w:rFonts w:ascii="Consolas" w:hAnsi="Consolas" w:cs="Consolas"/>
      <w:sz w:val="21"/>
      <w:szCs w:val="21"/>
    </w:rPr>
  </w:style>
  <w:style w:type="character" w:customStyle="1" w:styleId="berschrift3Zchn">
    <w:name w:val="Überschrift 3 Zchn"/>
    <w:basedOn w:val="Absatz-Standardschriftart"/>
    <w:link w:val="berschrift3"/>
    <w:uiPriority w:val="9"/>
    <w:rsid w:val="009B6C84"/>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9B6C84"/>
    <w:pPr>
      <w:numPr>
        <w:numId w:val="0"/>
      </w:numPr>
      <w:outlineLvl w:val="9"/>
    </w:pPr>
    <w:rPr>
      <w:lang w:eastAsia="de-DE"/>
    </w:rPr>
  </w:style>
  <w:style w:type="paragraph" w:styleId="Verzeichnis1">
    <w:name w:val="toc 1"/>
    <w:basedOn w:val="Standard"/>
    <w:next w:val="Standard"/>
    <w:autoRedefine/>
    <w:uiPriority w:val="39"/>
    <w:unhideWhenUsed/>
    <w:qFormat/>
    <w:rsid w:val="009B6C84"/>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9B6C84"/>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9B6C84"/>
    <w:rPr>
      <w:color w:val="5F5F5F" w:themeColor="hyperlink"/>
      <w:u w:val="single"/>
    </w:rPr>
  </w:style>
  <w:style w:type="paragraph" w:styleId="Sprechblasentext">
    <w:name w:val="Balloon Text"/>
    <w:basedOn w:val="Standard"/>
    <w:link w:val="SprechblasentextZchn"/>
    <w:uiPriority w:val="99"/>
    <w:unhideWhenUsed/>
    <w:rsid w:val="009B6C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9B6C84"/>
    <w:rPr>
      <w:rFonts w:ascii="Tahoma" w:hAnsi="Tahoma" w:cs="Tahoma"/>
      <w:sz w:val="16"/>
      <w:szCs w:val="16"/>
    </w:rPr>
  </w:style>
  <w:style w:type="paragraph" w:styleId="Verzeichnis3">
    <w:name w:val="toc 3"/>
    <w:basedOn w:val="Standard"/>
    <w:next w:val="Standard"/>
    <w:autoRedefine/>
    <w:uiPriority w:val="39"/>
    <w:unhideWhenUsed/>
    <w:qFormat/>
    <w:rsid w:val="009B6C84"/>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9B6C84"/>
    <w:rPr>
      <w:sz w:val="16"/>
      <w:szCs w:val="16"/>
    </w:rPr>
  </w:style>
  <w:style w:type="paragraph" w:styleId="Kommentartext">
    <w:name w:val="annotation text"/>
    <w:basedOn w:val="Standard"/>
    <w:link w:val="KommentartextZchn"/>
    <w:uiPriority w:val="99"/>
    <w:semiHidden/>
    <w:unhideWhenUsed/>
    <w:rsid w:val="009B6C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B6C84"/>
    <w:rPr>
      <w:sz w:val="20"/>
      <w:szCs w:val="20"/>
    </w:rPr>
  </w:style>
  <w:style w:type="paragraph" w:styleId="Kommentarthema">
    <w:name w:val="annotation subject"/>
    <w:basedOn w:val="Kommentartext"/>
    <w:next w:val="Kommentartext"/>
    <w:link w:val="KommentarthemaZchn"/>
    <w:uiPriority w:val="99"/>
    <w:semiHidden/>
    <w:unhideWhenUsed/>
    <w:rsid w:val="009B6C84"/>
    <w:rPr>
      <w:b/>
      <w:bCs/>
    </w:rPr>
  </w:style>
  <w:style w:type="character" w:customStyle="1" w:styleId="KommentarthemaZchn">
    <w:name w:val="Kommentarthema Zchn"/>
    <w:basedOn w:val="KommentartextZchn"/>
    <w:link w:val="Kommentarthema"/>
    <w:uiPriority w:val="99"/>
    <w:semiHidden/>
    <w:rsid w:val="009B6C84"/>
    <w:rPr>
      <w:b/>
      <w:bCs/>
      <w:sz w:val="20"/>
      <w:szCs w:val="20"/>
    </w:rPr>
  </w:style>
  <w:style w:type="character" w:customStyle="1" w:styleId="berschrift4Zchn">
    <w:name w:val="Überschrift 4 Zchn"/>
    <w:basedOn w:val="Absatz-Standardschriftart"/>
    <w:link w:val="berschrift4"/>
    <w:uiPriority w:val="9"/>
    <w:rsid w:val="009B6C84"/>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9B6C84"/>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9B6C84"/>
  </w:style>
  <w:style w:type="paragraph" w:styleId="Fuzeile">
    <w:name w:val="footer"/>
    <w:basedOn w:val="Standard"/>
    <w:link w:val="FuzeileZchn"/>
    <w:uiPriority w:val="99"/>
    <w:unhideWhenUsed/>
    <w:rsid w:val="009B6C84"/>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9B6C84"/>
  </w:style>
  <w:style w:type="paragraph" w:styleId="Abbildungsverzeichnis">
    <w:name w:val="table of figures"/>
    <w:basedOn w:val="Standard"/>
    <w:next w:val="Standard"/>
    <w:uiPriority w:val="99"/>
    <w:unhideWhenUsed/>
    <w:rsid w:val="009B6C84"/>
    <w:pPr>
      <w:spacing w:after="0"/>
      <w:ind w:left="1418" w:right="425" w:hanging="1418"/>
      <w:jc w:val="left"/>
    </w:pPr>
    <w:rPr>
      <w:sz w:val="22"/>
    </w:rPr>
  </w:style>
  <w:style w:type="character" w:styleId="Platzhaltertext">
    <w:name w:val="Placeholder Text"/>
    <w:basedOn w:val="Absatz-Standardschriftart"/>
    <w:uiPriority w:val="99"/>
    <w:semiHidden/>
    <w:rsid w:val="009B6C84"/>
    <w:rPr>
      <w:color w:val="808080"/>
    </w:rPr>
  </w:style>
  <w:style w:type="paragraph" w:styleId="KeinLeerraum">
    <w:name w:val="No Spacing"/>
    <w:link w:val="KeinLeerraumZchn"/>
    <w:uiPriority w:val="1"/>
    <w:qFormat/>
    <w:rsid w:val="009B6C84"/>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9B6C84"/>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9B6C84"/>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9B6C8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B6C8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B6C84"/>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AE6C45"/>
  </w:style>
  <w:style w:type="paragraph" w:styleId="Titel">
    <w:name w:val="Title"/>
    <w:basedOn w:val="Standard"/>
    <w:next w:val="Standard"/>
    <w:link w:val="TitelZchn"/>
    <w:uiPriority w:val="10"/>
    <w:qFormat/>
    <w:rsid w:val="009B6C84"/>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9B6C84"/>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9B6C84"/>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9B6C84"/>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9B6C84"/>
    <w:pPr>
      <w:tabs>
        <w:tab w:val="right" w:leader="dot" w:pos="8777"/>
      </w:tabs>
      <w:spacing w:after="0" w:line="240" w:lineRule="auto"/>
      <w:jc w:val="left"/>
    </w:pPr>
  </w:style>
  <w:style w:type="paragraph" w:styleId="Indexberschrift">
    <w:name w:val="index heading"/>
    <w:basedOn w:val="Standard"/>
    <w:next w:val="Index1"/>
    <w:uiPriority w:val="99"/>
    <w:unhideWhenUsed/>
    <w:rsid w:val="009B6C84"/>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9B6C84"/>
    <w:rPr>
      <w:i/>
      <w:iCs/>
    </w:rPr>
  </w:style>
  <w:style w:type="paragraph" w:styleId="Literaturverzeichnis">
    <w:name w:val="Bibliography"/>
    <w:basedOn w:val="Standard"/>
    <w:next w:val="Standard"/>
    <w:uiPriority w:val="37"/>
    <w:unhideWhenUsed/>
    <w:rsid w:val="009B6C84"/>
    <w:pPr>
      <w:spacing w:after="160"/>
      <w:jc w:val="left"/>
    </w:pPr>
  </w:style>
  <w:style w:type="paragraph" w:styleId="Zitat">
    <w:name w:val="Quote"/>
    <w:basedOn w:val="Standard"/>
    <w:next w:val="Standard"/>
    <w:link w:val="ZitatZchn"/>
    <w:uiPriority w:val="29"/>
    <w:qFormat/>
    <w:rsid w:val="009B6C84"/>
    <w:rPr>
      <w:iCs/>
      <w:color w:val="000000" w:themeColor="text1"/>
    </w:rPr>
  </w:style>
  <w:style w:type="character" w:customStyle="1" w:styleId="ZitatZchn">
    <w:name w:val="Zitat Zchn"/>
    <w:basedOn w:val="Absatz-Standardschriftart"/>
    <w:link w:val="Zitat"/>
    <w:uiPriority w:val="29"/>
    <w:rsid w:val="009B6C84"/>
    <w:rPr>
      <w:iCs/>
      <w:color w:val="000000" w:themeColor="text1"/>
      <w:sz w:val="24"/>
    </w:rPr>
  </w:style>
  <w:style w:type="paragraph" w:customStyle="1" w:styleId="Abbildung">
    <w:name w:val="Abbildung"/>
    <w:basedOn w:val="Standard"/>
    <w:next w:val="Standard"/>
    <w:rsid w:val="009B6C84"/>
    <w:pPr>
      <w:jc w:val="center"/>
    </w:pPr>
    <w:rPr>
      <w:noProof/>
      <w:lang w:eastAsia="de-DE"/>
    </w:rPr>
  </w:style>
  <w:style w:type="character" w:styleId="HTMLCode">
    <w:name w:val="HTML Code"/>
    <w:basedOn w:val="Absatz-Standardschriftart"/>
    <w:uiPriority w:val="99"/>
    <w:unhideWhenUsed/>
    <w:rsid w:val="009B6C84"/>
    <w:rPr>
      <w:rFonts w:ascii="Consolas" w:hAnsi="Consolas" w:cs="Consolas"/>
      <w:sz w:val="20"/>
      <w:szCs w:val="20"/>
    </w:rPr>
  </w:style>
  <w:style w:type="character" w:styleId="HTMLTastatur">
    <w:name w:val="HTML Keyboard"/>
    <w:basedOn w:val="Absatz-Standardschriftart"/>
    <w:uiPriority w:val="99"/>
    <w:unhideWhenUsed/>
    <w:rsid w:val="009B6C84"/>
    <w:rPr>
      <w:rFonts w:ascii="Consolas" w:hAnsi="Consolas" w:cs="Consolas"/>
      <w:sz w:val="20"/>
      <w:szCs w:val="20"/>
    </w:rPr>
  </w:style>
  <w:style w:type="paragraph" w:styleId="HTMLVorformatiert">
    <w:name w:val="HTML Preformatted"/>
    <w:basedOn w:val="Standard"/>
    <w:link w:val="HTMLVorformatiertZchn"/>
    <w:uiPriority w:val="99"/>
    <w:unhideWhenUsed/>
    <w:rsid w:val="009B6C84"/>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9B6C84"/>
    <w:rPr>
      <w:rFonts w:ascii="Consolas" w:hAnsi="Consolas" w:cs="Consolas"/>
      <w:sz w:val="20"/>
      <w:szCs w:val="20"/>
    </w:rPr>
  </w:style>
  <w:style w:type="character" w:styleId="HTMLVariable">
    <w:name w:val="HTML Variable"/>
    <w:basedOn w:val="Absatz-Standardschriftart"/>
    <w:uiPriority w:val="99"/>
    <w:unhideWhenUsed/>
    <w:rsid w:val="009B6C84"/>
    <w:rPr>
      <w:i/>
      <w:iCs/>
    </w:rPr>
  </w:style>
  <w:style w:type="character" w:styleId="HTMLSchreibmaschine">
    <w:name w:val="HTML Typewriter"/>
    <w:basedOn w:val="Absatz-Standardschriftart"/>
    <w:uiPriority w:val="99"/>
    <w:unhideWhenUsed/>
    <w:rsid w:val="009B6C84"/>
    <w:rPr>
      <w:rFonts w:ascii="Consolas" w:hAnsi="Consolas" w:cs="Consolas"/>
      <w:sz w:val="20"/>
      <w:szCs w:val="20"/>
    </w:rPr>
  </w:style>
  <w:style w:type="character" w:styleId="HTMLDefinition">
    <w:name w:val="HTML Definition"/>
    <w:basedOn w:val="Absatz-Standardschriftart"/>
    <w:uiPriority w:val="99"/>
    <w:unhideWhenUsed/>
    <w:rsid w:val="009B6C84"/>
    <w:rPr>
      <w:i/>
      <w:iCs/>
    </w:rPr>
  </w:style>
  <w:style w:type="character" w:styleId="HTMLBeispiel">
    <w:name w:val="HTML Sample"/>
    <w:basedOn w:val="Absatz-Standardschriftart"/>
    <w:uiPriority w:val="99"/>
    <w:unhideWhenUsed/>
    <w:rsid w:val="009B6C84"/>
    <w:rPr>
      <w:rFonts w:ascii="Consolas" w:hAnsi="Consolas" w:cs="Consolas"/>
      <w:sz w:val="24"/>
      <w:szCs w:val="24"/>
    </w:rPr>
  </w:style>
  <w:style w:type="character" w:styleId="HTMLAkronym">
    <w:name w:val="HTML Acronym"/>
    <w:basedOn w:val="Absatz-Standardschriftart"/>
    <w:uiPriority w:val="99"/>
    <w:unhideWhenUsed/>
    <w:rsid w:val="009B6C84"/>
  </w:style>
  <w:style w:type="paragraph" w:styleId="HTMLAdresse">
    <w:name w:val="HTML Address"/>
    <w:basedOn w:val="Standard"/>
    <w:link w:val="HTMLAdresseZchn"/>
    <w:uiPriority w:val="99"/>
    <w:unhideWhenUsed/>
    <w:rsid w:val="009B6C84"/>
    <w:pPr>
      <w:spacing w:after="0" w:line="240" w:lineRule="auto"/>
    </w:pPr>
    <w:rPr>
      <w:i/>
      <w:iCs/>
    </w:rPr>
  </w:style>
  <w:style w:type="character" w:customStyle="1" w:styleId="HTMLAdresseZchn">
    <w:name w:val="HTML Adresse Zchn"/>
    <w:basedOn w:val="Absatz-Standardschriftart"/>
    <w:link w:val="HTMLAdresse"/>
    <w:uiPriority w:val="99"/>
    <w:rsid w:val="009B6C84"/>
    <w:rPr>
      <w:i/>
      <w:iCs/>
      <w:sz w:val="24"/>
    </w:rPr>
  </w:style>
  <w:style w:type="character" w:styleId="Fett">
    <w:name w:val="Strong"/>
    <w:basedOn w:val="Absatz-Standardschriftart"/>
    <w:uiPriority w:val="22"/>
    <w:qFormat/>
    <w:rsid w:val="009B6C84"/>
    <w:rPr>
      <w:b/>
      <w:bCs/>
    </w:rPr>
  </w:style>
  <w:style w:type="paragraph" w:styleId="Verzeichnis5">
    <w:name w:val="toc 5"/>
    <w:basedOn w:val="Standard"/>
    <w:next w:val="Standard"/>
    <w:autoRedefine/>
    <w:uiPriority w:val="39"/>
    <w:unhideWhenUsed/>
    <w:rsid w:val="009B6C84"/>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9B6C84"/>
    <w:rPr>
      <w:i/>
      <w:iCs/>
    </w:rPr>
  </w:style>
  <w:style w:type="paragraph" w:styleId="Verzeichnis6">
    <w:name w:val="toc 6"/>
    <w:basedOn w:val="Standard"/>
    <w:next w:val="Standard"/>
    <w:autoRedefine/>
    <w:uiPriority w:val="39"/>
    <w:unhideWhenUsed/>
    <w:rsid w:val="009B6C84"/>
    <w:pPr>
      <w:spacing w:after="100"/>
      <w:ind w:left="1100"/>
      <w:jc w:val="left"/>
    </w:pPr>
    <w:rPr>
      <w:rFonts w:eastAsiaTheme="minorEastAsia"/>
      <w:sz w:val="22"/>
      <w:lang w:eastAsia="de-DE"/>
    </w:rPr>
  </w:style>
  <w:style w:type="paragraph" w:customStyle="1" w:styleId="Zentriert">
    <w:name w:val="Zentriert"/>
    <w:basedOn w:val="Standard"/>
    <w:next w:val="Standard"/>
    <w:qFormat/>
    <w:rsid w:val="009B6C84"/>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9B6C84"/>
    <w:pPr>
      <w:numPr>
        <w:numId w:val="29"/>
      </w:numPr>
      <w:contextualSpacing/>
    </w:pPr>
  </w:style>
  <w:style w:type="paragraph" w:styleId="Listennummer4">
    <w:name w:val="List Number 4"/>
    <w:basedOn w:val="Standard"/>
    <w:uiPriority w:val="99"/>
    <w:unhideWhenUsed/>
    <w:rsid w:val="009B6C84"/>
    <w:pPr>
      <w:numPr>
        <w:numId w:val="28"/>
      </w:numPr>
      <w:contextualSpacing/>
    </w:pPr>
  </w:style>
  <w:style w:type="paragraph" w:styleId="Listennummer2">
    <w:name w:val="List Number 2"/>
    <w:basedOn w:val="Standard"/>
    <w:uiPriority w:val="99"/>
    <w:unhideWhenUsed/>
    <w:rsid w:val="009B6C84"/>
    <w:pPr>
      <w:numPr>
        <w:numId w:val="27"/>
      </w:numPr>
      <w:contextualSpacing/>
    </w:pPr>
  </w:style>
  <w:style w:type="paragraph" w:styleId="Listenfortsetzung5">
    <w:name w:val="List Continue 5"/>
    <w:basedOn w:val="Standard"/>
    <w:uiPriority w:val="99"/>
    <w:unhideWhenUsed/>
    <w:rsid w:val="009B6C84"/>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9B6C84"/>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9B6C84"/>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31"/>
      </w:numPr>
    </w:pPr>
  </w:style>
  <w:style w:type="numbering" w:customStyle="1" w:styleId="Anhangberschriften-Gliederung">
    <w:name w:val="Anhangüberschriften-Gliederung"/>
    <w:basedOn w:val="KeineListe"/>
    <w:uiPriority w:val="99"/>
    <w:rsid w:val="009B6C84"/>
    <w:pPr>
      <w:numPr>
        <w:numId w:val="30"/>
      </w:numPr>
    </w:pPr>
  </w:style>
  <w:style w:type="paragraph" w:styleId="Verzeichnis8">
    <w:name w:val="toc 8"/>
    <w:basedOn w:val="Standard"/>
    <w:next w:val="Standard"/>
    <w:autoRedefine/>
    <w:uiPriority w:val="39"/>
    <w:unhideWhenUsed/>
    <w:rsid w:val="009B6C84"/>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9B6C84"/>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AE6C45"/>
    <w:pPr>
      <w:spacing w:after="120"/>
      <w:ind w:left="283"/>
    </w:pPr>
  </w:style>
  <w:style w:type="character" w:customStyle="1" w:styleId="Textkrper-ZeileneinzugZchn">
    <w:name w:val="Textkörper-Zeileneinzug Zchn"/>
    <w:basedOn w:val="Absatz-Standardschriftart"/>
    <w:link w:val="Textkrper-Zeileneinzug"/>
    <w:uiPriority w:val="99"/>
    <w:rsid w:val="00AE6C45"/>
    <w:rPr>
      <w:rFonts w:ascii="Times New Roman" w:hAnsi="Times New Roman"/>
      <w:sz w:val="24"/>
    </w:rPr>
  </w:style>
  <w:style w:type="paragraph" w:customStyle="1" w:styleId="Nichtproportional">
    <w:name w:val="Nichtproportional"/>
    <w:basedOn w:val="Standard"/>
    <w:link w:val="NichtproportionalZchn"/>
    <w:qFormat/>
    <w:rsid w:val="00AE6C4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9B6C84"/>
    <w:pPr>
      <w:numPr>
        <w:numId w:val="0"/>
      </w:numPr>
      <w:tabs>
        <w:tab w:val="left" w:pos="1440"/>
      </w:tabs>
    </w:pPr>
  </w:style>
  <w:style w:type="paragraph" w:customStyle="1" w:styleId="Glossarberschrift">
    <w:name w:val="Glossarüberschrift"/>
    <w:basedOn w:val="Indexberschrift"/>
    <w:next w:val="Standard"/>
    <w:qFormat/>
    <w:rsid w:val="009B6C84"/>
    <w:pPr>
      <w:keepNext/>
      <w:keepLines/>
      <w:spacing w:before="60"/>
    </w:pPr>
  </w:style>
  <w:style w:type="paragraph" w:customStyle="1" w:styleId="berschrift1Beginn">
    <w:name w:val="Überschrift 1 (Beginn)"/>
    <w:basedOn w:val="berschrift1"/>
    <w:next w:val="Standard"/>
    <w:qFormat/>
    <w:rsid w:val="009B6C84"/>
    <w:pPr>
      <w:numPr>
        <w:numId w:val="0"/>
      </w:numPr>
    </w:pPr>
  </w:style>
  <w:style w:type="paragraph" w:customStyle="1" w:styleId="berschrift2Anhang">
    <w:name w:val="Überschrift 2 (Anhang)"/>
    <w:basedOn w:val="berschrift2"/>
    <w:qFormat/>
    <w:rsid w:val="009B6C84"/>
    <w:pPr>
      <w:numPr>
        <w:numId w:val="44"/>
      </w:numPr>
    </w:pPr>
  </w:style>
  <w:style w:type="paragraph" w:styleId="Nachrichtenkopf">
    <w:name w:val="Message Header"/>
    <w:basedOn w:val="Standard"/>
    <w:link w:val="NachrichtenkopfZchn"/>
    <w:uiPriority w:val="99"/>
    <w:unhideWhenUsed/>
    <w:rsid w:val="009B6C8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9B6C84"/>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6C84"/>
    <w:pPr>
      <w:jc w:val="both"/>
    </w:pPr>
    <w:rPr>
      <w:sz w:val="24"/>
    </w:rPr>
  </w:style>
  <w:style w:type="paragraph" w:styleId="berschrift1">
    <w:name w:val="heading 1"/>
    <w:basedOn w:val="Standard"/>
    <w:next w:val="Standard"/>
    <w:link w:val="berschrift1Zchn"/>
    <w:uiPriority w:val="9"/>
    <w:qFormat/>
    <w:rsid w:val="009B6C84"/>
    <w:pPr>
      <w:keepNext/>
      <w:keepLines/>
      <w:pageBreakBefore/>
      <w:numPr>
        <w:numId w:val="33"/>
      </w:numPr>
      <w:suppressAutoHyphens/>
      <w:spacing w:after="0"/>
      <w:ind w:left="431" w:hanging="431"/>
      <w:jc w:val="left"/>
      <w:outlineLvl w:val="0"/>
    </w:pPr>
    <w:rPr>
      <w:rFonts w:asciiTheme="majorHAnsi" w:eastAsiaTheme="majorEastAsia" w:hAnsiTheme="majorHAnsi" w:cstheme="majorBidi"/>
      <w:b/>
      <w:bCs/>
      <w:color w:val="000000" w:themeColor="accent1" w:themeShade="BF"/>
      <w:sz w:val="26"/>
      <w:szCs w:val="28"/>
    </w:rPr>
  </w:style>
  <w:style w:type="paragraph" w:styleId="berschrift2">
    <w:name w:val="heading 2"/>
    <w:basedOn w:val="Standard"/>
    <w:next w:val="Standard"/>
    <w:link w:val="berschrift2Zchn"/>
    <w:uiPriority w:val="9"/>
    <w:unhideWhenUsed/>
    <w:qFormat/>
    <w:rsid w:val="009B6C84"/>
    <w:pPr>
      <w:keepNext/>
      <w:keepLines/>
      <w:numPr>
        <w:ilvl w:val="1"/>
        <w:numId w:val="33"/>
      </w:numPr>
      <w:suppressAutoHyphens/>
      <w:spacing w:before="200" w:after="0"/>
      <w:ind w:left="578" w:hanging="578"/>
      <w:jc w:val="left"/>
      <w:outlineLvl w:val="1"/>
    </w:pPr>
    <w:rPr>
      <w:rFonts w:asciiTheme="majorHAnsi" w:eastAsiaTheme="majorEastAsia" w:hAnsiTheme="majorHAnsi" w:cstheme="majorBidi"/>
      <w:b/>
      <w:bCs/>
      <w:color w:val="000000" w:themeColor="accent1"/>
      <w:szCs w:val="26"/>
    </w:rPr>
  </w:style>
  <w:style w:type="paragraph" w:styleId="berschrift3">
    <w:name w:val="heading 3"/>
    <w:basedOn w:val="Standard"/>
    <w:next w:val="Standard"/>
    <w:link w:val="berschrift3Zchn"/>
    <w:uiPriority w:val="9"/>
    <w:unhideWhenUsed/>
    <w:qFormat/>
    <w:rsid w:val="009B6C84"/>
    <w:pPr>
      <w:keepNext/>
      <w:keepLines/>
      <w:numPr>
        <w:ilvl w:val="2"/>
        <w:numId w:val="33"/>
      </w:numPr>
      <w:suppressAutoHyphens/>
      <w:spacing w:before="200" w:after="0"/>
      <w:jc w:val="left"/>
      <w:outlineLvl w:val="2"/>
    </w:pPr>
    <w:rPr>
      <w:rFonts w:asciiTheme="majorHAnsi" w:eastAsiaTheme="majorEastAsia" w:hAnsiTheme="majorHAnsi" w:cstheme="majorBidi"/>
      <w:b/>
      <w:bCs/>
      <w:color w:val="000000" w:themeColor="accent1"/>
    </w:rPr>
  </w:style>
  <w:style w:type="paragraph" w:styleId="berschrift4">
    <w:name w:val="heading 4"/>
    <w:basedOn w:val="Standard"/>
    <w:next w:val="Standard"/>
    <w:link w:val="berschrift4Zchn"/>
    <w:uiPriority w:val="9"/>
    <w:unhideWhenUsed/>
    <w:qFormat/>
    <w:rsid w:val="009B6C84"/>
    <w:pPr>
      <w:keepNext/>
      <w:keepLines/>
      <w:numPr>
        <w:ilvl w:val="3"/>
        <w:numId w:val="33"/>
      </w:numPr>
      <w:suppressAutoHyphens/>
      <w:spacing w:before="200" w:after="0"/>
      <w:ind w:left="862" w:hanging="862"/>
      <w:jc w:val="left"/>
      <w:outlineLvl w:val="3"/>
    </w:pPr>
    <w:rPr>
      <w:rFonts w:asciiTheme="majorHAnsi" w:eastAsiaTheme="majorEastAsia" w:hAnsiTheme="majorHAnsi" w:cstheme="majorBidi"/>
      <w:b/>
      <w:bCs/>
      <w:iCs/>
      <w:color w:val="000000" w:themeColor="accent1"/>
    </w:rPr>
  </w:style>
  <w:style w:type="paragraph" w:styleId="berschrift5">
    <w:name w:val="heading 5"/>
    <w:basedOn w:val="Standard"/>
    <w:next w:val="Standard"/>
    <w:link w:val="berschrift5Zchn"/>
    <w:uiPriority w:val="9"/>
    <w:unhideWhenUsed/>
    <w:qFormat/>
    <w:rsid w:val="009B6C84"/>
    <w:pPr>
      <w:keepNext/>
      <w:keepLines/>
      <w:numPr>
        <w:ilvl w:val="4"/>
        <w:numId w:val="33"/>
      </w:numPr>
      <w:suppressAutoHyphens/>
      <w:spacing w:before="200" w:after="0"/>
      <w:ind w:left="1009" w:hanging="1009"/>
      <w:jc w:val="left"/>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9B6C84"/>
    <w:pPr>
      <w:keepNext/>
      <w:keepLines/>
      <w:numPr>
        <w:ilvl w:val="5"/>
        <w:numId w:val="33"/>
      </w:numPr>
      <w:spacing w:before="200" w:after="0"/>
      <w:jc w:val="left"/>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9B6C84"/>
    <w:pPr>
      <w:keepNext/>
      <w:keepLines/>
      <w:numPr>
        <w:ilvl w:val="6"/>
        <w:numId w:val="33"/>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B6C84"/>
    <w:pPr>
      <w:keepNext/>
      <w:keepLines/>
      <w:numPr>
        <w:ilvl w:val="7"/>
        <w:numId w:val="33"/>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B6C84"/>
    <w:pPr>
      <w:keepNext/>
      <w:keepLines/>
      <w:numPr>
        <w:ilvl w:val="8"/>
        <w:numId w:val="33"/>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9B6C8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B6C84"/>
  </w:style>
  <w:style w:type="paragraph" w:styleId="Listenabsatz">
    <w:name w:val="List Paragraph"/>
    <w:basedOn w:val="Standard"/>
    <w:uiPriority w:val="34"/>
    <w:qFormat/>
    <w:rsid w:val="009B6C84"/>
    <w:pPr>
      <w:ind w:left="720"/>
      <w:contextualSpacing/>
    </w:pPr>
  </w:style>
  <w:style w:type="table" w:styleId="Tabellenraster">
    <w:name w:val="Table Grid"/>
    <w:basedOn w:val="NormaleTabelle"/>
    <w:uiPriority w:val="59"/>
    <w:rsid w:val="009B6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9B6C84"/>
    <w:pPr>
      <w:tabs>
        <w:tab w:val="left" w:pos="1418"/>
      </w:tabs>
      <w:spacing w:line="240" w:lineRule="auto"/>
      <w:ind w:left="1418" w:hanging="1418"/>
      <w:jc w:val="left"/>
    </w:pPr>
    <w:rPr>
      <w:b/>
      <w:bCs/>
      <w:color w:val="000000" w:themeColor="accent1"/>
      <w:sz w:val="18"/>
      <w:szCs w:val="18"/>
    </w:rPr>
  </w:style>
  <w:style w:type="character" w:customStyle="1" w:styleId="berschrift1Zchn">
    <w:name w:val="Überschrift 1 Zchn"/>
    <w:basedOn w:val="Absatz-Standardschriftart"/>
    <w:link w:val="berschrift1"/>
    <w:uiPriority w:val="9"/>
    <w:rsid w:val="009B6C84"/>
    <w:rPr>
      <w:rFonts w:asciiTheme="majorHAnsi" w:eastAsiaTheme="majorEastAsia" w:hAnsiTheme="majorHAnsi" w:cstheme="majorBidi"/>
      <w:b/>
      <w:bCs/>
      <w:color w:val="000000" w:themeColor="accent1" w:themeShade="BF"/>
      <w:sz w:val="26"/>
      <w:szCs w:val="28"/>
    </w:rPr>
  </w:style>
  <w:style w:type="character" w:customStyle="1" w:styleId="berschrift2Zchn">
    <w:name w:val="Überschrift 2 Zchn"/>
    <w:basedOn w:val="Absatz-Standardschriftart"/>
    <w:link w:val="berschrift2"/>
    <w:uiPriority w:val="9"/>
    <w:rsid w:val="009B6C84"/>
    <w:rPr>
      <w:rFonts w:asciiTheme="majorHAnsi" w:eastAsiaTheme="majorEastAsia" w:hAnsiTheme="majorHAnsi" w:cstheme="majorBidi"/>
      <w:b/>
      <w:bCs/>
      <w:color w:val="000000" w:themeColor="accent1"/>
      <w:sz w:val="24"/>
      <w:szCs w:val="26"/>
    </w:rPr>
  </w:style>
  <w:style w:type="paragraph" w:styleId="Funotentext">
    <w:name w:val="footnote text"/>
    <w:basedOn w:val="Standard"/>
    <w:link w:val="FunotentextZchn"/>
    <w:uiPriority w:val="99"/>
    <w:semiHidden/>
    <w:unhideWhenUsed/>
    <w:rsid w:val="009B6C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C84"/>
    <w:rPr>
      <w:sz w:val="20"/>
      <w:szCs w:val="20"/>
    </w:rPr>
  </w:style>
  <w:style w:type="character" w:styleId="Funotenzeichen">
    <w:name w:val="footnote reference"/>
    <w:basedOn w:val="Absatz-Standardschriftart"/>
    <w:uiPriority w:val="99"/>
    <w:semiHidden/>
    <w:unhideWhenUsed/>
    <w:rsid w:val="009B6C84"/>
    <w:rPr>
      <w:vertAlign w:val="superscript"/>
    </w:rPr>
  </w:style>
  <w:style w:type="paragraph" w:styleId="NurText">
    <w:name w:val="Plain Text"/>
    <w:basedOn w:val="Standard"/>
    <w:link w:val="NurTextZchn"/>
    <w:uiPriority w:val="99"/>
    <w:unhideWhenUsed/>
    <w:rsid w:val="009B6C84"/>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9B6C84"/>
    <w:rPr>
      <w:rFonts w:ascii="Consolas" w:hAnsi="Consolas" w:cs="Consolas"/>
      <w:sz w:val="21"/>
      <w:szCs w:val="21"/>
    </w:rPr>
  </w:style>
  <w:style w:type="character" w:customStyle="1" w:styleId="berschrift3Zchn">
    <w:name w:val="Überschrift 3 Zchn"/>
    <w:basedOn w:val="Absatz-Standardschriftart"/>
    <w:link w:val="berschrift3"/>
    <w:uiPriority w:val="9"/>
    <w:rsid w:val="009B6C84"/>
    <w:rPr>
      <w:rFonts w:asciiTheme="majorHAnsi" w:eastAsiaTheme="majorEastAsia" w:hAnsiTheme="majorHAnsi" w:cstheme="majorBidi"/>
      <w:b/>
      <w:bCs/>
      <w:color w:val="000000" w:themeColor="accent1"/>
      <w:sz w:val="24"/>
    </w:rPr>
  </w:style>
  <w:style w:type="paragraph" w:styleId="Inhaltsverzeichnisberschrift">
    <w:name w:val="TOC Heading"/>
    <w:basedOn w:val="berschrift1"/>
    <w:next w:val="Standard"/>
    <w:uiPriority w:val="39"/>
    <w:unhideWhenUsed/>
    <w:qFormat/>
    <w:rsid w:val="009B6C84"/>
    <w:pPr>
      <w:numPr>
        <w:numId w:val="0"/>
      </w:numPr>
      <w:outlineLvl w:val="9"/>
    </w:pPr>
    <w:rPr>
      <w:lang w:eastAsia="de-DE"/>
    </w:rPr>
  </w:style>
  <w:style w:type="paragraph" w:styleId="Verzeichnis1">
    <w:name w:val="toc 1"/>
    <w:basedOn w:val="Standard"/>
    <w:next w:val="Standard"/>
    <w:autoRedefine/>
    <w:uiPriority w:val="39"/>
    <w:unhideWhenUsed/>
    <w:qFormat/>
    <w:rsid w:val="009B6C84"/>
    <w:pPr>
      <w:tabs>
        <w:tab w:val="left" w:pos="431"/>
        <w:tab w:val="right" w:leader="dot" w:pos="8777"/>
      </w:tabs>
      <w:spacing w:after="100"/>
      <w:jc w:val="left"/>
    </w:pPr>
    <w:rPr>
      <w14:textOutline w14:w="9525" w14:cap="rnd" w14:cmpd="sng" w14:algn="ctr">
        <w14:noFill/>
        <w14:prstDash w14:val="solid"/>
        <w14:bevel/>
      </w14:textOutline>
    </w:rPr>
  </w:style>
  <w:style w:type="paragraph" w:styleId="Verzeichnis2">
    <w:name w:val="toc 2"/>
    <w:basedOn w:val="Standard"/>
    <w:next w:val="Standard"/>
    <w:autoRedefine/>
    <w:uiPriority w:val="39"/>
    <w:unhideWhenUsed/>
    <w:qFormat/>
    <w:rsid w:val="009B6C84"/>
    <w:pPr>
      <w:tabs>
        <w:tab w:val="left" w:pos="1077"/>
        <w:tab w:val="right" w:leader="dot" w:pos="8777"/>
      </w:tabs>
      <w:spacing w:after="100"/>
      <w:ind w:left="431"/>
      <w:jc w:val="left"/>
    </w:pPr>
    <w:rPr>
      <w:noProof/>
    </w:rPr>
  </w:style>
  <w:style w:type="character" w:styleId="Hyperlink">
    <w:name w:val="Hyperlink"/>
    <w:basedOn w:val="Absatz-Standardschriftart"/>
    <w:uiPriority w:val="99"/>
    <w:unhideWhenUsed/>
    <w:rsid w:val="009B6C84"/>
    <w:rPr>
      <w:color w:val="5F5F5F" w:themeColor="hyperlink"/>
      <w:u w:val="single"/>
    </w:rPr>
  </w:style>
  <w:style w:type="paragraph" w:styleId="Sprechblasentext">
    <w:name w:val="Balloon Text"/>
    <w:basedOn w:val="Standard"/>
    <w:link w:val="SprechblasentextZchn"/>
    <w:uiPriority w:val="99"/>
    <w:unhideWhenUsed/>
    <w:rsid w:val="009B6C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9B6C84"/>
    <w:rPr>
      <w:rFonts w:ascii="Tahoma" w:hAnsi="Tahoma" w:cs="Tahoma"/>
      <w:sz w:val="16"/>
      <w:szCs w:val="16"/>
    </w:rPr>
  </w:style>
  <w:style w:type="paragraph" w:styleId="Verzeichnis3">
    <w:name w:val="toc 3"/>
    <w:basedOn w:val="Standard"/>
    <w:next w:val="Standard"/>
    <w:autoRedefine/>
    <w:uiPriority w:val="39"/>
    <w:unhideWhenUsed/>
    <w:qFormat/>
    <w:rsid w:val="009B6C84"/>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9B6C84"/>
    <w:rPr>
      <w:sz w:val="16"/>
      <w:szCs w:val="16"/>
    </w:rPr>
  </w:style>
  <w:style w:type="paragraph" w:styleId="Kommentartext">
    <w:name w:val="annotation text"/>
    <w:basedOn w:val="Standard"/>
    <w:link w:val="KommentartextZchn"/>
    <w:uiPriority w:val="99"/>
    <w:semiHidden/>
    <w:unhideWhenUsed/>
    <w:rsid w:val="009B6C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B6C84"/>
    <w:rPr>
      <w:sz w:val="20"/>
      <w:szCs w:val="20"/>
    </w:rPr>
  </w:style>
  <w:style w:type="paragraph" w:styleId="Kommentarthema">
    <w:name w:val="annotation subject"/>
    <w:basedOn w:val="Kommentartext"/>
    <w:next w:val="Kommentartext"/>
    <w:link w:val="KommentarthemaZchn"/>
    <w:uiPriority w:val="99"/>
    <w:semiHidden/>
    <w:unhideWhenUsed/>
    <w:rsid w:val="009B6C84"/>
    <w:rPr>
      <w:b/>
      <w:bCs/>
    </w:rPr>
  </w:style>
  <w:style w:type="character" w:customStyle="1" w:styleId="KommentarthemaZchn">
    <w:name w:val="Kommentarthema Zchn"/>
    <w:basedOn w:val="KommentartextZchn"/>
    <w:link w:val="Kommentarthema"/>
    <w:uiPriority w:val="99"/>
    <w:semiHidden/>
    <w:rsid w:val="009B6C84"/>
    <w:rPr>
      <w:b/>
      <w:bCs/>
      <w:sz w:val="20"/>
      <w:szCs w:val="20"/>
    </w:rPr>
  </w:style>
  <w:style w:type="character" w:customStyle="1" w:styleId="berschrift4Zchn">
    <w:name w:val="Überschrift 4 Zchn"/>
    <w:basedOn w:val="Absatz-Standardschriftart"/>
    <w:link w:val="berschrift4"/>
    <w:uiPriority w:val="9"/>
    <w:rsid w:val="009B6C84"/>
    <w:rPr>
      <w:rFonts w:asciiTheme="majorHAnsi" w:eastAsiaTheme="majorEastAsia" w:hAnsiTheme="majorHAnsi" w:cstheme="majorBidi"/>
      <w:b/>
      <w:bCs/>
      <w:iCs/>
      <w:color w:val="000000" w:themeColor="accent1"/>
      <w:sz w:val="24"/>
    </w:rPr>
  </w:style>
  <w:style w:type="paragraph" w:styleId="Kopfzeile">
    <w:name w:val="header"/>
    <w:basedOn w:val="Standard"/>
    <w:link w:val="KopfzeileZchn"/>
    <w:uiPriority w:val="99"/>
    <w:unhideWhenUsed/>
    <w:rsid w:val="009B6C84"/>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9B6C84"/>
  </w:style>
  <w:style w:type="paragraph" w:styleId="Fuzeile">
    <w:name w:val="footer"/>
    <w:basedOn w:val="Standard"/>
    <w:link w:val="FuzeileZchn"/>
    <w:uiPriority w:val="99"/>
    <w:unhideWhenUsed/>
    <w:rsid w:val="009B6C84"/>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9B6C84"/>
  </w:style>
  <w:style w:type="paragraph" w:styleId="Abbildungsverzeichnis">
    <w:name w:val="table of figures"/>
    <w:basedOn w:val="Standard"/>
    <w:next w:val="Standard"/>
    <w:uiPriority w:val="99"/>
    <w:unhideWhenUsed/>
    <w:rsid w:val="009B6C84"/>
    <w:pPr>
      <w:spacing w:after="0"/>
      <w:ind w:left="1418" w:right="425" w:hanging="1418"/>
      <w:jc w:val="left"/>
    </w:pPr>
    <w:rPr>
      <w:sz w:val="22"/>
    </w:rPr>
  </w:style>
  <w:style w:type="character" w:styleId="Platzhaltertext">
    <w:name w:val="Placeholder Text"/>
    <w:basedOn w:val="Absatz-Standardschriftart"/>
    <w:uiPriority w:val="99"/>
    <w:semiHidden/>
    <w:rsid w:val="009B6C84"/>
    <w:rPr>
      <w:color w:val="808080"/>
    </w:rPr>
  </w:style>
  <w:style w:type="paragraph" w:styleId="KeinLeerraum">
    <w:name w:val="No Spacing"/>
    <w:link w:val="KeinLeerraumZchn"/>
    <w:uiPriority w:val="1"/>
    <w:qFormat/>
    <w:rsid w:val="009B6C84"/>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9B6C84"/>
    <w:rPr>
      <w:rFonts w:asciiTheme="majorHAnsi" w:eastAsiaTheme="majorEastAsia" w:hAnsiTheme="majorHAnsi" w:cstheme="majorBidi"/>
      <w:b/>
      <w:color w:val="000000" w:themeColor="accent1" w:themeShade="7F"/>
      <w:sz w:val="24"/>
    </w:rPr>
  </w:style>
  <w:style w:type="character" w:customStyle="1" w:styleId="berschrift6Zchn">
    <w:name w:val="Überschrift 6 Zchn"/>
    <w:basedOn w:val="Absatz-Standardschriftart"/>
    <w:link w:val="berschrift6"/>
    <w:uiPriority w:val="9"/>
    <w:semiHidden/>
    <w:rsid w:val="009B6C84"/>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9B6C8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B6C8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B6C84"/>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AE6C45"/>
  </w:style>
  <w:style w:type="paragraph" w:styleId="Titel">
    <w:name w:val="Title"/>
    <w:basedOn w:val="Standard"/>
    <w:next w:val="Standard"/>
    <w:link w:val="TitelZchn"/>
    <w:uiPriority w:val="10"/>
    <w:qFormat/>
    <w:rsid w:val="009B6C84"/>
    <w:pPr>
      <w:pBdr>
        <w:bottom w:val="single" w:sz="8" w:space="4" w:color="000000" w:themeColor="accent1"/>
      </w:pBdr>
      <w:spacing w:after="300" w:line="240" w:lineRule="auto"/>
      <w:contextualSpacing/>
      <w:jc w:val="left"/>
    </w:pPr>
    <w:rPr>
      <w:rFonts w:asciiTheme="majorHAnsi" w:eastAsiaTheme="majorEastAsia" w:hAnsiTheme="majorHAnsi" w:cstheme="majorBidi"/>
      <w:color w:val="000000" w:themeColor="text2" w:themeShade="BF"/>
      <w:spacing w:val="5"/>
      <w:kern w:val="28"/>
      <w:sz w:val="40"/>
      <w:szCs w:val="52"/>
    </w:rPr>
  </w:style>
  <w:style w:type="character" w:customStyle="1" w:styleId="TitelZchn">
    <w:name w:val="Titel Zchn"/>
    <w:basedOn w:val="Absatz-Standardschriftart"/>
    <w:link w:val="Titel"/>
    <w:uiPriority w:val="10"/>
    <w:rsid w:val="009B6C84"/>
    <w:rPr>
      <w:rFonts w:asciiTheme="majorHAnsi" w:eastAsiaTheme="majorEastAsia" w:hAnsiTheme="majorHAnsi" w:cstheme="majorBidi"/>
      <w:color w:val="000000" w:themeColor="text2" w:themeShade="BF"/>
      <w:spacing w:val="5"/>
      <w:kern w:val="28"/>
      <w:sz w:val="40"/>
      <w:szCs w:val="52"/>
    </w:rPr>
  </w:style>
  <w:style w:type="paragraph" w:styleId="Untertitel">
    <w:name w:val="Subtitle"/>
    <w:basedOn w:val="Standard"/>
    <w:next w:val="Standard"/>
    <w:link w:val="UntertitelZchn"/>
    <w:uiPriority w:val="11"/>
    <w:qFormat/>
    <w:rsid w:val="009B6C84"/>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9B6C84"/>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9B6C84"/>
    <w:pPr>
      <w:tabs>
        <w:tab w:val="right" w:leader="dot" w:pos="8777"/>
      </w:tabs>
      <w:spacing w:after="0" w:line="240" w:lineRule="auto"/>
      <w:jc w:val="left"/>
    </w:pPr>
  </w:style>
  <w:style w:type="paragraph" w:styleId="Indexberschrift">
    <w:name w:val="index heading"/>
    <w:basedOn w:val="Standard"/>
    <w:next w:val="Index1"/>
    <w:uiPriority w:val="99"/>
    <w:unhideWhenUsed/>
    <w:rsid w:val="009B6C84"/>
    <w:pPr>
      <w:suppressAutoHyphens/>
      <w:spacing w:before="40" w:after="0"/>
      <w:jc w:val="left"/>
    </w:pPr>
    <w:rPr>
      <w:rFonts w:asciiTheme="majorHAnsi" w:eastAsiaTheme="majorEastAsia" w:hAnsiTheme="majorHAnsi" w:cstheme="majorBidi"/>
      <w:b/>
      <w:bCs/>
      <w:sz w:val="22"/>
    </w:rPr>
  </w:style>
  <w:style w:type="character" w:styleId="Hervorhebung">
    <w:name w:val="Emphasis"/>
    <w:basedOn w:val="Absatz-Standardschriftart"/>
    <w:uiPriority w:val="20"/>
    <w:qFormat/>
    <w:rsid w:val="009B6C84"/>
    <w:rPr>
      <w:i/>
      <w:iCs/>
    </w:rPr>
  </w:style>
  <w:style w:type="paragraph" w:styleId="Literaturverzeichnis">
    <w:name w:val="Bibliography"/>
    <w:basedOn w:val="Standard"/>
    <w:next w:val="Standard"/>
    <w:uiPriority w:val="37"/>
    <w:unhideWhenUsed/>
    <w:rsid w:val="009B6C84"/>
    <w:pPr>
      <w:spacing w:after="160"/>
      <w:jc w:val="left"/>
    </w:pPr>
  </w:style>
  <w:style w:type="paragraph" w:styleId="Zitat">
    <w:name w:val="Quote"/>
    <w:basedOn w:val="Standard"/>
    <w:next w:val="Standard"/>
    <w:link w:val="ZitatZchn"/>
    <w:uiPriority w:val="29"/>
    <w:qFormat/>
    <w:rsid w:val="009B6C84"/>
    <w:rPr>
      <w:iCs/>
      <w:color w:val="000000" w:themeColor="text1"/>
    </w:rPr>
  </w:style>
  <w:style w:type="character" w:customStyle="1" w:styleId="ZitatZchn">
    <w:name w:val="Zitat Zchn"/>
    <w:basedOn w:val="Absatz-Standardschriftart"/>
    <w:link w:val="Zitat"/>
    <w:uiPriority w:val="29"/>
    <w:rsid w:val="009B6C84"/>
    <w:rPr>
      <w:iCs/>
      <w:color w:val="000000" w:themeColor="text1"/>
      <w:sz w:val="24"/>
    </w:rPr>
  </w:style>
  <w:style w:type="paragraph" w:customStyle="1" w:styleId="Abbildung">
    <w:name w:val="Abbildung"/>
    <w:basedOn w:val="Standard"/>
    <w:next w:val="Standard"/>
    <w:rsid w:val="009B6C84"/>
    <w:pPr>
      <w:jc w:val="center"/>
    </w:pPr>
    <w:rPr>
      <w:noProof/>
      <w:lang w:eastAsia="de-DE"/>
    </w:rPr>
  </w:style>
  <w:style w:type="character" w:styleId="HTMLCode">
    <w:name w:val="HTML Code"/>
    <w:basedOn w:val="Absatz-Standardschriftart"/>
    <w:uiPriority w:val="99"/>
    <w:unhideWhenUsed/>
    <w:rsid w:val="009B6C84"/>
    <w:rPr>
      <w:rFonts w:ascii="Consolas" w:hAnsi="Consolas" w:cs="Consolas"/>
      <w:sz w:val="20"/>
      <w:szCs w:val="20"/>
    </w:rPr>
  </w:style>
  <w:style w:type="character" w:styleId="HTMLTastatur">
    <w:name w:val="HTML Keyboard"/>
    <w:basedOn w:val="Absatz-Standardschriftart"/>
    <w:uiPriority w:val="99"/>
    <w:unhideWhenUsed/>
    <w:rsid w:val="009B6C84"/>
    <w:rPr>
      <w:rFonts w:ascii="Consolas" w:hAnsi="Consolas" w:cs="Consolas"/>
      <w:sz w:val="20"/>
      <w:szCs w:val="20"/>
    </w:rPr>
  </w:style>
  <w:style w:type="paragraph" w:styleId="HTMLVorformatiert">
    <w:name w:val="HTML Preformatted"/>
    <w:basedOn w:val="Standard"/>
    <w:link w:val="HTMLVorformatiertZchn"/>
    <w:uiPriority w:val="99"/>
    <w:unhideWhenUsed/>
    <w:rsid w:val="009B6C84"/>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9B6C84"/>
    <w:rPr>
      <w:rFonts w:ascii="Consolas" w:hAnsi="Consolas" w:cs="Consolas"/>
      <w:sz w:val="20"/>
      <w:szCs w:val="20"/>
    </w:rPr>
  </w:style>
  <w:style w:type="character" w:styleId="HTMLVariable">
    <w:name w:val="HTML Variable"/>
    <w:basedOn w:val="Absatz-Standardschriftart"/>
    <w:uiPriority w:val="99"/>
    <w:unhideWhenUsed/>
    <w:rsid w:val="009B6C84"/>
    <w:rPr>
      <w:i/>
      <w:iCs/>
    </w:rPr>
  </w:style>
  <w:style w:type="character" w:styleId="HTMLSchreibmaschine">
    <w:name w:val="HTML Typewriter"/>
    <w:basedOn w:val="Absatz-Standardschriftart"/>
    <w:uiPriority w:val="99"/>
    <w:unhideWhenUsed/>
    <w:rsid w:val="009B6C84"/>
    <w:rPr>
      <w:rFonts w:ascii="Consolas" w:hAnsi="Consolas" w:cs="Consolas"/>
      <w:sz w:val="20"/>
      <w:szCs w:val="20"/>
    </w:rPr>
  </w:style>
  <w:style w:type="character" w:styleId="HTMLDefinition">
    <w:name w:val="HTML Definition"/>
    <w:basedOn w:val="Absatz-Standardschriftart"/>
    <w:uiPriority w:val="99"/>
    <w:unhideWhenUsed/>
    <w:rsid w:val="009B6C84"/>
    <w:rPr>
      <w:i/>
      <w:iCs/>
    </w:rPr>
  </w:style>
  <w:style w:type="character" w:styleId="HTMLBeispiel">
    <w:name w:val="HTML Sample"/>
    <w:basedOn w:val="Absatz-Standardschriftart"/>
    <w:uiPriority w:val="99"/>
    <w:unhideWhenUsed/>
    <w:rsid w:val="009B6C84"/>
    <w:rPr>
      <w:rFonts w:ascii="Consolas" w:hAnsi="Consolas" w:cs="Consolas"/>
      <w:sz w:val="24"/>
      <w:szCs w:val="24"/>
    </w:rPr>
  </w:style>
  <w:style w:type="character" w:styleId="HTMLAkronym">
    <w:name w:val="HTML Acronym"/>
    <w:basedOn w:val="Absatz-Standardschriftart"/>
    <w:uiPriority w:val="99"/>
    <w:unhideWhenUsed/>
    <w:rsid w:val="009B6C84"/>
  </w:style>
  <w:style w:type="paragraph" w:styleId="HTMLAdresse">
    <w:name w:val="HTML Address"/>
    <w:basedOn w:val="Standard"/>
    <w:link w:val="HTMLAdresseZchn"/>
    <w:uiPriority w:val="99"/>
    <w:unhideWhenUsed/>
    <w:rsid w:val="009B6C84"/>
    <w:pPr>
      <w:spacing w:after="0" w:line="240" w:lineRule="auto"/>
    </w:pPr>
    <w:rPr>
      <w:i/>
      <w:iCs/>
    </w:rPr>
  </w:style>
  <w:style w:type="character" w:customStyle="1" w:styleId="HTMLAdresseZchn">
    <w:name w:val="HTML Adresse Zchn"/>
    <w:basedOn w:val="Absatz-Standardschriftart"/>
    <w:link w:val="HTMLAdresse"/>
    <w:uiPriority w:val="99"/>
    <w:rsid w:val="009B6C84"/>
    <w:rPr>
      <w:i/>
      <w:iCs/>
      <w:sz w:val="24"/>
    </w:rPr>
  </w:style>
  <w:style w:type="character" w:styleId="Fett">
    <w:name w:val="Strong"/>
    <w:basedOn w:val="Absatz-Standardschriftart"/>
    <w:uiPriority w:val="22"/>
    <w:qFormat/>
    <w:rsid w:val="009B6C84"/>
    <w:rPr>
      <w:b/>
      <w:bCs/>
    </w:rPr>
  </w:style>
  <w:style w:type="paragraph" w:styleId="Verzeichnis5">
    <w:name w:val="toc 5"/>
    <w:basedOn w:val="Standard"/>
    <w:next w:val="Standard"/>
    <w:autoRedefine/>
    <w:uiPriority w:val="39"/>
    <w:unhideWhenUsed/>
    <w:rsid w:val="009B6C84"/>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9B6C84"/>
    <w:rPr>
      <w:i/>
      <w:iCs/>
    </w:rPr>
  </w:style>
  <w:style w:type="paragraph" w:styleId="Verzeichnis6">
    <w:name w:val="toc 6"/>
    <w:basedOn w:val="Standard"/>
    <w:next w:val="Standard"/>
    <w:autoRedefine/>
    <w:uiPriority w:val="39"/>
    <w:unhideWhenUsed/>
    <w:rsid w:val="009B6C84"/>
    <w:pPr>
      <w:spacing w:after="100"/>
      <w:ind w:left="1100"/>
      <w:jc w:val="left"/>
    </w:pPr>
    <w:rPr>
      <w:rFonts w:eastAsiaTheme="minorEastAsia"/>
      <w:sz w:val="22"/>
      <w:lang w:eastAsia="de-DE"/>
    </w:rPr>
  </w:style>
  <w:style w:type="paragraph" w:customStyle="1" w:styleId="Zentriert">
    <w:name w:val="Zentriert"/>
    <w:basedOn w:val="Standard"/>
    <w:next w:val="Standard"/>
    <w:qFormat/>
    <w:rsid w:val="009B6C84"/>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9B6C84"/>
    <w:pPr>
      <w:numPr>
        <w:numId w:val="29"/>
      </w:numPr>
      <w:contextualSpacing/>
    </w:pPr>
  </w:style>
  <w:style w:type="paragraph" w:styleId="Listennummer4">
    <w:name w:val="List Number 4"/>
    <w:basedOn w:val="Standard"/>
    <w:uiPriority w:val="99"/>
    <w:unhideWhenUsed/>
    <w:rsid w:val="009B6C84"/>
    <w:pPr>
      <w:numPr>
        <w:numId w:val="28"/>
      </w:numPr>
      <w:contextualSpacing/>
    </w:pPr>
  </w:style>
  <w:style w:type="paragraph" w:styleId="Listennummer2">
    <w:name w:val="List Number 2"/>
    <w:basedOn w:val="Standard"/>
    <w:uiPriority w:val="99"/>
    <w:unhideWhenUsed/>
    <w:rsid w:val="009B6C84"/>
    <w:pPr>
      <w:numPr>
        <w:numId w:val="27"/>
      </w:numPr>
      <w:contextualSpacing/>
    </w:pPr>
  </w:style>
  <w:style w:type="paragraph" w:styleId="Listenfortsetzung5">
    <w:name w:val="List Continue 5"/>
    <w:basedOn w:val="Standard"/>
    <w:uiPriority w:val="99"/>
    <w:unhideWhenUsed/>
    <w:rsid w:val="009B6C84"/>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9B6C84"/>
    <w:pPr>
      <w:spacing w:after="100"/>
      <w:ind w:left="1320"/>
      <w:jc w:val="left"/>
    </w:pPr>
    <w:rPr>
      <w:rFonts w:eastAsiaTheme="minorEastAsia"/>
      <w:sz w:val="22"/>
      <w:lang w:eastAsia="de-DE"/>
    </w:rPr>
  </w:style>
  <w:style w:type="paragraph" w:styleId="Verzeichnis4">
    <w:name w:val="toc 4"/>
    <w:basedOn w:val="Standard"/>
    <w:next w:val="Standard"/>
    <w:autoRedefine/>
    <w:uiPriority w:val="39"/>
    <w:unhideWhenUsed/>
    <w:rsid w:val="009B6C84"/>
    <w:pPr>
      <w:spacing w:after="100"/>
      <w:ind w:left="1797"/>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31"/>
      </w:numPr>
    </w:pPr>
  </w:style>
  <w:style w:type="numbering" w:customStyle="1" w:styleId="Anhangberschriften-Gliederung">
    <w:name w:val="Anhangüberschriften-Gliederung"/>
    <w:basedOn w:val="KeineListe"/>
    <w:uiPriority w:val="99"/>
    <w:rsid w:val="009B6C84"/>
    <w:pPr>
      <w:numPr>
        <w:numId w:val="30"/>
      </w:numPr>
    </w:pPr>
  </w:style>
  <w:style w:type="paragraph" w:styleId="Verzeichnis8">
    <w:name w:val="toc 8"/>
    <w:basedOn w:val="Standard"/>
    <w:next w:val="Standard"/>
    <w:autoRedefine/>
    <w:uiPriority w:val="39"/>
    <w:unhideWhenUsed/>
    <w:rsid w:val="009B6C84"/>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9B6C84"/>
    <w:pPr>
      <w:spacing w:after="100"/>
      <w:ind w:left="1760"/>
      <w:jc w:val="left"/>
    </w:pPr>
    <w:rPr>
      <w:rFonts w:eastAsiaTheme="minorEastAsia"/>
      <w:sz w:val="22"/>
      <w:lang w:eastAsia="de-DE"/>
    </w:rPr>
  </w:style>
  <w:style w:type="paragraph" w:styleId="Textkrper-Zeileneinzug">
    <w:name w:val="Body Text Indent"/>
    <w:basedOn w:val="Standard"/>
    <w:link w:val="Textkrper-ZeileneinzugZchn"/>
    <w:uiPriority w:val="99"/>
    <w:unhideWhenUsed/>
    <w:rsid w:val="00AE6C45"/>
    <w:pPr>
      <w:spacing w:after="120"/>
      <w:ind w:left="283"/>
    </w:pPr>
  </w:style>
  <w:style w:type="character" w:customStyle="1" w:styleId="Textkrper-ZeileneinzugZchn">
    <w:name w:val="Textkörper-Zeileneinzug Zchn"/>
    <w:basedOn w:val="Absatz-Standardschriftart"/>
    <w:link w:val="Textkrper-Zeileneinzug"/>
    <w:uiPriority w:val="99"/>
    <w:rsid w:val="00AE6C45"/>
    <w:rPr>
      <w:rFonts w:ascii="Times New Roman" w:hAnsi="Times New Roman"/>
      <w:sz w:val="24"/>
    </w:rPr>
  </w:style>
  <w:style w:type="paragraph" w:customStyle="1" w:styleId="Nichtproportional">
    <w:name w:val="Nichtproportional"/>
    <w:basedOn w:val="Standard"/>
    <w:link w:val="NichtproportionalZchn"/>
    <w:qFormat/>
    <w:rsid w:val="00AE6C4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 w:type="paragraph" w:customStyle="1" w:styleId="berschrift1Anhang">
    <w:name w:val="Überschrift 1 (Anhang)"/>
    <w:basedOn w:val="berschrift1"/>
    <w:next w:val="Standard"/>
    <w:qFormat/>
    <w:rsid w:val="009B6C84"/>
    <w:pPr>
      <w:numPr>
        <w:numId w:val="0"/>
      </w:numPr>
      <w:tabs>
        <w:tab w:val="left" w:pos="1440"/>
      </w:tabs>
    </w:pPr>
  </w:style>
  <w:style w:type="paragraph" w:customStyle="1" w:styleId="Glossarberschrift">
    <w:name w:val="Glossarüberschrift"/>
    <w:basedOn w:val="Indexberschrift"/>
    <w:next w:val="Standard"/>
    <w:qFormat/>
    <w:rsid w:val="009B6C84"/>
    <w:pPr>
      <w:keepNext/>
      <w:keepLines/>
      <w:spacing w:before="60"/>
    </w:pPr>
  </w:style>
  <w:style w:type="paragraph" w:customStyle="1" w:styleId="berschrift1Beginn">
    <w:name w:val="Überschrift 1 (Beginn)"/>
    <w:basedOn w:val="berschrift1"/>
    <w:next w:val="Standard"/>
    <w:qFormat/>
    <w:rsid w:val="009B6C84"/>
    <w:pPr>
      <w:numPr>
        <w:numId w:val="0"/>
      </w:numPr>
    </w:pPr>
  </w:style>
  <w:style w:type="paragraph" w:customStyle="1" w:styleId="berschrift2Anhang">
    <w:name w:val="Überschrift 2 (Anhang)"/>
    <w:basedOn w:val="berschrift2"/>
    <w:qFormat/>
    <w:rsid w:val="009B6C84"/>
    <w:pPr>
      <w:numPr>
        <w:numId w:val="44"/>
      </w:numPr>
    </w:pPr>
  </w:style>
  <w:style w:type="paragraph" w:styleId="Nachrichtenkopf">
    <w:name w:val="Message Header"/>
    <w:basedOn w:val="Standard"/>
    <w:link w:val="NachrichtenkopfZchn"/>
    <w:uiPriority w:val="99"/>
    <w:unhideWhenUsed/>
    <w:rsid w:val="009B6C8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9B6C84"/>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Graphics/Uninstallation-002.png" TargetMode="External"/><Relationship Id="rId39" Type="http://schemas.openxmlformats.org/officeDocument/2006/relationships/image" Target="Graphics/References-002.png" TargetMode="External"/><Relationship Id="rId21" Type="http://schemas.openxmlformats.org/officeDocument/2006/relationships/header" Target="header6.xml"/><Relationship Id="rId34" Type="http://schemas.openxmlformats.org/officeDocument/2006/relationships/image" Target="Graphics/Miscellaneous-005.png" TargetMode="External"/><Relationship Id="rId42" Type="http://schemas.openxmlformats.org/officeDocument/2006/relationships/image" Target="Graphics/References-009.png" TargetMode="External"/><Relationship Id="rId47" Type="http://schemas.openxmlformats.org/officeDocument/2006/relationships/image" Target="Graphics/References-010.png" TargetMode="External"/><Relationship Id="rId50" Type="http://schemas.openxmlformats.org/officeDocument/2006/relationships/image" Target="Graphics/Fields-002.png" TargetMode="External"/><Relationship Id="rId55" Type="http://schemas.openxmlformats.org/officeDocument/2006/relationships/image" Target="Graphics/Fields-007.png" TargetMode="External"/><Relationship Id="rId63" Type="http://schemas.openxmlformats.org/officeDocument/2006/relationships/image" Target="Graphics/DocumentProperties-005.png" TargetMode="External"/><Relationship Id="rId68" Type="http://schemas.openxmlformats.org/officeDocument/2006/relationships/image" Target="Graphics/BindXML-005.png" TargetMode="External"/><Relationship Id="rId7" Type="http://schemas.microsoft.com/office/2007/relationships/stylesWithEffects" Target="stylesWithEffects.xml"/><Relationship Id="rId71"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Graphics/Miscellaneous-001.png" TargetMode="External"/><Relationship Id="rId11" Type="http://schemas.openxmlformats.org/officeDocument/2006/relationships/endnotes" Target="endnotes.xml"/><Relationship Id="rId24" Type="http://schemas.openxmlformats.org/officeDocument/2006/relationships/image" Target="Graphics/Installation-003.png" TargetMode="External"/><Relationship Id="rId32" Type="http://schemas.openxmlformats.org/officeDocument/2006/relationships/image" Target="Graphics/Miscellaneous-003.png" TargetMode="External"/><Relationship Id="rId37" Type="http://schemas.openxmlformats.org/officeDocument/2006/relationships/image" Target="Graphics/Ribbon-003.png" TargetMode="External"/><Relationship Id="rId40" Type="http://schemas.openxmlformats.org/officeDocument/2006/relationships/image" Target="Graphics/References-003.png" TargetMode="External"/><Relationship Id="rId45" Type="http://schemas.openxmlformats.org/officeDocument/2006/relationships/image" Target="Graphics/References-007.png" TargetMode="External"/><Relationship Id="rId53" Type="http://schemas.openxmlformats.org/officeDocument/2006/relationships/image" Target="Graphics/Fields-005.png" TargetMode="External"/><Relationship Id="rId58" Type="http://schemas.openxmlformats.org/officeDocument/2006/relationships/image" Target="Graphics/DocumentProperties-001.png" TargetMode="External"/><Relationship Id="rId66" Type="http://schemas.openxmlformats.org/officeDocument/2006/relationships/image" Target="Graphics/BindXML-003.pn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Graphics/Installation-002.png" TargetMode="External"/><Relationship Id="rId28" Type="http://schemas.openxmlformats.org/officeDocument/2006/relationships/image" Target="Graphics/Ribbon-002.png" TargetMode="External"/><Relationship Id="rId36" Type="http://schemas.openxmlformats.org/officeDocument/2006/relationships/image" Target="Graphics/References-001.png" TargetMode="External"/><Relationship Id="rId49" Type="http://schemas.openxmlformats.org/officeDocument/2006/relationships/image" Target="Graphics/Fields-001.png" TargetMode="External"/><Relationship Id="rId57" Type="http://schemas.openxmlformats.org/officeDocument/2006/relationships/image" Target="Graphics/View-001.png" TargetMode="External"/><Relationship Id="rId61" Type="http://schemas.openxmlformats.org/officeDocument/2006/relationships/image" Target="Graphics/DocumentProperties-004.png"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Graphics/Miscellaneous-007.png" TargetMode="External"/><Relationship Id="rId44" Type="http://schemas.openxmlformats.org/officeDocument/2006/relationships/image" Target="Graphics/References-006.png" TargetMode="External"/><Relationship Id="rId52" Type="http://schemas.openxmlformats.org/officeDocument/2006/relationships/image" Target="Graphics/Fields-004.png" TargetMode="External"/><Relationship Id="rId60" Type="http://schemas.openxmlformats.org/officeDocument/2006/relationships/image" Target="Graphics/DocumentProperties-003.png" TargetMode="External"/><Relationship Id="rId65" Type="http://schemas.openxmlformats.org/officeDocument/2006/relationships/image" Target="Graphics/BindXML-002.png"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Graphics/Installation-001.png" TargetMode="External"/><Relationship Id="rId27" Type="http://schemas.openxmlformats.org/officeDocument/2006/relationships/image" Target="Graphics/Ribbon-001.png" TargetMode="External"/><Relationship Id="rId30" Type="http://schemas.openxmlformats.org/officeDocument/2006/relationships/image" Target="Graphics/Miscellaneous-002.png" TargetMode="External"/><Relationship Id="rId35" Type="http://schemas.openxmlformats.org/officeDocument/2006/relationships/image" Target="Graphics/Miscellaneous-006.png" TargetMode="External"/><Relationship Id="rId43" Type="http://schemas.openxmlformats.org/officeDocument/2006/relationships/image" Target="Graphics/References-005.png" TargetMode="External"/><Relationship Id="rId48" Type="http://schemas.openxmlformats.org/officeDocument/2006/relationships/image" Target="Graphics/References-011.png" TargetMode="External"/><Relationship Id="rId56" Type="http://schemas.openxmlformats.org/officeDocument/2006/relationships/image" Target="Graphics/Fields-008.png" TargetMode="External"/><Relationship Id="rId64" Type="http://schemas.openxmlformats.org/officeDocument/2006/relationships/image" Target="Graphics/BindXML-001.png" TargetMode="External"/><Relationship Id="rId69" Type="http://schemas.openxmlformats.org/officeDocument/2006/relationships/image" Target="Graphics/BindXML-006.png" TargetMode="External"/><Relationship Id="rId8" Type="http://schemas.openxmlformats.org/officeDocument/2006/relationships/settings" Target="settings.xml"/><Relationship Id="rId51" Type="http://schemas.openxmlformats.org/officeDocument/2006/relationships/image" Target="Graphics/Fields-003.png"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FlorianWolters/component-based-authoring-add-in-for-microsoft-word" TargetMode="External"/><Relationship Id="rId17" Type="http://schemas.openxmlformats.org/officeDocument/2006/relationships/header" Target="header3.xml"/><Relationship Id="rId25" Type="http://schemas.openxmlformats.org/officeDocument/2006/relationships/image" Target="Graphics/Uninstallation-001.png" TargetMode="External"/><Relationship Id="rId33" Type="http://schemas.openxmlformats.org/officeDocument/2006/relationships/image" Target="Graphics/Miscellaneous-004.png" TargetMode="External"/><Relationship Id="rId38" Type="http://schemas.openxmlformats.org/officeDocument/2006/relationships/image" Target="Graphics/Ribbon-004.png" TargetMode="External"/><Relationship Id="rId46" Type="http://schemas.openxmlformats.org/officeDocument/2006/relationships/image" Target="Graphics/References-008.png" TargetMode="External"/><Relationship Id="rId59" Type="http://schemas.openxmlformats.org/officeDocument/2006/relationships/image" Target="Graphics/DocumentProperties-002.png" TargetMode="External"/><Relationship Id="rId67" Type="http://schemas.openxmlformats.org/officeDocument/2006/relationships/image" Target="Graphics/BindXML-004.png" TargetMode="External"/><Relationship Id="rId20" Type="http://schemas.openxmlformats.org/officeDocument/2006/relationships/header" Target="header5.xml"/><Relationship Id="rId41" Type="http://schemas.openxmlformats.org/officeDocument/2006/relationships/image" Target="Graphics/References-004.png" TargetMode="External"/><Relationship Id="rId54" Type="http://schemas.openxmlformats.org/officeDocument/2006/relationships/image" Target="Graphics/Fields-006.png" TargetMode="External"/><Relationship Id="rId62" Type="http://schemas.openxmlformats.org/officeDocument/2006/relationships/image" Target="Graphics/DocumentProperties-006.png" TargetMode="External"/><Relationship Id="rId7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2013-09-22T00:00:00</PublishDate>
  <Abstract>Dieses Dokument… TODO</Abstract>
  <CompanyAddress/>
  <CompanyPhone/>
  <CompanyFax/>
  <CompanyEmail/>
</CoverPageProperties>
</file>

<file path=customXml/item2.xml><?xml version="1.0" encoding="utf-8"?>
<!-- The names have been taken from http://forbes.com/sites/michaelnoer/2011/03/11/the-25-largest-fictional-companies -->
<companies xmlns="http://schemas.florianwolters.de/companies">
  <company>CHOAM</company>
  <company>Acme Corp.</company>
  <company>Sirius Cybernetics Corp.</company>
  <company>MomCorp</company>
  <company>Rich Industries</company>
  <company>Soylent Corp.</company>
  <company>Very Big Corp. of America</company>
  <company>Frobozz Magic Co.</company>
  <company>Warbucks Industries</company>
  <company>Tyrell Corp.</company>
  <company>Wayne Enterprises</company>
  <company>Virtucon</company>
  <company>Globex</company>
  <company>Umbrella Corp.</company>
  <company>Wonka Industries</company>
  <company>Stark Industries</company>
  <company>Clampett Oil</company>
  <company>Oceanic Airlines</company>
  <company>Yoyodyne Propulsion Sys.</company>
  <company>Cyberdyne Systems Corp.</company>
  <company>d’Anconia Copper</company>
  <company>Gringotts</company>
  <company>Oscorp</company>
  <company>Nakatomi Trading Corp.</company>
  <company>Spacely Space Sprockets</company>
</companies>
</file>

<file path=customXml/item3.xml><?xml version="1.0" encoding="utf-8"?>
<!-- Simple XML file which contains data about persons. -->
<persons xmlns="http://schemas.florianwolters.de/persons">
  <!-- Comments are allowed. -->
  <person age="30" alive="true">
    <lastname>Doe</lastname>
    <firstname>John</firstname>
  </person>
  <!-- Empty element. -->
  <person/>
  <person age="27" alive="true">
    <lastname>Doe</lastname>
    <firstname>Jane</firstname>
  </person>
  <person age="60" alive="false">
    <lastname>Mustermann</lastname>
    <firstname>Max</firstname>
  </person>
  <person age="54" alive="false">
    <lastname>Mustermann</lastname>
    <firstname>Erika</firstname>
  </person>
</person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64F7-B294-407C-B688-393A6CEE89E1}">
  <ds:schemaRefs>
    <ds:schemaRef ds:uri="http://schemas.florianwolters.de/companies"/>
  </ds:schemaRefs>
</ds:datastoreItem>
</file>

<file path=customXml/itemProps3.xml><?xml version="1.0" encoding="utf-8"?>
<ds:datastoreItem xmlns:ds="http://schemas.openxmlformats.org/officeDocument/2006/customXml" ds:itemID="{81342F2E-A19B-43D4-9BF8-5131F47DD856}">
  <ds:schemaRefs>
    <ds:schemaRef ds:uri="http://schemas.florianwolters.de/persons"/>
  </ds:schemaRefs>
</ds:datastoreItem>
</file>

<file path=customXml/itemProps4.xml><?xml version="1.0" encoding="utf-8"?>
<ds:datastoreItem xmlns:ds="http://schemas.openxmlformats.org/officeDocument/2006/customXml" ds:itemID="{061F34FC-5AB0-4115-BAB0-AA90DBAB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53</Pages>
  <Words>13718</Words>
  <Characters>86424</Characters>
  <Application>Microsoft Office Word</Application>
  <DocSecurity>0</DocSecurity>
  <Lines>720</Lines>
  <Paragraphs>199</Paragraphs>
  <ScaleCrop>false</ScaleCrop>
  <HeadingPairs>
    <vt:vector size="2" baseType="variant">
      <vt:variant>
        <vt:lpstr>Titel</vt:lpstr>
      </vt:variant>
      <vt:variant>
        <vt:i4>1</vt:i4>
      </vt:variant>
    </vt:vector>
  </HeadingPairs>
  <TitlesOfParts>
    <vt:vector size="1" baseType="lpstr">
      <vt:lpstr>Component-Based Authoring Application-Level Add-in for „Microsoft Word“</vt:lpstr>
    </vt:vector>
  </TitlesOfParts>
  <Company/>
  <LinksUpToDate>false</LinksUpToDate>
  <CharactersWithSpaces>99943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Component-Based Authoring Application-Level Add-in for „Microsoft Word“</dc:title>
  <dc:subject>Benutzerhandbuch</dc:subject>
  <dc:creator>wolters.fl@gmail.com</dc:creator>
  <cp:lastModifiedBy>Florian Wolters</cp:lastModifiedBy>
  <cp:revision>437</cp:revision>
  <cp:lastPrinted>2013-09-22T18:09:00Z</cp:lastPrinted>
  <dcterms:created xsi:type="dcterms:W3CDTF">2013-08-13T08:17:00Z</dcterms:created>
  <dcterms:modified xsi:type="dcterms:W3CDTF">2013-09-22T18:10:00Z</dcterms:modified>
  <cp:contentStatus>akzeptiert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vt:lpwstr>
  </property>
  <property fmtid="{D5CDD505-2E9C-101B-9397-08002B2CF9AE}" pid="3" name="ProjectName">
    <vt:lpwstr>Component-Based Authoring Application-Level Add-in for Microsoft Word</vt:lpwstr>
  </property>
  <property fmtid="{D5CDD505-2E9C-101B-9397-08002B2CF9AE}" pid="4" name="ProjectVersion">
    <vt:lpwstr>0.5.0</vt:lpwstr>
  </property>
</Properties>
</file>